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17D5" w14:textId="77777777" w:rsidR="00F94E7D" w:rsidRDefault="00F94E7D" w:rsidP="001572DF">
      <w:pPr>
        <w:pStyle w:val="Titre"/>
      </w:pPr>
      <w:bookmarkStart w:id="0" w:name="_Hlk20495571"/>
      <w:bookmarkEnd w:id="0"/>
    </w:p>
    <w:p w14:paraId="481BFF19" w14:textId="77777777" w:rsidR="00F94E7D" w:rsidRDefault="00F94E7D" w:rsidP="001572DF">
      <w:pPr>
        <w:pStyle w:val="Titre"/>
      </w:pPr>
    </w:p>
    <w:p w14:paraId="75164F2D" w14:textId="77777777" w:rsidR="00F94E7D" w:rsidRDefault="00F94E7D" w:rsidP="001572DF">
      <w:pPr>
        <w:pStyle w:val="Titre"/>
      </w:pPr>
    </w:p>
    <w:p w14:paraId="73E85D2B" w14:textId="77777777" w:rsidR="00F94E7D" w:rsidRDefault="00F94E7D" w:rsidP="001572DF">
      <w:pPr>
        <w:pStyle w:val="Titre"/>
      </w:pPr>
    </w:p>
    <w:p w14:paraId="344B2326" w14:textId="77777777" w:rsidR="00F94E7D" w:rsidRDefault="00F94E7D" w:rsidP="001572DF">
      <w:pPr>
        <w:pStyle w:val="Titre"/>
      </w:pPr>
    </w:p>
    <w:sdt>
      <w:sdtPr>
        <w:alias w:val="Titre "/>
        <w:tag w:val=""/>
        <w:id w:val="-656920047"/>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p w14:paraId="41902B44" w14:textId="77777777" w:rsidR="00F20B23" w:rsidRDefault="0033660E" w:rsidP="001572DF">
          <w:pPr>
            <w:pStyle w:val="Titre"/>
          </w:pPr>
          <w:r>
            <w:t>OC Pizza spécifications techniques</w:t>
          </w:r>
        </w:p>
      </w:sdtContent>
    </w:sdt>
    <w:p w14:paraId="52D8ADF6" w14:textId="77777777" w:rsidR="0033660E" w:rsidRDefault="0033660E" w:rsidP="0033660E">
      <w:pPr>
        <w:pStyle w:val="Default"/>
        <w:jc w:val="center"/>
      </w:pPr>
      <w:r w:rsidRPr="0033660E">
        <w:rPr>
          <w:noProof/>
        </w:rPr>
        <w:drawing>
          <wp:inline distT="0" distB="0" distL="0" distR="0" wp14:anchorId="0543CC04" wp14:editId="14F6773E">
            <wp:extent cx="1319530" cy="991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9530" cy="991870"/>
                    </a:xfrm>
                    <a:prstGeom prst="rect">
                      <a:avLst/>
                    </a:prstGeom>
                    <a:noFill/>
                    <a:ln>
                      <a:noFill/>
                    </a:ln>
                  </pic:spPr>
                </pic:pic>
              </a:graphicData>
            </a:graphic>
          </wp:inline>
        </w:drawing>
      </w:r>
      <w:r>
        <w:rPr>
          <w:sz w:val="96"/>
          <w:szCs w:val="96"/>
        </w:rPr>
        <w:t>OC Pizza</w:t>
      </w:r>
    </w:p>
    <w:p w14:paraId="5D96A389" w14:textId="77777777" w:rsidR="0033660E" w:rsidRPr="0033660E" w:rsidRDefault="0033660E" w:rsidP="001572DF"/>
    <w:p w14:paraId="770CB18E" w14:textId="77777777" w:rsidR="006C0048" w:rsidRDefault="006C0048" w:rsidP="001572DF">
      <w:r>
        <w:br w:type="page"/>
      </w:r>
    </w:p>
    <w:p w14:paraId="3D049F47" w14:textId="77777777" w:rsidR="0033660E" w:rsidRDefault="0033660E" w:rsidP="001572DF"/>
    <w:p w14:paraId="755F4905" w14:textId="77777777" w:rsidR="00EB184B" w:rsidRDefault="00EB184B" w:rsidP="001572DF">
      <w:pPr>
        <w:pStyle w:val="Titre1"/>
      </w:pPr>
      <w:bookmarkStart w:id="1" w:name="_Toc22056087"/>
      <w:r>
        <w:t>Introduction.</w:t>
      </w:r>
      <w:bookmarkEnd w:id="1"/>
    </w:p>
    <w:p w14:paraId="63814A09" w14:textId="77777777" w:rsidR="00EB184B" w:rsidRDefault="00EB184B" w:rsidP="001572DF">
      <w:r>
        <w:t>Ce document constitue les spécifications techniques du projet OC Pizza.</w:t>
      </w:r>
      <w:r w:rsidR="004736F4">
        <w:t xml:space="preserve"> Le commanditaire veut gagner en efficacité en optimisant le processus de gestion des commandes. Il souhaite un site Web pour pouvoir effectuer, modifier, payer et suivre une commande.</w:t>
      </w:r>
    </w:p>
    <w:p w14:paraId="720239F8" w14:textId="77777777" w:rsidR="004736F4" w:rsidRDefault="004736F4" w:rsidP="001572DF">
      <w:r>
        <w:t>Il veut suivre en temps réel l'évolution des commandes et celui du stock. Les préparateurs doivent avoir à disposition les recettes des pizzas.</w:t>
      </w:r>
    </w:p>
    <w:p w14:paraId="5A76E537" w14:textId="77777777" w:rsidR="00EB184B" w:rsidRDefault="00EB184B" w:rsidP="001572DF">
      <w:r>
        <w:t>La première partie constitue la description du domaine fonctionnel</w:t>
      </w:r>
      <w:r w:rsidR="00C25B65">
        <w:t xml:space="preserve"> et des différentes entités utilisées dans le projet.</w:t>
      </w:r>
    </w:p>
    <w:p w14:paraId="1E444E37" w14:textId="77777777" w:rsidR="00EB184B" w:rsidRDefault="00C25B65" w:rsidP="001572DF">
      <w:r>
        <w:t xml:space="preserve">La seconde partie </w:t>
      </w:r>
      <w:r w:rsidR="00EB184B">
        <w:t>détaille les relations entre les différents composants internes ou externes du système.</w:t>
      </w:r>
      <w:r>
        <w:t xml:space="preserve"> En effet dans une base de données relationnelle, les données sont regroupées par concept dans des tables et les concepts sont liés les uns aux autres par des relations.</w:t>
      </w:r>
    </w:p>
    <w:p w14:paraId="3D7968A6" w14:textId="77777777" w:rsidR="00EB184B" w:rsidRDefault="00C25B65" w:rsidP="001572DF">
      <w:r>
        <w:t>La dernière</w:t>
      </w:r>
      <w:r w:rsidR="00EB184B">
        <w:t xml:space="preserve"> partie décrit le déploiement du système.</w:t>
      </w:r>
    </w:p>
    <w:p w14:paraId="75B08BE2" w14:textId="77777777" w:rsidR="00EB184B" w:rsidRDefault="00EB184B" w:rsidP="001572DF"/>
    <w:p w14:paraId="10F3464E" w14:textId="77777777" w:rsidR="00EB184B" w:rsidRDefault="00EB184B" w:rsidP="001572DF"/>
    <w:p w14:paraId="5FDCD2B6" w14:textId="77777777" w:rsidR="00EB184B" w:rsidRDefault="00EB184B" w:rsidP="001572DF">
      <w:r>
        <w:br w:type="page"/>
      </w:r>
    </w:p>
    <w:p w14:paraId="358C68AF" w14:textId="77777777" w:rsidR="006C0048" w:rsidRPr="006F29F3" w:rsidRDefault="006F29F3" w:rsidP="001572DF">
      <w:pPr>
        <w:pStyle w:val="Titre1"/>
      </w:pPr>
      <w:bookmarkStart w:id="2" w:name="_Toc22056088"/>
      <w:r>
        <w:t>Le domaine fonctionnel</w:t>
      </w:r>
      <w:r w:rsidR="00103818" w:rsidRPr="009F1635">
        <w:t>.</w:t>
      </w:r>
      <w:bookmarkEnd w:id="2"/>
    </w:p>
    <w:p w14:paraId="6698CFDF" w14:textId="77777777" w:rsidR="00DC1B68" w:rsidRDefault="008C6D53" w:rsidP="001572DF">
      <w:r>
        <w:t>On doit identifier</w:t>
      </w:r>
      <w:r w:rsidR="001572DF">
        <w:t xml:space="preserve"> les éléments et les informations que l'on veut enregistrer dans notre base de données pour que cela forme un système cohérent, c'est le domaine fonctionnel. On utilisera dans notre étude une base de données relationnel car il y a des relations entre les différentes parties qui </w:t>
      </w:r>
      <w:r>
        <w:t>composent notre domaine fonctionnel</w:t>
      </w:r>
      <w:r w:rsidR="00BC39C5">
        <w:t>.</w:t>
      </w:r>
    </w:p>
    <w:p w14:paraId="0F6B9719" w14:textId="77777777" w:rsidR="001572DF" w:rsidRDefault="001572DF" w:rsidP="001572DF">
      <w:r>
        <w:t>On utilise une approche orientée objet pour représenter les composants de notre domaine fonctionnel</w:t>
      </w:r>
      <w:r w:rsidR="00475FA4">
        <w:t>.</w:t>
      </w:r>
      <w:r>
        <w:t xml:space="preserve"> </w:t>
      </w:r>
      <w:r w:rsidR="00475FA4">
        <w:t>Le diagramme de classes servira de base à la modélisation de celui-ci</w:t>
      </w:r>
      <w:r>
        <w:t>.</w:t>
      </w:r>
      <w:r w:rsidR="00475FA4">
        <w:t xml:space="preserve"> Le diagramme de classes fait partie des diagrammes qui respectent la norme de modélisation graphique UML </w:t>
      </w:r>
      <w:r w:rsidR="00475FA4" w:rsidRPr="00D150C2">
        <w:t>(Unified Modeling Language</w:t>
      </w:r>
      <w:r w:rsidR="00475FA4">
        <w:t xml:space="preserve">). </w:t>
      </w:r>
    </w:p>
    <w:p w14:paraId="2D9061F1" w14:textId="77777777" w:rsidR="00475FA4" w:rsidRDefault="00475FA4" w:rsidP="001572DF">
      <w:r>
        <w:t xml:space="preserve">Chaque objet de notre domaine fonctionnel peut être soit réel </w:t>
      </w:r>
      <w:r w:rsidR="00C46831">
        <w:t>(un client, un produit.</w:t>
      </w:r>
      <w:r w:rsidR="00932497">
        <w:t>.</w:t>
      </w:r>
      <w:r w:rsidR="00C46831">
        <w:t xml:space="preserve">.) ou abstrait (commande, stock…). Il possède un identifiant unique et des attributs. </w:t>
      </w:r>
    </w:p>
    <w:p w14:paraId="170A1572" w14:textId="77777777" w:rsidR="00322B8E" w:rsidRDefault="00322B8E" w:rsidP="001572DF"/>
    <w:p w14:paraId="78E58769" w14:textId="77777777" w:rsidR="00907AEE" w:rsidRPr="005F4D3D" w:rsidRDefault="00907AEE" w:rsidP="00907AEE">
      <w:pPr>
        <w:pStyle w:val="Titre2"/>
      </w:pPr>
      <w:bookmarkStart w:id="3" w:name="_Toc22056089"/>
      <w:r>
        <w:t>Les composants généraux.</w:t>
      </w:r>
      <w:bookmarkEnd w:id="3"/>
    </w:p>
    <w:p w14:paraId="1888AE8C" w14:textId="77777777" w:rsidR="00907AEE" w:rsidRDefault="00907AEE" w:rsidP="00907AEE">
      <w:r>
        <w:t>On utilise un composant spécifique pour gérer les adresses car des "Utilisateur" peuvent avoir la même adresse et cela évite les redondances de données enregistrées. Les champs sont basés sur la nomenclature de la Poste. Le composant "Magasin" permet d'identifier un magasin et ses coordonnées.</w:t>
      </w:r>
    </w:p>
    <w:p w14:paraId="4E9CFDCF" w14:textId="77777777" w:rsidR="00907AEE" w:rsidRDefault="00907AEE" w:rsidP="00907AEE"/>
    <w:p w14:paraId="77C1DCF1" w14:textId="77777777" w:rsidR="00907AEE" w:rsidRPr="00FC60BB" w:rsidRDefault="00907AEE" w:rsidP="00907AEE">
      <w:pPr>
        <w:pStyle w:val="Titre3"/>
        <w:rPr>
          <w:lang w:val="en-GB"/>
        </w:rPr>
      </w:pPr>
      <w:bookmarkStart w:id="4" w:name="_Toc22056090"/>
      <w:r w:rsidRPr="00FC60BB">
        <w:rPr>
          <w:lang w:val="en-GB"/>
        </w:rPr>
        <w:t>Adresse</w:t>
      </w:r>
      <w:bookmarkEnd w:id="4"/>
    </w:p>
    <w:p w14:paraId="6345F539" w14:textId="77777777" w:rsidR="00907AEE" w:rsidRDefault="00907AEE" w:rsidP="00907AEE">
      <w:pPr>
        <w:jc w:val="center"/>
      </w:pPr>
      <w:r>
        <w:rPr>
          <w:noProof/>
        </w:rPr>
        <w:drawing>
          <wp:inline distT="0" distB="0" distL="0" distR="0" wp14:anchorId="4399034C" wp14:editId="602041F1">
            <wp:extent cx="2519045" cy="3303905"/>
            <wp:effectExtent l="0" t="0" r="0" b="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045" cy="3303905"/>
                    </a:xfrm>
                    <a:prstGeom prst="rect">
                      <a:avLst/>
                    </a:prstGeom>
                    <a:noFill/>
                    <a:ln>
                      <a:noFill/>
                    </a:ln>
                  </pic:spPr>
                </pic:pic>
              </a:graphicData>
            </a:graphic>
          </wp:inline>
        </w:drawing>
      </w:r>
    </w:p>
    <w:p w14:paraId="0DDD664C" w14:textId="77777777" w:rsidR="00907AEE" w:rsidRDefault="00907AEE" w:rsidP="00907AEE">
      <w:r>
        <w:t>La plupart des champs ne sont pas obligatoire comme "voie" car une personne peut habiter sur une "place" et inversement. On ajoute une ligne de commentaire dans l'adresse pour ajouter des informations comme un code de digicode.</w:t>
      </w:r>
    </w:p>
    <w:p w14:paraId="01AA3C3E" w14:textId="77777777" w:rsidR="00907AEE" w:rsidRDefault="00907AEE" w:rsidP="00907AEE"/>
    <w:p w14:paraId="7AD5C6B3" w14:textId="1710BE0D" w:rsidR="00907AEE" w:rsidRDefault="00907AEE" w:rsidP="00907AEE">
      <w:pPr>
        <w:pStyle w:val="Titre3"/>
      </w:pPr>
      <w:bookmarkStart w:id="5" w:name="_Toc22056091"/>
      <w:r>
        <w:t>Magasin</w:t>
      </w:r>
      <w:bookmarkEnd w:id="5"/>
    </w:p>
    <w:p w14:paraId="7857AA3F" w14:textId="60BD8B1B" w:rsidR="00CA577F" w:rsidRPr="00CA577F" w:rsidRDefault="00CA577F" w:rsidP="00CA577F">
      <w:r>
        <w:t>Un objet "Magasin" permet de classer les différents magasins. On utilise un attribut "id" pour avoir un identifiant unique qui sert de référence et on spécifie aussi que le "nom" est un identifiant pour faire des recherches plus rapidement.</w:t>
      </w:r>
    </w:p>
    <w:p w14:paraId="1E558250" w14:textId="77777777" w:rsidR="00CA577F" w:rsidRDefault="00CA577F" w:rsidP="00CA577F">
      <w:pPr>
        <w:jc w:val="center"/>
      </w:pPr>
      <w:r>
        <w:rPr>
          <w:noProof/>
        </w:rPr>
        <w:drawing>
          <wp:inline distT="0" distB="0" distL="0" distR="0" wp14:anchorId="2FAF570E" wp14:editId="38301297">
            <wp:extent cx="1734185" cy="14147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185" cy="1414780"/>
                    </a:xfrm>
                    <a:prstGeom prst="rect">
                      <a:avLst/>
                    </a:prstGeom>
                    <a:noFill/>
                    <a:ln>
                      <a:noFill/>
                    </a:ln>
                  </pic:spPr>
                </pic:pic>
              </a:graphicData>
            </a:graphic>
          </wp:inline>
        </w:drawing>
      </w:r>
    </w:p>
    <w:p w14:paraId="30C710D7" w14:textId="23305921" w:rsidR="00907AEE" w:rsidRDefault="00907AEE" w:rsidP="001572DF">
      <w:r>
        <w:t xml:space="preserve"> </w:t>
      </w:r>
    </w:p>
    <w:p w14:paraId="10D8118C" w14:textId="5A55BB89" w:rsidR="00CA577F" w:rsidRDefault="00CA577F">
      <w:pPr>
        <w:jc w:val="left"/>
      </w:pPr>
      <w:r>
        <w:br w:type="page"/>
      </w:r>
    </w:p>
    <w:p w14:paraId="5FDDC77E" w14:textId="77777777" w:rsidR="004736F4" w:rsidRDefault="008728FC" w:rsidP="008E4804">
      <w:pPr>
        <w:pStyle w:val="Titre2"/>
      </w:pPr>
      <w:bookmarkStart w:id="6" w:name="_Toc22056092"/>
      <w:r>
        <w:t xml:space="preserve">Les composants de la partie </w:t>
      </w:r>
      <w:r w:rsidR="00DD6B88">
        <w:t>utilisateur</w:t>
      </w:r>
      <w:r w:rsidR="004736F4">
        <w:t>.</w:t>
      </w:r>
      <w:bookmarkEnd w:id="6"/>
    </w:p>
    <w:p w14:paraId="5A3B203D" w14:textId="77777777" w:rsidR="00E730ED" w:rsidRDefault="00E730ED" w:rsidP="00E730ED">
      <w:r>
        <w:t xml:space="preserve">L'utilisateur principal du site web est le client. On doit avoir son identification </w:t>
      </w:r>
      <w:r w:rsidR="0008279D">
        <w:t xml:space="preserve">(nom, prénom, login, mot de passe) </w:t>
      </w:r>
      <w:r>
        <w:t>et ses coordonnées</w:t>
      </w:r>
      <w:r w:rsidR="0008279D">
        <w:t xml:space="preserve"> (téléphone, adresse, email)</w:t>
      </w:r>
      <w:r>
        <w:t>.</w:t>
      </w:r>
      <w:r w:rsidR="0008279D">
        <w:t xml:space="preserve"> </w:t>
      </w:r>
      <w:r w:rsidR="000E5B85">
        <w:t xml:space="preserve">On doit aussi identifier les </w:t>
      </w:r>
      <w:r w:rsidR="00DD6B88">
        <w:t>employés</w:t>
      </w:r>
      <w:r w:rsidR="0008279D">
        <w:t xml:space="preserve"> </w:t>
      </w:r>
      <w:r w:rsidR="000E5B85">
        <w:t xml:space="preserve">: </w:t>
      </w:r>
      <w:r w:rsidR="00DD6B88">
        <w:t xml:space="preserve">accueil, </w:t>
      </w:r>
      <w:r w:rsidR="0008279D">
        <w:t xml:space="preserve">pizzaiolo, livreur, manager, gestionnaire, </w:t>
      </w:r>
      <w:r w:rsidR="00DD6B88">
        <w:t>direction, comptable, direction</w:t>
      </w:r>
      <w:r w:rsidR="0008279D">
        <w:t>.</w:t>
      </w:r>
      <w:r>
        <w:t xml:space="preserve"> </w:t>
      </w:r>
    </w:p>
    <w:p w14:paraId="29509A7B" w14:textId="77777777" w:rsidR="00861C1E" w:rsidRDefault="00DD6B88" w:rsidP="001572DF">
      <w:r>
        <w:t>Pour les employés on a juste besoin de connaître leur rôle pour leur affecter des droits sur le système. On va créer donc un composant "Utilisateur" et deux composant qui vont en hérités "Client" et "Employe".</w:t>
      </w:r>
    </w:p>
    <w:p w14:paraId="14431DC1" w14:textId="77777777" w:rsidR="00007143" w:rsidRDefault="00007143" w:rsidP="001572DF"/>
    <w:p w14:paraId="6DD92A03" w14:textId="77777777" w:rsidR="00007143" w:rsidRDefault="00007143" w:rsidP="00007143">
      <w:pPr>
        <w:pStyle w:val="Titre3"/>
      </w:pPr>
      <w:bookmarkStart w:id="7" w:name="_Toc22056093"/>
      <w:r>
        <w:t>Utilisateur</w:t>
      </w:r>
      <w:bookmarkEnd w:id="7"/>
    </w:p>
    <w:p w14:paraId="3F2D9812" w14:textId="77777777" w:rsidR="00DD6B88" w:rsidRDefault="00007143" w:rsidP="00007143">
      <w:pPr>
        <w:jc w:val="center"/>
      </w:pPr>
      <w:r>
        <w:rPr>
          <w:noProof/>
        </w:rPr>
        <w:drawing>
          <wp:inline distT="0" distB="0" distL="0" distR="0" wp14:anchorId="48F057C3" wp14:editId="4763B971">
            <wp:extent cx="1889125" cy="17513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125" cy="1751330"/>
                    </a:xfrm>
                    <a:prstGeom prst="rect">
                      <a:avLst/>
                    </a:prstGeom>
                    <a:noFill/>
                    <a:ln>
                      <a:noFill/>
                    </a:ln>
                  </pic:spPr>
                </pic:pic>
              </a:graphicData>
            </a:graphic>
          </wp:inline>
        </w:drawing>
      </w:r>
    </w:p>
    <w:p w14:paraId="532FC26E" w14:textId="0C93961F" w:rsidR="00DD6B88" w:rsidRDefault="00397C2F" w:rsidP="00DD6B88">
      <w:r>
        <w:t xml:space="preserve">Un champ unique "id" permet d'identifier un utilisateur. Chaque "Utilisateur" a un "Magasin" attitré soit parce que c'est son magasin auprès duquel il effectue ses commandes ou soit parce qu'il y travaille. On fait référence à ce "Magasin" par son identifiant unique "id". </w:t>
      </w:r>
      <w:r w:rsidRPr="00397C2F">
        <w:t xml:space="preserve">On utilise une énumération </w:t>
      </w:r>
      <w:r>
        <w:t xml:space="preserve">"Civilite" </w:t>
      </w:r>
      <w:r w:rsidRPr="00397C2F">
        <w:t>p</w:t>
      </w:r>
      <w:r>
        <w:t>our la civilité afin de limiter les choix et d'éviter les erreurs.</w:t>
      </w:r>
    </w:p>
    <w:p w14:paraId="14F2CD99" w14:textId="77777777" w:rsidR="00CA577F" w:rsidRDefault="00CA577F" w:rsidP="00DD6B88"/>
    <w:p w14:paraId="6A42D245" w14:textId="77777777" w:rsidR="00007143" w:rsidRDefault="00007143" w:rsidP="00D202E3">
      <w:pPr>
        <w:pStyle w:val="Titre3"/>
      </w:pPr>
      <w:bookmarkStart w:id="8" w:name="_Toc22056094"/>
      <w:r>
        <w:t>Civilite &lt;&lt;enum&gt;&gt;</w:t>
      </w:r>
      <w:bookmarkEnd w:id="8"/>
    </w:p>
    <w:p w14:paraId="208998E1" w14:textId="77777777" w:rsidR="00397C2F" w:rsidRDefault="00007143" w:rsidP="00007143">
      <w:pPr>
        <w:jc w:val="center"/>
      </w:pPr>
      <w:r>
        <w:rPr>
          <w:noProof/>
        </w:rPr>
        <w:drawing>
          <wp:inline distT="0" distB="0" distL="0" distR="0" wp14:anchorId="57CE0994" wp14:editId="16525154">
            <wp:extent cx="1734185" cy="1561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185" cy="1561465"/>
                    </a:xfrm>
                    <a:prstGeom prst="rect">
                      <a:avLst/>
                    </a:prstGeom>
                    <a:noFill/>
                    <a:ln>
                      <a:noFill/>
                    </a:ln>
                  </pic:spPr>
                </pic:pic>
              </a:graphicData>
            </a:graphic>
          </wp:inline>
        </w:drawing>
      </w:r>
    </w:p>
    <w:p w14:paraId="59BAB439" w14:textId="77777777" w:rsidR="00007143" w:rsidRPr="00DD6B88" w:rsidRDefault="00007143" w:rsidP="00007143">
      <w:pPr>
        <w:pStyle w:val="Titre3"/>
        <w:rPr>
          <w:lang w:val="en-GB"/>
        </w:rPr>
      </w:pPr>
      <w:bookmarkStart w:id="9" w:name="_Toc22056095"/>
      <w:r>
        <w:rPr>
          <w:lang w:val="en-GB"/>
        </w:rPr>
        <w:t>Client</w:t>
      </w:r>
      <w:bookmarkEnd w:id="9"/>
    </w:p>
    <w:p w14:paraId="6AA0C94B" w14:textId="77777777" w:rsidR="00CB6016" w:rsidRDefault="00007143" w:rsidP="00007143">
      <w:pPr>
        <w:jc w:val="center"/>
      </w:pPr>
      <w:r>
        <w:rPr>
          <w:noProof/>
        </w:rPr>
        <w:drawing>
          <wp:inline distT="0" distB="0" distL="0" distR="0" wp14:anchorId="6F06BFD5" wp14:editId="70FA30AF">
            <wp:extent cx="1734185" cy="107823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5" cy="1078230"/>
                    </a:xfrm>
                    <a:prstGeom prst="rect">
                      <a:avLst/>
                    </a:prstGeom>
                    <a:noFill/>
                    <a:ln>
                      <a:noFill/>
                    </a:ln>
                  </pic:spPr>
                </pic:pic>
              </a:graphicData>
            </a:graphic>
          </wp:inline>
        </w:drawing>
      </w:r>
    </w:p>
    <w:p w14:paraId="3557333D" w14:textId="77777777" w:rsidR="00397C2F" w:rsidRDefault="008728FC" w:rsidP="00397C2F">
      <w:r>
        <w:t>C</w:t>
      </w:r>
      <w:r w:rsidRPr="00397C2F">
        <w:t>ontrairement à u</w:t>
      </w:r>
      <w:r>
        <w:t>n employé, on doit connaître les coordonnées du</w:t>
      </w:r>
      <w:r w:rsidR="00397C2F" w:rsidRPr="00397C2F">
        <w:t xml:space="preserve"> "Client" </w:t>
      </w:r>
      <w:r>
        <w:t>pour pouvoir effectuer la vente et la livraison. L'adresse de livraison est référencée par un identifiant du composant "Adresse".</w:t>
      </w:r>
    </w:p>
    <w:p w14:paraId="6D5581B3" w14:textId="77777777" w:rsidR="00007143" w:rsidRDefault="00007143" w:rsidP="00397C2F"/>
    <w:p w14:paraId="045DA85E" w14:textId="77777777" w:rsidR="00007143" w:rsidRPr="00DD6B88" w:rsidRDefault="00007143" w:rsidP="00007143">
      <w:pPr>
        <w:pStyle w:val="Titre3"/>
        <w:rPr>
          <w:lang w:val="en-GB"/>
        </w:rPr>
      </w:pPr>
      <w:bookmarkStart w:id="10" w:name="_Toc22056096"/>
      <w:r>
        <w:rPr>
          <w:lang w:val="en-GB"/>
        </w:rPr>
        <w:t>Employe</w:t>
      </w:r>
      <w:bookmarkEnd w:id="10"/>
    </w:p>
    <w:p w14:paraId="1810C6D6" w14:textId="77777777" w:rsidR="008728FC" w:rsidRDefault="00007143" w:rsidP="00007143">
      <w:pPr>
        <w:jc w:val="center"/>
      </w:pPr>
      <w:r>
        <w:rPr>
          <w:noProof/>
        </w:rPr>
        <w:drawing>
          <wp:inline distT="0" distB="0" distL="0" distR="0" wp14:anchorId="492A8F67" wp14:editId="00CC3691">
            <wp:extent cx="1889125" cy="9055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125" cy="905510"/>
                    </a:xfrm>
                    <a:prstGeom prst="rect">
                      <a:avLst/>
                    </a:prstGeom>
                    <a:noFill/>
                    <a:ln>
                      <a:noFill/>
                    </a:ln>
                  </pic:spPr>
                </pic:pic>
              </a:graphicData>
            </a:graphic>
          </wp:inline>
        </w:drawing>
      </w:r>
    </w:p>
    <w:p w14:paraId="56A8CB6B" w14:textId="77777777" w:rsidR="005F4D3D" w:rsidRDefault="008728FC" w:rsidP="005F4D3D">
      <w:r>
        <w:t xml:space="preserve">Pour définir le rôle de l'employé donc ses droits sur le système, on utilise une énumération </w:t>
      </w:r>
      <w:r w:rsidR="005F4D3D" w:rsidRPr="005F4D3D">
        <w:t>"</w:t>
      </w:r>
      <w:r>
        <w:t>TypeEmploye</w:t>
      </w:r>
      <w:r w:rsidR="005F4D3D" w:rsidRPr="005F4D3D">
        <w:t>"</w:t>
      </w:r>
      <w:r w:rsidR="005F4D3D">
        <w:t>.</w:t>
      </w:r>
    </w:p>
    <w:p w14:paraId="2490B33F" w14:textId="77777777" w:rsidR="00007143" w:rsidRDefault="00007143" w:rsidP="005F4D3D"/>
    <w:p w14:paraId="5E393686" w14:textId="77777777" w:rsidR="00007143" w:rsidRPr="005F4D3D" w:rsidRDefault="00007143" w:rsidP="00D202E3">
      <w:pPr>
        <w:pStyle w:val="Titre3"/>
      </w:pPr>
      <w:bookmarkStart w:id="11" w:name="_Toc22056097"/>
      <w:r w:rsidRPr="005F4D3D">
        <w:t>Type</w:t>
      </w:r>
      <w:r>
        <w:t>Employe &lt;&lt;enum&gt;&gt;</w:t>
      </w:r>
      <w:bookmarkEnd w:id="11"/>
    </w:p>
    <w:p w14:paraId="53EDAD30" w14:textId="77777777" w:rsidR="000C5852" w:rsidRDefault="00007143" w:rsidP="00007143">
      <w:pPr>
        <w:jc w:val="center"/>
      </w:pPr>
      <w:r>
        <w:rPr>
          <w:noProof/>
        </w:rPr>
        <w:drawing>
          <wp:inline distT="0" distB="0" distL="0" distR="0" wp14:anchorId="35560B7A" wp14:editId="41032701">
            <wp:extent cx="1734185" cy="20269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19E39A" w14:textId="77777777" w:rsidR="00CB6016" w:rsidRDefault="00007143" w:rsidP="00007143">
      <w:pPr>
        <w:pStyle w:val="Titre3"/>
      </w:pPr>
      <w:bookmarkStart w:id="12" w:name="_Toc22056098"/>
      <w:r>
        <w:t>Apperçu de la partie Utilisateur</w:t>
      </w:r>
      <w:bookmarkEnd w:id="12"/>
    </w:p>
    <w:p w14:paraId="5C3D6AA1" w14:textId="77777777" w:rsidR="00C44E0F" w:rsidRDefault="00C44E0F" w:rsidP="00007143">
      <w:pPr>
        <w:jc w:val="center"/>
      </w:pPr>
      <w:r>
        <w:rPr>
          <w:noProof/>
        </w:rPr>
        <w:drawing>
          <wp:inline distT="0" distB="0" distL="0" distR="0" wp14:anchorId="30FC34FB" wp14:editId="56895AA6">
            <wp:extent cx="5760720" cy="33705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3B307A9B" w14:textId="77777777" w:rsidR="00444A6F" w:rsidRDefault="00007143" w:rsidP="005F4D3D">
      <w:r>
        <w:t>On voit bien l'héritage que font les objets "Employe" et "Client" de "Utilisateur"</w:t>
      </w:r>
    </w:p>
    <w:p w14:paraId="4DDC5729" w14:textId="77777777" w:rsidR="00D202E3" w:rsidRDefault="00D202E3">
      <w:pPr>
        <w:jc w:val="left"/>
      </w:pPr>
      <w:r>
        <w:br w:type="page"/>
      </w:r>
    </w:p>
    <w:p w14:paraId="1908AB58" w14:textId="77777777" w:rsidR="002B2EF3" w:rsidRDefault="002B2EF3" w:rsidP="008E4804">
      <w:pPr>
        <w:pStyle w:val="Titre2"/>
      </w:pPr>
      <w:bookmarkStart w:id="13" w:name="_Toc22056099"/>
      <w:r>
        <w:t xml:space="preserve">Les </w:t>
      </w:r>
      <w:r w:rsidR="002047B0">
        <w:t>composant</w:t>
      </w:r>
      <w:r w:rsidR="00786DB8">
        <w:t>s</w:t>
      </w:r>
      <w:r w:rsidR="002047B0">
        <w:t xml:space="preserve"> de la partie </w:t>
      </w:r>
      <w:r>
        <w:t>produit.</w:t>
      </w:r>
      <w:bookmarkEnd w:id="13"/>
    </w:p>
    <w:p w14:paraId="7CA21493" w14:textId="77777777" w:rsidR="002B2EF3" w:rsidRDefault="002B2EF3" w:rsidP="0030637B">
      <w:r>
        <w:t xml:space="preserve">On doit </w:t>
      </w:r>
      <w:r w:rsidR="00BE1257">
        <w:t>gérer</w:t>
      </w:r>
      <w:r>
        <w:t xml:space="preserve"> les </w:t>
      </w:r>
      <w:r w:rsidR="00BE1257">
        <w:t xml:space="preserve">ingrédients </w:t>
      </w:r>
      <w:r w:rsidR="00651010">
        <w:t>de base</w:t>
      </w:r>
      <w:r w:rsidR="00BE1257">
        <w:t>, les produits manufacturés et les produits additionnels</w:t>
      </w:r>
      <w:r>
        <w:t xml:space="preserve"> comme les boissons. </w:t>
      </w:r>
      <w:r w:rsidR="00BE1257">
        <w:t xml:space="preserve">On doit enregistrer le prix d'achat et le prix de vente hors taxes pour chaque </w:t>
      </w:r>
      <w:r w:rsidR="0051631C">
        <w:t xml:space="preserve">produit vendable. La TVA est </w:t>
      </w:r>
      <w:r w:rsidR="00684704">
        <w:t>gérée</w:t>
      </w:r>
      <w:r w:rsidR="0051631C">
        <w:t xml:space="preserve"> lors du passage de la commande suivant si elle est livrée ou emportée.</w:t>
      </w:r>
    </w:p>
    <w:p w14:paraId="70FC41C9" w14:textId="77777777" w:rsidR="00007143" w:rsidRDefault="00007143" w:rsidP="0030637B"/>
    <w:p w14:paraId="1874BBED" w14:textId="77777777" w:rsidR="00007143" w:rsidRDefault="00007143" w:rsidP="00007143">
      <w:pPr>
        <w:pStyle w:val="Titre3"/>
      </w:pPr>
      <w:bookmarkStart w:id="14" w:name="_Toc22056100"/>
      <w:r>
        <w:t>Produit</w:t>
      </w:r>
      <w:bookmarkEnd w:id="14"/>
    </w:p>
    <w:p w14:paraId="515A28F8" w14:textId="56529B6A" w:rsidR="002B2EF3" w:rsidRDefault="00FC577B" w:rsidP="00007143">
      <w:pPr>
        <w:jc w:val="center"/>
      </w:pPr>
      <w:r>
        <w:rPr>
          <w:noProof/>
        </w:rPr>
        <w:drawing>
          <wp:inline distT="0" distB="0" distL="0" distR="0" wp14:anchorId="7E26C591" wp14:editId="0F2903D2">
            <wp:extent cx="2362200" cy="25431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543175"/>
                    </a:xfrm>
                    <a:prstGeom prst="rect">
                      <a:avLst/>
                    </a:prstGeom>
                    <a:noFill/>
                    <a:ln>
                      <a:noFill/>
                    </a:ln>
                  </pic:spPr>
                </pic:pic>
              </a:graphicData>
            </a:graphic>
          </wp:inline>
        </w:drawing>
      </w:r>
    </w:p>
    <w:p w14:paraId="0AE2A2F0" w14:textId="5FE6DBCE" w:rsidR="00007143" w:rsidRDefault="00684704" w:rsidP="005F4D3D">
      <w:r>
        <w:t xml:space="preserve">Le fournisseur n'est pas obligatoire si le produit est une référence de pizza. En outre comme une pizza n'a pas de prix d'achat et un ingrédient n'a pas de prix de vente, ces attributs ne sont pas indispensables. </w:t>
      </w:r>
      <w:r w:rsidR="00FC577B">
        <w:t xml:space="preserve">On doit </w:t>
      </w:r>
      <w:r w:rsidR="00C003D8">
        <w:t xml:space="preserve">aussi </w:t>
      </w:r>
      <w:r w:rsidR="00FC577B">
        <w:t>avoir l'information sur le taux de tva de chaque produit vendu qui peut différer pour un produit emporté ou livré.</w:t>
      </w:r>
    </w:p>
    <w:p w14:paraId="339199CB" w14:textId="77777777" w:rsidR="00D202E3" w:rsidRDefault="00D202E3" w:rsidP="005F4D3D"/>
    <w:p w14:paraId="73C5DAF5" w14:textId="77777777" w:rsidR="00007143" w:rsidRDefault="00007143" w:rsidP="00D202E3">
      <w:pPr>
        <w:pStyle w:val="Titre3"/>
      </w:pPr>
      <w:bookmarkStart w:id="15" w:name="_Toc22056101"/>
      <w:r>
        <w:t>Categorie &lt;&lt;enum&gt;&gt;</w:t>
      </w:r>
      <w:bookmarkEnd w:id="15"/>
    </w:p>
    <w:p w14:paraId="086DDD85" w14:textId="42C59467" w:rsidR="00CB6016" w:rsidRDefault="00936424" w:rsidP="00007143">
      <w:pPr>
        <w:jc w:val="center"/>
      </w:pPr>
      <w:r>
        <w:rPr>
          <w:noProof/>
        </w:rPr>
        <w:drawing>
          <wp:inline distT="0" distB="0" distL="0" distR="0" wp14:anchorId="60F25A49" wp14:editId="2F7DB2BD">
            <wp:extent cx="1733550" cy="2371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2371725"/>
                    </a:xfrm>
                    <a:prstGeom prst="rect">
                      <a:avLst/>
                    </a:prstGeom>
                    <a:noFill/>
                    <a:ln>
                      <a:noFill/>
                    </a:ln>
                  </pic:spPr>
                </pic:pic>
              </a:graphicData>
            </a:graphic>
          </wp:inline>
        </w:drawing>
      </w:r>
    </w:p>
    <w:p w14:paraId="5957F0DB" w14:textId="77777777" w:rsidR="00D14F20" w:rsidRDefault="00D202E3" w:rsidP="00D202E3">
      <w:r>
        <w:t>Un composant "Categorie" est une énumération qui regroupe les différentes "categorie" de "Produit".</w:t>
      </w:r>
      <w:r w:rsidR="00D14F20">
        <w:t xml:space="preserve"> On utilisera :</w:t>
      </w:r>
    </w:p>
    <w:p w14:paraId="79D7FC2C" w14:textId="779E5A09" w:rsidR="00D202E3" w:rsidRDefault="00D14F20" w:rsidP="00D14F20">
      <w:pPr>
        <w:pStyle w:val="Paragraphedeliste"/>
        <w:numPr>
          <w:ilvl w:val="0"/>
          <w:numId w:val="31"/>
        </w:numPr>
      </w:pPr>
      <w:r>
        <w:t>Pack : pour les produits en groupes livrés par le fournisseur (caisse de 24 canettes),</w:t>
      </w:r>
    </w:p>
    <w:p w14:paraId="7A869560" w14:textId="3C2B86CD" w:rsidR="00D14F20" w:rsidRDefault="00D14F20" w:rsidP="00D14F20">
      <w:pPr>
        <w:pStyle w:val="Paragraphedeliste"/>
        <w:numPr>
          <w:ilvl w:val="0"/>
          <w:numId w:val="31"/>
        </w:numPr>
      </w:pPr>
      <w:r>
        <w:t>Boisson : pour les produits en stock qui sont à l'origine des pack mais vendu à l'unité.</w:t>
      </w:r>
    </w:p>
    <w:p w14:paraId="32F8BD7E" w14:textId="3884FFA6" w:rsidR="00D14F20" w:rsidRDefault="00D14F20" w:rsidP="00D14F20">
      <w:pPr>
        <w:pStyle w:val="Paragraphedeliste"/>
        <w:numPr>
          <w:ilvl w:val="0"/>
          <w:numId w:val="31"/>
        </w:numPr>
      </w:pPr>
      <w:r>
        <w:t>Ingrédient : pour les produits livrés par le fournisseur, au poids ou au volume et utilisés en vrac (farine, légumes, viande, poisson…)</w:t>
      </w:r>
    </w:p>
    <w:p w14:paraId="3D1DA8A8" w14:textId="3623D770" w:rsidR="00D14F20" w:rsidRDefault="00D14F20" w:rsidP="00D14F20">
      <w:pPr>
        <w:pStyle w:val="Paragraphedeliste"/>
        <w:numPr>
          <w:ilvl w:val="0"/>
          <w:numId w:val="31"/>
        </w:numPr>
      </w:pPr>
      <w:r>
        <w:t>Vrac : pour les produits en stock qui sont à l'origine des ingrédients qui ont été livrés.</w:t>
      </w:r>
    </w:p>
    <w:p w14:paraId="6DF22169" w14:textId="210DDB94" w:rsidR="00D202E3" w:rsidRDefault="00D202E3" w:rsidP="00D202E3"/>
    <w:p w14:paraId="2BAD70B1" w14:textId="1F0AA42C" w:rsidR="00723326" w:rsidRDefault="00723326" w:rsidP="00723326">
      <w:pPr>
        <w:pStyle w:val="Titre3"/>
      </w:pPr>
      <w:bookmarkStart w:id="16" w:name="_Toc22056102"/>
      <w:r>
        <w:t>Fournisseur</w:t>
      </w:r>
      <w:bookmarkEnd w:id="16"/>
    </w:p>
    <w:p w14:paraId="764901A0" w14:textId="3D84AEC1" w:rsidR="00723326" w:rsidRPr="00723326" w:rsidRDefault="00723326" w:rsidP="00723326">
      <w:r>
        <w:t>Un objet "Fournisseur" permet de classer les différents fournisseurs. On utilise un attribut "id" pour avoir un identifiant unique qui sert de référence et on spécifie aussi que le "nom" est un identifiant pour faire des recherches plus rapidement.</w:t>
      </w:r>
    </w:p>
    <w:p w14:paraId="1757D072" w14:textId="17D45DD2" w:rsidR="00723326" w:rsidRDefault="00723326" w:rsidP="00723326">
      <w:pPr>
        <w:jc w:val="center"/>
      </w:pPr>
      <w:r>
        <w:rPr>
          <w:noProof/>
        </w:rPr>
        <w:drawing>
          <wp:inline distT="0" distB="0" distL="0" distR="0" wp14:anchorId="7ACA2388" wp14:editId="3130DF84">
            <wp:extent cx="2199640" cy="1587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9640" cy="1587500"/>
                    </a:xfrm>
                    <a:prstGeom prst="rect">
                      <a:avLst/>
                    </a:prstGeom>
                    <a:noFill/>
                    <a:ln>
                      <a:noFill/>
                    </a:ln>
                  </pic:spPr>
                </pic:pic>
              </a:graphicData>
            </a:graphic>
          </wp:inline>
        </w:drawing>
      </w:r>
    </w:p>
    <w:p w14:paraId="491FEDB9" w14:textId="77777777" w:rsidR="00723326" w:rsidRDefault="00723326" w:rsidP="00723326"/>
    <w:p w14:paraId="7CF8BC0A" w14:textId="77777777" w:rsidR="00007143" w:rsidRDefault="00007143" w:rsidP="00007143">
      <w:pPr>
        <w:pStyle w:val="Titre3"/>
      </w:pPr>
      <w:bookmarkStart w:id="17" w:name="_Toc22056103"/>
      <w:r>
        <w:t>Composition</w:t>
      </w:r>
      <w:bookmarkEnd w:id="17"/>
    </w:p>
    <w:p w14:paraId="6D52D86C" w14:textId="77777777" w:rsidR="00CB6016" w:rsidRDefault="00007143" w:rsidP="00007143">
      <w:pPr>
        <w:jc w:val="center"/>
      </w:pPr>
      <w:r>
        <w:rPr>
          <w:noProof/>
        </w:rPr>
        <w:drawing>
          <wp:inline distT="0" distB="0" distL="0" distR="0" wp14:anchorId="53725307" wp14:editId="63E80B0F">
            <wp:extent cx="1561465" cy="940435"/>
            <wp:effectExtent l="0" t="0" r="63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1E458CC4" w14:textId="77777777" w:rsidR="008E4804" w:rsidRDefault="00684704" w:rsidP="008E4804">
      <w:r>
        <w:t>C'est l'identifiant du produit qui sert de référence pour les "Composition".</w:t>
      </w:r>
    </w:p>
    <w:p w14:paraId="6D35F379" w14:textId="77777777" w:rsidR="00684704" w:rsidRDefault="00684704" w:rsidP="008E4804">
      <w:r>
        <w:t>On utilise un composant spécifique pour renseigner de la composition d'un produit vendu sur le site Web, qu'il soit manufacturé dans le magasin ou non. Un autre composant "Preparation" servira pour enregistrer les recettes pour les "Pizzaiolo".</w:t>
      </w:r>
    </w:p>
    <w:p w14:paraId="49CA529B" w14:textId="77777777" w:rsidR="00D202E3" w:rsidRDefault="00D202E3" w:rsidP="008E4804"/>
    <w:p w14:paraId="71CFE2A4" w14:textId="77777777" w:rsidR="00D202E3" w:rsidRDefault="00D202E3" w:rsidP="00D202E3">
      <w:pPr>
        <w:pStyle w:val="Titre3"/>
      </w:pPr>
      <w:bookmarkStart w:id="18" w:name="_Toc22056104"/>
      <w:r>
        <w:t>Preparation</w:t>
      </w:r>
      <w:bookmarkEnd w:id="18"/>
    </w:p>
    <w:p w14:paraId="4F36A1B7" w14:textId="77777777" w:rsidR="004E7BE8" w:rsidRDefault="00D202E3" w:rsidP="00D202E3">
      <w:pPr>
        <w:jc w:val="center"/>
      </w:pPr>
      <w:r>
        <w:rPr>
          <w:noProof/>
        </w:rPr>
        <w:drawing>
          <wp:inline distT="0" distB="0" distL="0" distR="0" wp14:anchorId="57FD1E48" wp14:editId="247F9636">
            <wp:extent cx="1561465" cy="940435"/>
            <wp:effectExtent l="0" t="0" r="63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1465" cy="940435"/>
                    </a:xfrm>
                    <a:prstGeom prst="rect">
                      <a:avLst/>
                    </a:prstGeom>
                    <a:noFill/>
                    <a:ln>
                      <a:noFill/>
                    </a:ln>
                  </pic:spPr>
                </pic:pic>
              </a:graphicData>
            </a:graphic>
          </wp:inline>
        </w:drawing>
      </w:r>
    </w:p>
    <w:p w14:paraId="7DE6D84C" w14:textId="77777777" w:rsidR="00684704" w:rsidRDefault="00684704" w:rsidP="00684704">
      <w:r>
        <w:t>C'est l'identifiant du produit qui sert de référence pour les "Preparation".</w:t>
      </w:r>
    </w:p>
    <w:p w14:paraId="1C04CE41" w14:textId="77777777" w:rsidR="00684704" w:rsidRDefault="00DE70B6" w:rsidP="005F4D3D">
      <w:r>
        <w:t>On doit garder l'information des produits et la quantité nécessaire pour la fabrication de chaque pizza pour pouvoir modifier le stock des ingrédients en cas de vente d'une pizza. On utilise l'objet "Composant".</w:t>
      </w:r>
    </w:p>
    <w:p w14:paraId="7F6943CA" w14:textId="77777777" w:rsidR="00D202E3" w:rsidRDefault="00D202E3" w:rsidP="005F4D3D"/>
    <w:p w14:paraId="045A94B9" w14:textId="77777777" w:rsidR="00D202E3" w:rsidRPr="008212A3" w:rsidRDefault="00D202E3" w:rsidP="00D202E3">
      <w:pPr>
        <w:pStyle w:val="Titre3"/>
      </w:pPr>
      <w:bookmarkStart w:id="19" w:name="_Toc22056105"/>
      <w:r>
        <w:t>Composant</w:t>
      </w:r>
      <w:bookmarkEnd w:id="19"/>
    </w:p>
    <w:p w14:paraId="220825E5" w14:textId="77777777" w:rsidR="00DE70B6" w:rsidRDefault="00D202E3" w:rsidP="00D202E3">
      <w:pPr>
        <w:jc w:val="center"/>
      </w:pPr>
      <w:r>
        <w:rPr>
          <w:noProof/>
        </w:rPr>
        <w:drawing>
          <wp:inline distT="0" distB="0" distL="0" distR="0" wp14:anchorId="4DB2583A" wp14:editId="4DEF9544">
            <wp:extent cx="1561465" cy="1078230"/>
            <wp:effectExtent l="0" t="0" r="635" b="762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1465" cy="1078230"/>
                    </a:xfrm>
                    <a:prstGeom prst="rect">
                      <a:avLst/>
                    </a:prstGeom>
                    <a:noFill/>
                    <a:ln>
                      <a:noFill/>
                    </a:ln>
                  </pic:spPr>
                </pic:pic>
              </a:graphicData>
            </a:graphic>
          </wp:inline>
        </w:drawing>
      </w:r>
    </w:p>
    <w:p w14:paraId="2DA28DDF" w14:textId="77777777" w:rsidR="00DE70B6" w:rsidRDefault="00DE70B6" w:rsidP="005F4D3D">
      <w:r>
        <w:t>Une pizza et un ingrédient sont identifiés par leur identifiant dans le composant "Produit". On ajoute un attribut "unite" pour savoir si la quantité est un poids, un volume ou une unité.</w:t>
      </w:r>
    </w:p>
    <w:p w14:paraId="50296905" w14:textId="77777777" w:rsidR="00DE70B6" w:rsidRDefault="00DE70B6" w:rsidP="005F4D3D">
      <w:r>
        <w:t>Un objet "Stock" permet de garder les informations sur les stocks de chaque produit dans chaque magasin.</w:t>
      </w:r>
    </w:p>
    <w:p w14:paraId="5FAEC9D1" w14:textId="77777777" w:rsidR="00D202E3" w:rsidRDefault="00D202E3" w:rsidP="005F4D3D"/>
    <w:p w14:paraId="4F81516F" w14:textId="77777777" w:rsidR="00D202E3" w:rsidRPr="008212A3" w:rsidRDefault="00D202E3" w:rsidP="00D202E3">
      <w:pPr>
        <w:pStyle w:val="Titre3"/>
      </w:pPr>
      <w:bookmarkStart w:id="20" w:name="_Toc22056106"/>
      <w:r>
        <w:t>Stock</w:t>
      </w:r>
      <w:bookmarkEnd w:id="20"/>
    </w:p>
    <w:p w14:paraId="2F1DE87E" w14:textId="77777777" w:rsidR="009B0241" w:rsidRDefault="00FC1F6D" w:rsidP="00FC1F6D">
      <w:pPr>
        <w:jc w:val="center"/>
      </w:pPr>
      <w:r>
        <w:rPr>
          <w:noProof/>
        </w:rPr>
        <w:drawing>
          <wp:inline distT="0" distB="0" distL="0" distR="0" wp14:anchorId="7B3E36A1" wp14:editId="1CC2B208">
            <wp:extent cx="1734185" cy="1233805"/>
            <wp:effectExtent l="0" t="0" r="0" b="4445"/>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1233805"/>
                    </a:xfrm>
                    <a:prstGeom prst="rect">
                      <a:avLst/>
                    </a:prstGeom>
                    <a:noFill/>
                    <a:ln>
                      <a:noFill/>
                    </a:ln>
                  </pic:spPr>
                </pic:pic>
              </a:graphicData>
            </a:graphic>
          </wp:inline>
        </w:drawing>
      </w:r>
    </w:p>
    <w:p w14:paraId="296CE318" w14:textId="77777777" w:rsidR="008212A3" w:rsidRDefault="00C852E0" w:rsidP="008212A3">
      <w:r>
        <w:t xml:space="preserve">L'information dépend des identifiants du "Magasin" et du "Produit". </w:t>
      </w:r>
      <w:r w:rsidR="00DE70B6">
        <w:t>On ajoute la notion de quantité minimale dans un attribut pour pouvoir gérer par la suite les commandes automatiques d'un produit.</w:t>
      </w:r>
    </w:p>
    <w:p w14:paraId="5150E7D5" w14:textId="77777777" w:rsidR="00D202E3" w:rsidRDefault="000A0AF7" w:rsidP="00D202E3">
      <w:pPr>
        <w:pStyle w:val="Titre3"/>
      </w:pPr>
      <w:r>
        <w:br w:type="page"/>
      </w:r>
      <w:bookmarkStart w:id="21" w:name="_Toc22056107"/>
      <w:r w:rsidR="00D202E3">
        <w:t>Apperçu de la partie Produit</w:t>
      </w:r>
      <w:bookmarkEnd w:id="21"/>
    </w:p>
    <w:p w14:paraId="27DAC799" w14:textId="3D6D8F90" w:rsidR="00C44E0F" w:rsidRDefault="00936424" w:rsidP="00FC1F6D">
      <w:pPr>
        <w:jc w:val="center"/>
      </w:pPr>
      <w:r>
        <w:rPr>
          <w:noProof/>
        </w:rPr>
        <w:drawing>
          <wp:inline distT="0" distB="0" distL="0" distR="0" wp14:anchorId="157715C6" wp14:editId="4929A039">
            <wp:extent cx="5760720" cy="61906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6190615"/>
                    </a:xfrm>
                    <a:prstGeom prst="rect">
                      <a:avLst/>
                    </a:prstGeom>
                    <a:noFill/>
                    <a:ln>
                      <a:noFill/>
                    </a:ln>
                  </pic:spPr>
                </pic:pic>
              </a:graphicData>
            </a:graphic>
          </wp:inline>
        </w:drawing>
      </w:r>
    </w:p>
    <w:p w14:paraId="0F27FDAB" w14:textId="77777777" w:rsidR="00D202E3" w:rsidRDefault="00D202E3">
      <w:pPr>
        <w:jc w:val="left"/>
      </w:pPr>
      <w:r>
        <w:t>On remarque bien l'objet "Composant" qui comporte l'information entre les composés "Produit" et les composants "Produit".</w:t>
      </w:r>
    </w:p>
    <w:p w14:paraId="0C3B4EBC" w14:textId="77777777" w:rsidR="00D202E3" w:rsidRDefault="00D202E3">
      <w:pPr>
        <w:jc w:val="left"/>
      </w:pPr>
    </w:p>
    <w:p w14:paraId="5A482BF5" w14:textId="77777777" w:rsidR="00D202E3" w:rsidRDefault="00D202E3">
      <w:pPr>
        <w:jc w:val="left"/>
      </w:pPr>
      <w:r>
        <w:br w:type="page"/>
      </w:r>
    </w:p>
    <w:p w14:paraId="1DCB2F8C" w14:textId="77777777" w:rsidR="00D202E3" w:rsidRDefault="00D202E3">
      <w:pPr>
        <w:jc w:val="left"/>
      </w:pPr>
    </w:p>
    <w:p w14:paraId="16EBC3A9" w14:textId="77777777" w:rsidR="00C852E0" w:rsidRDefault="00C852E0" w:rsidP="00C852E0">
      <w:pPr>
        <w:pStyle w:val="Titre2"/>
      </w:pPr>
      <w:bookmarkStart w:id="22" w:name="_Toc22056108"/>
      <w:r>
        <w:t>Les composant</w:t>
      </w:r>
      <w:r w:rsidR="00786DB8">
        <w:t>s</w:t>
      </w:r>
      <w:r>
        <w:t xml:space="preserve"> de la partie paiement.</w:t>
      </w:r>
      <w:bookmarkEnd w:id="22"/>
    </w:p>
    <w:p w14:paraId="6DBDEDE7" w14:textId="77777777" w:rsidR="000A0AF7" w:rsidRDefault="00C852E0" w:rsidP="000A0AF7">
      <w:r>
        <w:t>On utilise un objet "Paiement" dont héritera les différents types de paiement</w:t>
      </w:r>
      <w:r w:rsidR="000A0AF7">
        <w:t xml:space="preserve"> : "CarteBancaire", "TicketRestaurant" et "Cheque". Les paiements par espèce n'ont pas d'information spécifique donc ils n'ont pas besoin d'un composant qui hérite de "Paiement".</w:t>
      </w:r>
    </w:p>
    <w:p w14:paraId="2A5CAA02" w14:textId="77777777" w:rsidR="00786DB8" w:rsidRDefault="00786DB8" w:rsidP="008212A3"/>
    <w:p w14:paraId="3FF2E891" w14:textId="77777777" w:rsidR="00D202E3" w:rsidRDefault="00D202E3" w:rsidP="00D202E3">
      <w:pPr>
        <w:pStyle w:val="Titre3"/>
      </w:pPr>
      <w:bookmarkStart w:id="23" w:name="_Toc22056109"/>
      <w:r>
        <w:t>Paiement</w:t>
      </w:r>
      <w:bookmarkEnd w:id="23"/>
    </w:p>
    <w:p w14:paraId="64D0D458" w14:textId="77777777" w:rsidR="00D202E3" w:rsidRDefault="00D202E3" w:rsidP="00D202E3">
      <w:pPr>
        <w:jc w:val="center"/>
      </w:pPr>
      <w:r>
        <w:rPr>
          <w:noProof/>
        </w:rPr>
        <w:drawing>
          <wp:inline distT="0" distB="0" distL="0" distR="0" wp14:anchorId="32041EB9" wp14:editId="631B66FD">
            <wp:extent cx="1889125" cy="108712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9125" cy="1087120"/>
                    </a:xfrm>
                    <a:prstGeom prst="rect">
                      <a:avLst/>
                    </a:prstGeom>
                    <a:noFill/>
                    <a:ln>
                      <a:noFill/>
                    </a:ln>
                  </pic:spPr>
                </pic:pic>
              </a:graphicData>
            </a:graphic>
          </wp:inline>
        </w:drawing>
      </w:r>
    </w:p>
    <w:p w14:paraId="3A6F33B9" w14:textId="77777777" w:rsidR="00786DB8" w:rsidRDefault="00786DB8" w:rsidP="008212A3">
      <w:r>
        <w:t>On utilise en attribut un identifiant commun à tous les paiement et un autre pour connaître le type de paiement qui fait référence à une énumération</w:t>
      </w:r>
      <w:r w:rsidR="000A0AF7">
        <w:t xml:space="preserve"> "TypePaiement"</w:t>
      </w:r>
      <w:r>
        <w:t>.</w:t>
      </w:r>
    </w:p>
    <w:p w14:paraId="57200E6E" w14:textId="77777777" w:rsidR="00786DB8" w:rsidRDefault="00786DB8" w:rsidP="008212A3"/>
    <w:p w14:paraId="03D68415" w14:textId="77777777" w:rsidR="00D202E3" w:rsidRDefault="00D202E3" w:rsidP="00D202E3">
      <w:pPr>
        <w:pStyle w:val="Titre3"/>
      </w:pPr>
      <w:bookmarkStart w:id="24" w:name="_Toc22056110"/>
      <w:r>
        <w:t>TypePaiement &lt;&lt;enum&gt;&gt;</w:t>
      </w:r>
      <w:bookmarkEnd w:id="24"/>
    </w:p>
    <w:p w14:paraId="5795BF3E" w14:textId="77777777" w:rsidR="00D202E3" w:rsidRDefault="00D202E3" w:rsidP="00D202E3">
      <w:pPr>
        <w:jc w:val="center"/>
      </w:pPr>
      <w:r>
        <w:rPr>
          <w:noProof/>
        </w:rPr>
        <w:drawing>
          <wp:inline distT="0" distB="0" distL="0" distR="0" wp14:anchorId="2D4AD233" wp14:editId="2A6EC3A6">
            <wp:extent cx="1734185" cy="1691005"/>
            <wp:effectExtent l="0" t="0" r="0" b="444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4185" cy="1691005"/>
                    </a:xfrm>
                    <a:prstGeom prst="rect">
                      <a:avLst/>
                    </a:prstGeom>
                    <a:noFill/>
                    <a:ln>
                      <a:noFill/>
                    </a:ln>
                  </pic:spPr>
                </pic:pic>
              </a:graphicData>
            </a:graphic>
          </wp:inline>
        </w:drawing>
      </w:r>
    </w:p>
    <w:p w14:paraId="26D68E68" w14:textId="77777777" w:rsidR="00D202E3" w:rsidRDefault="00D202E3" w:rsidP="00D202E3">
      <w:pPr>
        <w:jc w:val="center"/>
      </w:pPr>
    </w:p>
    <w:p w14:paraId="1022004E" w14:textId="77777777" w:rsidR="00D202E3" w:rsidRDefault="00D202E3" w:rsidP="00D202E3">
      <w:pPr>
        <w:pStyle w:val="Titre3"/>
      </w:pPr>
      <w:bookmarkStart w:id="25" w:name="_Toc22056111"/>
      <w:r>
        <w:t>CarteBancaire</w:t>
      </w:r>
      <w:bookmarkEnd w:id="25"/>
    </w:p>
    <w:p w14:paraId="03725F9F" w14:textId="77777777" w:rsidR="009B0241" w:rsidRDefault="00D202E3" w:rsidP="00D202E3">
      <w:pPr>
        <w:jc w:val="center"/>
      </w:pPr>
      <w:r>
        <w:rPr>
          <w:noProof/>
        </w:rPr>
        <w:drawing>
          <wp:inline distT="0" distB="0" distL="0" distR="0" wp14:anchorId="765477F7" wp14:editId="218B3592">
            <wp:extent cx="1889125" cy="1233805"/>
            <wp:effectExtent l="0" t="0" r="0" b="444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9125" cy="1233805"/>
                    </a:xfrm>
                    <a:prstGeom prst="rect">
                      <a:avLst/>
                    </a:prstGeom>
                    <a:noFill/>
                    <a:ln>
                      <a:noFill/>
                    </a:ln>
                  </pic:spPr>
                </pic:pic>
              </a:graphicData>
            </a:graphic>
          </wp:inline>
        </w:drawing>
      </w:r>
    </w:p>
    <w:p w14:paraId="55CAFB7A" w14:textId="77777777" w:rsidR="00DC703B" w:rsidRDefault="00DC703B" w:rsidP="00786DB8">
      <w:r>
        <w:t>On utilise des &lt;&lt;dataType&gt;&gt; pour le jour et l'heure.</w:t>
      </w:r>
    </w:p>
    <w:p w14:paraId="671E514F" w14:textId="77777777" w:rsidR="00D202E3" w:rsidRDefault="00D202E3" w:rsidP="00786DB8"/>
    <w:p w14:paraId="11222350" w14:textId="77777777" w:rsidR="00D202E3" w:rsidRDefault="00D202E3" w:rsidP="00D202E3">
      <w:pPr>
        <w:pStyle w:val="Titre3"/>
      </w:pPr>
      <w:bookmarkStart w:id="26" w:name="_Toc22056112"/>
      <w:r>
        <w:t>Date &lt;&lt;dataType&gt;&gt;</w:t>
      </w:r>
      <w:bookmarkEnd w:id="26"/>
    </w:p>
    <w:p w14:paraId="65B15ED8" w14:textId="77777777" w:rsidR="00DC703B" w:rsidRDefault="00D202E3" w:rsidP="00D202E3">
      <w:pPr>
        <w:jc w:val="center"/>
      </w:pPr>
      <w:r>
        <w:rPr>
          <w:noProof/>
        </w:rPr>
        <w:drawing>
          <wp:inline distT="0" distB="0" distL="0" distR="0" wp14:anchorId="7492D8CF" wp14:editId="409474EF">
            <wp:extent cx="1734185" cy="78486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609079CE" w14:textId="77777777" w:rsidR="009B0241" w:rsidRDefault="009B0241" w:rsidP="00786DB8"/>
    <w:p w14:paraId="219DBEE9" w14:textId="77777777" w:rsidR="00D202E3" w:rsidRPr="00D202E3" w:rsidRDefault="00D202E3" w:rsidP="00D202E3">
      <w:pPr>
        <w:pStyle w:val="Titre3"/>
      </w:pPr>
      <w:bookmarkStart w:id="27" w:name="_Toc22056113"/>
      <w:r w:rsidRPr="00D202E3">
        <w:t>Time &lt;&lt;dataType&gt;&gt;</w:t>
      </w:r>
      <w:bookmarkEnd w:id="27"/>
    </w:p>
    <w:p w14:paraId="3BB1B9C6" w14:textId="77777777" w:rsidR="00D202E3" w:rsidRDefault="00D202E3" w:rsidP="00D202E3">
      <w:pPr>
        <w:jc w:val="center"/>
      </w:pPr>
      <w:r>
        <w:rPr>
          <w:noProof/>
        </w:rPr>
        <w:drawing>
          <wp:inline distT="0" distB="0" distL="0" distR="0" wp14:anchorId="1A56D8DB" wp14:editId="10CA0FD8">
            <wp:extent cx="1734185" cy="7848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4185" cy="784860"/>
                    </a:xfrm>
                    <a:prstGeom prst="rect">
                      <a:avLst/>
                    </a:prstGeom>
                    <a:noFill/>
                    <a:ln>
                      <a:noFill/>
                    </a:ln>
                  </pic:spPr>
                </pic:pic>
              </a:graphicData>
            </a:graphic>
          </wp:inline>
        </w:drawing>
      </w:r>
    </w:p>
    <w:p w14:paraId="2C30C58F" w14:textId="77777777" w:rsidR="00D202E3" w:rsidRDefault="00D202E3" w:rsidP="00786DB8"/>
    <w:p w14:paraId="6617D69D" w14:textId="77777777" w:rsidR="00D202E3" w:rsidRDefault="00D202E3" w:rsidP="00D202E3">
      <w:pPr>
        <w:pStyle w:val="Titre3"/>
      </w:pPr>
      <w:bookmarkStart w:id="28" w:name="_Toc22056114"/>
      <w:r>
        <w:t>TicketRestaurant</w:t>
      </w:r>
      <w:bookmarkEnd w:id="28"/>
    </w:p>
    <w:p w14:paraId="3B9132CE" w14:textId="77777777" w:rsidR="00D202E3" w:rsidRDefault="00D202E3" w:rsidP="00D202E3">
      <w:pPr>
        <w:jc w:val="center"/>
      </w:pPr>
      <w:r>
        <w:rPr>
          <w:noProof/>
        </w:rPr>
        <w:drawing>
          <wp:inline distT="0" distB="0" distL="0" distR="0" wp14:anchorId="32CE937B" wp14:editId="39FCB07F">
            <wp:extent cx="1734185" cy="948690"/>
            <wp:effectExtent l="0" t="0" r="0" b="381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4185" cy="948690"/>
                    </a:xfrm>
                    <a:prstGeom prst="rect">
                      <a:avLst/>
                    </a:prstGeom>
                    <a:noFill/>
                    <a:ln>
                      <a:noFill/>
                    </a:ln>
                  </pic:spPr>
                </pic:pic>
              </a:graphicData>
            </a:graphic>
          </wp:inline>
        </w:drawing>
      </w:r>
    </w:p>
    <w:p w14:paraId="4C56E6A5" w14:textId="77777777" w:rsidR="00D202E3" w:rsidRDefault="00D202E3" w:rsidP="00DC703B"/>
    <w:p w14:paraId="3CDB31AA" w14:textId="77777777" w:rsidR="00D202E3" w:rsidRDefault="00D202E3" w:rsidP="00D202E3">
      <w:pPr>
        <w:pStyle w:val="Titre3"/>
      </w:pPr>
      <w:bookmarkStart w:id="29" w:name="_Toc22056115"/>
      <w:r>
        <w:t>Cheque</w:t>
      </w:r>
      <w:bookmarkEnd w:id="29"/>
    </w:p>
    <w:p w14:paraId="400D2BE9" w14:textId="77777777" w:rsidR="00DC703B" w:rsidRDefault="00D202E3" w:rsidP="00D202E3">
      <w:pPr>
        <w:jc w:val="center"/>
      </w:pPr>
      <w:r>
        <w:rPr>
          <w:noProof/>
        </w:rPr>
        <w:drawing>
          <wp:inline distT="0" distB="0" distL="0" distR="0" wp14:anchorId="2E0BD7AC" wp14:editId="175DABAB">
            <wp:extent cx="1889125" cy="1104265"/>
            <wp:effectExtent l="0" t="0" r="0" b="63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9125" cy="1104265"/>
                    </a:xfrm>
                    <a:prstGeom prst="rect">
                      <a:avLst/>
                    </a:prstGeom>
                    <a:noFill/>
                    <a:ln>
                      <a:noFill/>
                    </a:ln>
                  </pic:spPr>
                </pic:pic>
              </a:graphicData>
            </a:graphic>
          </wp:inline>
        </w:drawing>
      </w:r>
    </w:p>
    <w:p w14:paraId="545A6BBA" w14:textId="77777777" w:rsidR="00DC703B" w:rsidRDefault="00DC703B" w:rsidP="00786DB8">
      <w:r>
        <w:t>Pour éviter les mauvaises saisies et la redondance on utilise un composant "Etablissement" pour faire référence aux banques émettrices de "Cheque" et aux organismes de gestion des "TicketRestaurant".</w:t>
      </w:r>
    </w:p>
    <w:p w14:paraId="2BE38F7F" w14:textId="77777777" w:rsidR="00D202E3" w:rsidRDefault="00D202E3" w:rsidP="00786DB8"/>
    <w:p w14:paraId="5404B535" w14:textId="77777777" w:rsidR="00D202E3" w:rsidRDefault="00D202E3" w:rsidP="00D202E3">
      <w:pPr>
        <w:pStyle w:val="Titre3"/>
      </w:pPr>
      <w:bookmarkStart w:id="30" w:name="_Toc22056116"/>
      <w:r>
        <w:t>Etablissement</w:t>
      </w:r>
      <w:bookmarkEnd w:id="30"/>
    </w:p>
    <w:p w14:paraId="53A88353" w14:textId="77777777" w:rsidR="000A0AF7" w:rsidRDefault="00D202E3" w:rsidP="00D202E3">
      <w:pPr>
        <w:jc w:val="center"/>
      </w:pPr>
      <w:r>
        <w:rPr>
          <w:noProof/>
        </w:rPr>
        <w:drawing>
          <wp:inline distT="0" distB="0" distL="0" distR="0" wp14:anchorId="7F8F6BDA" wp14:editId="3C2974E5">
            <wp:extent cx="1734185" cy="1087120"/>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4185" cy="1087120"/>
                    </a:xfrm>
                    <a:prstGeom prst="rect">
                      <a:avLst/>
                    </a:prstGeom>
                    <a:noFill/>
                    <a:ln>
                      <a:noFill/>
                    </a:ln>
                  </pic:spPr>
                </pic:pic>
              </a:graphicData>
            </a:graphic>
          </wp:inline>
        </w:drawing>
      </w:r>
    </w:p>
    <w:p w14:paraId="02C2F587" w14:textId="77777777" w:rsidR="002C45D2" w:rsidRDefault="002C45D2" w:rsidP="002C45D2">
      <w:r>
        <w:t>Cet objet contiendra les noms des établissements bancaires et des organismes de titre restaurant.</w:t>
      </w:r>
    </w:p>
    <w:p w14:paraId="0C51DE83" w14:textId="77777777" w:rsidR="002C45D2" w:rsidRDefault="002C45D2" w:rsidP="002C45D2"/>
    <w:p w14:paraId="3BD21059" w14:textId="77777777" w:rsidR="002C45D2" w:rsidRDefault="002C45D2" w:rsidP="002C45D2">
      <w:pPr>
        <w:pStyle w:val="Titre3"/>
      </w:pPr>
      <w:bookmarkStart w:id="31" w:name="_Toc22056117"/>
      <w:r>
        <w:t>ListePaiement</w:t>
      </w:r>
      <w:bookmarkEnd w:id="31"/>
      <w:r>
        <w:t xml:space="preserve"> </w:t>
      </w:r>
    </w:p>
    <w:p w14:paraId="04C9FF1E" w14:textId="77777777" w:rsidR="009B0241" w:rsidRDefault="00FC1F6D" w:rsidP="002C45D2">
      <w:pPr>
        <w:jc w:val="center"/>
      </w:pPr>
      <w:r>
        <w:rPr>
          <w:noProof/>
        </w:rPr>
        <w:drawing>
          <wp:inline distT="0" distB="0" distL="0" distR="0" wp14:anchorId="1D7641D8" wp14:editId="5CC8CE57">
            <wp:extent cx="1734185" cy="966470"/>
            <wp:effectExtent l="0" t="0" r="0" b="508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4185" cy="966470"/>
                    </a:xfrm>
                    <a:prstGeom prst="rect">
                      <a:avLst/>
                    </a:prstGeom>
                    <a:noFill/>
                    <a:ln>
                      <a:noFill/>
                    </a:ln>
                  </pic:spPr>
                </pic:pic>
              </a:graphicData>
            </a:graphic>
          </wp:inline>
        </w:drawing>
      </w:r>
    </w:p>
    <w:p w14:paraId="544CCF74" w14:textId="77777777" w:rsidR="002C45D2" w:rsidRDefault="002C45D2" w:rsidP="00786DB8">
      <w:r>
        <w:t>C'est lui qui fait la liaison entre une "Commande" et ses différents "Paiement" car un "Client" peut régler sa commande avec plusieurs modes de paiement.</w:t>
      </w:r>
    </w:p>
    <w:p w14:paraId="21BF7FC4" w14:textId="77777777" w:rsidR="002C45D2" w:rsidRDefault="002C45D2" w:rsidP="00786DB8"/>
    <w:p w14:paraId="4A9547E3" w14:textId="77777777" w:rsidR="00D202E3" w:rsidRDefault="00D202E3" w:rsidP="00D202E3">
      <w:pPr>
        <w:pStyle w:val="Titre3"/>
      </w:pPr>
      <w:bookmarkStart w:id="32" w:name="_Toc22056118"/>
      <w:r>
        <w:t>Apperçu de la partie Paiement</w:t>
      </w:r>
      <w:bookmarkEnd w:id="32"/>
    </w:p>
    <w:p w14:paraId="5BF3A675" w14:textId="77777777" w:rsidR="00786DB8" w:rsidRDefault="00BC5735" w:rsidP="00D202E3">
      <w:pPr>
        <w:jc w:val="center"/>
      </w:pPr>
      <w:r>
        <w:rPr>
          <w:noProof/>
        </w:rPr>
        <w:drawing>
          <wp:inline distT="0" distB="0" distL="0" distR="0" wp14:anchorId="1EA0B567" wp14:editId="165BE313">
            <wp:extent cx="5760720" cy="341376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413760"/>
                    </a:xfrm>
                    <a:prstGeom prst="rect">
                      <a:avLst/>
                    </a:prstGeom>
                    <a:noFill/>
                    <a:ln>
                      <a:noFill/>
                    </a:ln>
                  </pic:spPr>
                </pic:pic>
              </a:graphicData>
            </a:graphic>
          </wp:inline>
        </w:drawing>
      </w:r>
    </w:p>
    <w:p w14:paraId="2D45ABEC" w14:textId="77777777" w:rsidR="00D202E3" w:rsidRDefault="00D202E3" w:rsidP="00D202E3">
      <w:r>
        <w:t xml:space="preserve">Les objets "CarteBancaire", "Cheque" et "TicketRestaurant" </w:t>
      </w:r>
      <w:r w:rsidR="00504759">
        <w:t xml:space="preserve">héritent de "Paiement". Le "Paiement" par espèce sera directement dans la classe mère car il n'a pas d'attribut en plus. </w:t>
      </w:r>
    </w:p>
    <w:p w14:paraId="64E15945" w14:textId="77777777" w:rsidR="000A0AF7" w:rsidRDefault="000A0AF7" w:rsidP="00D202E3">
      <w:r>
        <w:br w:type="page"/>
      </w:r>
    </w:p>
    <w:p w14:paraId="342A926B" w14:textId="77777777" w:rsidR="00D202E3" w:rsidRDefault="00D202E3" w:rsidP="00D202E3"/>
    <w:p w14:paraId="603FF15B" w14:textId="77777777" w:rsidR="00A95275" w:rsidRDefault="00A95275" w:rsidP="008E4804">
      <w:pPr>
        <w:pStyle w:val="Titre2"/>
      </w:pPr>
      <w:bookmarkStart w:id="33" w:name="_Toc22056119"/>
      <w:r>
        <w:t xml:space="preserve">Les </w:t>
      </w:r>
      <w:r w:rsidR="000A0AF7">
        <w:t xml:space="preserve">composants de la partie </w:t>
      </w:r>
      <w:r>
        <w:t>commande.</w:t>
      </w:r>
      <w:bookmarkEnd w:id="33"/>
    </w:p>
    <w:p w14:paraId="101B0BC6" w14:textId="77777777" w:rsidR="000A0AF7" w:rsidRDefault="000A0AF7" w:rsidP="000A0AF7">
      <w:r>
        <w:t xml:space="preserve">On distingue le panier que le client rempli de produits et la commande qui contient les paniers validés. Le composant "Panier" permet de garder les informations sur les produits que le Client choisi avant de valider sa commande. On doit enregistrer la date est l'heure pour </w:t>
      </w:r>
      <w:r w:rsidR="00D87EA5">
        <w:t xml:space="preserve">pouvoir </w:t>
      </w:r>
      <w:r>
        <w:t xml:space="preserve">effacer les paniers </w:t>
      </w:r>
      <w:r w:rsidR="00D87EA5">
        <w:t>non</w:t>
      </w:r>
      <w:r>
        <w:t xml:space="preserve"> validés</w:t>
      </w:r>
      <w:r w:rsidR="00D87EA5">
        <w:t xml:space="preserve"> à partir d'un certain moment après la déconnexion du client</w:t>
      </w:r>
      <w:r>
        <w:t>.</w:t>
      </w:r>
    </w:p>
    <w:p w14:paraId="789F6AFE" w14:textId="77777777" w:rsidR="009B0241" w:rsidRDefault="009B0241" w:rsidP="000A0AF7"/>
    <w:p w14:paraId="16D877BB" w14:textId="77777777" w:rsidR="00FC1F6D" w:rsidRPr="00D87EA5" w:rsidRDefault="00FC1F6D" w:rsidP="00FC1F6D">
      <w:pPr>
        <w:pStyle w:val="Titre3"/>
      </w:pPr>
      <w:bookmarkStart w:id="34" w:name="_Toc22056120"/>
      <w:r>
        <w:t>Panier</w:t>
      </w:r>
      <w:bookmarkEnd w:id="34"/>
    </w:p>
    <w:p w14:paraId="0975F251" w14:textId="7AE9EFEB" w:rsidR="00FC1F6D" w:rsidRDefault="000024F2" w:rsidP="00FC1F6D">
      <w:pPr>
        <w:jc w:val="center"/>
      </w:pPr>
      <w:r>
        <w:rPr>
          <w:noProof/>
        </w:rPr>
        <w:drawing>
          <wp:inline distT="0" distB="0" distL="0" distR="0" wp14:anchorId="1895FE26" wp14:editId="5E5A57E6">
            <wp:extent cx="1885950" cy="14192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5950" cy="1419225"/>
                    </a:xfrm>
                    <a:prstGeom prst="rect">
                      <a:avLst/>
                    </a:prstGeom>
                    <a:noFill/>
                    <a:ln>
                      <a:noFill/>
                    </a:ln>
                  </pic:spPr>
                </pic:pic>
              </a:graphicData>
            </a:graphic>
          </wp:inline>
        </w:drawing>
      </w:r>
    </w:p>
    <w:p w14:paraId="0CDDB571" w14:textId="71B2E3E6" w:rsidR="00D87EA5" w:rsidRDefault="00D87EA5" w:rsidP="000A0AF7">
      <w:r>
        <w:t>Chaque panier est lié à un seul "Utilisateur". On utilise aussi les &lt;&lt;dataType&gt;&gt; "Date" et "Time".</w:t>
      </w:r>
      <w:r w:rsidR="000024F2">
        <w:t xml:space="preserve"> L'attribut "livraison" permet de savoir si la commande sera livrée ou retirée sur place pour calculer le montant du panier en fonction des taux de TVA.</w:t>
      </w:r>
    </w:p>
    <w:p w14:paraId="30866361" w14:textId="77777777" w:rsidR="00FC1F6D" w:rsidRDefault="00FC1F6D" w:rsidP="000A0AF7"/>
    <w:p w14:paraId="2E9F43FA" w14:textId="77777777" w:rsidR="00FC1F6D" w:rsidRDefault="00FC1F6D" w:rsidP="00FC1F6D">
      <w:pPr>
        <w:pStyle w:val="Titre3"/>
      </w:pPr>
      <w:bookmarkStart w:id="35" w:name="_Toc22056121"/>
      <w:r>
        <w:t>Commande</w:t>
      </w:r>
      <w:bookmarkEnd w:id="35"/>
    </w:p>
    <w:p w14:paraId="2EFF8917" w14:textId="1900C87B" w:rsidR="000A0AF7" w:rsidRDefault="000024F2" w:rsidP="00FC1F6D">
      <w:pPr>
        <w:jc w:val="center"/>
      </w:pPr>
      <w:r>
        <w:rPr>
          <w:noProof/>
        </w:rPr>
        <w:drawing>
          <wp:inline distT="0" distB="0" distL="0" distR="0" wp14:anchorId="5F463A3C" wp14:editId="66710605">
            <wp:extent cx="2676525" cy="25241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76525" cy="2524125"/>
                    </a:xfrm>
                    <a:prstGeom prst="rect">
                      <a:avLst/>
                    </a:prstGeom>
                    <a:noFill/>
                    <a:ln>
                      <a:noFill/>
                    </a:ln>
                  </pic:spPr>
                </pic:pic>
              </a:graphicData>
            </a:graphic>
          </wp:inline>
        </w:drawing>
      </w:r>
    </w:p>
    <w:p w14:paraId="1C3B04D5" w14:textId="77777777" w:rsidR="000C5852" w:rsidRDefault="000C5852" w:rsidP="000C5852">
      <w:r>
        <w:t>Le composant "Commande" permet de garder les informations sur le déroulement de la commande comme le "</w:t>
      </w:r>
      <w:r w:rsidR="00D87EA5">
        <w:t>S</w:t>
      </w:r>
      <w:r>
        <w:t xml:space="preserve">tatus" </w:t>
      </w:r>
      <w:r w:rsidR="00D87EA5">
        <w:t xml:space="preserve">qui est une énumération </w:t>
      </w:r>
      <w:r>
        <w:t xml:space="preserve">et les différents champs </w:t>
      </w:r>
      <w:r w:rsidR="00903FC4">
        <w:t>permettant de suivre les temps de préparations</w:t>
      </w:r>
      <w:r w:rsidR="00D87EA5">
        <w:t>, le montant et la validation du paiement</w:t>
      </w:r>
      <w:r>
        <w:t xml:space="preserve">. </w:t>
      </w:r>
    </w:p>
    <w:p w14:paraId="1F35322D" w14:textId="77777777" w:rsidR="000C5852" w:rsidRDefault="00D87EA5" w:rsidP="00D87EA5">
      <w:pPr>
        <w:pStyle w:val="Paragraphedeliste"/>
        <w:numPr>
          <w:ilvl w:val="0"/>
          <w:numId w:val="24"/>
        </w:numPr>
      </w:pPr>
      <w:r>
        <w:t>preparationDelai : est le temps entre la validation de la commande par l'utilisateur et le début de préparation par le "Pizzaiolo".</w:t>
      </w:r>
    </w:p>
    <w:p w14:paraId="56D2B72C" w14:textId="77777777" w:rsidR="00D87EA5" w:rsidRDefault="00D87EA5" w:rsidP="00D87EA5">
      <w:pPr>
        <w:pStyle w:val="Paragraphedeliste"/>
        <w:numPr>
          <w:ilvl w:val="0"/>
          <w:numId w:val="24"/>
        </w:numPr>
      </w:pPr>
      <w:r>
        <w:t>preparationDuree : est le temps de préparation de la commande par le "Pizzaiolo".</w:t>
      </w:r>
    </w:p>
    <w:p w14:paraId="6CC9F01E" w14:textId="77777777" w:rsidR="00D87EA5" w:rsidRDefault="00D87EA5" w:rsidP="00D87EA5">
      <w:pPr>
        <w:pStyle w:val="Paragraphedeliste"/>
        <w:numPr>
          <w:ilvl w:val="0"/>
          <w:numId w:val="24"/>
        </w:numPr>
      </w:pPr>
      <w:r>
        <w:t>livraisonDelai : est le temps mis pour finaliser la commande avant son départ en livraison.</w:t>
      </w:r>
    </w:p>
    <w:p w14:paraId="1A0DA6A3" w14:textId="77777777" w:rsidR="00D87EA5" w:rsidRDefault="00D87EA5" w:rsidP="00D87EA5">
      <w:pPr>
        <w:pStyle w:val="Paragraphedeliste"/>
        <w:numPr>
          <w:ilvl w:val="0"/>
          <w:numId w:val="24"/>
        </w:numPr>
      </w:pPr>
      <w:r>
        <w:t>livraisonDurée</w:t>
      </w:r>
      <w:r w:rsidR="00124259">
        <w:t xml:space="preserve"> : est le temps mis par le "Livreur" pour livrer les produits au client.</w:t>
      </w:r>
    </w:p>
    <w:p w14:paraId="18BE78E2" w14:textId="77777777" w:rsidR="00FC1F6D" w:rsidRDefault="00FC1F6D" w:rsidP="00FC1F6D"/>
    <w:p w14:paraId="5E303C62" w14:textId="77777777" w:rsidR="00124259" w:rsidRDefault="00FC1F6D" w:rsidP="00FC1F6D">
      <w:pPr>
        <w:pStyle w:val="Titre3"/>
      </w:pPr>
      <w:bookmarkStart w:id="36" w:name="_Toc22056122"/>
      <w:r>
        <w:t>Statut &lt;&lt;enum&gt;&gt;</w:t>
      </w:r>
      <w:bookmarkEnd w:id="36"/>
    </w:p>
    <w:p w14:paraId="7B8963F9" w14:textId="77777777" w:rsidR="00FC1F6D" w:rsidRDefault="00FC1F6D" w:rsidP="00FC1F6D">
      <w:pPr>
        <w:jc w:val="center"/>
      </w:pPr>
      <w:r>
        <w:rPr>
          <w:noProof/>
        </w:rPr>
        <w:drawing>
          <wp:inline distT="0" distB="0" distL="0" distR="0" wp14:anchorId="7A0E1BFB" wp14:editId="0A5461C0">
            <wp:extent cx="1734185" cy="202692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185" cy="2026920"/>
                    </a:xfrm>
                    <a:prstGeom prst="rect">
                      <a:avLst/>
                    </a:prstGeom>
                    <a:noFill/>
                    <a:ln>
                      <a:noFill/>
                    </a:ln>
                  </pic:spPr>
                </pic:pic>
              </a:graphicData>
            </a:graphic>
          </wp:inline>
        </w:drawing>
      </w:r>
    </w:p>
    <w:p w14:paraId="60CD48A2" w14:textId="77777777" w:rsidR="004E7BE8" w:rsidRDefault="004E7BE8" w:rsidP="001572DF">
      <w:r>
        <w:t xml:space="preserve">Les informations sur le contenu des "Commande" et des "Panier" sera enregistré dans </w:t>
      </w:r>
      <w:r w:rsidR="00124259">
        <w:t>les</w:t>
      </w:r>
      <w:r>
        <w:t xml:space="preserve"> objet</w:t>
      </w:r>
      <w:r w:rsidR="00124259">
        <w:t>s</w:t>
      </w:r>
      <w:r>
        <w:t xml:space="preserve"> "LigneDeCommande"</w:t>
      </w:r>
      <w:r w:rsidR="00124259">
        <w:t xml:space="preserve"> et "LigneDePanier" respectivement</w:t>
      </w:r>
      <w:r>
        <w:t>. On garde les prix en Hors-Taxes car si la vente est à emporter le taux de TVA n'est pas le même.</w:t>
      </w:r>
    </w:p>
    <w:p w14:paraId="3E684E63" w14:textId="77777777" w:rsidR="00124259" w:rsidRDefault="00124259" w:rsidP="001572DF"/>
    <w:p w14:paraId="4293F625" w14:textId="77777777" w:rsidR="00FC1F6D" w:rsidRPr="00124259" w:rsidRDefault="00FC1F6D" w:rsidP="00FC1F6D">
      <w:pPr>
        <w:pStyle w:val="Titre3"/>
      </w:pPr>
      <w:bookmarkStart w:id="37" w:name="_Toc22056123"/>
      <w:r>
        <w:t>LigneDePanier</w:t>
      </w:r>
      <w:bookmarkEnd w:id="37"/>
    </w:p>
    <w:p w14:paraId="4156BC8A" w14:textId="4C3B9110" w:rsidR="00FC1F6D" w:rsidRDefault="000024F2" w:rsidP="00FC1F6D">
      <w:pPr>
        <w:jc w:val="center"/>
      </w:pPr>
      <w:r>
        <w:rPr>
          <w:noProof/>
        </w:rPr>
        <w:drawing>
          <wp:inline distT="0" distB="0" distL="0" distR="0" wp14:anchorId="482B19FF" wp14:editId="2A8DFA8F">
            <wp:extent cx="2200275" cy="12382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0275" cy="1238250"/>
                    </a:xfrm>
                    <a:prstGeom prst="rect">
                      <a:avLst/>
                    </a:prstGeom>
                    <a:noFill/>
                    <a:ln>
                      <a:noFill/>
                    </a:ln>
                  </pic:spPr>
                </pic:pic>
              </a:graphicData>
            </a:graphic>
          </wp:inline>
        </w:drawing>
      </w:r>
    </w:p>
    <w:p w14:paraId="378BBE78" w14:textId="77777777" w:rsidR="00124259" w:rsidRDefault="00016B2A" w:rsidP="001572DF">
      <w:r>
        <w:t>On identifie chaque tuple par l'identifiant du "Panier" donc celui "Utilisateur" et l'identifiant du "Produit".</w:t>
      </w:r>
    </w:p>
    <w:p w14:paraId="0716CE40" w14:textId="77777777" w:rsidR="00FC1F6D" w:rsidRDefault="00FC1F6D" w:rsidP="001572DF"/>
    <w:p w14:paraId="10F319C3" w14:textId="77777777" w:rsidR="00FC1F6D" w:rsidRDefault="00FC1F6D" w:rsidP="00FC1F6D">
      <w:pPr>
        <w:pStyle w:val="Titre3"/>
      </w:pPr>
      <w:bookmarkStart w:id="38" w:name="_Toc22056124"/>
      <w:r>
        <w:t>LigneDeCommande</w:t>
      </w:r>
      <w:bookmarkEnd w:id="38"/>
    </w:p>
    <w:p w14:paraId="592FFD45" w14:textId="77777777" w:rsidR="00016B2A" w:rsidRDefault="00FC1F6D" w:rsidP="00FC1F6D">
      <w:pPr>
        <w:jc w:val="center"/>
      </w:pPr>
      <w:r>
        <w:rPr>
          <w:noProof/>
        </w:rPr>
        <w:drawing>
          <wp:inline distT="0" distB="0" distL="0" distR="0" wp14:anchorId="120B9EA2" wp14:editId="62D17A53">
            <wp:extent cx="2199640" cy="1233805"/>
            <wp:effectExtent l="0" t="0" r="0" b="444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9640" cy="1233805"/>
                    </a:xfrm>
                    <a:prstGeom prst="rect">
                      <a:avLst/>
                    </a:prstGeom>
                    <a:noFill/>
                    <a:ln>
                      <a:noFill/>
                    </a:ln>
                  </pic:spPr>
                </pic:pic>
              </a:graphicData>
            </a:graphic>
          </wp:inline>
        </w:drawing>
      </w:r>
    </w:p>
    <w:p w14:paraId="21141915" w14:textId="164F544A" w:rsidR="00016B2A" w:rsidRDefault="00016B2A" w:rsidP="00016B2A">
      <w:r>
        <w:t xml:space="preserve">On identifie chaque tuple par l'identifiant de la "Commande" et celui du "Produit". </w:t>
      </w:r>
      <w:r w:rsidR="004341BB">
        <w:t xml:space="preserve">On ajoute ici l'information sur la TVA du produit qui dépend de l'adresse de livraison. </w:t>
      </w:r>
      <w:r>
        <w:t>Lors de la validation du "Panier", il suffit de transférer les tuples de "LigneDePanier" à "LigneDeCommande" et de créer un nouvel objet "Commande".</w:t>
      </w:r>
    </w:p>
    <w:p w14:paraId="1B130C61" w14:textId="77777777" w:rsidR="00FC1F6D" w:rsidRDefault="00FC1F6D" w:rsidP="00016B2A"/>
    <w:p w14:paraId="44CE9F3C" w14:textId="77777777" w:rsidR="00FC1F6D" w:rsidRDefault="00FC1F6D" w:rsidP="00FC1F6D">
      <w:pPr>
        <w:pStyle w:val="Titre3"/>
      </w:pPr>
      <w:bookmarkStart w:id="39" w:name="_Toc22056125"/>
      <w:r>
        <w:t>Apperçu de la partie Commande</w:t>
      </w:r>
      <w:bookmarkEnd w:id="39"/>
    </w:p>
    <w:p w14:paraId="45BF8AE7" w14:textId="38037490" w:rsidR="00A84A55" w:rsidRDefault="000024F2" w:rsidP="00A84A55">
      <w:r>
        <w:rPr>
          <w:noProof/>
        </w:rPr>
        <w:drawing>
          <wp:inline distT="0" distB="0" distL="0" distR="0" wp14:anchorId="57E6EE50" wp14:editId="5FE213F6">
            <wp:extent cx="5760720" cy="48609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4860925"/>
                    </a:xfrm>
                    <a:prstGeom prst="rect">
                      <a:avLst/>
                    </a:prstGeom>
                    <a:noFill/>
                    <a:ln>
                      <a:noFill/>
                    </a:ln>
                  </pic:spPr>
                </pic:pic>
              </a:graphicData>
            </a:graphic>
          </wp:inline>
        </w:drawing>
      </w:r>
    </w:p>
    <w:p w14:paraId="60408C0B" w14:textId="77777777" w:rsidR="00FC1F6D" w:rsidRDefault="00FC1F6D" w:rsidP="00A84A55">
      <w:r>
        <w:t>On remarque la similitude entre "LigneDePanier" et "LigneDeCommande" pour pouvoir déplacer les données de l'un à l'autre en cas de validation du "Panier".</w:t>
      </w:r>
    </w:p>
    <w:p w14:paraId="274970D1" w14:textId="77777777" w:rsidR="008E4804" w:rsidRDefault="008E4804" w:rsidP="00A84A55"/>
    <w:p w14:paraId="4779CE34" w14:textId="77777777" w:rsidR="000A0AF7" w:rsidRDefault="000A0AF7">
      <w:pPr>
        <w:jc w:val="left"/>
      </w:pPr>
      <w:r>
        <w:br w:type="page"/>
      </w:r>
    </w:p>
    <w:p w14:paraId="26E87749" w14:textId="77777777" w:rsidR="003F13FC" w:rsidRDefault="003F13FC">
      <w:pPr>
        <w:jc w:val="left"/>
      </w:pPr>
    </w:p>
    <w:p w14:paraId="3F34EF8E" w14:textId="77777777" w:rsidR="008654AE" w:rsidRDefault="008654AE" w:rsidP="008654AE">
      <w:pPr>
        <w:pStyle w:val="Titre1"/>
      </w:pPr>
      <w:bookmarkStart w:id="40" w:name="_Toc22056126"/>
      <w:r>
        <w:t>Les relations entre les composants.</w:t>
      </w:r>
      <w:bookmarkEnd w:id="40"/>
    </w:p>
    <w:p w14:paraId="6CD6F1BA" w14:textId="77777777" w:rsidR="003E0C6B" w:rsidRPr="003E0C6B" w:rsidRDefault="002A4692" w:rsidP="002A4692">
      <w:pPr>
        <w:pStyle w:val="Titre2"/>
      </w:pPr>
      <w:bookmarkStart w:id="41" w:name="_Toc22056127"/>
      <w:r>
        <w:t>Les associations avec Utilisateur.</w:t>
      </w:r>
      <w:bookmarkEnd w:id="41"/>
    </w:p>
    <w:p w14:paraId="0D044FEE" w14:textId="77777777" w:rsidR="00444A6F" w:rsidRDefault="00444A6F" w:rsidP="002A4692">
      <w:pPr>
        <w:pStyle w:val="Titre3"/>
      </w:pPr>
      <w:bookmarkStart w:id="42" w:name="_Toc22056128"/>
      <w:r>
        <w:t>Utilisateur – Magasin</w:t>
      </w:r>
      <w:bookmarkEnd w:id="42"/>
    </w:p>
    <w:p w14:paraId="797B0B8A" w14:textId="77777777" w:rsidR="00443792" w:rsidRDefault="00697FBF" w:rsidP="00AF51E5">
      <w:pPr>
        <w:jc w:val="center"/>
      </w:pPr>
      <w:r>
        <w:rPr>
          <w:noProof/>
        </w:rPr>
        <w:drawing>
          <wp:inline distT="0" distB="0" distL="0" distR="0" wp14:anchorId="2532739A" wp14:editId="1B89AC65">
            <wp:extent cx="4270375" cy="905510"/>
            <wp:effectExtent l="0" t="0" r="0" b="889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076A22D" w14:textId="77777777" w:rsidR="00697FBF" w:rsidRDefault="001B1CEA" w:rsidP="00D61ACD">
      <w:r>
        <w:t xml:space="preserve">Un "Utilisateur" est lié à un magasin soit parce qu'il y travaille ou soit parce qu'il est client. Chaque "Utilisateur" est lié à un seul "Magasin". Un "Magasin" a au moins un "Utilisateur", c'est le "Magager". </w:t>
      </w:r>
    </w:p>
    <w:p w14:paraId="62384155" w14:textId="77777777" w:rsidR="001B1CEA" w:rsidRDefault="001B1CEA" w:rsidP="00D61ACD"/>
    <w:p w14:paraId="232F416F" w14:textId="77777777" w:rsidR="002A4692" w:rsidRDefault="002A4692" w:rsidP="002A4692">
      <w:pPr>
        <w:pStyle w:val="Titre2"/>
      </w:pPr>
      <w:bookmarkStart w:id="43" w:name="_Toc22056129"/>
      <w:r>
        <w:t>Les associations avec Client.</w:t>
      </w:r>
      <w:bookmarkEnd w:id="43"/>
    </w:p>
    <w:p w14:paraId="66EDFF50" w14:textId="77777777" w:rsidR="003562AD" w:rsidRDefault="00444A6F" w:rsidP="002A4692">
      <w:pPr>
        <w:pStyle w:val="Titre3"/>
      </w:pPr>
      <w:bookmarkStart w:id="44" w:name="_Toc22056130"/>
      <w:r>
        <w:t>Client – Adresse</w:t>
      </w:r>
      <w:bookmarkEnd w:id="44"/>
    </w:p>
    <w:p w14:paraId="53687E8C" w14:textId="77777777" w:rsidR="00444A6F" w:rsidRDefault="005417F6" w:rsidP="00AF51E5">
      <w:pPr>
        <w:jc w:val="center"/>
      </w:pPr>
      <w:r>
        <w:rPr>
          <w:noProof/>
        </w:rPr>
        <w:drawing>
          <wp:inline distT="0" distB="0" distL="0" distR="0" wp14:anchorId="0BA7632E" wp14:editId="2F948FF0">
            <wp:extent cx="4270375" cy="905510"/>
            <wp:effectExtent l="0" t="0" r="0"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6ACB9C92" w14:textId="77777777" w:rsidR="001B1CEA" w:rsidRDefault="001B1CEA" w:rsidP="00D61ACD">
      <w:r>
        <w:t>Un "Client" a une seule "Adresse" et une "Adresse" peut être commune à plusieurs "Client"</w:t>
      </w:r>
      <w:r w:rsidR="005417F6">
        <w:t xml:space="preserve"> ou aucun car elle peut être "Adresse" d'un "Magasin"</w:t>
      </w:r>
      <w:r>
        <w:t>.</w:t>
      </w:r>
    </w:p>
    <w:p w14:paraId="20427378" w14:textId="77777777" w:rsidR="001B1CEA" w:rsidRDefault="001B1CEA" w:rsidP="00D61ACD"/>
    <w:p w14:paraId="305481C2" w14:textId="77777777" w:rsidR="00697FBF" w:rsidRDefault="002A4692" w:rsidP="002A4692">
      <w:pPr>
        <w:pStyle w:val="Titre3"/>
      </w:pPr>
      <w:bookmarkStart w:id="45" w:name="_Toc22056131"/>
      <w:r>
        <w:t>Client – Panier</w:t>
      </w:r>
      <w:bookmarkEnd w:id="45"/>
    </w:p>
    <w:p w14:paraId="3502CE09" w14:textId="77777777" w:rsidR="002A4692" w:rsidRDefault="002A4692" w:rsidP="00D61ACD">
      <w:r>
        <w:t>Confère l'association Panier-Client.</w:t>
      </w:r>
    </w:p>
    <w:p w14:paraId="47A711F3" w14:textId="77777777" w:rsidR="002A4692" w:rsidRDefault="002A4692" w:rsidP="00D61ACD"/>
    <w:p w14:paraId="6F687995" w14:textId="77777777" w:rsidR="002A4692" w:rsidRDefault="002A4692" w:rsidP="002A4692">
      <w:pPr>
        <w:pStyle w:val="Titre3"/>
      </w:pPr>
      <w:bookmarkStart w:id="46" w:name="_Toc22056132"/>
      <w:r>
        <w:t>Client – Commande</w:t>
      </w:r>
      <w:bookmarkEnd w:id="46"/>
    </w:p>
    <w:p w14:paraId="160D2EF6" w14:textId="77777777" w:rsidR="002A4692" w:rsidRDefault="002A4692" w:rsidP="002A4692">
      <w:r>
        <w:t>Confère l'association Panier-Client.</w:t>
      </w:r>
    </w:p>
    <w:p w14:paraId="12CF4127" w14:textId="77777777" w:rsidR="002A4692" w:rsidRDefault="002A4692" w:rsidP="00D61ACD"/>
    <w:p w14:paraId="340327F8" w14:textId="77777777" w:rsidR="002A4692" w:rsidRDefault="002A4692" w:rsidP="002A4692">
      <w:pPr>
        <w:pStyle w:val="Titre2"/>
      </w:pPr>
      <w:bookmarkStart w:id="47" w:name="_Toc22056133"/>
      <w:r>
        <w:t>Les associations avec Panier.</w:t>
      </w:r>
      <w:bookmarkEnd w:id="47"/>
    </w:p>
    <w:p w14:paraId="782134C6" w14:textId="77777777" w:rsidR="00697FBF" w:rsidRDefault="00697FBF" w:rsidP="002A4692">
      <w:pPr>
        <w:pStyle w:val="Titre3"/>
      </w:pPr>
      <w:bookmarkStart w:id="48" w:name="_Toc22056134"/>
      <w:r>
        <w:t>Panier – Client</w:t>
      </w:r>
      <w:bookmarkEnd w:id="48"/>
    </w:p>
    <w:p w14:paraId="2CF28E69" w14:textId="77777777" w:rsidR="00697FBF" w:rsidRDefault="00697FBF" w:rsidP="00AF51E5">
      <w:pPr>
        <w:jc w:val="center"/>
      </w:pPr>
      <w:r>
        <w:rPr>
          <w:noProof/>
        </w:rPr>
        <w:drawing>
          <wp:inline distT="0" distB="0" distL="0" distR="0" wp14:anchorId="7162B4D0" wp14:editId="72BF8C77">
            <wp:extent cx="4278630" cy="897255"/>
            <wp:effectExtent l="0" t="0" r="762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04E1CFF" w14:textId="77777777" w:rsidR="001B1CEA" w:rsidRDefault="001B1CEA" w:rsidP="00D61ACD">
      <w:r>
        <w:t>Chaque "Panier" est lié à un seul "Client" mais si un "Client" est enregistré mais n'a pas encore commandé, il n'a pas de "Panier".</w:t>
      </w:r>
    </w:p>
    <w:p w14:paraId="7FBB4E15" w14:textId="77777777" w:rsidR="00697FBF" w:rsidRDefault="00697FBF" w:rsidP="00D61ACD"/>
    <w:p w14:paraId="4FAF67C0" w14:textId="77777777" w:rsidR="00444A6F" w:rsidRDefault="00444A6F" w:rsidP="002A4692">
      <w:pPr>
        <w:pStyle w:val="Titre3"/>
      </w:pPr>
      <w:bookmarkStart w:id="49" w:name="_Toc22056135"/>
      <w:r>
        <w:t>Panier – Produit</w:t>
      </w:r>
      <w:bookmarkEnd w:id="49"/>
    </w:p>
    <w:p w14:paraId="172C0ECA" w14:textId="77777777" w:rsidR="003562AD" w:rsidRDefault="003562AD" w:rsidP="00AF51E5">
      <w:pPr>
        <w:jc w:val="center"/>
      </w:pPr>
      <w:r>
        <w:rPr>
          <w:noProof/>
        </w:rPr>
        <w:drawing>
          <wp:inline distT="0" distB="0" distL="0" distR="0" wp14:anchorId="397CA9A4" wp14:editId="7E84CE84">
            <wp:extent cx="4252595" cy="9144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52595" cy="914400"/>
                    </a:xfrm>
                    <a:prstGeom prst="rect">
                      <a:avLst/>
                    </a:prstGeom>
                    <a:noFill/>
                    <a:ln>
                      <a:noFill/>
                    </a:ln>
                  </pic:spPr>
                </pic:pic>
              </a:graphicData>
            </a:graphic>
          </wp:inline>
        </w:drawing>
      </w:r>
    </w:p>
    <w:p w14:paraId="10400D4A" w14:textId="77777777" w:rsidR="001B1CEA" w:rsidRDefault="001B1CEA" w:rsidP="00D61ACD">
      <w:r>
        <w:t>Un "Panier" peut contenir aucun ou plusieurs "Produit", c'est une agrégation de "Produit". Si on supprime un "Panier", les produits ne sont pas détruits. Un "P</w:t>
      </w:r>
      <w:r w:rsidR="007D677E">
        <w:t>roduit</w:t>
      </w:r>
      <w:r>
        <w:t xml:space="preserve">" peut être </w:t>
      </w:r>
      <w:r w:rsidR="007D677E">
        <w:t>dans aucun ou plusieurs</w:t>
      </w:r>
      <w:r>
        <w:t xml:space="preserve"> "Panier".</w:t>
      </w:r>
    </w:p>
    <w:p w14:paraId="044A8250" w14:textId="77777777" w:rsidR="001B1CEA" w:rsidRDefault="001B1CEA" w:rsidP="00D61ACD"/>
    <w:p w14:paraId="3975F3E8" w14:textId="77777777" w:rsidR="002745DC" w:rsidRDefault="002745DC">
      <w:pPr>
        <w:jc w:val="left"/>
      </w:pPr>
      <w:r>
        <w:br w:type="page"/>
      </w:r>
    </w:p>
    <w:p w14:paraId="7D1AD1A3" w14:textId="77777777" w:rsidR="002A4692" w:rsidRDefault="002A4692" w:rsidP="002A4692">
      <w:pPr>
        <w:pStyle w:val="Titre2"/>
      </w:pPr>
      <w:bookmarkStart w:id="50" w:name="_Toc22056136"/>
      <w:r>
        <w:t>Les associations avec Commande.</w:t>
      </w:r>
      <w:bookmarkEnd w:id="50"/>
    </w:p>
    <w:p w14:paraId="08E94990" w14:textId="77777777" w:rsidR="002A4692" w:rsidRDefault="002A4692" w:rsidP="002A4692">
      <w:pPr>
        <w:pStyle w:val="Titre3"/>
      </w:pPr>
      <w:bookmarkStart w:id="51" w:name="_Toc22056137"/>
      <w:r>
        <w:t>Commande-Client</w:t>
      </w:r>
      <w:bookmarkEnd w:id="51"/>
    </w:p>
    <w:p w14:paraId="78B7C9CA" w14:textId="77777777" w:rsidR="002A4692" w:rsidRDefault="002A4692" w:rsidP="00AF51E5">
      <w:pPr>
        <w:jc w:val="center"/>
      </w:pPr>
      <w:r>
        <w:rPr>
          <w:noProof/>
        </w:rPr>
        <w:drawing>
          <wp:inline distT="0" distB="0" distL="0" distR="0" wp14:anchorId="47F3AB45" wp14:editId="69FE3FB8">
            <wp:extent cx="4270375" cy="89725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3DC5383A" w14:textId="77777777" w:rsidR="001B1CEA" w:rsidRDefault="001B1CEA" w:rsidP="001B1CEA">
      <w:r>
        <w:t>Chaque "Commande" est lié</w:t>
      </w:r>
      <w:r w:rsidR="007D677E">
        <w:t>e</w:t>
      </w:r>
      <w:r>
        <w:t xml:space="preserve"> </w:t>
      </w:r>
      <w:r w:rsidR="007D677E">
        <w:t xml:space="preserve">forcément </w:t>
      </w:r>
      <w:r>
        <w:t>à un seul "Client"</w:t>
      </w:r>
      <w:r w:rsidR="007D677E">
        <w:t>. Un "Client" peut avoir fait aucune "Commande" ou plusieurs.</w:t>
      </w:r>
    </w:p>
    <w:p w14:paraId="520AEDFF" w14:textId="77777777" w:rsidR="002A4692" w:rsidRDefault="002A4692" w:rsidP="002A4692"/>
    <w:p w14:paraId="0859432E" w14:textId="77777777" w:rsidR="00444A6F" w:rsidRDefault="00444A6F" w:rsidP="002A4692">
      <w:pPr>
        <w:pStyle w:val="Titre3"/>
      </w:pPr>
      <w:bookmarkStart w:id="52" w:name="_Toc22056138"/>
      <w:r>
        <w:t>Commande – Produit</w:t>
      </w:r>
      <w:bookmarkEnd w:id="52"/>
    </w:p>
    <w:p w14:paraId="6372F2A2" w14:textId="77777777" w:rsidR="003562AD" w:rsidRDefault="003562AD" w:rsidP="00AF51E5">
      <w:pPr>
        <w:jc w:val="center"/>
      </w:pPr>
      <w:r>
        <w:rPr>
          <w:noProof/>
        </w:rPr>
        <w:drawing>
          <wp:inline distT="0" distB="0" distL="0" distR="0" wp14:anchorId="59DF64E3" wp14:editId="6A2E39A5">
            <wp:extent cx="4278630" cy="897255"/>
            <wp:effectExtent l="0" t="0" r="762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4BD31029" w14:textId="77777777" w:rsidR="007D677E" w:rsidRDefault="007D677E" w:rsidP="007D677E">
      <w:r>
        <w:t>Une "Commande" doit contenir au moins un ou plusieurs "Produit", c'est une agrégation de "Produit". Si on supprime une "Commande", les produits ne sont pas détruits. Les "Produit" peuvent être dans plusieurs "Commande".</w:t>
      </w:r>
    </w:p>
    <w:p w14:paraId="7B1FD087" w14:textId="77777777" w:rsidR="002A4692" w:rsidRDefault="002A4692" w:rsidP="00D61ACD"/>
    <w:p w14:paraId="0E8FD0DE" w14:textId="77777777" w:rsidR="00444A6F" w:rsidRDefault="00444A6F" w:rsidP="002A4692">
      <w:pPr>
        <w:pStyle w:val="Titre3"/>
      </w:pPr>
      <w:bookmarkStart w:id="53" w:name="_Toc22056139"/>
      <w:r>
        <w:t>Commande – Adresse</w:t>
      </w:r>
      <w:bookmarkEnd w:id="53"/>
    </w:p>
    <w:p w14:paraId="3E4C9802" w14:textId="77777777" w:rsidR="003562AD" w:rsidRDefault="003562AD" w:rsidP="00AF51E5">
      <w:pPr>
        <w:jc w:val="center"/>
      </w:pPr>
      <w:r>
        <w:rPr>
          <w:noProof/>
        </w:rPr>
        <w:drawing>
          <wp:inline distT="0" distB="0" distL="0" distR="0" wp14:anchorId="0A665F56" wp14:editId="14642B67">
            <wp:extent cx="4270375" cy="89725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1B7069E2" w14:textId="77777777" w:rsidR="002A4692" w:rsidRDefault="007D677E" w:rsidP="00D61ACD">
      <w:r>
        <w:t xml:space="preserve">Une "Commande" a obligatoirement une et une seule "Adresse". Un "Client" pouvant commander plusieurs "Commande", on aura plusieurs "Commande" avec la même adresse. C'est aussi le cas ou plusieurs "Client" comme des colocataires habitent à la même "Adresse". </w:t>
      </w:r>
    </w:p>
    <w:p w14:paraId="429ABED2" w14:textId="77777777" w:rsidR="007D677E" w:rsidRDefault="007D677E" w:rsidP="00D61ACD"/>
    <w:p w14:paraId="45974F36" w14:textId="77777777" w:rsidR="00444A6F" w:rsidRDefault="00444A6F" w:rsidP="002A4692">
      <w:pPr>
        <w:pStyle w:val="Titre3"/>
      </w:pPr>
      <w:bookmarkStart w:id="54" w:name="_Toc22056140"/>
      <w:r>
        <w:t xml:space="preserve">Commande </w:t>
      </w:r>
      <w:r w:rsidR="002A4692">
        <w:t>–</w:t>
      </w:r>
      <w:r>
        <w:t xml:space="preserve"> Paiement</w:t>
      </w:r>
      <w:bookmarkEnd w:id="54"/>
    </w:p>
    <w:p w14:paraId="58C6AB0C" w14:textId="77777777" w:rsidR="002A4692" w:rsidRDefault="002A4692" w:rsidP="00AF51E5">
      <w:pPr>
        <w:jc w:val="center"/>
      </w:pPr>
      <w:r>
        <w:rPr>
          <w:noProof/>
        </w:rPr>
        <w:drawing>
          <wp:inline distT="0" distB="0" distL="0" distR="0" wp14:anchorId="61E1DAFE" wp14:editId="309B348A">
            <wp:extent cx="4270375" cy="905510"/>
            <wp:effectExtent l="0" t="0" r="0" b="889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89CE2CB" w14:textId="77777777" w:rsidR="002A4692" w:rsidRDefault="007D677E" w:rsidP="00D61ACD">
      <w:r>
        <w:t xml:space="preserve">Une "Commande" peut être une agrégation de "Paiement" si le "Client" paie avec différents moyens (ticket restaurant et espèce). Pour des raisons comptables on ne doit pas supprimer les "Paiement" si l'on supprime la "Commande". On devra faire un remboursement. </w:t>
      </w:r>
      <w:r w:rsidR="00AF51E5">
        <w:t>Les "Paiement" ne resteront pas longtemps sans "Commande" associé mais il est clair que des "Paiement" seront dans plusieurs "Commande".</w:t>
      </w:r>
    </w:p>
    <w:p w14:paraId="15B5741E" w14:textId="77777777" w:rsidR="007D677E" w:rsidRDefault="007D677E" w:rsidP="00D61ACD"/>
    <w:p w14:paraId="6D346BBA" w14:textId="77777777" w:rsidR="002745DC" w:rsidRDefault="002745DC">
      <w:pPr>
        <w:jc w:val="left"/>
      </w:pPr>
      <w:r>
        <w:br w:type="page"/>
      </w:r>
    </w:p>
    <w:p w14:paraId="0F15ADB1" w14:textId="77777777" w:rsidR="002A4692" w:rsidRDefault="002A4692" w:rsidP="002A4692">
      <w:pPr>
        <w:pStyle w:val="Titre2"/>
      </w:pPr>
      <w:bookmarkStart w:id="55" w:name="_Toc22056141"/>
      <w:r>
        <w:t>Les associations avec Produit.</w:t>
      </w:r>
      <w:bookmarkEnd w:id="55"/>
    </w:p>
    <w:p w14:paraId="4DB5212A" w14:textId="77777777" w:rsidR="002A4692" w:rsidRDefault="002A4692" w:rsidP="00213B63">
      <w:pPr>
        <w:pStyle w:val="Titre3"/>
      </w:pPr>
      <w:bookmarkStart w:id="56" w:name="_Toc22056142"/>
      <w:r>
        <w:t>Produit – Panier</w:t>
      </w:r>
      <w:bookmarkEnd w:id="56"/>
    </w:p>
    <w:p w14:paraId="38C61523" w14:textId="77777777" w:rsidR="00213B63" w:rsidRDefault="00213B63" w:rsidP="00213B63">
      <w:r>
        <w:t>Confère l'association Panier-Produit.</w:t>
      </w:r>
    </w:p>
    <w:p w14:paraId="2225A121" w14:textId="77777777" w:rsidR="00213B63" w:rsidRDefault="00213B63" w:rsidP="00213B63"/>
    <w:p w14:paraId="18A3386C" w14:textId="77777777" w:rsidR="00213B63" w:rsidRDefault="00213B63" w:rsidP="00213B63">
      <w:pPr>
        <w:pStyle w:val="Titre3"/>
      </w:pPr>
      <w:bookmarkStart w:id="57" w:name="_Toc22056143"/>
      <w:r>
        <w:t>Produit – Commande</w:t>
      </w:r>
      <w:bookmarkEnd w:id="57"/>
    </w:p>
    <w:p w14:paraId="48B83B02" w14:textId="77777777" w:rsidR="00213B63" w:rsidRDefault="00213B63" w:rsidP="00213B63">
      <w:r>
        <w:t>Confère l'association Commande-Produit.</w:t>
      </w:r>
    </w:p>
    <w:p w14:paraId="5EBCA945" w14:textId="77777777" w:rsidR="00213B63" w:rsidRDefault="00213B63" w:rsidP="00213B63"/>
    <w:p w14:paraId="06B6AB57" w14:textId="77777777" w:rsidR="002A4692" w:rsidRDefault="002A4692" w:rsidP="00213B63">
      <w:pPr>
        <w:pStyle w:val="Titre3"/>
      </w:pPr>
      <w:bookmarkStart w:id="58" w:name="_Toc22056144"/>
      <w:r>
        <w:t>Produit – Magasin</w:t>
      </w:r>
      <w:bookmarkEnd w:id="58"/>
    </w:p>
    <w:p w14:paraId="28D7D1F8" w14:textId="77777777" w:rsidR="00213B63" w:rsidRDefault="00213B63" w:rsidP="00AF51E5">
      <w:pPr>
        <w:jc w:val="center"/>
      </w:pPr>
      <w:r>
        <w:rPr>
          <w:noProof/>
        </w:rPr>
        <w:drawing>
          <wp:inline distT="0" distB="0" distL="0" distR="0" wp14:anchorId="4D3B6C0C" wp14:editId="7BACE0FF">
            <wp:extent cx="4278630" cy="897255"/>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78630" cy="897255"/>
                    </a:xfrm>
                    <a:prstGeom prst="rect">
                      <a:avLst/>
                    </a:prstGeom>
                    <a:noFill/>
                    <a:ln>
                      <a:noFill/>
                    </a:ln>
                  </pic:spPr>
                </pic:pic>
              </a:graphicData>
            </a:graphic>
          </wp:inline>
        </w:drawing>
      </w:r>
    </w:p>
    <w:p w14:paraId="7A9ED4C2" w14:textId="77777777" w:rsidR="00AF51E5" w:rsidRDefault="00AF51E5" w:rsidP="00213B63">
      <w:r>
        <w:t>Chaque "Magasin" a un stock de plusieurs "Produit", c'est une agrégation. On ne considère pas comme une composition pour ne pas détruire un stock de "Produit" et éviter le gaspillage. Un "Magasin" pourra ne pas avoir de "Produit" avant son ouverture s'il n'a pas encore reçu sa marchandise. Pour rentabiliser les pizzérias on va utiliser les mêmes "Produits" dans toutes.</w:t>
      </w:r>
    </w:p>
    <w:p w14:paraId="3A550320" w14:textId="77777777" w:rsidR="00213B63" w:rsidRPr="00213B63" w:rsidRDefault="00213B63" w:rsidP="00213B63"/>
    <w:p w14:paraId="6A65A4C9" w14:textId="77777777" w:rsidR="002A4692" w:rsidRDefault="002A4692" w:rsidP="00213B63">
      <w:pPr>
        <w:pStyle w:val="Titre3"/>
      </w:pPr>
      <w:bookmarkStart w:id="59" w:name="_Toc22056145"/>
      <w:r>
        <w:t>Produit - Fournisseur</w:t>
      </w:r>
      <w:bookmarkEnd w:id="59"/>
      <w:r w:rsidRPr="002A4692">
        <w:t xml:space="preserve"> </w:t>
      </w:r>
    </w:p>
    <w:p w14:paraId="586F9BC5" w14:textId="77777777" w:rsidR="00AF51E5" w:rsidRDefault="00AF51E5" w:rsidP="00AF51E5">
      <w:pPr>
        <w:jc w:val="center"/>
      </w:pPr>
      <w:r>
        <w:rPr>
          <w:noProof/>
        </w:rPr>
        <w:drawing>
          <wp:inline distT="0" distB="0" distL="0" distR="0" wp14:anchorId="32409245" wp14:editId="72382FD0">
            <wp:extent cx="4252595" cy="905510"/>
            <wp:effectExtent l="0" t="0" r="0" b="889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2595" cy="905510"/>
                    </a:xfrm>
                    <a:prstGeom prst="rect">
                      <a:avLst/>
                    </a:prstGeom>
                    <a:noFill/>
                    <a:ln>
                      <a:noFill/>
                    </a:ln>
                  </pic:spPr>
                </pic:pic>
              </a:graphicData>
            </a:graphic>
          </wp:inline>
        </w:drawing>
      </w:r>
    </w:p>
    <w:p w14:paraId="4CB7ABDB" w14:textId="77777777" w:rsidR="00213B63" w:rsidRDefault="00AF51E5" w:rsidP="00213B63">
      <w:r>
        <w:t xml:space="preserve">Un </w:t>
      </w:r>
      <w:r w:rsidR="00BC2E8A">
        <w:t>"P</w:t>
      </w:r>
      <w:r>
        <w:t>roduit</w:t>
      </w:r>
      <w:r w:rsidR="00BC2E8A">
        <w:t>"</w:t>
      </w:r>
      <w:r>
        <w:t xml:space="preserve"> </w:t>
      </w:r>
      <w:r w:rsidR="00BC2E8A">
        <w:t>manufacturé n'a pas de "Fournisseur" sinon les autres en ont un seul. Un "Fournisseur" peut avoir aucun ou plusieurs "Produit". On retrouve ici une agrégation où l'on ne supprimera pas les "Produit" à la disparition du "Fournisseur".</w:t>
      </w:r>
    </w:p>
    <w:p w14:paraId="3D48E1DA" w14:textId="77777777" w:rsidR="00AF51E5" w:rsidRPr="00213B63" w:rsidRDefault="00AF51E5" w:rsidP="00213B63"/>
    <w:p w14:paraId="300D3440" w14:textId="77777777" w:rsidR="002A4692" w:rsidRDefault="002A4692" w:rsidP="00213B63">
      <w:pPr>
        <w:pStyle w:val="Titre3"/>
      </w:pPr>
      <w:bookmarkStart w:id="60" w:name="_Toc22056146"/>
      <w:r>
        <w:t xml:space="preserve">Produit </w:t>
      </w:r>
      <w:r w:rsidR="00213B63">
        <w:t>–</w:t>
      </w:r>
      <w:r>
        <w:t xml:space="preserve"> </w:t>
      </w:r>
      <w:r w:rsidR="00213B63">
        <w:t>Composition</w:t>
      </w:r>
      <w:bookmarkEnd w:id="60"/>
    </w:p>
    <w:p w14:paraId="059A3CBE" w14:textId="77777777" w:rsidR="00213B63" w:rsidRDefault="00213B63" w:rsidP="00BC2E8A">
      <w:pPr>
        <w:jc w:val="center"/>
      </w:pPr>
      <w:r>
        <w:rPr>
          <w:noProof/>
        </w:rPr>
        <w:drawing>
          <wp:inline distT="0" distB="0" distL="0" distR="0" wp14:anchorId="708F3B17" wp14:editId="41DADD5D">
            <wp:extent cx="4261485" cy="905510"/>
            <wp:effectExtent l="0" t="0" r="5715"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0918EF10" w14:textId="77777777" w:rsidR="00213B63" w:rsidRDefault="00BC2E8A" w:rsidP="00213B63">
      <w:r>
        <w:t>On pourra indiquer pour certain "Produit" leur "Composition" qui sera unique. En effet c'est difficile d'avoir deux sodas avec la même composition et vendre deux pizzas avec les mêmes ingrédients sous des noms différents. On a la possibilité de ne pas indiquer la composition mais c'est mieux envers la clientèle pour se prémunir des allergies ou des restrictions diététiques.</w:t>
      </w:r>
    </w:p>
    <w:p w14:paraId="1C97E878" w14:textId="77777777" w:rsidR="00BC2E8A" w:rsidRPr="00213B63" w:rsidRDefault="00BC2E8A" w:rsidP="00213B63"/>
    <w:p w14:paraId="0ABE0B27" w14:textId="77777777" w:rsidR="00213B63" w:rsidRDefault="00213B63" w:rsidP="00213B63">
      <w:pPr>
        <w:pStyle w:val="Titre3"/>
      </w:pPr>
      <w:bookmarkStart w:id="61" w:name="_Toc22056147"/>
      <w:r>
        <w:t>Produit – Preparation</w:t>
      </w:r>
      <w:bookmarkEnd w:id="61"/>
    </w:p>
    <w:p w14:paraId="37BE9C8D" w14:textId="77777777" w:rsidR="00213B63" w:rsidRDefault="00213B63" w:rsidP="00BC2E8A">
      <w:pPr>
        <w:jc w:val="center"/>
      </w:pPr>
      <w:r>
        <w:rPr>
          <w:noProof/>
        </w:rPr>
        <w:drawing>
          <wp:inline distT="0" distB="0" distL="0" distR="0" wp14:anchorId="046B03F1" wp14:editId="1882EF26">
            <wp:extent cx="4261485" cy="905510"/>
            <wp:effectExtent l="0" t="0" r="571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1485" cy="905510"/>
                    </a:xfrm>
                    <a:prstGeom prst="rect">
                      <a:avLst/>
                    </a:prstGeom>
                    <a:noFill/>
                    <a:ln>
                      <a:noFill/>
                    </a:ln>
                  </pic:spPr>
                </pic:pic>
              </a:graphicData>
            </a:graphic>
          </wp:inline>
        </w:drawing>
      </w:r>
    </w:p>
    <w:p w14:paraId="2688AEB5" w14:textId="77777777" w:rsidR="00213B63" w:rsidRDefault="000F6E69" w:rsidP="00213B63">
      <w:r>
        <w:t>Pour le "Pizzaiolo" on enregistre les recettes des "Produit" manufacturé comme les pizzas dans "Preparation". Chaque "Preparation est liée à un seul "Produit" et un "Produit" n'est pas obligé d'avoir une recette.</w:t>
      </w:r>
    </w:p>
    <w:p w14:paraId="64A3154B" w14:textId="77777777" w:rsidR="000F6E69" w:rsidRDefault="000F6E69" w:rsidP="00213B63"/>
    <w:p w14:paraId="5F74B948" w14:textId="77777777" w:rsidR="00213B63" w:rsidRPr="002A4692" w:rsidRDefault="00213B63" w:rsidP="00213B63">
      <w:pPr>
        <w:pStyle w:val="Titre3"/>
      </w:pPr>
      <w:bookmarkStart w:id="62" w:name="_Toc22056148"/>
      <w:r>
        <w:t>Produit - Produit</w:t>
      </w:r>
      <w:bookmarkEnd w:id="62"/>
    </w:p>
    <w:p w14:paraId="1BF4F399" w14:textId="77777777" w:rsidR="00213B63" w:rsidRPr="002A4692" w:rsidRDefault="00213B63" w:rsidP="000F6E69">
      <w:pPr>
        <w:jc w:val="center"/>
      </w:pPr>
      <w:r>
        <w:rPr>
          <w:noProof/>
        </w:rPr>
        <w:drawing>
          <wp:inline distT="0" distB="0" distL="0" distR="0" wp14:anchorId="721D39ED" wp14:editId="664430FB">
            <wp:extent cx="4270375" cy="905510"/>
            <wp:effectExtent l="0" t="0" r="0"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1F31F266" w14:textId="77777777" w:rsidR="002A4692" w:rsidRDefault="000F6E69" w:rsidP="002A4692">
      <w:r>
        <w:t xml:space="preserve">Cette association démontre le lien entre les "Produit" qui sont des ingrédients et les "Produit" qui sont des produits manufacturés comme les pizzas. Chaque pizza à plusieurs ingrédients et un ingrédient peut être dans plusieurs </w:t>
      </w:r>
      <w:r w:rsidR="0073106B">
        <w:t>pizzas comme le fromage.</w:t>
      </w:r>
    </w:p>
    <w:p w14:paraId="5A2D0746" w14:textId="77777777" w:rsidR="000F6E69" w:rsidRDefault="000F6E69" w:rsidP="002A4692"/>
    <w:p w14:paraId="0C7CE891" w14:textId="77777777" w:rsidR="002745DC" w:rsidRDefault="002745DC" w:rsidP="002A4692"/>
    <w:p w14:paraId="2EF2B7E0" w14:textId="77777777" w:rsidR="002745DC" w:rsidRDefault="002745DC" w:rsidP="002A4692"/>
    <w:p w14:paraId="3084E4DE" w14:textId="77777777" w:rsidR="002745DC" w:rsidRDefault="002745DC">
      <w:pPr>
        <w:jc w:val="left"/>
      </w:pPr>
      <w:r>
        <w:br w:type="page"/>
      </w:r>
    </w:p>
    <w:p w14:paraId="754CDFFA" w14:textId="77777777" w:rsidR="002A4692" w:rsidRPr="002A4692" w:rsidRDefault="00AE46E4" w:rsidP="00AE46E4">
      <w:pPr>
        <w:pStyle w:val="Titre2"/>
      </w:pPr>
      <w:bookmarkStart w:id="63" w:name="_Toc22056149"/>
      <w:r>
        <w:t>Les autres associations.</w:t>
      </w:r>
      <w:bookmarkEnd w:id="63"/>
    </w:p>
    <w:p w14:paraId="21397707" w14:textId="77777777" w:rsidR="00444A6F" w:rsidRDefault="00444A6F" w:rsidP="00AE46E4">
      <w:pPr>
        <w:pStyle w:val="Titre3"/>
      </w:pPr>
      <w:bookmarkStart w:id="64" w:name="_Toc22056150"/>
      <w:r>
        <w:t>Magasin – Adresse</w:t>
      </w:r>
      <w:bookmarkEnd w:id="64"/>
    </w:p>
    <w:p w14:paraId="34980F1A" w14:textId="77777777" w:rsidR="003562AD" w:rsidRDefault="003562AD" w:rsidP="000F6E69">
      <w:pPr>
        <w:jc w:val="center"/>
      </w:pPr>
      <w:r>
        <w:rPr>
          <w:noProof/>
        </w:rPr>
        <w:drawing>
          <wp:inline distT="0" distB="0" distL="0" distR="0" wp14:anchorId="6117FEFF" wp14:editId="709E7977">
            <wp:extent cx="4270375" cy="905510"/>
            <wp:effectExtent l="0" t="0" r="0"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48881DD4" w14:textId="77777777" w:rsidR="00AE46E4" w:rsidRDefault="0034539F" w:rsidP="00D61ACD">
      <w:r>
        <w:t>Un "Magasin" a forcément une seule "Adresse" et une "Adresse" n'est pas forcément celle d'un "Magasin".</w:t>
      </w:r>
    </w:p>
    <w:p w14:paraId="28ED2F80" w14:textId="77777777" w:rsidR="0034539F" w:rsidRDefault="0034539F" w:rsidP="00D61ACD"/>
    <w:p w14:paraId="2E44010A" w14:textId="77777777" w:rsidR="003562AD" w:rsidRDefault="003562AD" w:rsidP="00AE46E4">
      <w:pPr>
        <w:pStyle w:val="Titre3"/>
      </w:pPr>
      <w:bookmarkStart w:id="65" w:name="_Toc22056151"/>
      <w:r>
        <w:t>Fournisseur</w:t>
      </w:r>
      <w:r w:rsidR="000F6E69">
        <w:t xml:space="preserve"> </w:t>
      </w:r>
      <w:r>
        <w:t>-</w:t>
      </w:r>
      <w:r w:rsidR="000F6E69">
        <w:t xml:space="preserve"> </w:t>
      </w:r>
      <w:r>
        <w:t>Adresse</w:t>
      </w:r>
      <w:bookmarkEnd w:id="65"/>
    </w:p>
    <w:p w14:paraId="01E8B7AD" w14:textId="77777777" w:rsidR="003562AD" w:rsidRDefault="003562AD" w:rsidP="000F6E69">
      <w:pPr>
        <w:jc w:val="center"/>
      </w:pPr>
      <w:r>
        <w:rPr>
          <w:noProof/>
        </w:rPr>
        <w:drawing>
          <wp:inline distT="0" distB="0" distL="0" distR="0" wp14:anchorId="0AA6BB9A" wp14:editId="3977AFAE">
            <wp:extent cx="4270375" cy="8972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0375" cy="897255"/>
                    </a:xfrm>
                    <a:prstGeom prst="rect">
                      <a:avLst/>
                    </a:prstGeom>
                    <a:noFill/>
                    <a:ln>
                      <a:noFill/>
                    </a:ln>
                  </pic:spPr>
                </pic:pic>
              </a:graphicData>
            </a:graphic>
          </wp:inline>
        </w:drawing>
      </w:r>
    </w:p>
    <w:p w14:paraId="57DB0F8F" w14:textId="77777777" w:rsidR="0034539F" w:rsidRDefault="0034539F" w:rsidP="0034539F">
      <w:r>
        <w:t>Comme pour les "Magasin" un "Fournisseur" a forcément une seule "Adresse" et une "Adresse" n'est pas forcément celle d'un "</w:t>
      </w:r>
      <w:r w:rsidRPr="0034539F">
        <w:t xml:space="preserve"> </w:t>
      </w:r>
      <w:r>
        <w:t>Fournisseur ".</w:t>
      </w:r>
    </w:p>
    <w:p w14:paraId="09F0C522" w14:textId="77777777" w:rsidR="0034539F" w:rsidRDefault="0034539F" w:rsidP="0034539F"/>
    <w:p w14:paraId="74C76E35" w14:textId="77777777" w:rsidR="00444A6F" w:rsidRDefault="000F6E69" w:rsidP="000F6E69">
      <w:pPr>
        <w:pStyle w:val="Titre3"/>
      </w:pPr>
      <w:bookmarkStart w:id="66" w:name="_Toc22056152"/>
      <w:r>
        <w:t>Cheque – Etablissement</w:t>
      </w:r>
      <w:bookmarkEnd w:id="66"/>
    </w:p>
    <w:p w14:paraId="21DBE4B0" w14:textId="77777777" w:rsidR="000F6E69" w:rsidRDefault="000F6E69" w:rsidP="000F6E69">
      <w:pPr>
        <w:jc w:val="center"/>
      </w:pPr>
      <w:r>
        <w:rPr>
          <w:noProof/>
        </w:rPr>
        <w:drawing>
          <wp:inline distT="0" distB="0" distL="0" distR="0" wp14:anchorId="3F9B6A8C" wp14:editId="48534983">
            <wp:extent cx="4270375" cy="905510"/>
            <wp:effectExtent l="0" t="0" r="0" b="889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0BE0EA1D" w14:textId="77777777" w:rsidR="000F6E69" w:rsidRDefault="0034539F" w:rsidP="000F6E69">
      <w:r>
        <w:t>Un "Cheque" provient d'un seul "Etablissement" et ce dernier peut émettre aucun ou plusieurs "Cheque".</w:t>
      </w:r>
    </w:p>
    <w:p w14:paraId="4E821A86" w14:textId="77777777" w:rsidR="0034539F" w:rsidRPr="000F6E69" w:rsidRDefault="0034539F" w:rsidP="000F6E69"/>
    <w:p w14:paraId="70406529" w14:textId="77777777" w:rsidR="000F6E69" w:rsidRDefault="000F6E69" w:rsidP="000F6E69">
      <w:pPr>
        <w:pStyle w:val="Titre3"/>
      </w:pPr>
      <w:bookmarkStart w:id="67" w:name="_Toc22056153"/>
      <w:r>
        <w:t>TicketRestaurant - Etablissement</w:t>
      </w:r>
      <w:bookmarkEnd w:id="67"/>
    </w:p>
    <w:p w14:paraId="7175D7F8" w14:textId="77777777" w:rsidR="00D61ACD" w:rsidRDefault="000F6E69" w:rsidP="000F6E69">
      <w:pPr>
        <w:jc w:val="center"/>
      </w:pPr>
      <w:r>
        <w:rPr>
          <w:noProof/>
        </w:rPr>
        <w:drawing>
          <wp:inline distT="0" distB="0" distL="0" distR="0" wp14:anchorId="3E37F976" wp14:editId="0469F9AA">
            <wp:extent cx="4270375" cy="905510"/>
            <wp:effectExtent l="0" t="0" r="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0375" cy="905510"/>
                    </a:xfrm>
                    <a:prstGeom prst="rect">
                      <a:avLst/>
                    </a:prstGeom>
                    <a:noFill/>
                    <a:ln>
                      <a:noFill/>
                    </a:ln>
                  </pic:spPr>
                </pic:pic>
              </a:graphicData>
            </a:graphic>
          </wp:inline>
        </w:drawing>
      </w:r>
    </w:p>
    <w:p w14:paraId="50EB2B85" w14:textId="77777777" w:rsidR="0034539F" w:rsidRDefault="0034539F" w:rsidP="0034539F">
      <w:r>
        <w:t>Un "TicketRestaurant" provient d'un seul "Etablissement" et ce dernier peut émettre aucun ou plusieurs "</w:t>
      </w:r>
      <w:r w:rsidRPr="0034539F">
        <w:t xml:space="preserve"> </w:t>
      </w:r>
      <w:r>
        <w:t>TicketRestaurant ".</w:t>
      </w:r>
    </w:p>
    <w:p w14:paraId="68F172D8" w14:textId="77777777" w:rsidR="005417F6" w:rsidRDefault="005417F6" w:rsidP="0034539F"/>
    <w:p w14:paraId="11CFA708" w14:textId="77777777" w:rsidR="006F29F3" w:rsidRPr="00907AEE" w:rsidRDefault="00007143" w:rsidP="00907AEE">
      <w:pPr>
        <w:pStyle w:val="Titre2"/>
      </w:pPr>
      <w:bookmarkStart w:id="68" w:name="_Toc22056154"/>
      <w:r w:rsidRPr="00907AEE">
        <w:t>Le diagramme de classes du domaine fonctionnel</w:t>
      </w:r>
      <w:bookmarkEnd w:id="68"/>
    </w:p>
    <w:p w14:paraId="66479A39" w14:textId="6363C4DB" w:rsidR="001572DF" w:rsidRDefault="000B6173" w:rsidP="001572DF">
      <w:r>
        <w:rPr>
          <w:noProof/>
        </w:rPr>
        <w:drawing>
          <wp:inline distT="0" distB="0" distL="0" distR="0" wp14:anchorId="022CF0AC" wp14:editId="4C842F48">
            <wp:extent cx="5760720" cy="3975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760720" cy="3975735"/>
                    </a:xfrm>
                    <a:prstGeom prst="rect">
                      <a:avLst/>
                    </a:prstGeom>
                    <a:noFill/>
                    <a:ln>
                      <a:noFill/>
                    </a:ln>
                  </pic:spPr>
                </pic:pic>
              </a:graphicData>
            </a:graphic>
          </wp:inline>
        </w:drawing>
      </w:r>
    </w:p>
    <w:p w14:paraId="63F45F03" w14:textId="77777777" w:rsidR="005417F6" w:rsidRDefault="005417F6" w:rsidP="001572DF">
      <w:r>
        <w:t>Les héritages sont indiqués en vert</w:t>
      </w:r>
      <w:r w:rsidR="00A4118B">
        <w:t xml:space="preserve"> et les agrégations comportent un losange blanc sur la classe est une agrégation de l'autre classe. Les attributs en rouge sont les identifiants qui doivent être uniques pour l'objet. Les attribut qui ne sont pas obligatoire avec une multiplicité [0..1] sont en bleu et les autres en noir. Sur le côté on a la liste des </w:t>
      </w:r>
      <w:r w:rsidR="00A4118B" w:rsidRPr="0069624E">
        <w:rPr>
          <w:b/>
          <w:bCs/>
        </w:rPr>
        <w:t>&lt;&lt;enumeration&gt;&gt;</w:t>
      </w:r>
      <w:r w:rsidR="00A4118B">
        <w:t xml:space="preserve"> et des </w:t>
      </w:r>
      <w:r w:rsidR="00A4118B" w:rsidRPr="0069624E">
        <w:rPr>
          <w:b/>
          <w:bCs/>
        </w:rPr>
        <w:t>&lt;&lt;dataType&gt;&gt;</w:t>
      </w:r>
      <w:r w:rsidR="00A4118B">
        <w:t xml:space="preserve">. On va se baser sur le diagramme de classes du domaine fonctionnel pour élaborer le modèle physique de données MDP. On utilisera </w:t>
      </w:r>
      <w:r w:rsidR="0069624E" w:rsidRPr="0069624E">
        <w:rPr>
          <w:b/>
          <w:bCs/>
        </w:rPr>
        <w:t>SQL Power Architect</w:t>
      </w:r>
      <w:r w:rsidR="0069624E">
        <w:t xml:space="preserve"> pour élaborer le MDP et générer un script pour générer notre base de données sous </w:t>
      </w:r>
      <w:r w:rsidR="0069624E" w:rsidRPr="0069624E">
        <w:rPr>
          <w:b/>
          <w:bCs/>
        </w:rPr>
        <w:t>MySQL</w:t>
      </w:r>
      <w:r w:rsidR="0069624E">
        <w:t xml:space="preserve">. </w:t>
      </w:r>
    </w:p>
    <w:p w14:paraId="30EDDBEB" w14:textId="77777777" w:rsidR="00007143" w:rsidRDefault="00007143" w:rsidP="005417F6">
      <w:r>
        <w:br w:type="page"/>
      </w:r>
    </w:p>
    <w:p w14:paraId="301A9A71" w14:textId="77777777" w:rsidR="006F29F3" w:rsidRDefault="006F29F3" w:rsidP="001572DF"/>
    <w:p w14:paraId="07A3B340" w14:textId="77777777" w:rsidR="006F29F3" w:rsidRDefault="0069624E" w:rsidP="001572DF">
      <w:pPr>
        <w:pStyle w:val="Titre1"/>
      </w:pPr>
      <w:bookmarkStart w:id="69" w:name="_Toc22056155"/>
      <w:r>
        <w:t>Le modèle physique de données MDP</w:t>
      </w:r>
      <w:r w:rsidR="006F29F3">
        <w:t>.</w:t>
      </w:r>
      <w:bookmarkEnd w:id="69"/>
    </w:p>
    <w:p w14:paraId="2E205BB1" w14:textId="77777777" w:rsidR="007D3D68" w:rsidRPr="007D3D68" w:rsidRDefault="007D3D68" w:rsidP="007D3D68">
      <w:pPr>
        <w:pStyle w:val="Titre2"/>
      </w:pPr>
      <w:bookmarkStart w:id="70" w:name="_Toc22056156"/>
      <w:r>
        <w:t>Les types de données.</w:t>
      </w:r>
      <w:bookmarkEnd w:id="70"/>
    </w:p>
    <w:p w14:paraId="2A6A6D0B" w14:textId="77777777" w:rsidR="0069624E" w:rsidRDefault="00CD5CA9" w:rsidP="0069624E">
      <w:r>
        <w:t xml:space="preserve">On transcrit chaque classe et énumération en table de base de données. </w:t>
      </w:r>
      <w:r w:rsidR="00555E8E">
        <w:t>Les types Integer seront transcrit en :</w:t>
      </w:r>
      <w:r w:rsidR="007D3D68">
        <w:tab/>
      </w:r>
    </w:p>
    <w:p w14:paraId="4FE60D5F" w14:textId="77777777" w:rsidR="007D3D68" w:rsidRDefault="007D3D68" w:rsidP="0069624E"/>
    <w:tbl>
      <w:tblPr>
        <w:tblStyle w:val="Grilledutableau"/>
        <w:tblW w:w="0" w:type="auto"/>
        <w:tblLook w:val="04A0" w:firstRow="1" w:lastRow="0" w:firstColumn="1" w:lastColumn="0" w:noHBand="0" w:noVBand="1"/>
      </w:tblPr>
      <w:tblGrid>
        <w:gridCol w:w="2547"/>
        <w:gridCol w:w="850"/>
        <w:gridCol w:w="2069"/>
        <w:gridCol w:w="3596"/>
      </w:tblGrid>
      <w:tr w:rsidR="00560B9A" w14:paraId="41F41E70" w14:textId="77777777" w:rsidTr="00CF7010">
        <w:tc>
          <w:tcPr>
            <w:tcW w:w="2547" w:type="dxa"/>
            <w:shd w:val="clear" w:color="auto" w:fill="D9E2F3" w:themeFill="accent1" w:themeFillTint="33"/>
          </w:tcPr>
          <w:p w14:paraId="479BCF33" w14:textId="77777777" w:rsidR="00560B9A" w:rsidRPr="00560B9A" w:rsidRDefault="00560B9A" w:rsidP="0069624E">
            <w:pPr>
              <w:rPr>
                <w:b/>
                <w:bCs/>
              </w:rPr>
            </w:pPr>
            <w:r w:rsidRPr="00560B9A">
              <w:rPr>
                <w:b/>
                <w:bCs/>
              </w:rPr>
              <w:t>Type</w:t>
            </w:r>
          </w:p>
        </w:tc>
        <w:tc>
          <w:tcPr>
            <w:tcW w:w="850" w:type="dxa"/>
            <w:shd w:val="clear" w:color="auto" w:fill="D9E2F3" w:themeFill="accent1" w:themeFillTint="33"/>
          </w:tcPr>
          <w:p w14:paraId="3F68C1A0" w14:textId="77777777" w:rsidR="00560B9A" w:rsidRPr="00560B9A" w:rsidRDefault="00560B9A" w:rsidP="0069624E">
            <w:pPr>
              <w:rPr>
                <w:b/>
                <w:bCs/>
              </w:rPr>
            </w:pPr>
            <w:r w:rsidRPr="00560B9A">
              <w:rPr>
                <w:b/>
                <w:bCs/>
              </w:rPr>
              <w:t>Bytes</w:t>
            </w:r>
          </w:p>
        </w:tc>
        <w:tc>
          <w:tcPr>
            <w:tcW w:w="2069" w:type="dxa"/>
            <w:shd w:val="clear" w:color="auto" w:fill="D9E2F3" w:themeFill="accent1" w:themeFillTint="33"/>
          </w:tcPr>
          <w:p w14:paraId="30D8F8C2" w14:textId="77777777" w:rsidR="00560B9A" w:rsidRPr="00560B9A" w:rsidRDefault="006A77FD" w:rsidP="0069624E">
            <w:pPr>
              <w:rPr>
                <w:b/>
                <w:bCs/>
              </w:rPr>
            </w:pPr>
            <w:r>
              <w:rPr>
                <w:b/>
                <w:bCs/>
              </w:rPr>
              <w:t>V</w:t>
            </w:r>
            <w:r w:rsidR="00560B9A" w:rsidRPr="00560B9A">
              <w:rPr>
                <w:b/>
                <w:bCs/>
              </w:rPr>
              <w:t>aleurs</w:t>
            </w:r>
          </w:p>
        </w:tc>
        <w:tc>
          <w:tcPr>
            <w:tcW w:w="3596" w:type="dxa"/>
            <w:shd w:val="clear" w:color="auto" w:fill="D9E2F3" w:themeFill="accent1" w:themeFillTint="33"/>
          </w:tcPr>
          <w:p w14:paraId="0ECBF7F5" w14:textId="77777777" w:rsidR="00560B9A" w:rsidRPr="00560B9A" w:rsidRDefault="00560B9A" w:rsidP="0069624E">
            <w:pPr>
              <w:rPr>
                <w:b/>
                <w:bCs/>
              </w:rPr>
            </w:pPr>
            <w:r w:rsidRPr="00560B9A">
              <w:rPr>
                <w:b/>
                <w:bCs/>
              </w:rPr>
              <w:t>Description</w:t>
            </w:r>
          </w:p>
        </w:tc>
      </w:tr>
      <w:tr w:rsidR="00560B9A" w14:paraId="56F66AAB" w14:textId="77777777" w:rsidTr="00CF7010">
        <w:tc>
          <w:tcPr>
            <w:tcW w:w="2547" w:type="dxa"/>
          </w:tcPr>
          <w:p w14:paraId="4D407D83" w14:textId="77777777" w:rsidR="00560B9A" w:rsidRDefault="00560B9A" w:rsidP="0069624E">
            <w:r>
              <w:t>TINYINT UNSIGNED</w:t>
            </w:r>
          </w:p>
        </w:tc>
        <w:tc>
          <w:tcPr>
            <w:tcW w:w="850" w:type="dxa"/>
          </w:tcPr>
          <w:p w14:paraId="3E1BE7BA" w14:textId="77777777" w:rsidR="00560B9A" w:rsidRDefault="00560B9A" w:rsidP="0069624E">
            <w:r>
              <w:t>1</w:t>
            </w:r>
          </w:p>
        </w:tc>
        <w:tc>
          <w:tcPr>
            <w:tcW w:w="2069" w:type="dxa"/>
          </w:tcPr>
          <w:p w14:paraId="4F959BF1" w14:textId="77777777" w:rsidR="00560B9A" w:rsidRDefault="006A77FD" w:rsidP="0069624E">
            <w:r>
              <w:t>0</w:t>
            </w:r>
            <w:r w:rsidR="00CF7010">
              <w:t xml:space="preserve"> à </w:t>
            </w:r>
            <w:r w:rsidR="00560B9A" w:rsidRPr="00560B9A">
              <w:t>25</w:t>
            </w:r>
            <w:r>
              <w:t>4</w:t>
            </w:r>
          </w:p>
        </w:tc>
        <w:tc>
          <w:tcPr>
            <w:tcW w:w="3596" w:type="dxa"/>
          </w:tcPr>
          <w:p w14:paraId="398C506E" w14:textId="77777777" w:rsidR="00560B9A" w:rsidRDefault="00560B9A" w:rsidP="0069624E">
            <w:r>
              <w:t>Pour les identifiant</w:t>
            </w:r>
            <w:r w:rsidR="007D3D68">
              <w:t>s</w:t>
            </w:r>
            <w:r>
              <w:t xml:space="preserve"> avec peu de valeurs</w:t>
            </w:r>
          </w:p>
        </w:tc>
      </w:tr>
      <w:tr w:rsidR="00560B9A" w14:paraId="728A9C94" w14:textId="77777777" w:rsidTr="00CF7010">
        <w:tc>
          <w:tcPr>
            <w:tcW w:w="2547" w:type="dxa"/>
          </w:tcPr>
          <w:p w14:paraId="466712BD" w14:textId="77777777" w:rsidR="00560B9A" w:rsidRDefault="00560B9A" w:rsidP="0069624E">
            <w:r>
              <w:t>INT UNSIGNED</w:t>
            </w:r>
          </w:p>
        </w:tc>
        <w:tc>
          <w:tcPr>
            <w:tcW w:w="850" w:type="dxa"/>
          </w:tcPr>
          <w:p w14:paraId="7B46B6B8" w14:textId="77777777" w:rsidR="00560B9A" w:rsidRDefault="00560B9A" w:rsidP="0069624E">
            <w:r>
              <w:t>4</w:t>
            </w:r>
          </w:p>
        </w:tc>
        <w:tc>
          <w:tcPr>
            <w:tcW w:w="2069" w:type="dxa"/>
          </w:tcPr>
          <w:p w14:paraId="62DCBDC8" w14:textId="77777777" w:rsidR="00560B9A" w:rsidRDefault="006A77FD" w:rsidP="0069624E">
            <w:r>
              <w:t>0</w:t>
            </w:r>
            <w:r w:rsidR="00CF7010">
              <w:t xml:space="preserve"> à </w:t>
            </w:r>
            <w:r w:rsidR="00560B9A" w:rsidRPr="00555E8E">
              <w:t>429496729</w:t>
            </w:r>
            <w:r>
              <w:t>4</w:t>
            </w:r>
          </w:p>
        </w:tc>
        <w:tc>
          <w:tcPr>
            <w:tcW w:w="3596" w:type="dxa"/>
          </w:tcPr>
          <w:p w14:paraId="4969951F" w14:textId="77777777" w:rsidR="00560B9A" w:rsidRDefault="00560B9A" w:rsidP="0069624E">
            <w:r>
              <w:t>Pour les identifiant</w:t>
            </w:r>
            <w:r w:rsidR="007D3D68">
              <w:t>s</w:t>
            </w:r>
            <w:r>
              <w:t xml:space="preserve"> avec beaucoup de valeurs</w:t>
            </w:r>
          </w:p>
        </w:tc>
      </w:tr>
      <w:tr w:rsidR="007D3D68" w14:paraId="59774CC0" w14:textId="77777777" w:rsidTr="00CF7010">
        <w:tc>
          <w:tcPr>
            <w:tcW w:w="2547" w:type="dxa"/>
          </w:tcPr>
          <w:p w14:paraId="4AA5BD32" w14:textId="77777777" w:rsidR="007D3D68" w:rsidRDefault="007D3D68" w:rsidP="0069624E">
            <w:r>
              <w:t>DECIMAL (5,2)</w:t>
            </w:r>
          </w:p>
        </w:tc>
        <w:tc>
          <w:tcPr>
            <w:tcW w:w="850" w:type="dxa"/>
          </w:tcPr>
          <w:p w14:paraId="53580280" w14:textId="77777777" w:rsidR="007D3D68" w:rsidRDefault="005E42FE" w:rsidP="0069624E">
            <w:r>
              <w:t>4</w:t>
            </w:r>
          </w:p>
        </w:tc>
        <w:tc>
          <w:tcPr>
            <w:tcW w:w="2069" w:type="dxa"/>
          </w:tcPr>
          <w:p w14:paraId="7264D272" w14:textId="77777777" w:rsidR="007D3D68" w:rsidRPr="00555E8E" w:rsidRDefault="005E42FE" w:rsidP="0069624E">
            <w:r>
              <w:t>-999,99</w:t>
            </w:r>
            <w:r w:rsidR="00CF7010">
              <w:t xml:space="preserve"> à </w:t>
            </w:r>
            <w:r w:rsidR="006A77FD">
              <w:t>999,99</w:t>
            </w:r>
          </w:p>
        </w:tc>
        <w:tc>
          <w:tcPr>
            <w:tcW w:w="3596" w:type="dxa"/>
          </w:tcPr>
          <w:p w14:paraId="20EA5979" w14:textId="77777777" w:rsidR="007D3D68" w:rsidRDefault="007D3D68" w:rsidP="0069624E">
            <w:r>
              <w:t>Pour les attributs monétaire</w:t>
            </w:r>
            <w:r w:rsidR="006A77FD">
              <w:t>s</w:t>
            </w:r>
            <w:r>
              <w:t xml:space="preserve"> </w:t>
            </w:r>
            <w:r w:rsidR="00CF7010">
              <w:t xml:space="preserve">et les quantités </w:t>
            </w:r>
            <w:r>
              <w:t>avec une précision de 5 chiffres avant la virgule et 2 après.</w:t>
            </w:r>
          </w:p>
        </w:tc>
      </w:tr>
    </w:tbl>
    <w:p w14:paraId="50C83AC4" w14:textId="77777777" w:rsidR="007D3D68" w:rsidRDefault="007D3D68" w:rsidP="0069624E"/>
    <w:p w14:paraId="2C8342F4" w14:textId="77777777" w:rsidR="00560B9A" w:rsidRDefault="00560B9A" w:rsidP="0069624E">
      <w:r>
        <w:t>Les String en :</w:t>
      </w:r>
    </w:p>
    <w:p w14:paraId="42AC44A3" w14:textId="77777777" w:rsidR="00560B9A" w:rsidRDefault="00560B9A" w:rsidP="00560B9A">
      <w:pPr>
        <w:pStyle w:val="Paragraphedeliste"/>
        <w:numPr>
          <w:ilvl w:val="0"/>
          <w:numId w:val="26"/>
        </w:numPr>
      </w:pPr>
      <w:r>
        <w:t>VARCHAR(N) pour les chaînes de faible longueur ou N est la taille maximale.</w:t>
      </w:r>
    </w:p>
    <w:p w14:paraId="65D1EB51" w14:textId="77777777" w:rsidR="00560B9A" w:rsidRDefault="00560B9A" w:rsidP="00560B9A">
      <w:pPr>
        <w:pStyle w:val="Paragraphedeliste"/>
        <w:numPr>
          <w:ilvl w:val="0"/>
          <w:numId w:val="26"/>
        </w:numPr>
      </w:pPr>
      <w:r>
        <w:t xml:space="preserve">TEXT pour les grandes chaînes comme les </w:t>
      </w:r>
      <w:r w:rsidR="00FA13B6">
        <w:t>commentaire, recette et formule.</w:t>
      </w:r>
    </w:p>
    <w:p w14:paraId="413D74EB" w14:textId="77777777" w:rsidR="00FA13B6" w:rsidRDefault="00FA13B6" w:rsidP="00FA13B6"/>
    <w:p w14:paraId="6DBB23D3" w14:textId="77777777" w:rsidR="00FA13B6" w:rsidRDefault="00FA13B6" w:rsidP="00FA13B6">
      <w:r>
        <w:t>Les &lt;&lt;dataType&gt;&gt; :</w:t>
      </w:r>
    </w:p>
    <w:p w14:paraId="3F5A484B" w14:textId="77777777" w:rsidR="00FA13B6" w:rsidRDefault="00FA13B6" w:rsidP="00FA13B6">
      <w:pPr>
        <w:pStyle w:val="Paragraphedeliste"/>
        <w:numPr>
          <w:ilvl w:val="0"/>
          <w:numId w:val="27"/>
        </w:numPr>
      </w:pPr>
      <w:r>
        <w:t>Date en DATE.</w:t>
      </w:r>
    </w:p>
    <w:p w14:paraId="05943BCB" w14:textId="77777777" w:rsidR="00FA13B6" w:rsidRDefault="00FA13B6" w:rsidP="00FA13B6">
      <w:pPr>
        <w:pStyle w:val="Paragraphedeliste"/>
        <w:numPr>
          <w:ilvl w:val="0"/>
          <w:numId w:val="27"/>
        </w:numPr>
      </w:pPr>
      <w:r>
        <w:t>Time en TIME</w:t>
      </w:r>
    </w:p>
    <w:p w14:paraId="22C6865B" w14:textId="77777777" w:rsidR="00560B9A" w:rsidRDefault="00560B9A" w:rsidP="0069624E"/>
    <w:p w14:paraId="351D1FF6" w14:textId="77777777" w:rsidR="004544D6" w:rsidRDefault="004544D6" w:rsidP="004544D6">
      <w:pPr>
        <w:pStyle w:val="Titre3"/>
      </w:pPr>
      <w:bookmarkStart w:id="71" w:name="_Toc22056157"/>
      <w:r>
        <w:t>Dénomination.</w:t>
      </w:r>
      <w:bookmarkEnd w:id="71"/>
    </w:p>
    <w:p w14:paraId="395FDE1C" w14:textId="77777777" w:rsidR="004544D6" w:rsidRDefault="004544D6" w:rsidP="004544D6">
      <w:pPr>
        <w:pStyle w:val="Paragraphedeliste"/>
        <w:numPr>
          <w:ilvl w:val="0"/>
          <w:numId w:val="30"/>
        </w:numPr>
      </w:pPr>
      <w:r>
        <w:t>AI (AUTO INCREMENT) : La valeur est automatiquement incrémentée si elle n'est pas spécifiée.</w:t>
      </w:r>
    </w:p>
    <w:p w14:paraId="2DD8A56D" w14:textId="77777777" w:rsidR="004544D6" w:rsidRDefault="004544D6" w:rsidP="004544D6">
      <w:pPr>
        <w:pStyle w:val="Paragraphedeliste"/>
        <w:numPr>
          <w:ilvl w:val="0"/>
          <w:numId w:val="30"/>
        </w:numPr>
      </w:pPr>
      <w:r w:rsidRPr="004544D6">
        <w:t xml:space="preserve">PK (PRIMARY KEY) : Clé primaire servant d'identifiant </w:t>
      </w:r>
      <w:r>
        <w:t>aux tuples de la table.</w:t>
      </w:r>
    </w:p>
    <w:p w14:paraId="6B4F047C" w14:textId="77777777" w:rsidR="004544D6" w:rsidRDefault="004544D6" w:rsidP="004544D6">
      <w:pPr>
        <w:pStyle w:val="Paragraphedeliste"/>
        <w:numPr>
          <w:ilvl w:val="0"/>
          <w:numId w:val="30"/>
        </w:numPr>
      </w:pPr>
      <w:r>
        <w:t xml:space="preserve">FK (FOREIGN KEY) : </w:t>
      </w:r>
      <w:r w:rsidRPr="004544D6">
        <w:t xml:space="preserve">Clé </w:t>
      </w:r>
      <w:r>
        <w:t>étrangère</w:t>
      </w:r>
      <w:r w:rsidRPr="004544D6">
        <w:t xml:space="preserve"> servant </w:t>
      </w:r>
      <w:r>
        <w:t xml:space="preserve">à </w:t>
      </w:r>
      <w:r w:rsidRPr="004544D6">
        <w:t>identifi</w:t>
      </w:r>
      <w:r>
        <w:t>er des tuples d'une autre table.</w:t>
      </w:r>
    </w:p>
    <w:p w14:paraId="516C0A99" w14:textId="77777777" w:rsidR="004544D6" w:rsidRPr="004544D6" w:rsidRDefault="004544D6" w:rsidP="004544D6">
      <w:pPr>
        <w:pStyle w:val="Paragraphedeliste"/>
        <w:numPr>
          <w:ilvl w:val="0"/>
          <w:numId w:val="30"/>
        </w:numPr>
      </w:pPr>
      <w:r w:rsidRPr="004544D6">
        <w:t>NN (NOT NULL) : La valeur</w:t>
      </w:r>
      <w:r>
        <w:t xml:space="preserve"> ne peut pas être nulle comme pour les clés primaires.</w:t>
      </w:r>
    </w:p>
    <w:p w14:paraId="38DF6BAB" w14:textId="77777777" w:rsidR="004544D6" w:rsidRPr="004544D6" w:rsidRDefault="004544D6" w:rsidP="004544D6">
      <w:pPr>
        <w:pStyle w:val="Paragraphedeliste"/>
      </w:pPr>
    </w:p>
    <w:p w14:paraId="6E326206" w14:textId="77777777" w:rsidR="002745DC" w:rsidRPr="004544D6" w:rsidRDefault="002745DC">
      <w:pPr>
        <w:jc w:val="left"/>
      </w:pPr>
      <w:r w:rsidRPr="004544D6">
        <w:br w:type="page"/>
      </w:r>
    </w:p>
    <w:p w14:paraId="1DE77765" w14:textId="77777777" w:rsidR="0069624E" w:rsidRDefault="00CD5CA9" w:rsidP="00CD5CA9">
      <w:pPr>
        <w:pStyle w:val="Titre2"/>
      </w:pPr>
      <w:bookmarkStart w:id="72" w:name="_Toc22056158"/>
      <w:r>
        <w:t>La partie Utilisateur.</w:t>
      </w:r>
      <w:bookmarkEnd w:id="72"/>
    </w:p>
    <w:p w14:paraId="53DC10DE" w14:textId="77777777" w:rsidR="00CD5CA9" w:rsidRDefault="00CD5CA9" w:rsidP="00CD5CA9">
      <w:pPr>
        <w:pStyle w:val="Titre3"/>
      </w:pPr>
      <w:bookmarkStart w:id="73" w:name="_Toc22056159"/>
      <w:r>
        <w:t>Utilisateur</w:t>
      </w:r>
      <w:bookmarkEnd w:id="73"/>
    </w:p>
    <w:tbl>
      <w:tblPr>
        <w:tblStyle w:val="Grilledutableau"/>
        <w:tblW w:w="5000" w:type="pct"/>
        <w:tblLook w:val="04A0" w:firstRow="1" w:lastRow="0" w:firstColumn="1" w:lastColumn="0" w:noHBand="0" w:noVBand="1"/>
      </w:tblPr>
      <w:tblGrid>
        <w:gridCol w:w="2043"/>
        <w:gridCol w:w="3063"/>
        <w:gridCol w:w="1365"/>
        <w:gridCol w:w="631"/>
        <w:gridCol w:w="808"/>
        <w:gridCol w:w="576"/>
        <w:gridCol w:w="576"/>
      </w:tblGrid>
      <w:tr w:rsidR="004544D6" w14:paraId="256D4147" w14:textId="77777777" w:rsidTr="004544D6">
        <w:tc>
          <w:tcPr>
            <w:tcW w:w="1127" w:type="pct"/>
            <w:shd w:val="clear" w:color="auto" w:fill="D9E2F3" w:themeFill="accent1" w:themeFillTint="33"/>
          </w:tcPr>
          <w:p w14:paraId="3C7FF0D0" w14:textId="77777777" w:rsidR="004544D6" w:rsidRPr="0058474C" w:rsidRDefault="004544D6" w:rsidP="0058474C">
            <w:pPr>
              <w:rPr>
                <w:b/>
                <w:bCs/>
              </w:rPr>
            </w:pPr>
            <w:r w:rsidRPr="0058474C">
              <w:rPr>
                <w:b/>
                <w:bCs/>
              </w:rPr>
              <w:t>Colonne</w:t>
            </w:r>
          </w:p>
        </w:tc>
        <w:tc>
          <w:tcPr>
            <w:tcW w:w="1690" w:type="pct"/>
            <w:shd w:val="clear" w:color="auto" w:fill="D9E2F3" w:themeFill="accent1" w:themeFillTint="33"/>
          </w:tcPr>
          <w:p w14:paraId="13461F13" w14:textId="77777777" w:rsidR="004544D6" w:rsidRPr="0058474C" w:rsidRDefault="004544D6" w:rsidP="0058474C">
            <w:pPr>
              <w:rPr>
                <w:b/>
                <w:bCs/>
              </w:rPr>
            </w:pPr>
            <w:r w:rsidRPr="0058474C">
              <w:rPr>
                <w:b/>
                <w:bCs/>
              </w:rPr>
              <w:t>Type</w:t>
            </w:r>
          </w:p>
        </w:tc>
        <w:tc>
          <w:tcPr>
            <w:tcW w:w="753" w:type="pct"/>
            <w:shd w:val="clear" w:color="auto" w:fill="D9E2F3" w:themeFill="accent1" w:themeFillTint="33"/>
          </w:tcPr>
          <w:p w14:paraId="0422E8A2" w14:textId="77777777" w:rsidR="004544D6" w:rsidRPr="0058474C" w:rsidRDefault="004544D6" w:rsidP="0058474C">
            <w:pPr>
              <w:rPr>
                <w:b/>
                <w:bCs/>
              </w:rPr>
            </w:pPr>
            <w:r w:rsidRPr="0058474C">
              <w:rPr>
                <w:b/>
                <w:bCs/>
              </w:rPr>
              <w:t>Precision</w:t>
            </w:r>
          </w:p>
        </w:tc>
        <w:tc>
          <w:tcPr>
            <w:tcW w:w="348" w:type="pct"/>
            <w:shd w:val="clear" w:color="auto" w:fill="D9E2F3" w:themeFill="accent1" w:themeFillTint="33"/>
          </w:tcPr>
          <w:p w14:paraId="4A434254" w14:textId="77777777" w:rsidR="004544D6" w:rsidRPr="0058474C" w:rsidRDefault="004544D6" w:rsidP="0058474C">
            <w:pPr>
              <w:rPr>
                <w:b/>
                <w:bCs/>
              </w:rPr>
            </w:pPr>
            <w:r w:rsidRPr="0058474C">
              <w:rPr>
                <w:b/>
                <w:bCs/>
              </w:rPr>
              <w:t>AI</w:t>
            </w:r>
          </w:p>
        </w:tc>
        <w:tc>
          <w:tcPr>
            <w:tcW w:w="446" w:type="pct"/>
            <w:shd w:val="clear" w:color="auto" w:fill="D9E2F3" w:themeFill="accent1" w:themeFillTint="33"/>
          </w:tcPr>
          <w:p w14:paraId="11546231" w14:textId="77777777" w:rsidR="004544D6" w:rsidRPr="0058474C" w:rsidRDefault="004544D6" w:rsidP="0058474C">
            <w:pPr>
              <w:rPr>
                <w:b/>
                <w:bCs/>
              </w:rPr>
            </w:pPr>
            <w:r w:rsidRPr="0058474C">
              <w:rPr>
                <w:b/>
                <w:bCs/>
              </w:rPr>
              <w:t>PK</w:t>
            </w:r>
          </w:p>
        </w:tc>
        <w:tc>
          <w:tcPr>
            <w:tcW w:w="318" w:type="pct"/>
            <w:shd w:val="clear" w:color="auto" w:fill="D9E2F3" w:themeFill="accent1" w:themeFillTint="33"/>
          </w:tcPr>
          <w:p w14:paraId="6D47A4D3" w14:textId="77777777" w:rsidR="004544D6" w:rsidRPr="0058474C" w:rsidRDefault="004544D6" w:rsidP="0058474C">
            <w:pPr>
              <w:rPr>
                <w:b/>
                <w:bCs/>
              </w:rPr>
            </w:pPr>
            <w:r w:rsidRPr="0058474C">
              <w:rPr>
                <w:b/>
                <w:bCs/>
              </w:rPr>
              <w:t>FK</w:t>
            </w:r>
          </w:p>
        </w:tc>
        <w:tc>
          <w:tcPr>
            <w:tcW w:w="318" w:type="pct"/>
            <w:shd w:val="clear" w:color="auto" w:fill="D9E2F3" w:themeFill="accent1" w:themeFillTint="33"/>
          </w:tcPr>
          <w:p w14:paraId="708B273D" w14:textId="77777777" w:rsidR="004544D6" w:rsidRPr="0058474C" w:rsidRDefault="004544D6" w:rsidP="0058474C">
            <w:pPr>
              <w:rPr>
                <w:b/>
                <w:bCs/>
              </w:rPr>
            </w:pPr>
            <w:r>
              <w:rPr>
                <w:b/>
                <w:bCs/>
              </w:rPr>
              <w:t>NN</w:t>
            </w:r>
          </w:p>
        </w:tc>
      </w:tr>
      <w:tr w:rsidR="004544D6" w14:paraId="0B596E08" w14:textId="77777777" w:rsidTr="004544D6">
        <w:tc>
          <w:tcPr>
            <w:tcW w:w="1127" w:type="pct"/>
          </w:tcPr>
          <w:p w14:paraId="6B6E0CD8" w14:textId="77777777" w:rsidR="004544D6" w:rsidRPr="0058474C" w:rsidRDefault="004544D6" w:rsidP="0058474C">
            <w:pPr>
              <w:rPr>
                <w:rFonts w:eastAsia="Times New Roman" w:cs="Times New Roman"/>
                <w:b/>
                <w:bCs/>
              </w:rPr>
            </w:pPr>
            <w:r w:rsidRPr="0058474C">
              <w:rPr>
                <w:rFonts w:eastAsia="Times New Roman" w:cs="Times New Roman"/>
                <w:b/>
                <w:bCs/>
                <w:u w:val="single"/>
              </w:rPr>
              <w:t>id</w:t>
            </w:r>
          </w:p>
        </w:tc>
        <w:tc>
          <w:tcPr>
            <w:tcW w:w="1690" w:type="pct"/>
          </w:tcPr>
          <w:p w14:paraId="77EFA251" w14:textId="77777777" w:rsidR="004544D6" w:rsidRPr="0058474C" w:rsidRDefault="004544D6" w:rsidP="0058474C">
            <w:pPr>
              <w:jc w:val="center"/>
              <w:rPr>
                <w:b/>
                <w:bCs/>
              </w:rPr>
            </w:pPr>
            <w:r w:rsidRPr="0058474C">
              <w:rPr>
                <w:b/>
                <w:bCs/>
              </w:rPr>
              <w:t>INT</w:t>
            </w:r>
            <w:r>
              <w:rPr>
                <w:b/>
                <w:bCs/>
              </w:rPr>
              <w:t xml:space="preserve"> UNSIGNED</w:t>
            </w:r>
          </w:p>
        </w:tc>
        <w:tc>
          <w:tcPr>
            <w:tcW w:w="753" w:type="pct"/>
          </w:tcPr>
          <w:p w14:paraId="3F32F456" w14:textId="77777777" w:rsidR="004544D6" w:rsidRPr="0058474C" w:rsidRDefault="004544D6" w:rsidP="0058474C">
            <w:pPr>
              <w:jc w:val="center"/>
              <w:rPr>
                <w:b/>
                <w:bCs/>
              </w:rPr>
            </w:pPr>
            <w:r w:rsidRPr="0058474C">
              <w:rPr>
                <w:b/>
                <w:bCs/>
              </w:rPr>
              <w:t>10</w:t>
            </w:r>
          </w:p>
        </w:tc>
        <w:tc>
          <w:tcPr>
            <w:tcW w:w="348" w:type="pct"/>
          </w:tcPr>
          <w:p w14:paraId="20D46B46" w14:textId="77777777" w:rsidR="004544D6" w:rsidRPr="0058474C" w:rsidRDefault="004544D6" w:rsidP="0058474C">
            <w:pPr>
              <w:jc w:val="center"/>
              <w:rPr>
                <w:b/>
                <w:bCs/>
              </w:rPr>
            </w:pPr>
            <w:r>
              <w:rPr>
                <w:b/>
                <w:bCs/>
              </w:rPr>
              <w:t>X</w:t>
            </w:r>
          </w:p>
        </w:tc>
        <w:tc>
          <w:tcPr>
            <w:tcW w:w="446" w:type="pct"/>
          </w:tcPr>
          <w:p w14:paraId="102422B7" w14:textId="77777777" w:rsidR="004544D6" w:rsidRPr="0058474C" w:rsidRDefault="004544D6" w:rsidP="0058474C">
            <w:pPr>
              <w:jc w:val="center"/>
              <w:rPr>
                <w:b/>
                <w:bCs/>
              </w:rPr>
            </w:pPr>
            <w:r>
              <w:rPr>
                <w:b/>
                <w:bCs/>
              </w:rPr>
              <w:t>X</w:t>
            </w:r>
          </w:p>
        </w:tc>
        <w:tc>
          <w:tcPr>
            <w:tcW w:w="318" w:type="pct"/>
          </w:tcPr>
          <w:p w14:paraId="5554887E" w14:textId="77777777" w:rsidR="004544D6" w:rsidRPr="0058474C" w:rsidRDefault="004544D6" w:rsidP="0058474C">
            <w:pPr>
              <w:jc w:val="center"/>
              <w:rPr>
                <w:b/>
                <w:bCs/>
              </w:rPr>
            </w:pPr>
          </w:p>
        </w:tc>
        <w:tc>
          <w:tcPr>
            <w:tcW w:w="318" w:type="pct"/>
          </w:tcPr>
          <w:p w14:paraId="27052497" w14:textId="77777777" w:rsidR="004544D6" w:rsidRPr="0058474C" w:rsidRDefault="008D6AC9" w:rsidP="0058474C">
            <w:pPr>
              <w:jc w:val="center"/>
              <w:rPr>
                <w:b/>
                <w:bCs/>
              </w:rPr>
            </w:pPr>
            <w:r>
              <w:rPr>
                <w:b/>
                <w:bCs/>
              </w:rPr>
              <w:t>X</w:t>
            </w:r>
          </w:p>
        </w:tc>
      </w:tr>
      <w:tr w:rsidR="004544D6" w:rsidRPr="00BB3CEE" w14:paraId="4DA1FDA0" w14:textId="77777777" w:rsidTr="004544D6">
        <w:tc>
          <w:tcPr>
            <w:tcW w:w="1127" w:type="pct"/>
          </w:tcPr>
          <w:p w14:paraId="00DECCBA" w14:textId="77777777" w:rsidR="004544D6" w:rsidRPr="00A050E7" w:rsidRDefault="004544D6" w:rsidP="0058474C">
            <w:pPr>
              <w:rPr>
                <w:rFonts w:eastAsia="Times New Roman" w:cs="Times New Roman"/>
              </w:rPr>
            </w:pPr>
            <w:r w:rsidRPr="00A050E7">
              <w:rPr>
                <w:rFonts w:eastAsia="Times New Roman" w:cs="Times New Roman"/>
              </w:rPr>
              <w:t>civilite</w:t>
            </w:r>
          </w:p>
        </w:tc>
        <w:tc>
          <w:tcPr>
            <w:tcW w:w="1690" w:type="pct"/>
          </w:tcPr>
          <w:p w14:paraId="7E60A84D" w14:textId="77777777" w:rsidR="004544D6" w:rsidRPr="00BB3CEE" w:rsidRDefault="004544D6" w:rsidP="0058474C">
            <w:pPr>
              <w:jc w:val="center"/>
              <w:rPr>
                <w:lang w:val="pt-PT"/>
              </w:rPr>
            </w:pPr>
            <w:r w:rsidRPr="00BB3CEE">
              <w:rPr>
                <w:lang w:val="pt-PT"/>
              </w:rPr>
              <w:t>ENUM</w:t>
            </w:r>
            <w:r>
              <w:rPr>
                <w:lang w:val="pt-PT"/>
              </w:rPr>
              <w:t xml:space="preserve"> </w:t>
            </w:r>
            <w:r w:rsidRPr="00BB3CEE">
              <w:rPr>
                <w:lang w:val="pt-PT"/>
              </w:rPr>
              <w:t>('Mlle','Mme','M')</w:t>
            </w:r>
          </w:p>
        </w:tc>
        <w:tc>
          <w:tcPr>
            <w:tcW w:w="753" w:type="pct"/>
          </w:tcPr>
          <w:p w14:paraId="5D257CAC" w14:textId="77777777" w:rsidR="004544D6" w:rsidRPr="00BB3CEE" w:rsidRDefault="004544D6" w:rsidP="0058474C">
            <w:pPr>
              <w:jc w:val="center"/>
              <w:rPr>
                <w:lang w:val="pt-PT"/>
              </w:rPr>
            </w:pPr>
          </w:p>
        </w:tc>
        <w:tc>
          <w:tcPr>
            <w:tcW w:w="348" w:type="pct"/>
          </w:tcPr>
          <w:p w14:paraId="022CAAAE" w14:textId="77777777" w:rsidR="004544D6" w:rsidRPr="00BB3CEE" w:rsidRDefault="004544D6" w:rsidP="0058474C">
            <w:pPr>
              <w:jc w:val="center"/>
              <w:rPr>
                <w:lang w:val="pt-PT"/>
              </w:rPr>
            </w:pPr>
          </w:p>
        </w:tc>
        <w:tc>
          <w:tcPr>
            <w:tcW w:w="446" w:type="pct"/>
          </w:tcPr>
          <w:p w14:paraId="069C80AC" w14:textId="77777777" w:rsidR="004544D6" w:rsidRPr="00BB3CEE" w:rsidRDefault="004544D6" w:rsidP="0058474C">
            <w:pPr>
              <w:jc w:val="center"/>
              <w:rPr>
                <w:lang w:val="pt-PT"/>
              </w:rPr>
            </w:pPr>
          </w:p>
        </w:tc>
        <w:tc>
          <w:tcPr>
            <w:tcW w:w="318" w:type="pct"/>
          </w:tcPr>
          <w:p w14:paraId="3D010773" w14:textId="77777777" w:rsidR="004544D6" w:rsidRPr="00BB3CEE" w:rsidRDefault="004544D6" w:rsidP="0058474C">
            <w:pPr>
              <w:jc w:val="center"/>
              <w:rPr>
                <w:lang w:val="pt-PT"/>
              </w:rPr>
            </w:pPr>
          </w:p>
        </w:tc>
        <w:tc>
          <w:tcPr>
            <w:tcW w:w="318" w:type="pct"/>
          </w:tcPr>
          <w:p w14:paraId="6B87A3C0" w14:textId="77777777" w:rsidR="004544D6" w:rsidRPr="00BB3CEE" w:rsidRDefault="008D6AC9" w:rsidP="0058474C">
            <w:pPr>
              <w:jc w:val="center"/>
              <w:rPr>
                <w:lang w:val="pt-PT"/>
              </w:rPr>
            </w:pPr>
            <w:r>
              <w:rPr>
                <w:lang w:val="pt-PT"/>
              </w:rPr>
              <w:t>X</w:t>
            </w:r>
          </w:p>
        </w:tc>
      </w:tr>
      <w:tr w:rsidR="004544D6" w14:paraId="4670CE0F" w14:textId="77777777" w:rsidTr="004544D6">
        <w:tc>
          <w:tcPr>
            <w:tcW w:w="1127" w:type="pct"/>
          </w:tcPr>
          <w:p w14:paraId="5A8BCD26" w14:textId="77777777" w:rsidR="004544D6" w:rsidRPr="00A050E7" w:rsidRDefault="004544D6" w:rsidP="0058474C">
            <w:pPr>
              <w:rPr>
                <w:rFonts w:eastAsia="Times New Roman" w:cs="Times New Roman"/>
              </w:rPr>
            </w:pPr>
            <w:r w:rsidRPr="00A050E7">
              <w:rPr>
                <w:rFonts w:eastAsia="Times New Roman" w:cs="Times New Roman"/>
              </w:rPr>
              <w:t>nom</w:t>
            </w:r>
          </w:p>
        </w:tc>
        <w:tc>
          <w:tcPr>
            <w:tcW w:w="1690" w:type="pct"/>
          </w:tcPr>
          <w:p w14:paraId="404A0578" w14:textId="77777777" w:rsidR="004544D6" w:rsidRDefault="004544D6" w:rsidP="0058474C">
            <w:pPr>
              <w:jc w:val="center"/>
            </w:pPr>
            <w:r>
              <w:t>VARCHAR</w:t>
            </w:r>
          </w:p>
        </w:tc>
        <w:tc>
          <w:tcPr>
            <w:tcW w:w="753" w:type="pct"/>
          </w:tcPr>
          <w:p w14:paraId="72C09E30" w14:textId="77777777" w:rsidR="004544D6" w:rsidRDefault="004544D6" w:rsidP="0058474C">
            <w:pPr>
              <w:jc w:val="center"/>
            </w:pPr>
            <w:r>
              <w:t>50</w:t>
            </w:r>
          </w:p>
        </w:tc>
        <w:tc>
          <w:tcPr>
            <w:tcW w:w="348" w:type="pct"/>
          </w:tcPr>
          <w:p w14:paraId="62819038" w14:textId="77777777" w:rsidR="004544D6" w:rsidRDefault="004544D6" w:rsidP="0058474C">
            <w:pPr>
              <w:jc w:val="center"/>
            </w:pPr>
          </w:p>
        </w:tc>
        <w:tc>
          <w:tcPr>
            <w:tcW w:w="446" w:type="pct"/>
          </w:tcPr>
          <w:p w14:paraId="1F86AD0E" w14:textId="5D76E527" w:rsidR="004544D6" w:rsidRDefault="004544D6" w:rsidP="0058474C">
            <w:pPr>
              <w:jc w:val="center"/>
            </w:pPr>
          </w:p>
        </w:tc>
        <w:tc>
          <w:tcPr>
            <w:tcW w:w="318" w:type="pct"/>
          </w:tcPr>
          <w:p w14:paraId="0CA9BD78" w14:textId="77777777" w:rsidR="004544D6" w:rsidRDefault="004544D6" w:rsidP="0058474C">
            <w:pPr>
              <w:jc w:val="center"/>
            </w:pPr>
          </w:p>
        </w:tc>
        <w:tc>
          <w:tcPr>
            <w:tcW w:w="318" w:type="pct"/>
          </w:tcPr>
          <w:p w14:paraId="66D64DBA" w14:textId="77777777" w:rsidR="004544D6" w:rsidRDefault="008D6AC9" w:rsidP="0058474C">
            <w:pPr>
              <w:jc w:val="center"/>
            </w:pPr>
            <w:r>
              <w:t>X</w:t>
            </w:r>
          </w:p>
        </w:tc>
      </w:tr>
      <w:tr w:rsidR="004544D6" w14:paraId="479B38FC" w14:textId="77777777" w:rsidTr="004544D6">
        <w:tc>
          <w:tcPr>
            <w:tcW w:w="1127" w:type="pct"/>
          </w:tcPr>
          <w:p w14:paraId="709DE818" w14:textId="77777777" w:rsidR="004544D6" w:rsidRPr="00A050E7" w:rsidRDefault="004544D6" w:rsidP="0058474C">
            <w:pPr>
              <w:rPr>
                <w:rFonts w:eastAsia="Times New Roman" w:cs="Times New Roman"/>
              </w:rPr>
            </w:pPr>
            <w:r w:rsidRPr="00A050E7">
              <w:rPr>
                <w:rFonts w:eastAsia="Times New Roman" w:cs="Times New Roman"/>
              </w:rPr>
              <w:t>prenom</w:t>
            </w:r>
          </w:p>
        </w:tc>
        <w:tc>
          <w:tcPr>
            <w:tcW w:w="1690" w:type="pct"/>
          </w:tcPr>
          <w:p w14:paraId="74DDC7F8" w14:textId="77777777" w:rsidR="004544D6" w:rsidRDefault="004544D6" w:rsidP="0058474C">
            <w:pPr>
              <w:jc w:val="center"/>
            </w:pPr>
            <w:r>
              <w:t>VARCHAR</w:t>
            </w:r>
          </w:p>
        </w:tc>
        <w:tc>
          <w:tcPr>
            <w:tcW w:w="753" w:type="pct"/>
          </w:tcPr>
          <w:p w14:paraId="7B4D5A9E" w14:textId="77777777" w:rsidR="004544D6" w:rsidRDefault="004544D6" w:rsidP="0058474C">
            <w:pPr>
              <w:jc w:val="center"/>
            </w:pPr>
            <w:r>
              <w:t>50</w:t>
            </w:r>
          </w:p>
        </w:tc>
        <w:tc>
          <w:tcPr>
            <w:tcW w:w="348" w:type="pct"/>
          </w:tcPr>
          <w:p w14:paraId="619A6465" w14:textId="77777777" w:rsidR="004544D6" w:rsidRDefault="004544D6" w:rsidP="0058474C">
            <w:pPr>
              <w:jc w:val="center"/>
            </w:pPr>
          </w:p>
        </w:tc>
        <w:tc>
          <w:tcPr>
            <w:tcW w:w="446" w:type="pct"/>
          </w:tcPr>
          <w:p w14:paraId="7B0A6069" w14:textId="77777777" w:rsidR="004544D6" w:rsidRDefault="004544D6" w:rsidP="0058474C">
            <w:pPr>
              <w:jc w:val="center"/>
            </w:pPr>
          </w:p>
        </w:tc>
        <w:tc>
          <w:tcPr>
            <w:tcW w:w="318" w:type="pct"/>
          </w:tcPr>
          <w:p w14:paraId="5821A7A9" w14:textId="77777777" w:rsidR="004544D6" w:rsidRDefault="004544D6" w:rsidP="0058474C">
            <w:pPr>
              <w:jc w:val="center"/>
            </w:pPr>
          </w:p>
        </w:tc>
        <w:tc>
          <w:tcPr>
            <w:tcW w:w="318" w:type="pct"/>
          </w:tcPr>
          <w:p w14:paraId="1E29E0A1" w14:textId="77777777" w:rsidR="004544D6" w:rsidRDefault="008D6AC9" w:rsidP="0058474C">
            <w:pPr>
              <w:jc w:val="center"/>
            </w:pPr>
            <w:r>
              <w:t>X</w:t>
            </w:r>
          </w:p>
        </w:tc>
      </w:tr>
      <w:tr w:rsidR="004544D6" w14:paraId="44ADFF38" w14:textId="77777777" w:rsidTr="004544D6">
        <w:tc>
          <w:tcPr>
            <w:tcW w:w="1127" w:type="pct"/>
          </w:tcPr>
          <w:p w14:paraId="28E5F3BD" w14:textId="77777777" w:rsidR="004544D6" w:rsidRPr="00A050E7" w:rsidRDefault="004544D6" w:rsidP="0058474C">
            <w:pPr>
              <w:rPr>
                <w:rFonts w:eastAsia="Times New Roman" w:cs="Times New Roman"/>
              </w:rPr>
            </w:pPr>
            <w:r w:rsidRPr="00A050E7">
              <w:rPr>
                <w:rFonts w:eastAsia="Times New Roman" w:cs="Times New Roman"/>
              </w:rPr>
              <w:t>login</w:t>
            </w:r>
          </w:p>
        </w:tc>
        <w:tc>
          <w:tcPr>
            <w:tcW w:w="1690" w:type="pct"/>
          </w:tcPr>
          <w:p w14:paraId="18C46B7C" w14:textId="77777777" w:rsidR="004544D6" w:rsidRDefault="004544D6" w:rsidP="0058474C">
            <w:pPr>
              <w:jc w:val="center"/>
            </w:pPr>
            <w:r>
              <w:t>VARCHAR</w:t>
            </w:r>
          </w:p>
        </w:tc>
        <w:tc>
          <w:tcPr>
            <w:tcW w:w="753" w:type="pct"/>
          </w:tcPr>
          <w:p w14:paraId="425C3503" w14:textId="77777777" w:rsidR="004544D6" w:rsidRDefault="004544D6" w:rsidP="0058474C">
            <w:pPr>
              <w:jc w:val="center"/>
            </w:pPr>
            <w:r>
              <w:t>50</w:t>
            </w:r>
          </w:p>
        </w:tc>
        <w:tc>
          <w:tcPr>
            <w:tcW w:w="348" w:type="pct"/>
          </w:tcPr>
          <w:p w14:paraId="666A7A12" w14:textId="77777777" w:rsidR="004544D6" w:rsidRDefault="004544D6" w:rsidP="0058474C">
            <w:pPr>
              <w:jc w:val="center"/>
            </w:pPr>
          </w:p>
        </w:tc>
        <w:tc>
          <w:tcPr>
            <w:tcW w:w="446" w:type="pct"/>
          </w:tcPr>
          <w:p w14:paraId="1DD9F768" w14:textId="77777777" w:rsidR="004544D6" w:rsidRDefault="004544D6" w:rsidP="0058474C">
            <w:pPr>
              <w:jc w:val="center"/>
            </w:pPr>
          </w:p>
        </w:tc>
        <w:tc>
          <w:tcPr>
            <w:tcW w:w="318" w:type="pct"/>
          </w:tcPr>
          <w:p w14:paraId="4DF515B7" w14:textId="77777777" w:rsidR="004544D6" w:rsidRDefault="004544D6" w:rsidP="0058474C">
            <w:pPr>
              <w:jc w:val="center"/>
            </w:pPr>
          </w:p>
        </w:tc>
        <w:tc>
          <w:tcPr>
            <w:tcW w:w="318" w:type="pct"/>
          </w:tcPr>
          <w:p w14:paraId="4E4EEB84" w14:textId="77777777" w:rsidR="004544D6" w:rsidRDefault="008D6AC9" w:rsidP="0058474C">
            <w:pPr>
              <w:jc w:val="center"/>
            </w:pPr>
            <w:r>
              <w:t>X</w:t>
            </w:r>
          </w:p>
        </w:tc>
      </w:tr>
      <w:tr w:rsidR="004544D6" w14:paraId="4C18B256" w14:textId="77777777" w:rsidTr="004544D6">
        <w:tc>
          <w:tcPr>
            <w:tcW w:w="1127" w:type="pct"/>
          </w:tcPr>
          <w:p w14:paraId="6224E022" w14:textId="77777777" w:rsidR="004544D6" w:rsidRPr="00A050E7" w:rsidRDefault="004544D6" w:rsidP="0058474C">
            <w:pPr>
              <w:rPr>
                <w:rFonts w:eastAsia="Times New Roman" w:cs="Times New Roman"/>
              </w:rPr>
            </w:pPr>
            <w:r w:rsidRPr="00A050E7">
              <w:rPr>
                <w:rFonts w:eastAsia="Times New Roman" w:cs="Times New Roman"/>
              </w:rPr>
              <w:t>mot_de_passe</w:t>
            </w:r>
          </w:p>
        </w:tc>
        <w:tc>
          <w:tcPr>
            <w:tcW w:w="1690" w:type="pct"/>
          </w:tcPr>
          <w:p w14:paraId="3BB75B8F" w14:textId="77777777" w:rsidR="004544D6" w:rsidRDefault="004544D6" w:rsidP="0058474C">
            <w:pPr>
              <w:jc w:val="center"/>
            </w:pPr>
            <w:r>
              <w:t>VARCHAR</w:t>
            </w:r>
          </w:p>
        </w:tc>
        <w:tc>
          <w:tcPr>
            <w:tcW w:w="753" w:type="pct"/>
          </w:tcPr>
          <w:p w14:paraId="04404350" w14:textId="77777777" w:rsidR="004544D6" w:rsidRDefault="004544D6" w:rsidP="0058474C">
            <w:pPr>
              <w:jc w:val="center"/>
            </w:pPr>
            <w:r>
              <w:t>255</w:t>
            </w:r>
          </w:p>
        </w:tc>
        <w:tc>
          <w:tcPr>
            <w:tcW w:w="348" w:type="pct"/>
          </w:tcPr>
          <w:p w14:paraId="3062F6AE" w14:textId="77777777" w:rsidR="004544D6" w:rsidRDefault="004544D6" w:rsidP="0058474C">
            <w:pPr>
              <w:jc w:val="center"/>
            </w:pPr>
          </w:p>
        </w:tc>
        <w:tc>
          <w:tcPr>
            <w:tcW w:w="446" w:type="pct"/>
          </w:tcPr>
          <w:p w14:paraId="5F9E47E7" w14:textId="77777777" w:rsidR="004544D6" w:rsidRDefault="004544D6" w:rsidP="0058474C">
            <w:pPr>
              <w:jc w:val="center"/>
            </w:pPr>
          </w:p>
        </w:tc>
        <w:tc>
          <w:tcPr>
            <w:tcW w:w="318" w:type="pct"/>
          </w:tcPr>
          <w:p w14:paraId="563948D3" w14:textId="77777777" w:rsidR="004544D6" w:rsidRDefault="004544D6" w:rsidP="0058474C">
            <w:pPr>
              <w:jc w:val="center"/>
            </w:pPr>
          </w:p>
        </w:tc>
        <w:tc>
          <w:tcPr>
            <w:tcW w:w="318" w:type="pct"/>
          </w:tcPr>
          <w:p w14:paraId="6EABB3AC" w14:textId="77777777" w:rsidR="004544D6" w:rsidRDefault="008D6AC9" w:rsidP="0058474C">
            <w:pPr>
              <w:jc w:val="center"/>
            </w:pPr>
            <w:r>
              <w:t>X</w:t>
            </w:r>
          </w:p>
        </w:tc>
      </w:tr>
      <w:tr w:rsidR="004544D6" w14:paraId="630C55D3" w14:textId="77777777" w:rsidTr="004544D6">
        <w:tc>
          <w:tcPr>
            <w:tcW w:w="1127" w:type="pct"/>
          </w:tcPr>
          <w:p w14:paraId="6A7E79F6" w14:textId="77777777" w:rsidR="004544D6" w:rsidRPr="00A050E7" w:rsidRDefault="004544D6" w:rsidP="0058474C">
            <w:pPr>
              <w:rPr>
                <w:rFonts w:eastAsia="Times New Roman" w:cs="Times New Roman"/>
              </w:rPr>
            </w:pPr>
            <w:r w:rsidRPr="00A050E7">
              <w:rPr>
                <w:rFonts w:eastAsia="Times New Roman" w:cs="Times New Roman"/>
              </w:rPr>
              <w:t>magasin_id</w:t>
            </w:r>
          </w:p>
        </w:tc>
        <w:tc>
          <w:tcPr>
            <w:tcW w:w="1690" w:type="pct"/>
          </w:tcPr>
          <w:p w14:paraId="1119C1B7" w14:textId="77777777" w:rsidR="004544D6" w:rsidRDefault="004544D6" w:rsidP="0058474C">
            <w:pPr>
              <w:jc w:val="center"/>
            </w:pPr>
            <w:r>
              <w:t>INT UNSIGNED</w:t>
            </w:r>
          </w:p>
        </w:tc>
        <w:tc>
          <w:tcPr>
            <w:tcW w:w="753" w:type="pct"/>
          </w:tcPr>
          <w:p w14:paraId="242939D0" w14:textId="77777777" w:rsidR="004544D6" w:rsidRDefault="004544D6" w:rsidP="0058474C">
            <w:pPr>
              <w:jc w:val="center"/>
            </w:pPr>
            <w:r>
              <w:t>10</w:t>
            </w:r>
          </w:p>
        </w:tc>
        <w:tc>
          <w:tcPr>
            <w:tcW w:w="348" w:type="pct"/>
          </w:tcPr>
          <w:p w14:paraId="5C9B9A1B" w14:textId="77777777" w:rsidR="004544D6" w:rsidRDefault="004544D6" w:rsidP="0058474C">
            <w:pPr>
              <w:jc w:val="center"/>
            </w:pPr>
          </w:p>
        </w:tc>
        <w:tc>
          <w:tcPr>
            <w:tcW w:w="446" w:type="pct"/>
          </w:tcPr>
          <w:p w14:paraId="5873EAD4" w14:textId="77777777" w:rsidR="004544D6" w:rsidRDefault="004544D6" w:rsidP="0058474C">
            <w:pPr>
              <w:jc w:val="center"/>
            </w:pPr>
          </w:p>
        </w:tc>
        <w:tc>
          <w:tcPr>
            <w:tcW w:w="318" w:type="pct"/>
          </w:tcPr>
          <w:p w14:paraId="7204ABDE" w14:textId="77777777" w:rsidR="004544D6" w:rsidRDefault="004544D6" w:rsidP="0058474C">
            <w:pPr>
              <w:jc w:val="center"/>
            </w:pPr>
            <w:r>
              <w:t>X</w:t>
            </w:r>
          </w:p>
        </w:tc>
        <w:tc>
          <w:tcPr>
            <w:tcW w:w="318" w:type="pct"/>
          </w:tcPr>
          <w:p w14:paraId="38425038" w14:textId="77777777" w:rsidR="004544D6" w:rsidRDefault="008D6AC9" w:rsidP="0058474C">
            <w:pPr>
              <w:jc w:val="center"/>
            </w:pPr>
            <w:r>
              <w:t>X</w:t>
            </w:r>
          </w:p>
        </w:tc>
      </w:tr>
    </w:tbl>
    <w:p w14:paraId="6B45658D" w14:textId="47087301" w:rsidR="00CD5CA9" w:rsidRDefault="00CD5CA9" w:rsidP="00CD5CA9"/>
    <w:p w14:paraId="2A30CE19" w14:textId="3FABBFDD" w:rsidR="004F50B2" w:rsidRDefault="004F50B2" w:rsidP="004F50B2">
      <w:pPr>
        <w:pStyle w:val="Titre4"/>
      </w:pPr>
      <w:r>
        <w:t>Contrainte d'unicité.</w:t>
      </w:r>
    </w:p>
    <w:p w14:paraId="3399CFC6" w14:textId="7247AC11" w:rsidR="00CA577F" w:rsidRDefault="00CA577F" w:rsidP="00CD5CA9">
      <w:r>
        <w:t xml:space="preserve">On ajoute une contrainte d'unicité </w:t>
      </w:r>
      <w:r w:rsidR="00637ED4">
        <w:t xml:space="preserve">"UNIQUE" </w:t>
      </w:r>
      <w:r>
        <w:t>sur le "login" pour ne pas avoir de problème de connexion</w:t>
      </w:r>
      <w:r w:rsidR="00637ED4">
        <w:t>.</w:t>
      </w:r>
    </w:p>
    <w:p w14:paraId="42A0F319" w14:textId="77777777" w:rsidR="004F50B2" w:rsidRDefault="004F50B2" w:rsidP="00CD5CA9"/>
    <w:p w14:paraId="64A316A6"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5739E7A9" w14:textId="77777777" w:rsidTr="004F50B2">
        <w:tc>
          <w:tcPr>
            <w:tcW w:w="2265" w:type="dxa"/>
            <w:shd w:val="clear" w:color="auto" w:fill="D9E2F3" w:themeFill="accent1" w:themeFillTint="33"/>
          </w:tcPr>
          <w:p w14:paraId="5FA8D59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6B16E2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7F401F4"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FBDC2A" w14:textId="77777777" w:rsidR="004F50B2" w:rsidRPr="002071A1" w:rsidRDefault="004F50B2" w:rsidP="004F50B2">
            <w:pPr>
              <w:rPr>
                <w:b/>
                <w:bCs/>
              </w:rPr>
            </w:pPr>
            <w:r w:rsidRPr="002071A1">
              <w:rPr>
                <w:b/>
                <w:bCs/>
              </w:rPr>
              <w:t>ON UPDATE</w:t>
            </w:r>
          </w:p>
        </w:tc>
      </w:tr>
      <w:tr w:rsidR="004F50B2" w14:paraId="55C39DE3" w14:textId="77777777" w:rsidTr="004F50B2">
        <w:tc>
          <w:tcPr>
            <w:tcW w:w="2265" w:type="dxa"/>
          </w:tcPr>
          <w:p w14:paraId="63792545" w14:textId="77777777" w:rsidR="004F50B2" w:rsidRDefault="004F50B2" w:rsidP="004F50B2">
            <w:r>
              <w:t>civilite</w:t>
            </w:r>
          </w:p>
        </w:tc>
        <w:tc>
          <w:tcPr>
            <w:tcW w:w="2265" w:type="dxa"/>
          </w:tcPr>
          <w:p w14:paraId="3997B0F7" w14:textId="77777777" w:rsidR="004F50B2" w:rsidRDefault="004F50B2" w:rsidP="004F50B2">
            <w:r>
              <w:t>id</w:t>
            </w:r>
          </w:p>
        </w:tc>
        <w:tc>
          <w:tcPr>
            <w:tcW w:w="2266" w:type="dxa"/>
          </w:tcPr>
          <w:p w14:paraId="0B6CD8F6" w14:textId="77777777" w:rsidR="004F50B2" w:rsidRDefault="004F50B2" w:rsidP="004F50B2">
            <w:r>
              <w:t>NO ACTION</w:t>
            </w:r>
          </w:p>
        </w:tc>
        <w:tc>
          <w:tcPr>
            <w:tcW w:w="2266" w:type="dxa"/>
          </w:tcPr>
          <w:p w14:paraId="69CC180D" w14:textId="77777777" w:rsidR="004F50B2" w:rsidRDefault="004F50B2" w:rsidP="004F50B2">
            <w:r>
              <w:t>NO ACTION</w:t>
            </w:r>
          </w:p>
        </w:tc>
      </w:tr>
    </w:tbl>
    <w:p w14:paraId="48DD1B90" w14:textId="77777777" w:rsidR="00637ED4" w:rsidRPr="00CD5CA9" w:rsidRDefault="00637ED4" w:rsidP="00CD5CA9"/>
    <w:p w14:paraId="6055D39F" w14:textId="77777777" w:rsidR="0058474C" w:rsidRDefault="00CD5CA9" w:rsidP="0058474C">
      <w:pPr>
        <w:pStyle w:val="Titre3"/>
      </w:pPr>
      <w:bookmarkStart w:id="74" w:name="_Toc22056160"/>
      <w:r>
        <w:t>Client</w:t>
      </w:r>
      <w:bookmarkEnd w:id="7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14:paraId="079986B5" w14:textId="77777777" w:rsidTr="008D6AC9">
        <w:tc>
          <w:tcPr>
            <w:tcW w:w="1129" w:type="pct"/>
            <w:shd w:val="clear" w:color="auto" w:fill="D9E2F3" w:themeFill="accent1" w:themeFillTint="33"/>
          </w:tcPr>
          <w:p w14:paraId="57A46F46"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5A4DBB93"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321ECDC"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88BACA"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372D5C9"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7806A57"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47C8225" w14:textId="77777777" w:rsidR="008D6AC9" w:rsidRPr="0058474C" w:rsidRDefault="008D6AC9" w:rsidP="0058474C">
            <w:pPr>
              <w:rPr>
                <w:b/>
                <w:bCs/>
              </w:rPr>
            </w:pPr>
            <w:r>
              <w:rPr>
                <w:b/>
                <w:bCs/>
              </w:rPr>
              <w:t>NN</w:t>
            </w:r>
          </w:p>
        </w:tc>
      </w:tr>
      <w:tr w:rsidR="008D6AC9" w14:paraId="26A3DCFC" w14:textId="77777777" w:rsidTr="008D6AC9">
        <w:tc>
          <w:tcPr>
            <w:tcW w:w="1129" w:type="pct"/>
          </w:tcPr>
          <w:p w14:paraId="27D18940" w14:textId="77777777" w:rsidR="008D6AC9" w:rsidRPr="0058474C" w:rsidRDefault="008D6AC9" w:rsidP="0058474C">
            <w:pPr>
              <w:rPr>
                <w:b/>
                <w:bCs/>
              </w:rPr>
            </w:pPr>
            <w:r w:rsidRPr="0058474C">
              <w:rPr>
                <w:b/>
                <w:bCs/>
              </w:rPr>
              <w:t>utilisateur_id</w:t>
            </w:r>
          </w:p>
        </w:tc>
        <w:tc>
          <w:tcPr>
            <w:tcW w:w="1693" w:type="pct"/>
          </w:tcPr>
          <w:p w14:paraId="2C8B1845" w14:textId="77777777" w:rsidR="008D6AC9" w:rsidRPr="0058474C" w:rsidRDefault="008D6AC9" w:rsidP="0058474C">
            <w:pPr>
              <w:rPr>
                <w:b/>
                <w:bCs/>
              </w:rPr>
            </w:pPr>
            <w:r w:rsidRPr="0058474C">
              <w:rPr>
                <w:b/>
                <w:bCs/>
              </w:rPr>
              <w:t xml:space="preserve">INT </w:t>
            </w:r>
            <w:r w:rsidRPr="0058474C">
              <w:rPr>
                <w:rFonts w:eastAsia="Times New Roman" w:cs="Times New Roman"/>
                <w:b/>
                <w:bCs/>
              </w:rPr>
              <w:t>UNSIGNED</w:t>
            </w:r>
          </w:p>
        </w:tc>
        <w:tc>
          <w:tcPr>
            <w:tcW w:w="756" w:type="pct"/>
          </w:tcPr>
          <w:p w14:paraId="6F2ED57F" w14:textId="77777777" w:rsidR="008D6AC9" w:rsidRPr="0058474C" w:rsidRDefault="008D6AC9" w:rsidP="0058474C">
            <w:pPr>
              <w:jc w:val="center"/>
              <w:rPr>
                <w:b/>
                <w:bCs/>
              </w:rPr>
            </w:pPr>
            <w:r>
              <w:rPr>
                <w:b/>
                <w:bCs/>
              </w:rPr>
              <w:t>10</w:t>
            </w:r>
          </w:p>
        </w:tc>
        <w:tc>
          <w:tcPr>
            <w:tcW w:w="331" w:type="pct"/>
          </w:tcPr>
          <w:p w14:paraId="72C15F72" w14:textId="77777777" w:rsidR="008D6AC9" w:rsidRPr="0058474C" w:rsidRDefault="008D6AC9" w:rsidP="0058474C">
            <w:pPr>
              <w:jc w:val="center"/>
              <w:rPr>
                <w:b/>
                <w:bCs/>
              </w:rPr>
            </w:pPr>
          </w:p>
        </w:tc>
        <w:tc>
          <w:tcPr>
            <w:tcW w:w="448" w:type="pct"/>
          </w:tcPr>
          <w:p w14:paraId="7F77916B" w14:textId="77777777" w:rsidR="008D6AC9" w:rsidRPr="0058474C" w:rsidRDefault="008D6AC9" w:rsidP="0058474C">
            <w:pPr>
              <w:jc w:val="center"/>
              <w:rPr>
                <w:b/>
                <w:bCs/>
              </w:rPr>
            </w:pPr>
            <w:r>
              <w:rPr>
                <w:b/>
                <w:bCs/>
              </w:rPr>
              <w:t>X</w:t>
            </w:r>
          </w:p>
        </w:tc>
        <w:tc>
          <w:tcPr>
            <w:tcW w:w="321" w:type="pct"/>
          </w:tcPr>
          <w:p w14:paraId="2912C390" w14:textId="77777777" w:rsidR="008D6AC9" w:rsidRPr="0058474C" w:rsidRDefault="008D6AC9" w:rsidP="0058474C">
            <w:pPr>
              <w:jc w:val="center"/>
              <w:rPr>
                <w:b/>
                <w:bCs/>
              </w:rPr>
            </w:pPr>
            <w:r>
              <w:rPr>
                <w:b/>
                <w:bCs/>
              </w:rPr>
              <w:t>X</w:t>
            </w:r>
          </w:p>
        </w:tc>
        <w:tc>
          <w:tcPr>
            <w:tcW w:w="321" w:type="pct"/>
          </w:tcPr>
          <w:p w14:paraId="4FE5315F" w14:textId="77777777" w:rsidR="008D6AC9" w:rsidRDefault="008D6AC9" w:rsidP="0058474C">
            <w:pPr>
              <w:jc w:val="center"/>
              <w:rPr>
                <w:b/>
                <w:bCs/>
              </w:rPr>
            </w:pPr>
            <w:r>
              <w:rPr>
                <w:b/>
                <w:bCs/>
              </w:rPr>
              <w:t>X</w:t>
            </w:r>
          </w:p>
        </w:tc>
      </w:tr>
      <w:tr w:rsidR="008D6AC9" w14:paraId="3F900E5D" w14:textId="77777777" w:rsidTr="008D6AC9">
        <w:tc>
          <w:tcPr>
            <w:tcW w:w="1129" w:type="pct"/>
          </w:tcPr>
          <w:p w14:paraId="7761705B" w14:textId="77777777" w:rsidR="008D6AC9" w:rsidRPr="00A050E7" w:rsidRDefault="008D6AC9" w:rsidP="0058474C">
            <w:r w:rsidRPr="00A050E7">
              <w:t>telephone</w:t>
            </w:r>
          </w:p>
        </w:tc>
        <w:tc>
          <w:tcPr>
            <w:tcW w:w="1693" w:type="pct"/>
          </w:tcPr>
          <w:p w14:paraId="702057D4" w14:textId="77777777" w:rsidR="008D6AC9" w:rsidRPr="00A050E7" w:rsidRDefault="008D6AC9" w:rsidP="0058474C">
            <w:r>
              <w:t>VARCHAR</w:t>
            </w:r>
          </w:p>
        </w:tc>
        <w:tc>
          <w:tcPr>
            <w:tcW w:w="756" w:type="pct"/>
          </w:tcPr>
          <w:p w14:paraId="23D65B20" w14:textId="77777777" w:rsidR="008D6AC9" w:rsidRDefault="008D6AC9" w:rsidP="0058474C">
            <w:pPr>
              <w:jc w:val="center"/>
            </w:pPr>
            <w:r>
              <w:t>10</w:t>
            </w:r>
          </w:p>
        </w:tc>
        <w:tc>
          <w:tcPr>
            <w:tcW w:w="331" w:type="pct"/>
          </w:tcPr>
          <w:p w14:paraId="71729EE2" w14:textId="77777777" w:rsidR="008D6AC9" w:rsidRDefault="008D6AC9" w:rsidP="0058474C">
            <w:pPr>
              <w:jc w:val="center"/>
            </w:pPr>
          </w:p>
        </w:tc>
        <w:tc>
          <w:tcPr>
            <w:tcW w:w="448" w:type="pct"/>
          </w:tcPr>
          <w:p w14:paraId="55463026" w14:textId="77777777" w:rsidR="008D6AC9" w:rsidRDefault="008D6AC9" w:rsidP="0058474C">
            <w:pPr>
              <w:jc w:val="center"/>
            </w:pPr>
          </w:p>
        </w:tc>
        <w:tc>
          <w:tcPr>
            <w:tcW w:w="321" w:type="pct"/>
          </w:tcPr>
          <w:p w14:paraId="00B1F8F3" w14:textId="77777777" w:rsidR="008D6AC9" w:rsidRDefault="008D6AC9" w:rsidP="0058474C">
            <w:pPr>
              <w:jc w:val="center"/>
            </w:pPr>
          </w:p>
        </w:tc>
        <w:tc>
          <w:tcPr>
            <w:tcW w:w="321" w:type="pct"/>
          </w:tcPr>
          <w:p w14:paraId="46A83F45" w14:textId="77777777" w:rsidR="008D6AC9" w:rsidRDefault="008D6AC9" w:rsidP="0058474C">
            <w:pPr>
              <w:jc w:val="center"/>
            </w:pPr>
            <w:r>
              <w:t>X</w:t>
            </w:r>
          </w:p>
        </w:tc>
      </w:tr>
      <w:tr w:rsidR="008D6AC9" w14:paraId="4D9EF587" w14:textId="77777777" w:rsidTr="008D6AC9">
        <w:tc>
          <w:tcPr>
            <w:tcW w:w="1129" w:type="pct"/>
          </w:tcPr>
          <w:p w14:paraId="1483D1FD" w14:textId="77777777" w:rsidR="008D6AC9" w:rsidRPr="00A050E7" w:rsidRDefault="008D6AC9" w:rsidP="0058474C">
            <w:r w:rsidRPr="00A050E7">
              <w:t>adresse_id</w:t>
            </w:r>
          </w:p>
        </w:tc>
        <w:tc>
          <w:tcPr>
            <w:tcW w:w="1693" w:type="pct"/>
          </w:tcPr>
          <w:p w14:paraId="201BA656" w14:textId="77777777" w:rsidR="008D6AC9" w:rsidRPr="00A050E7" w:rsidRDefault="008D6AC9" w:rsidP="0058474C">
            <w:r>
              <w:t>INT</w:t>
            </w:r>
            <w:r w:rsidRPr="00A050E7">
              <w:t xml:space="preserve"> </w:t>
            </w:r>
            <w:r w:rsidRPr="00A050E7">
              <w:rPr>
                <w:rFonts w:eastAsia="Times New Roman" w:cs="Times New Roman"/>
              </w:rPr>
              <w:t>UN</w:t>
            </w:r>
            <w:r>
              <w:rPr>
                <w:rFonts w:eastAsia="Times New Roman" w:cs="Times New Roman"/>
              </w:rPr>
              <w:t>SIGNED</w:t>
            </w:r>
          </w:p>
        </w:tc>
        <w:tc>
          <w:tcPr>
            <w:tcW w:w="756" w:type="pct"/>
          </w:tcPr>
          <w:p w14:paraId="5FC8F966" w14:textId="77777777" w:rsidR="008D6AC9" w:rsidRDefault="008D6AC9" w:rsidP="0058474C">
            <w:pPr>
              <w:jc w:val="center"/>
            </w:pPr>
            <w:r>
              <w:t>10</w:t>
            </w:r>
          </w:p>
        </w:tc>
        <w:tc>
          <w:tcPr>
            <w:tcW w:w="331" w:type="pct"/>
          </w:tcPr>
          <w:p w14:paraId="3C1494D2" w14:textId="77777777" w:rsidR="008D6AC9" w:rsidRDefault="008D6AC9" w:rsidP="0058474C">
            <w:pPr>
              <w:jc w:val="center"/>
            </w:pPr>
          </w:p>
        </w:tc>
        <w:tc>
          <w:tcPr>
            <w:tcW w:w="448" w:type="pct"/>
          </w:tcPr>
          <w:p w14:paraId="7C9E232A" w14:textId="77777777" w:rsidR="008D6AC9" w:rsidRDefault="008D6AC9" w:rsidP="0058474C">
            <w:pPr>
              <w:jc w:val="center"/>
            </w:pPr>
          </w:p>
        </w:tc>
        <w:tc>
          <w:tcPr>
            <w:tcW w:w="321" w:type="pct"/>
          </w:tcPr>
          <w:p w14:paraId="59B7EB28" w14:textId="77777777" w:rsidR="008D6AC9" w:rsidRDefault="008D6AC9" w:rsidP="0058474C">
            <w:pPr>
              <w:jc w:val="center"/>
            </w:pPr>
            <w:r>
              <w:t>X</w:t>
            </w:r>
          </w:p>
        </w:tc>
        <w:tc>
          <w:tcPr>
            <w:tcW w:w="321" w:type="pct"/>
          </w:tcPr>
          <w:p w14:paraId="7FC542C1" w14:textId="77777777" w:rsidR="008D6AC9" w:rsidRDefault="008D6AC9" w:rsidP="0058474C">
            <w:pPr>
              <w:jc w:val="center"/>
            </w:pPr>
            <w:r>
              <w:t>X</w:t>
            </w:r>
          </w:p>
        </w:tc>
      </w:tr>
      <w:tr w:rsidR="008D6AC9" w14:paraId="20E43F6A" w14:textId="77777777" w:rsidTr="008D6AC9">
        <w:tc>
          <w:tcPr>
            <w:tcW w:w="1129" w:type="pct"/>
          </w:tcPr>
          <w:p w14:paraId="663E08FE" w14:textId="77777777" w:rsidR="008D6AC9" w:rsidRPr="00A050E7" w:rsidRDefault="008D6AC9" w:rsidP="0058474C">
            <w:r w:rsidRPr="00A050E7">
              <w:t>email</w:t>
            </w:r>
          </w:p>
        </w:tc>
        <w:tc>
          <w:tcPr>
            <w:tcW w:w="1693" w:type="pct"/>
          </w:tcPr>
          <w:p w14:paraId="74EBE704" w14:textId="77777777" w:rsidR="008D6AC9" w:rsidRPr="00A050E7" w:rsidRDefault="008D6AC9" w:rsidP="0058474C">
            <w:r>
              <w:t>VARCHAR</w:t>
            </w:r>
          </w:p>
        </w:tc>
        <w:tc>
          <w:tcPr>
            <w:tcW w:w="756" w:type="pct"/>
          </w:tcPr>
          <w:p w14:paraId="190A7021" w14:textId="77777777" w:rsidR="008D6AC9" w:rsidRDefault="008D6AC9" w:rsidP="0058474C">
            <w:pPr>
              <w:jc w:val="center"/>
            </w:pPr>
            <w:r>
              <w:t>255</w:t>
            </w:r>
          </w:p>
        </w:tc>
        <w:tc>
          <w:tcPr>
            <w:tcW w:w="331" w:type="pct"/>
          </w:tcPr>
          <w:p w14:paraId="407C5637" w14:textId="77777777" w:rsidR="008D6AC9" w:rsidRDefault="008D6AC9" w:rsidP="0058474C">
            <w:pPr>
              <w:jc w:val="center"/>
            </w:pPr>
          </w:p>
        </w:tc>
        <w:tc>
          <w:tcPr>
            <w:tcW w:w="448" w:type="pct"/>
          </w:tcPr>
          <w:p w14:paraId="7D04469B" w14:textId="77777777" w:rsidR="008D6AC9" w:rsidRDefault="008D6AC9" w:rsidP="0058474C">
            <w:pPr>
              <w:jc w:val="center"/>
            </w:pPr>
          </w:p>
        </w:tc>
        <w:tc>
          <w:tcPr>
            <w:tcW w:w="321" w:type="pct"/>
          </w:tcPr>
          <w:p w14:paraId="2815A537" w14:textId="77777777" w:rsidR="008D6AC9" w:rsidRDefault="008D6AC9" w:rsidP="0058474C">
            <w:pPr>
              <w:jc w:val="center"/>
            </w:pPr>
          </w:p>
        </w:tc>
        <w:tc>
          <w:tcPr>
            <w:tcW w:w="321" w:type="pct"/>
          </w:tcPr>
          <w:p w14:paraId="61700106" w14:textId="77777777" w:rsidR="008D6AC9" w:rsidRDefault="008D6AC9" w:rsidP="0058474C">
            <w:pPr>
              <w:jc w:val="center"/>
            </w:pPr>
            <w:r>
              <w:t>X</w:t>
            </w:r>
          </w:p>
        </w:tc>
      </w:tr>
    </w:tbl>
    <w:p w14:paraId="6F617F20" w14:textId="3CE9E138" w:rsidR="00CD5CA9" w:rsidRDefault="00CD5CA9" w:rsidP="00CD5CA9"/>
    <w:p w14:paraId="43A7DE63" w14:textId="77777777" w:rsidR="004F50B2" w:rsidRDefault="004F50B2" w:rsidP="004F50B2">
      <w:pPr>
        <w:pStyle w:val="Titre4"/>
      </w:pPr>
      <w:r>
        <w:t>Contrainte d'unicité.</w:t>
      </w:r>
    </w:p>
    <w:p w14:paraId="0680B419" w14:textId="522BEE68" w:rsidR="00637ED4" w:rsidRDefault="00637ED4" w:rsidP="00637ED4">
      <w:r>
        <w:t>On ajoute une contrainte d'unicité "UNIQUE" sur "email" pour permettre la récupération de mot de passe par email en.</w:t>
      </w:r>
    </w:p>
    <w:p w14:paraId="7D60D3F1" w14:textId="77777777"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2448673A" w14:textId="77777777" w:rsidTr="004F50B2">
        <w:tc>
          <w:tcPr>
            <w:tcW w:w="2265" w:type="dxa"/>
            <w:shd w:val="clear" w:color="auto" w:fill="D9E2F3" w:themeFill="accent1" w:themeFillTint="33"/>
          </w:tcPr>
          <w:p w14:paraId="06AFD11F"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1F63C7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E79C55D"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0958CD4" w14:textId="77777777" w:rsidR="004F50B2" w:rsidRPr="002071A1" w:rsidRDefault="004F50B2" w:rsidP="004F50B2">
            <w:pPr>
              <w:rPr>
                <w:b/>
                <w:bCs/>
              </w:rPr>
            </w:pPr>
            <w:r w:rsidRPr="002071A1">
              <w:rPr>
                <w:b/>
                <w:bCs/>
              </w:rPr>
              <w:t>ON UPDATE</w:t>
            </w:r>
          </w:p>
        </w:tc>
      </w:tr>
      <w:tr w:rsidR="004F50B2" w14:paraId="31E00C44" w14:textId="77777777" w:rsidTr="004F50B2">
        <w:tc>
          <w:tcPr>
            <w:tcW w:w="2265" w:type="dxa"/>
          </w:tcPr>
          <w:p w14:paraId="08ACD71E" w14:textId="77777777" w:rsidR="004F50B2" w:rsidRDefault="004F50B2" w:rsidP="004F50B2">
            <w:r>
              <w:t>utilisateur</w:t>
            </w:r>
          </w:p>
        </w:tc>
        <w:tc>
          <w:tcPr>
            <w:tcW w:w="2265" w:type="dxa"/>
          </w:tcPr>
          <w:p w14:paraId="69C55278" w14:textId="77777777" w:rsidR="004F50B2" w:rsidRDefault="004F50B2" w:rsidP="004F50B2">
            <w:r>
              <w:t>id</w:t>
            </w:r>
          </w:p>
        </w:tc>
        <w:tc>
          <w:tcPr>
            <w:tcW w:w="2266" w:type="dxa"/>
          </w:tcPr>
          <w:p w14:paraId="51F9A4C0" w14:textId="77777777" w:rsidR="004F50B2" w:rsidRDefault="004F50B2" w:rsidP="004F50B2">
            <w:r>
              <w:t>CASCADE</w:t>
            </w:r>
          </w:p>
        </w:tc>
        <w:tc>
          <w:tcPr>
            <w:tcW w:w="2266" w:type="dxa"/>
          </w:tcPr>
          <w:p w14:paraId="71324DD0" w14:textId="77777777" w:rsidR="004F50B2" w:rsidRDefault="004F50B2" w:rsidP="004F50B2">
            <w:r>
              <w:t>CASCADE</w:t>
            </w:r>
          </w:p>
        </w:tc>
      </w:tr>
    </w:tbl>
    <w:p w14:paraId="7B434F29" w14:textId="77777777" w:rsidR="004F50B2" w:rsidRDefault="004F50B2" w:rsidP="004F50B2"/>
    <w:p w14:paraId="6040DC84" w14:textId="77777777" w:rsidR="004F50B2" w:rsidRDefault="004F50B2" w:rsidP="004F50B2">
      <w:r>
        <w:t>Si on met à jour ou supprime un "utilisateur", "client" sera modifié ou supprimé.</w:t>
      </w:r>
    </w:p>
    <w:p w14:paraId="3358A146" w14:textId="77777777" w:rsidR="004F50B2" w:rsidRDefault="004F50B2" w:rsidP="004F50B2"/>
    <w:p w14:paraId="6A2FD4CA" w14:textId="77777777" w:rsidR="004F50B2" w:rsidRDefault="004F50B2" w:rsidP="004F50B2">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4F50B2" w14:paraId="1237F93B" w14:textId="77777777" w:rsidTr="004F50B2">
        <w:tc>
          <w:tcPr>
            <w:tcW w:w="2265" w:type="dxa"/>
            <w:shd w:val="clear" w:color="auto" w:fill="D9E2F3" w:themeFill="accent1" w:themeFillTint="33"/>
          </w:tcPr>
          <w:p w14:paraId="48034BD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1810D4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E77A5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14E419C" w14:textId="77777777" w:rsidR="004F50B2" w:rsidRPr="002071A1" w:rsidRDefault="004F50B2" w:rsidP="004F50B2">
            <w:pPr>
              <w:rPr>
                <w:b/>
                <w:bCs/>
              </w:rPr>
            </w:pPr>
            <w:r w:rsidRPr="002071A1">
              <w:rPr>
                <w:b/>
                <w:bCs/>
              </w:rPr>
              <w:t>ON UPDATE</w:t>
            </w:r>
          </w:p>
        </w:tc>
      </w:tr>
      <w:tr w:rsidR="004F50B2" w14:paraId="3F1E492E" w14:textId="77777777" w:rsidTr="004F50B2">
        <w:tc>
          <w:tcPr>
            <w:tcW w:w="2265" w:type="dxa"/>
          </w:tcPr>
          <w:p w14:paraId="08611412" w14:textId="77777777" w:rsidR="004F50B2" w:rsidRDefault="004F50B2" w:rsidP="004F50B2">
            <w:r>
              <w:t>adresse</w:t>
            </w:r>
          </w:p>
        </w:tc>
        <w:tc>
          <w:tcPr>
            <w:tcW w:w="2265" w:type="dxa"/>
          </w:tcPr>
          <w:p w14:paraId="0F4B9C88" w14:textId="77777777" w:rsidR="004F50B2" w:rsidRDefault="004F50B2" w:rsidP="004F50B2">
            <w:r>
              <w:t>id</w:t>
            </w:r>
          </w:p>
        </w:tc>
        <w:tc>
          <w:tcPr>
            <w:tcW w:w="2266" w:type="dxa"/>
          </w:tcPr>
          <w:p w14:paraId="62C0C467" w14:textId="77777777" w:rsidR="004F50B2" w:rsidRDefault="004F50B2" w:rsidP="004F50B2">
            <w:r>
              <w:t>NO ACTION</w:t>
            </w:r>
          </w:p>
        </w:tc>
        <w:tc>
          <w:tcPr>
            <w:tcW w:w="2266" w:type="dxa"/>
          </w:tcPr>
          <w:p w14:paraId="183B89B3" w14:textId="77777777" w:rsidR="004F50B2" w:rsidRDefault="004F50B2" w:rsidP="004F50B2">
            <w:r>
              <w:t>NO ACTION</w:t>
            </w:r>
          </w:p>
        </w:tc>
      </w:tr>
    </w:tbl>
    <w:p w14:paraId="7371EDEB" w14:textId="77777777" w:rsidR="00637ED4" w:rsidRPr="00CD5CA9" w:rsidRDefault="00637ED4" w:rsidP="00CD5CA9"/>
    <w:p w14:paraId="0A56E29E" w14:textId="77777777" w:rsidR="00CD5CA9" w:rsidRDefault="00CD5CA9" w:rsidP="00CD5CA9">
      <w:pPr>
        <w:pStyle w:val="Titre3"/>
      </w:pPr>
      <w:bookmarkStart w:id="75" w:name="_Toc22056161"/>
      <w:r>
        <w:t>Employé</w:t>
      </w:r>
      <w:bookmarkEnd w:id="75"/>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670DF0BF" w14:textId="77777777" w:rsidTr="008D6AC9">
        <w:tc>
          <w:tcPr>
            <w:tcW w:w="1129" w:type="pct"/>
            <w:shd w:val="clear" w:color="auto" w:fill="D9E2F3" w:themeFill="accent1" w:themeFillTint="33"/>
          </w:tcPr>
          <w:p w14:paraId="424081C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3FBF2926"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239A74B1"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777B74A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56362585"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764A41D8"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19CCF634" w14:textId="77777777" w:rsidR="008D6AC9" w:rsidRPr="0058474C" w:rsidRDefault="008D6AC9" w:rsidP="0058474C">
            <w:pPr>
              <w:rPr>
                <w:b/>
                <w:bCs/>
              </w:rPr>
            </w:pPr>
            <w:r>
              <w:rPr>
                <w:b/>
                <w:bCs/>
              </w:rPr>
              <w:t>NN</w:t>
            </w:r>
          </w:p>
        </w:tc>
      </w:tr>
      <w:tr w:rsidR="008D6AC9" w:rsidRPr="0058474C" w14:paraId="2DA0A855" w14:textId="77777777" w:rsidTr="008D6AC9">
        <w:tc>
          <w:tcPr>
            <w:tcW w:w="1129" w:type="pct"/>
          </w:tcPr>
          <w:p w14:paraId="1CD9B0A5" w14:textId="77777777" w:rsidR="008D6AC9" w:rsidRPr="00E14CE6" w:rsidRDefault="008D6AC9" w:rsidP="00E14CE6">
            <w:pPr>
              <w:rPr>
                <w:b/>
                <w:bCs/>
              </w:rPr>
            </w:pPr>
            <w:r w:rsidRPr="00E14CE6">
              <w:rPr>
                <w:b/>
                <w:bCs/>
              </w:rPr>
              <w:t>utilisateur_id</w:t>
            </w:r>
          </w:p>
        </w:tc>
        <w:tc>
          <w:tcPr>
            <w:tcW w:w="1693" w:type="pct"/>
          </w:tcPr>
          <w:p w14:paraId="665A7AF0" w14:textId="77777777" w:rsidR="008D6AC9" w:rsidRPr="00E14CE6" w:rsidRDefault="008D6AC9" w:rsidP="00E14CE6">
            <w:pPr>
              <w:rPr>
                <w:b/>
                <w:bCs/>
              </w:rPr>
            </w:pPr>
            <w:r w:rsidRPr="00E14CE6">
              <w:rPr>
                <w:b/>
                <w:bCs/>
              </w:rPr>
              <w:t>INT UNSIGNED</w:t>
            </w:r>
          </w:p>
        </w:tc>
        <w:tc>
          <w:tcPr>
            <w:tcW w:w="756" w:type="pct"/>
          </w:tcPr>
          <w:p w14:paraId="382B3097" w14:textId="77777777" w:rsidR="008D6AC9" w:rsidRPr="00E14CE6" w:rsidRDefault="008D6AC9" w:rsidP="00E14CE6">
            <w:pPr>
              <w:jc w:val="center"/>
              <w:rPr>
                <w:b/>
                <w:bCs/>
              </w:rPr>
            </w:pPr>
            <w:r w:rsidRPr="00E14CE6">
              <w:rPr>
                <w:b/>
                <w:bCs/>
              </w:rPr>
              <w:t>10</w:t>
            </w:r>
          </w:p>
        </w:tc>
        <w:tc>
          <w:tcPr>
            <w:tcW w:w="331" w:type="pct"/>
          </w:tcPr>
          <w:p w14:paraId="6BF3DDCE" w14:textId="77777777" w:rsidR="008D6AC9" w:rsidRPr="00E14CE6" w:rsidRDefault="008D6AC9" w:rsidP="00E14CE6">
            <w:pPr>
              <w:jc w:val="center"/>
              <w:rPr>
                <w:b/>
                <w:bCs/>
              </w:rPr>
            </w:pPr>
          </w:p>
        </w:tc>
        <w:tc>
          <w:tcPr>
            <w:tcW w:w="448" w:type="pct"/>
          </w:tcPr>
          <w:p w14:paraId="05911695" w14:textId="77777777" w:rsidR="008D6AC9" w:rsidRPr="00E14CE6" w:rsidRDefault="008D6AC9" w:rsidP="00E14CE6">
            <w:pPr>
              <w:jc w:val="center"/>
              <w:rPr>
                <w:b/>
                <w:bCs/>
              </w:rPr>
            </w:pPr>
            <w:r w:rsidRPr="00E14CE6">
              <w:rPr>
                <w:b/>
                <w:bCs/>
              </w:rPr>
              <w:t>X</w:t>
            </w:r>
          </w:p>
        </w:tc>
        <w:tc>
          <w:tcPr>
            <w:tcW w:w="322" w:type="pct"/>
          </w:tcPr>
          <w:p w14:paraId="2A1C1797" w14:textId="77777777" w:rsidR="008D6AC9" w:rsidRPr="00E14CE6" w:rsidRDefault="008D6AC9" w:rsidP="00E14CE6">
            <w:pPr>
              <w:jc w:val="center"/>
              <w:rPr>
                <w:b/>
                <w:bCs/>
              </w:rPr>
            </w:pPr>
            <w:r>
              <w:rPr>
                <w:b/>
                <w:bCs/>
              </w:rPr>
              <w:t>X</w:t>
            </w:r>
          </w:p>
        </w:tc>
        <w:tc>
          <w:tcPr>
            <w:tcW w:w="321" w:type="pct"/>
          </w:tcPr>
          <w:p w14:paraId="12C1BDF2" w14:textId="77777777" w:rsidR="008D6AC9" w:rsidRDefault="008D6AC9" w:rsidP="00E14CE6">
            <w:pPr>
              <w:jc w:val="center"/>
              <w:rPr>
                <w:b/>
                <w:bCs/>
              </w:rPr>
            </w:pPr>
            <w:r>
              <w:rPr>
                <w:b/>
                <w:bCs/>
              </w:rPr>
              <w:t>X</w:t>
            </w:r>
          </w:p>
        </w:tc>
      </w:tr>
      <w:tr w:rsidR="008D6AC9" w14:paraId="5E18A973" w14:textId="77777777" w:rsidTr="008D6AC9">
        <w:tc>
          <w:tcPr>
            <w:tcW w:w="1129" w:type="pct"/>
          </w:tcPr>
          <w:p w14:paraId="0766A04C" w14:textId="77777777" w:rsidR="008D6AC9" w:rsidRPr="00A050E7" w:rsidRDefault="008D6AC9" w:rsidP="00E14CE6">
            <w:r>
              <w:t>role</w:t>
            </w:r>
          </w:p>
        </w:tc>
        <w:tc>
          <w:tcPr>
            <w:tcW w:w="3550" w:type="pct"/>
            <w:gridSpan w:val="5"/>
          </w:tcPr>
          <w:p w14:paraId="072027CE" w14:textId="77777777" w:rsidR="008D6AC9" w:rsidRDefault="008D6AC9" w:rsidP="00E40BD2">
            <w:pPr>
              <w:jc w:val="left"/>
            </w:pPr>
            <w:r>
              <w:t>ENUM (</w:t>
            </w:r>
            <w:r w:rsidRPr="00BB3CEE">
              <w:t>'Accueil',</w:t>
            </w:r>
            <w:r>
              <w:t xml:space="preserve"> </w:t>
            </w:r>
            <w:r w:rsidRPr="00BB3CEE">
              <w:t>'Pizzaiolo',</w:t>
            </w:r>
            <w:r>
              <w:t xml:space="preserve"> </w:t>
            </w:r>
            <w:r w:rsidRPr="00BB3CEE">
              <w:t>'Livreur',</w:t>
            </w:r>
            <w:r>
              <w:t xml:space="preserve"> </w:t>
            </w:r>
            <w:r w:rsidRPr="00BB3CEE">
              <w:t>'Manager',</w:t>
            </w:r>
            <w:r>
              <w:t xml:space="preserve"> </w:t>
            </w:r>
            <w:r w:rsidRPr="00BB3CEE">
              <w:t>'Gestionnaire',</w:t>
            </w:r>
            <w:r>
              <w:t xml:space="preserve"> </w:t>
            </w:r>
            <w:r w:rsidRPr="00BB3CEE">
              <w:t>'Comptable',</w:t>
            </w:r>
            <w:r>
              <w:t xml:space="preserve"> </w:t>
            </w:r>
            <w:r w:rsidRPr="00BB3CEE">
              <w:t>'Direction')</w:t>
            </w:r>
          </w:p>
        </w:tc>
        <w:tc>
          <w:tcPr>
            <w:tcW w:w="321" w:type="pct"/>
          </w:tcPr>
          <w:p w14:paraId="77A3B30B" w14:textId="77777777" w:rsidR="008D6AC9" w:rsidRDefault="008D6AC9" w:rsidP="00637ED4">
            <w:pPr>
              <w:jc w:val="center"/>
            </w:pPr>
            <w:r>
              <w:t>X</w:t>
            </w:r>
          </w:p>
        </w:tc>
      </w:tr>
    </w:tbl>
    <w:p w14:paraId="254B29AB" w14:textId="77777777" w:rsidR="004F50B2" w:rsidRDefault="004F50B2" w:rsidP="004F50B2"/>
    <w:p w14:paraId="2B89B2DA" w14:textId="2C9D301A" w:rsidR="004F50B2" w:rsidRDefault="004F50B2" w:rsidP="004F50B2">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6FAFD0F0" w14:textId="77777777" w:rsidTr="004F50B2">
        <w:tc>
          <w:tcPr>
            <w:tcW w:w="2265" w:type="dxa"/>
            <w:shd w:val="clear" w:color="auto" w:fill="D9E2F3" w:themeFill="accent1" w:themeFillTint="33"/>
          </w:tcPr>
          <w:p w14:paraId="5C9F1A8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EC8A160"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1E3C9E6"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AC55738" w14:textId="77777777" w:rsidR="004F50B2" w:rsidRPr="002071A1" w:rsidRDefault="004F50B2" w:rsidP="004F50B2">
            <w:pPr>
              <w:rPr>
                <w:b/>
                <w:bCs/>
              </w:rPr>
            </w:pPr>
            <w:r w:rsidRPr="002071A1">
              <w:rPr>
                <w:b/>
                <w:bCs/>
              </w:rPr>
              <w:t>ON UPDATE</w:t>
            </w:r>
          </w:p>
        </w:tc>
      </w:tr>
      <w:tr w:rsidR="004F50B2" w14:paraId="57AD898C" w14:textId="77777777" w:rsidTr="004F50B2">
        <w:tc>
          <w:tcPr>
            <w:tcW w:w="2265" w:type="dxa"/>
          </w:tcPr>
          <w:p w14:paraId="46EF7FF9" w14:textId="77777777" w:rsidR="004F50B2" w:rsidRDefault="004F50B2" w:rsidP="004F50B2">
            <w:r>
              <w:t>utilisateur</w:t>
            </w:r>
          </w:p>
        </w:tc>
        <w:tc>
          <w:tcPr>
            <w:tcW w:w="2265" w:type="dxa"/>
          </w:tcPr>
          <w:p w14:paraId="6D0D45CD" w14:textId="77777777" w:rsidR="004F50B2" w:rsidRDefault="004F50B2" w:rsidP="004F50B2">
            <w:r>
              <w:t>id</w:t>
            </w:r>
          </w:p>
        </w:tc>
        <w:tc>
          <w:tcPr>
            <w:tcW w:w="2266" w:type="dxa"/>
          </w:tcPr>
          <w:p w14:paraId="313BBB37" w14:textId="77777777" w:rsidR="004F50B2" w:rsidRDefault="004F50B2" w:rsidP="004F50B2">
            <w:r>
              <w:t>CASCADE</w:t>
            </w:r>
          </w:p>
        </w:tc>
        <w:tc>
          <w:tcPr>
            <w:tcW w:w="2266" w:type="dxa"/>
          </w:tcPr>
          <w:p w14:paraId="5B89FCA1" w14:textId="77777777" w:rsidR="004F50B2" w:rsidRDefault="004F50B2" w:rsidP="004F50B2">
            <w:r>
              <w:t>CASCADE</w:t>
            </w:r>
          </w:p>
        </w:tc>
      </w:tr>
    </w:tbl>
    <w:p w14:paraId="3782B0A1" w14:textId="77777777" w:rsidR="004F50B2" w:rsidRDefault="004F50B2" w:rsidP="004F50B2"/>
    <w:p w14:paraId="2BBED221" w14:textId="77777777" w:rsidR="004F50B2" w:rsidRDefault="004F50B2" w:rsidP="004F50B2">
      <w:r>
        <w:t>Si on met à jour ou supprime un "utilisateur", "employe" sera modifié ou supprimé.</w:t>
      </w:r>
    </w:p>
    <w:p w14:paraId="732995BD" w14:textId="77777777" w:rsidR="00E14CE6" w:rsidRDefault="00E14CE6" w:rsidP="00CD5CA9"/>
    <w:p w14:paraId="1D626242" w14:textId="77777777" w:rsidR="002745DC" w:rsidRDefault="002745DC">
      <w:pPr>
        <w:jc w:val="left"/>
      </w:pPr>
      <w:r>
        <w:br w:type="page"/>
      </w:r>
    </w:p>
    <w:p w14:paraId="62603559" w14:textId="77777777" w:rsidR="00574DA6" w:rsidRDefault="00574DA6" w:rsidP="00574DA6">
      <w:pPr>
        <w:pStyle w:val="Titre2"/>
      </w:pPr>
      <w:bookmarkStart w:id="76" w:name="_Toc22056162"/>
      <w:r>
        <w:t>La partie Produit.</w:t>
      </w:r>
      <w:bookmarkEnd w:id="76"/>
    </w:p>
    <w:p w14:paraId="1FEB7A17" w14:textId="77777777" w:rsidR="00574DA6" w:rsidRDefault="00574DA6" w:rsidP="00574DA6">
      <w:pPr>
        <w:pStyle w:val="Titre3"/>
      </w:pPr>
      <w:bookmarkStart w:id="77" w:name="_Toc22056163"/>
      <w:r>
        <w:t>Produit</w:t>
      </w:r>
      <w:bookmarkEnd w:id="77"/>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8D6AC9" w:rsidRPr="0058474C" w14:paraId="2814E30A" w14:textId="77777777" w:rsidTr="008D6AC9">
        <w:tc>
          <w:tcPr>
            <w:tcW w:w="1129" w:type="pct"/>
            <w:shd w:val="clear" w:color="auto" w:fill="D9E2F3" w:themeFill="accent1" w:themeFillTint="33"/>
          </w:tcPr>
          <w:p w14:paraId="27B78745"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46CD1D69"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45EE1997"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5A588487"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10E1249C" w14:textId="77777777" w:rsidR="008D6AC9" w:rsidRPr="0058474C" w:rsidRDefault="008D6AC9" w:rsidP="0058474C">
            <w:pPr>
              <w:rPr>
                <w:b/>
                <w:bCs/>
              </w:rPr>
            </w:pPr>
            <w:r w:rsidRPr="0058474C">
              <w:rPr>
                <w:b/>
                <w:bCs/>
              </w:rPr>
              <w:t>PK</w:t>
            </w:r>
          </w:p>
        </w:tc>
        <w:tc>
          <w:tcPr>
            <w:tcW w:w="322" w:type="pct"/>
            <w:shd w:val="clear" w:color="auto" w:fill="D9E2F3" w:themeFill="accent1" w:themeFillTint="33"/>
          </w:tcPr>
          <w:p w14:paraId="284627ED"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26766BDE" w14:textId="77777777" w:rsidR="008D6AC9" w:rsidRPr="0058474C" w:rsidRDefault="008D6AC9" w:rsidP="0058474C">
            <w:pPr>
              <w:rPr>
                <w:b/>
                <w:bCs/>
              </w:rPr>
            </w:pPr>
            <w:r>
              <w:rPr>
                <w:b/>
                <w:bCs/>
              </w:rPr>
              <w:t>NN</w:t>
            </w:r>
          </w:p>
        </w:tc>
      </w:tr>
      <w:tr w:rsidR="008D6AC9" w:rsidRPr="0058474C" w14:paraId="047BC968" w14:textId="77777777" w:rsidTr="008D6AC9">
        <w:tc>
          <w:tcPr>
            <w:tcW w:w="1129" w:type="pct"/>
          </w:tcPr>
          <w:p w14:paraId="4456C3BC" w14:textId="77777777" w:rsidR="008D6AC9" w:rsidRPr="00E14CE6" w:rsidRDefault="008D6AC9" w:rsidP="00E14CE6">
            <w:pPr>
              <w:rPr>
                <w:b/>
                <w:bCs/>
              </w:rPr>
            </w:pPr>
            <w:r w:rsidRPr="00E14CE6">
              <w:rPr>
                <w:b/>
                <w:bCs/>
              </w:rPr>
              <w:t>id</w:t>
            </w:r>
          </w:p>
        </w:tc>
        <w:tc>
          <w:tcPr>
            <w:tcW w:w="1693" w:type="pct"/>
          </w:tcPr>
          <w:p w14:paraId="4F9FD99D" w14:textId="77777777" w:rsidR="008D6AC9" w:rsidRPr="00E14CE6" w:rsidRDefault="008D6AC9" w:rsidP="00E14CE6">
            <w:pPr>
              <w:rPr>
                <w:b/>
                <w:bCs/>
              </w:rPr>
            </w:pPr>
            <w:r>
              <w:rPr>
                <w:b/>
                <w:bCs/>
              </w:rPr>
              <w:t>INT UNSIGNED</w:t>
            </w:r>
          </w:p>
        </w:tc>
        <w:tc>
          <w:tcPr>
            <w:tcW w:w="756" w:type="pct"/>
          </w:tcPr>
          <w:p w14:paraId="426C3F77" w14:textId="77777777" w:rsidR="008D6AC9" w:rsidRPr="00E14CE6" w:rsidRDefault="008D6AC9" w:rsidP="00E14CE6">
            <w:pPr>
              <w:jc w:val="center"/>
              <w:rPr>
                <w:b/>
                <w:bCs/>
              </w:rPr>
            </w:pPr>
            <w:r>
              <w:rPr>
                <w:b/>
                <w:bCs/>
              </w:rPr>
              <w:t>10</w:t>
            </w:r>
          </w:p>
        </w:tc>
        <w:tc>
          <w:tcPr>
            <w:tcW w:w="331" w:type="pct"/>
          </w:tcPr>
          <w:p w14:paraId="4DCB937E" w14:textId="77777777" w:rsidR="008D6AC9" w:rsidRPr="00E14CE6" w:rsidRDefault="008D6AC9" w:rsidP="00E14CE6">
            <w:pPr>
              <w:jc w:val="center"/>
              <w:rPr>
                <w:b/>
                <w:bCs/>
              </w:rPr>
            </w:pPr>
            <w:r>
              <w:rPr>
                <w:b/>
                <w:bCs/>
              </w:rPr>
              <w:t>X</w:t>
            </w:r>
          </w:p>
        </w:tc>
        <w:tc>
          <w:tcPr>
            <w:tcW w:w="448" w:type="pct"/>
          </w:tcPr>
          <w:p w14:paraId="15E62BC2" w14:textId="77777777" w:rsidR="008D6AC9" w:rsidRPr="00E14CE6" w:rsidRDefault="008D6AC9" w:rsidP="00E14CE6">
            <w:pPr>
              <w:jc w:val="center"/>
              <w:rPr>
                <w:b/>
                <w:bCs/>
              </w:rPr>
            </w:pPr>
            <w:r>
              <w:rPr>
                <w:b/>
                <w:bCs/>
              </w:rPr>
              <w:t>X</w:t>
            </w:r>
          </w:p>
        </w:tc>
        <w:tc>
          <w:tcPr>
            <w:tcW w:w="322" w:type="pct"/>
          </w:tcPr>
          <w:p w14:paraId="3A2962EE" w14:textId="77777777" w:rsidR="008D6AC9" w:rsidRPr="00E14CE6" w:rsidRDefault="008D6AC9" w:rsidP="00E14CE6">
            <w:pPr>
              <w:jc w:val="center"/>
              <w:rPr>
                <w:b/>
                <w:bCs/>
              </w:rPr>
            </w:pPr>
          </w:p>
        </w:tc>
        <w:tc>
          <w:tcPr>
            <w:tcW w:w="321" w:type="pct"/>
          </w:tcPr>
          <w:p w14:paraId="60C519CD" w14:textId="77777777" w:rsidR="008D6AC9" w:rsidRPr="00E14CE6" w:rsidRDefault="00D92429" w:rsidP="00E14CE6">
            <w:pPr>
              <w:jc w:val="center"/>
              <w:rPr>
                <w:b/>
                <w:bCs/>
              </w:rPr>
            </w:pPr>
            <w:r>
              <w:rPr>
                <w:b/>
                <w:bCs/>
              </w:rPr>
              <w:t>X</w:t>
            </w:r>
          </w:p>
        </w:tc>
      </w:tr>
      <w:tr w:rsidR="008D6AC9" w14:paraId="3CE6EBC0" w14:textId="77777777" w:rsidTr="008D6AC9">
        <w:tc>
          <w:tcPr>
            <w:tcW w:w="1129" w:type="pct"/>
          </w:tcPr>
          <w:p w14:paraId="1BEA5EE5" w14:textId="77777777" w:rsidR="008D6AC9" w:rsidRPr="00574DA6" w:rsidRDefault="008D6AC9" w:rsidP="00E14CE6">
            <w:r w:rsidRPr="00574DA6">
              <w:t>designation</w:t>
            </w:r>
          </w:p>
        </w:tc>
        <w:tc>
          <w:tcPr>
            <w:tcW w:w="1693" w:type="pct"/>
          </w:tcPr>
          <w:p w14:paraId="09472EF1" w14:textId="77777777" w:rsidR="008D6AC9" w:rsidRPr="00A050E7" w:rsidRDefault="008D6AC9" w:rsidP="00E14CE6">
            <w:r>
              <w:t>VARCHAR</w:t>
            </w:r>
          </w:p>
        </w:tc>
        <w:tc>
          <w:tcPr>
            <w:tcW w:w="756" w:type="pct"/>
          </w:tcPr>
          <w:p w14:paraId="0AE08C6D" w14:textId="77777777" w:rsidR="008D6AC9" w:rsidRDefault="008D6AC9" w:rsidP="00E14CE6">
            <w:pPr>
              <w:jc w:val="center"/>
            </w:pPr>
            <w:r>
              <w:t>50</w:t>
            </w:r>
          </w:p>
        </w:tc>
        <w:tc>
          <w:tcPr>
            <w:tcW w:w="331" w:type="pct"/>
          </w:tcPr>
          <w:p w14:paraId="6377DFE7" w14:textId="77777777" w:rsidR="008D6AC9" w:rsidRDefault="008D6AC9" w:rsidP="00E14CE6">
            <w:pPr>
              <w:jc w:val="center"/>
            </w:pPr>
          </w:p>
        </w:tc>
        <w:tc>
          <w:tcPr>
            <w:tcW w:w="448" w:type="pct"/>
          </w:tcPr>
          <w:p w14:paraId="08D58480" w14:textId="77777777" w:rsidR="008D6AC9" w:rsidRDefault="008D6AC9" w:rsidP="00E14CE6">
            <w:pPr>
              <w:jc w:val="center"/>
            </w:pPr>
          </w:p>
        </w:tc>
        <w:tc>
          <w:tcPr>
            <w:tcW w:w="322" w:type="pct"/>
          </w:tcPr>
          <w:p w14:paraId="0248E557" w14:textId="77777777" w:rsidR="008D6AC9" w:rsidRDefault="008D6AC9" w:rsidP="00E14CE6">
            <w:pPr>
              <w:jc w:val="center"/>
            </w:pPr>
          </w:p>
        </w:tc>
        <w:tc>
          <w:tcPr>
            <w:tcW w:w="321" w:type="pct"/>
          </w:tcPr>
          <w:p w14:paraId="4192EEFB" w14:textId="77777777" w:rsidR="008D6AC9" w:rsidRDefault="00D92429" w:rsidP="00E14CE6">
            <w:pPr>
              <w:jc w:val="center"/>
            </w:pPr>
            <w:r>
              <w:t>X</w:t>
            </w:r>
          </w:p>
        </w:tc>
      </w:tr>
      <w:tr w:rsidR="008D6AC9" w14:paraId="79CF3293" w14:textId="77777777" w:rsidTr="008D6AC9">
        <w:tc>
          <w:tcPr>
            <w:tcW w:w="1129" w:type="pct"/>
          </w:tcPr>
          <w:p w14:paraId="01EF0A0F" w14:textId="77777777" w:rsidR="008D6AC9" w:rsidRPr="00574DA6" w:rsidRDefault="008D6AC9" w:rsidP="00E14CE6">
            <w:r w:rsidRPr="00574DA6">
              <w:t>categorie</w:t>
            </w:r>
          </w:p>
        </w:tc>
        <w:tc>
          <w:tcPr>
            <w:tcW w:w="3550" w:type="pct"/>
            <w:gridSpan w:val="5"/>
          </w:tcPr>
          <w:p w14:paraId="4A6184BD" w14:textId="32596B07" w:rsidR="008D6AC9" w:rsidRDefault="008D6AC9" w:rsidP="00E40BD2">
            <w:pPr>
              <w:jc w:val="left"/>
            </w:pPr>
            <w:r>
              <w:t>ENUM (</w:t>
            </w:r>
            <w:r w:rsidR="004341BB">
              <w:t>'pack', '</w:t>
            </w:r>
            <w:r w:rsidR="00F323E6">
              <w:t>vrac</w:t>
            </w:r>
            <w:r w:rsidR="004341BB">
              <w:t>'</w:t>
            </w:r>
            <w:r w:rsidR="00F323E6">
              <w:t>,</w:t>
            </w:r>
            <w:r w:rsidR="004341BB">
              <w:t xml:space="preserve"> '</w:t>
            </w:r>
            <w:r>
              <w:t>ingrédient', 'pizza', 'boisson', 'dessert', 'emballage', 'sauce')</w:t>
            </w:r>
          </w:p>
        </w:tc>
        <w:tc>
          <w:tcPr>
            <w:tcW w:w="321" w:type="pct"/>
          </w:tcPr>
          <w:p w14:paraId="1A2E35B5" w14:textId="77777777" w:rsidR="008D6AC9" w:rsidRDefault="00D92429" w:rsidP="00D92429">
            <w:pPr>
              <w:jc w:val="center"/>
            </w:pPr>
            <w:r>
              <w:t>X</w:t>
            </w:r>
          </w:p>
        </w:tc>
      </w:tr>
      <w:tr w:rsidR="008D6AC9" w14:paraId="75EA71AC" w14:textId="77777777" w:rsidTr="008D6AC9">
        <w:tc>
          <w:tcPr>
            <w:tcW w:w="1129" w:type="pct"/>
          </w:tcPr>
          <w:p w14:paraId="1CD418BB" w14:textId="77777777" w:rsidR="008D6AC9" w:rsidRPr="00574DA6" w:rsidRDefault="008D6AC9" w:rsidP="00E14CE6">
            <w:r w:rsidRPr="00574DA6">
              <w:t>fournisseur_id</w:t>
            </w:r>
          </w:p>
        </w:tc>
        <w:tc>
          <w:tcPr>
            <w:tcW w:w="1693" w:type="pct"/>
          </w:tcPr>
          <w:p w14:paraId="0FC583FF" w14:textId="77777777" w:rsidR="008D6AC9" w:rsidRPr="00A050E7" w:rsidRDefault="008D6AC9" w:rsidP="00E14CE6">
            <w:r>
              <w:t>INT UNSIGNED</w:t>
            </w:r>
          </w:p>
        </w:tc>
        <w:tc>
          <w:tcPr>
            <w:tcW w:w="756" w:type="pct"/>
          </w:tcPr>
          <w:p w14:paraId="27657ABF" w14:textId="77777777" w:rsidR="008D6AC9" w:rsidRDefault="008D6AC9" w:rsidP="00E14CE6">
            <w:pPr>
              <w:jc w:val="center"/>
            </w:pPr>
            <w:r>
              <w:t>10</w:t>
            </w:r>
          </w:p>
        </w:tc>
        <w:tc>
          <w:tcPr>
            <w:tcW w:w="331" w:type="pct"/>
          </w:tcPr>
          <w:p w14:paraId="7B22B232" w14:textId="77777777" w:rsidR="008D6AC9" w:rsidRDefault="008D6AC9" w:rsidP="00E14CE6">
            <w:pPr>
              <w:jc w:val="center"/>
            </w:pPr>
          </w:p>
        </w:tc>
        <w:tc>
          <w:tcPr>
            <w:tcW w:w="448" w:type="pct"/>
          </w:tcPr>
          <w:p w14:paraId="7D1B2CEF" w14:textId="77777777" w:rsidR="008D6AC9" w:rsidRDefault="008D6AC9" w:rsidP="00E14CE6">
            <w:pPr>
              <w:jc w:val="center"/>
            </w:pPr>
          </w:p>
        </w:tc>
        <w:tc>
          <w:tcPr>
            <w:tcW w:w="322" w:type="pct"/>
          </w:tcPr>
          <w:p w14:paraId="1697C7EF" w14:textId="77777777" w:rsidR="008D6AC9" w:rsidRDefault="008D6AC9" w:rsidP="00E14CE6">
            <w:pPr>
              <w:jc w:val="center"/>
            </w:pPr>
            <w:r>
              <w:t>X</w:t>
            </w:r>
          </w:p>
        </w:tc>
        <w:tc>
          <w:tcPr>
            <w:tcW w:w="321" w:type="pct"/>
          </w:tcPr>
          <w:p w14:paraId="57DDE015" w14:textId="77777777" w:rsidR="008D6AC9" w:rsidRDefault="008D6AC9" w:rsidP="00E14CE6">
            <w:pPr>
              <w:jc w:val="center"/>
            </w:pPr>
          </w:p>
        </w:tc>
      </w:tr>
      <w:tr w:rsidR="008D6AC9" w14:paraId="2AF8EFEC" w14:textId="77777777" w:rsidTr="008D6AC9">
        <w:tc>
          <w:tcPr>
            <w:tcW w:w="1129" w:type="pct"/>
          </w:tcPr>
          <w:p w14:paraId="3E17D0D7" w14:textId="77777777" w:rsidR="008D6AC9" w:rsidRPr="00574DA6" w:rsidRDefault="008D6AC9" w:rsidP="00E14CE6">
            <w:r>
              <w:t>reference</w:t>
            </w:r>
          </w:p>
        </w:tc>
        <w:tc>
          <w:tcPr>
            <w:tcW w:w="1693" w:type="pct"/>
          </w:tcPr>
          <w:p w14:paraId="32B39D9A" w14:textId="77777777" w:rsidR="008D6AC9" w:rsidRDefault="008D6AC9" w:rsidP="00E14CE6">
            <w:r>
              <w:t>VARCHAR</w:t>
            </w:r>
          </w:p>
        </w:tc>
        <w:tc>
          <w:tcPr>
            <w:tcW w:w="756" w:type="pct"/>
          </w:tcPr>
          <w:p w14:paraId="2FB1DA17" w14:textId="77777777" w:rsidR="008D6AC9" w:rsidRDefault="008D6AC9" w:rsidP="00E14CE6">
            <w:pPr>
              <w:jc w:val="center"/>
            </w:pPr>
            <w:r>
              <w:t>20</w:t>
            </w:r>
          </w:p>
        </w:tc>
        <w:tc>
          <w:tcPr>
            <w:tcW w:w="331" w:type="pct"/>
          </w:tcPr>
          <w:p w14:paraId="55086039" w14:textId="77777777" w:rsidR="008D6AC9" w:rsidRDefault="008D6AC9" w:rsidP="00E14CE6">
            <w:pPr>
              <w:jc w:val="center"/>
            </w:pPr>
          </w:p>
        </w:tc>
        <w:tc>
          <w:tcPr>
            <w:tcW w:w="448" w:type="pct"/>
          </w:tcPr>
          <w:p w14:paraId="3D604991" w14:textId="77777777" w:rsidR="008D6AC9" w:rsidRDefault="008D6AC9" w:rsidP="00E14CE6">
            <w:pPr>
              <w:jc w:val="center"/>
            </w:pPr>
          </w:p>
        </w:tc>
        <w:tc>
          <w:tcPr>
            <w:tcW w:w="322" w:type="pct"/>
          </w:tcPr>
          <w:p w14:paraId="31F317DE" w14:textId="77777777" w:rsidR="008D6AC9" w:rsidRDefault="008D6AC9" w:rsidP="00E14CE6">
            <w:pPr>
              <w:jc w:val="center"/>
            </w:pPr>
          </w:p>
        </w:tc>
        <w:tc>
          <w:tcPr>
            <w:tcW w:w="321" w:type="pct"/>
          </w:tcPr>
          <w:p w14:paraId="55E77178" w14:textId="77777777" w:rsidR="008D6AC9" w:rsidRDefault="008D6AC9" w:rsidP="00E14CE6">
            <w:pPr>
              <w:jc w:val="center"/>
            </w:pPr>
          </w:p>
        </w:tc>
      </w:tr>
      <w:tr w:rsidR="008D6AC9" w14:paraId="1B143BA0" w14:textId="77777777" w:rsidTr="008D6AC9">
        <w:tc>
          <w:tcPr>
            <w:tcW w:w="1129" w:type="pct"/>
          </w:tcPr>
          <w:p w14:paraId="2B18F6B8" w14:textId="77777777" w:rsidR="008D6AC9" w:rsidRPr="00574DA6" w:rsidRDefault="008D6AC9" w:rsidP="00E14CE6">
            <w:r>
              <w:t>quantite</w:t>
            </w:r>
          </w:p>
        </w:tc>
        <w:tc>
          <w:tcPr>
            <w:tcW w:w="1693" w:type="pct"/>
          </w:tcPr>
          <w:p w14:paraId="77BDBD58" w14:textId="77777777" w:rsidR="008D6AC9" w:rsidRDefault="008D6AC9" w:rsidP="00E14CE6">
            <w:r>
              <w:t>DECIMAL</w:t>
            </w:r>
          </w:p>
        </w:tc>
        <w:tc>
          <w:tcPr>
            <w:tcW w:w="756" w:type="pct"/>
          </w:tcPr>
          <w:p w14:paraId="4515C444" w14:textId="77777777" w:rsidR="008D6AC9" w:rsidRDefault="008D6AC9" w:rsidP="00E14CE6">
            <w:pPr>
              <w:jc w:val="center"/>
            </w:pPr>
            <w:r>
              <w:t>(5,2)</w:t>
            </w:r>
          </w:p>
        </w:tc>
        <w:tc>
          <w:tcPr>
            <w:tcW w:w="331" w:type="pct"/>
          </w:tcPr>
          <w:p w14:paraId="6F1742BC" w14:textId="77777777" w:rsidR="008D6AC9" w:rsidRDefault="008D6AC9" w:rsidP="00E14CE6">
            <w:pPr>
              <w:jc w:val="center"/>
            </w:pPr>
          </w:p>
        </w:tc>
        <w:tc>
          <w:tcPr>
            <w:tcW w:w="448" w:type="pct"/>
          </w:tcPr>
          <w:p w14:paraId="6A6824EC" w14:textId="77777777" w:rsidR="008D6AC9" w:rsidRDefault="008D6AC9" w:rsidP="00E14CE6">
            <w:pPr>
              <w:jc w:val="center"/>
            </w:pPr>
          </w:p>
        </w:tc>
        <w:tc>
          <w:tcPr>
            <w:tcW w:w="322" w:type="pct"/>
          </w:tcPr>
          <w:p w14:paraId="385D710A" w14:textId="77777777" w:rsidR="008D6AC9" w:rsidRDefault="008D6AC9" w:rsidP="00E14CE6">
            <w:pPr>
              <w:jc w:val="center"/>
            </w:pPr>
          </w:p>
        </w:tc>
        <w:tc>
          <w:tcPr>
            <w:tcW w:w="321" w:type="pct"/>
          </w:tcPr>
          <w:p w14:paraId="73C65769" w14:textId="77777777" w:rsidR="008D6AC9" w:rsidRDefault="008D6AC9" w:rsidP="00E14CE6">
            <w:pPr>
              <w:jc w:val="center"/>
            </w:pPr>
          </w:p>
        </w:tc>
      </w:tr>
      <w:tr w:rsidR="008D6AC9" w14:paraId="5945571F" w14:textId="77777777" w:rsidTr="008D6AC9">
        <w:tc>
          <w:tcPr>
            <w:tcW w:w="1129" w:type="pct"/>
          </w:tcPr>
          <w:p w14:paraId="724032ED" w14:textId="77777777" w:rsidR="008D6AC9" w:rsidRPr="00574DA6" w:rsidRDefault="008D6AC9" w:rsidP="00E14CE6">
            <w:r>
              <w:t>unite</w:t>
            </w:r>
          </w:p>
        </w:tc>
        <w:tc>
          <w:tcPr>
            <w:tcW w:w="1693" w:type="pct"/>
          </w:tcPr>
          <w:p w14:paraId="23EEAB15" w14:textId="77777777" w:rsidR="008D6AC9" w:rsidRDefault="008D6AC9" w:rsidP="00E14CE6">
            <w:r>
              <w:t>VARCHAR</w:t>
            </w:r>
          </w:p>
        </w:tc>
        <w:tc>
          <w:tcPr>
            <w:tcW w:w="756" w:type="pct"/>
          </w:tcPr>
          <w:p w14:paraId="1625F735" w14:textId="77777777" w:rsidR="008D6AC9" w:rsidRDefault="008D6AC9" w:rsidP="00E14CE6">
            <w:pPr>
              <w:jc w:val="center"/>
            </w:pPr>
            <w:r>
              <w:t>3</w:t>
            </w:r>
          </w:p>
        </w:tc>
        <w:tc>
          <w:tcPr>
            <w:tcW w:w="331" w:type="pct"/>
          </w:tcPr>
          <w:p w14:paraId="49897708" w14:textId="77777777" w:rsidR="008D6AC9" w:rsidRDefault="008D6AC9" w:rsidP="00E14CE6">
            <w:pPr>
              <w:jc w:val="center"/>
            </w:pPr>
          </w:p>
        </w:tc>
        <w:tc>
          <w:tcPr>
            <w:tcW w:w="448" w:type="pct"/>
          </w:tcPr>
          <w:p w14:paraId="39A85263" w14:textId="77777777" w:rsidR="008D6AC9" w:rsidRDefault="008D6AC9" w:rsidP="00E14CE6">
            <w:pPr>
              <w:jc w:val="center"/>
            </w:pPr>
          </w:p>
        </w:tc>
        <w:tc>
          <w:tcPr>
            <w:tcW w:w="322" w:type="pct"/>
          </w:tcPr>
          <w:p w14:paraId="096D69B3" w14:textId="77777777" w:rsidR="008D6AC9" w:rsidRDefault="008D6AC9" w:rsidP="00E14CE6">
            <w:pPr>
              <w:jc w:val="center"/>
            </w:pPr>
          </w:p>
        </w:tc>
        <w:tc>
          <w:tcPr>
            <w:tcW w:w="321" w:type="pct"/>
          </w:tcPr>
          <w:p w14:paraId="457CA150" w14:textId="77777777" w:rsidR="008D6AC9" w:rsidRDefault="008D6AC9" w:rsidP="00E14CE6">
            <w:pPr>
              <w:jc w:val="center"/>
            </w:pPr>
          </w:p>
        </w:tc>
      </w:tr>
      <w:tr w:rsidR="008D6AC9" w14:paraId="4D590A02" w14:textId="77777777" w:rsidTr="008D6AC9">
        <w:tc>
          <w:tcPr>
            <w:tcW w:w="1129" w:type="pct"/>
          </w:tcPr>
          <w:p w14:paraId="542C3107" w14:textId="77777777" w:rsidR="008D6AC9" w:rsidRPr="00574DA6" w:rsidRDefault="008D6AC9" w:rsidP="00E14CE6">
            <w:r w:rsidRPr="00574DA6">
              <w:t>prix_achat_ht</w:t>
            </w:r>
          </w:p>
        </w:tc>
        <w:tc>
          <w:tcPr>
            <w:tcW w:w="1693" w:type="pct"/>
          </w:tcPr>
          <w:p w14:paraId="3E61C18B" w14:textId="77777777" w:rsidR="008D6AC9" w:rsidRPr="00A050E7" w:rsidRDefault="008D6AC9" w:rsidP="00E14CE6">
            <w:r>
              <w:t>DECIMAL</w:t>
            </w:r>
          </w:p>
        </w:tc>
        <w:tc>
          <w:tcPr>
            <w:tcW w:w="756" w:type="pct"/>
          </w:tcPr>
          <w:p w14:paraId="474ACFD5" w14:textId="77777777" w:rsidR="008D6AC9" w:rsidRDefault="008D6AC9" w:rsidP="00E14CE6">
            <w:pPr>
              <w:jc w:val="center"/>
            </w:pPr>
            <w:r>
              <w:t>(5,2)</w:t>
            </w:r>
          </w:p>
        </w:tc>
        <w:tc>
          <w:tcPr>
            <w:tcW w:w="331" w:type="pct"/>
          </w:tcPr>
          <w:p w14:paraId="1C13EC28" w14:textId="77777777" w:rsidR="008D6AC9" w:rsidRDefault="008D6AC9" w:rsidP="00E14CE6">
            <w:pPr>
              <w:jc w:val="center"/>
            </w:pPr>
          </w:p>
        </w:tc>
        <w:tc>
          <w:tcPr>
            <w:tcW w:w="448" w:type="pct"/>
          </w:tcPr>
          <w:p w14:paraId="435782D6" w14:textId="77777777" w:rsidR="008D6AC9" w:rsidRDefault="008D6AC9" w:rsidP="00E14CE6">
            <w:pPr>
              <w:jc w:val="center"/>
            </w:pPr>
          </w:p>
        </w:tc>
        <w:tc>
          <w:tcPr>
            <w:tcW w:w="322" w:type="pct"/>
          </w:tcPr>
          <w:p w14:paraId="0F433073" w14:textId="77777777" w:rsidR="008D6AC9" w:rsidRDefault="008D6AC9" w:rsidP="00E14CE6">
            <w:pPr>
              <w:jc w:val="center"/>
            </w:pPr>
          </w:p>
        </w:tc>
        <w:tc>
          <w:tcPr>
            <w:tcW w:w="321" w:type="pct"/>
          </w:tcPr>
          <w:p w14:paraId="1FA6640D" w14:textId="77777777" w:rsidR="008D6AC9" w:rsidRDefault="008D6AC9" w:rsidP="00E14CE6">
            <w:pPr>
              <w:jc w:val="center"/>
            </w:pPr>
          </w:p>
        </w:tc>
      </w:tr>
      <w:tr w:rsidR="008D6AC9" w14:paraId="63678DD7" w14:textId="77777777" w:rsidTr="008D6AC9">
        <w:tc>
          <w:tcPr>
            <w:tcW w:w="1129" w:type="pct"/>
          </w:tcPr>
          <w:p w14:paraId="6BE1CCE9" w14:textId="0CEC7369" w:rsidR="008D6AC9" w:rsidRPr="00574DA6" w:rsidRDefault="008D6AC9" w:rsidP="00E14CE6">
            <w:r w:rsidRPr="00574DA6">
              <w:t>prix_vent</w:t>
            </w:r>
            <w:r w:rsidR="004752EB">
              <w:t>e</w:t>
            </w:r>
            <w:r w:rsidRPr="00574DA6">
              <w:t>_ht</w:t>
            </w:r>
          </w:p>
        </w:tc>
        <w:tc>
          <w:tcPr>
            <w:tcW w:w="1693" w:type="pct"/>
          </w:tcPr>
          <w:p w14:paraId="507EECD9" w14:textId="77777777" w:rsidR="008D6AC9" w:rsidRPr="00A050E7" w:rsidRDefault="008D6AC9" w:rsidP="00E14CE6">
            <w:r>
              <w:t>DECIMAL</w:t>
            </w:r>
          </w:p>
        </w:tc>
        <w:tc>
          <w:tcPr>
            <w:tcW w:w="756" w:type="pct"/>
          </w:tcPr>
          <w:p w14:paraId="30511162" w14:textId="77777777" w:rsidR="008D6AC9" w:rsidRDefault="008D6AC9" w:rsidP="00E14CE6">
            <w:pPr>
              <w:jc w:val="center"/>
            </w:pPr>
            <w:r>
              <w:t>(5,2)</w:t>
            </w:r>
          </w:p>
        </w:tc>
        <w:tc>
          <w:tcPr>
            <w:tcW w:w="331" w:type="pct"/>
          </w:tcPr>
          <w:p w14:paraId="31149A32" w14:textId="77777777" w:rsidR="008D6AC9" w:rsidRDefault="008D6AC9" w:rsidP="00E14CE6">
            <w:pPr>
              <w:jc w:val="center"/>
            </w:pPr>
          </w:p>
        </w:tc>
        <w:tc>
          <w:tcPr>
            <w:tcW w:w="448" w:type="pct"/>
          </w:tcPr>
          <w:p w14:paraId="7E6C2F7A" w14:textId="77777777" w:rsidR="008D6AC9" w:rsidRDefault="008D6AC9" w:rsidP="00E14CE6">
            <w:pPr>
              <w:jc w:val="center"/>
            </w:pPr>
          </w:p>
        </w:tc>
        <w:tc>
          <w:tcPr>
            <w:tcW w:w="322" w:type="pct"/>
          </w:tcPr>
          <w:p w14:paraId="176647D2" w14:textId="77777777" w:rsidR="008D6AC9" w:rsidRDefault="008D6AC9" w:rsidP="00E14CE6">
            <w:pPr>
              <w:jc w:val="center"/>
            </w:pPr>
          </w:p>
        </w:tc>
        <w:tc>
          <w:tcPr>
            <w:tcW w:w="321" w:type="pct"/>
          </w:tcPr>
          <w:p w14:paraId="49DDF75D" w14:textId="77777777" w:rsidR="008D6AC9" w:rsidRDefault="008D6AC9" w:rsidP="00E14CE6">
            <w:pPr>
              <w:jc w:val="center"/>
            </w:pPr>
          </w:p>
        </w:tc>
      </w:tr>
      <w:tr w:rsidR="00C32366" w14:paraId="50CBB4DC" w14:textId="77777777" w:rsidTr="008D6AC9">
        <w:tc>
          <w:tcPr>
            <w:tcW w:w="1129" w:type="pct"/>
          </w:tcPr>
          <w:p w14:paraId="535566BD" w14:textId="3ED4A64B" w:rsidR="00C32366" w:rsidRPr="00574DA6" w:rsidRDefault="00C32366" w:rsidP="00C32366">
            <w:r>
              <w:t>tva_emporte</w:t>
            </w:r>
          </w:p>
        </w:tc>
        <w:tc>
          <w:tcPr>
            <w:tcW w:w="1693" w:type="pct"/>
          </w:tcPr>
          <w:p w14:paraId="0E5335B5" w14:textId="5FEE4E05" w:rsidR="00C32366" w:rsidRDefault="00C32366" w:rsidP="00C32366">
            <w:r>
              <w:t>DECIMAL</w:t>
            </w:r>
          </w:p>
        </w:tc>
        <w:tc>
          <w:tcPr>
            <w:tcW w:w="756" w:type="pct"/>
          </w:tcPr>
          <w:p w14:paraId="29401A73" w14:textId="24C3C00A" w:rsidR="00C32366" w:rsidRDefault="00C32366" w:rsidP="00C32366">
            <w:pPr>
              <w:jc w:val="center"/>
            </w:pPr>
            <w:r>
              <w:t>(3,1)</w:t>
            </w:r>
          </w:p>
        </w:tc>
        <w:tc>
          <w:tcPr>
            <w:tcW w:w="331" w:type="pct"/>
          </w:tcPr>
          <w:p w14:paraId="1B438260" w14:textId="77777777" w:rsidR="00C32366" w:rsidRDefault="00C32366" w:rsidP="00C32366">
            <w:pPr>
              <w:jc w:val="center"/>
            </w:pPr>
          </w:p>
        </w:tc>
        <w:tc>
          <w:tcPr>
            <w:tcW w:w="448" w:type="pct"/>
          </w:tcPr>
          <w:p w14:paraId="07ED5320" w14:textId="77777777" w:rsidR="00C32366" w:rsidRDefault="00C32366" w:rsidP="00C32366">
            <w:pPr>
              <w:jc w:val="center"/>
            </w:pPr>
          </w:p>
        </w:tc>
        <w:tc>
          <w:tcPr>
            <w:tcW w:w="322" w:type="pct"/>
          </w:tcPr>
          <w:p w14:paraId="369AB995" w14:textId="77777777" w:rsidR="00C32366" w:rsidRDefault="00C32366" w:rsidP="00C32366">
            <w:pPr>
              <w:jc w:val="center"/>
            </w:pPr>
          </w:p>
        </w:tc>
        <w:tc>
          <w:tcPr>
            <w:tcW w:w="321" w:type="pct"/>
          </w:tcPr>
          <w:p w14:paraId="68CE637E" w14:textId="77777777" w:rsidR="00C32366" w:rsidRDefault="00C32366" w:rsidP="00C32366">
            <w:pPr>
              <w:jc w:val="center"/>
            </w:pPr>
          </w:p>
        </w:tc>
      </w:tr>
      <w:tr w:rsidR="00C32366" w14:paraId="30113741" w14:textId="77777777" w:rsidTr="008D6AC9">
        <w:tc>
          <w:tcPr>
            <w:tcW w:w="1129" w:type="pct"/>
          </w:tcPr>
          <w:p w14:paraId="764DFCA1" w14:textId="5BA58DD4" w:rsidR="00C32366" w:rsidRPr="00574DA6" w:rsidRDefault="00C32366" w:rsidP="00C32366">
            <w:r>
              <w:t>tva_livre</w:t>
            </w:r>
          </w:p>
        </w:tc>
        <w:tc>
          <w:tcPr>
            <w:tcW w:w="1693" w:type="pct"/>
          </w:tcPr>
          <w:p w14:paraId="28E1AC3E" w14:textId="45B1A248" w:rsidR="00C32366" w:rsidRDefault="00C32366" w:rsidP="00C32366">
            <w:r>
              <w:t>DECIMAL</w:t>
            </w:r>
          </w:p>
        </w:tc>
        <w:tc>
          <w:tcPr>
            <w:tcW w:w="756" w:type="pct"/>
          </w:tcPr>
          <w:p w14:paraId="749994D2" w14:textId="30EAD3FE" w:rsidR="00C32366" w:rsidRDefault="00C32366" w:rsidP="00C32366">
            <w:pPr>
              <w:jc w:val="center"/>
            </w:pPr>
            <w:r>
              <w:t>(3,1)</w:t>
            </w:r>
          </w:p>
        </w:tc>
        <w:tc>
          <w:tcPr>
            <w:tcW w:w="331" w:type="pct"/>
          </w:tcPr>
          <w:p w14:paraId="42EF3560" w14:textId="77777777" w:rsidR="00C32366" w:rsidRDefault="00C32366" w:rsidP="00C32366">
            <w:pPr>
              <w:jc w:val="center"/>
            </w:pPr>
          </w:p>
        </w:tc>
        <w:tc>
          <w:tcPr>
            <w:tcW w:w="448" w:type="pct"/>
          </w:tcPr>
          <w:p w14:paraId="6DDF6BBB" w14:textId="77777777" w:rsidR="00C32366" w:rsidRDefault="00C32366" w:rsidP="00C32366">
            <w:pPr>
              <w:jc w:val="center"/>
            </w:pPr>
          </w:p>
        </w:tc>
        <w:tc>
          <w:tcPr>
            <w:tcW w:w="322" w:type="pct"/>
          </w:tcPr>
          <w:p w14:paraId="2F34C631" w14:textId="77777777" w:rsidR="00C32366" w:rsidRDefault="00C32366" w:rsidP="00C32366">
            <w:pPr>
              <w:jc w:val="center"/>
            </w:pPr>
          </w:p>
        </w:tc>
        <w:tc>
          <w:tcPr>
            <w:tcW w:w="321" w:type="pct"/>
          </w:tcPr>
          <w:p w14:paraId="16A416F3" w14:textId="77777777" w:rsidR="00C32366" w:rsidRDefault="00C32366" w:rsidP="00C32366">
            <w:pPr>
              <w:jc w:val="center"/>
            </w:pPr>
          </w:p>
        </w:tc>
      </w:tr>
    </w:tbl>
    <w:p w14:paraId="0E5D5DE8" w14:textId="77777777" w:rsidR="004F50B2" w:rsidRDefault="004F50B2" w:rsidP="004F50B2"/>
    <w:p w14:paraId="2EE83C1D" w14:textId="77777777" w:rsidR="004F50B2" w:rsidRDefault="004F50B2" w:rsidP="004F50B2">
      <w:pPr>
        <w:pStyle w:val="Titre4"/>
      </w:pPr>
      <w:r>
        <w:t>Contrainte d'unicité.</w:t>
      </w:r>
    </w:p>
    <w:p w14:paraId="060B50DA" w14:textId="5385EE97" w:rsidR="000C338E" w:rsidRDefault="000C338E" w:rsidP="000C338E">
      <w:r>
        <w:t>On ajoute une contrainte d'unicité "UNIQUE" sur le "designation" pour ne pas avoir deux fois le même produit.</w:t>
      </w:r>
    </w:p>
    <w:p w14:paraId="1AA5E996" w14:textId="4D8713A2" w:rsidR="000C338E" w:rsidRDefault="000C338E" w:rsidP="00574DA6"/>
    <w:p w14:paraId="057C1729" w14:textId="77777777" w:rsidR="004F50B2" w:rsidRDefault="004F50B2" w:rsidP="004F50B2">
      <w:pPr>
        <w:pStyle w:val="Titre4"/>
      </w:pPr>
      <w:r>
        <w:t>Clé étrangère sur fournisseur_id</w:t>
      </w:r>
    </w:p>
    <w:tbl>
      <w:tblPr>
        <w:tblStyle w:val="Grilledutableau"/>
        <w:tblW w:w="0" w:type="auto"/>
        <w:tblLook w:val="04A0" w:firstRow="1" w:lastRow="0" w:firstColumn="1" w:lastColumn="0" w:noHBand="0" w:noVBand="1"/>
      </w:tblPr>
      <w:tblGrid>
        <w:gridCol w:w="2265"/>
        <w:gridCol w:w="2265"/>
        <w:gridCol w:w="2266"/>
        <w:gridCol w:w="2266"/>
      </w:tblGrid>
      <w:tr w:rsidR="004F50B2" w14:paraId="05213F2E" w14:textId="77777777" w:rsidTr="004F50B2">
        <w:tc>
          <w:tcPr>
            <w:tcW w:w="2265" w:type="dxa"/>
            <w:shd w:val="clear" w:color="auto" w:fill="D9E2F3" w:themeFill="accent1" w:themeFillTint="33"/>
          </w:tcPr>
          <w:p w14:paraId="04912FB4"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0DFBB8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229C0D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06D71A86" w14:textId="77777777" w:rsidR="004F50B2" w:rsidRPr="002071A1" w:rsidRDefault="004F50B2" w:rsidP="004F50B2">
            <w:pPr>
              <w:rPr>
                <w:b/>
                <w:bCs/>
              </w:rPr>
            </w:pPr>
            <w:r w:rsidRPr="002071A1">
              <w:rPr>
                <w:b/>
                <w:bCs/>
              </w:rPr>
              <w:t>ON UPDATE</w:t>
            </w:r>
          </w:p>
        </w:tc>
      </w:tr>
      <w:tr w:rsidR="004F50B2" w14:paraId="25CA8EA4" w14:textId="77777777" w:rsidTr="004F50B2">
        <w:tc>
          <w:tcPr>
            <w:tcW w:w="2265" w:type="dxa"/>
          </w:tcPr>
          <w:p w14:paraId="67817989" w14:textId="77777777" w:rsidR="004F50B2" w:rsidRDefault="004F50B2" w:rsidP="004F50B2">
            <w:r>
              <w:t>fournisseur</w:t>
            </w:r>
          </w:p>
        </w:tc>
        <w:tc>
          <w:tcPr>
            <w:tcW w:w="2265" w:type="dxa"/>
          </w:tcPr>
          <w:p w14:paraId="6D2074F4" w14:textId="77777777" w:rsidR="004F50B2" w:rsidRDefault="004F50B2" w:rsidP="004F50B2">
            <w:r>
              <w:t>id</w:t>
            </w:r>
          </w:p>
        </w:tc>
        <w:tc>
          <w:tcPr>
            <w:tcW w:w="2266" w:type="dxa"/>
          </w:tcPr>
          <w:p w14:paraId="11339BF8" w14:textId="77777777" w:rsidR="004F50B2" w:rsidRDefault="004F50B2" w:rsidP="004F50B2">
            <w:r>
              <w:t>NO ACTION</w:t>
            </w:r>
          </w:p>
        </w:tc>
        <w:tc>
          <w:tcPr>
            <w:tcW w:w="2266" w:type="dxa"/>
          </w:tcPr>
          <w:p w14:paraId="03F33F28" w14:textId="77777777" w:rsidR="004F50B2" w:rsidRDefault="004F50B2" w:rsidP="004F50B2">
            <w:r>
              <w:t>NO ACTION</w:t>
            </w:r>
          </w:p>
        </w:tc>
      </w:tr>
    </w:tbl>
    <w:p w14:paraId="5209152D" w14:textId="77777777" w:rsidR="004F50B2" w:rsidRDefault="004F50B2" w:rsidP="00574DA6"/>
    <w:p w14:paraId="5E3AAF0D" w14:textId="77777777" w:rsidR="00574DA6" w:rsidRDefault="00574DA6" w:rsidP="00574DA6">
      <w:pPr>
        <w:pStyle w:val="Titre3"/>
      </w:pPr>
      <w:bookmarkStart w:id="78" w:name="_Toc22056164"/>
      <w:r>
        <w:t>Composition</w:t>
      </w:r>
      <w:bookmarkEnd w:id="7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8D6AC9" w:rsidRPr="0058474C" w14:paraId="55909384" w14:textId="77777777" w:rsidTr="008D6AC9">
        <w:tc>
          <w:tcPr>
            <w:tcW w:w="1129" w:type="pct"/>
            <w:shd w:val="clear" w:color="auto" w:fill="D9E2F3" w:themeFill="accent1" w:themeFillTint="33"/>
          </w:tcPr>
          <w:p w14:paraId="0C5A5BAB" w14:textId="77777777" w:rsidR="008D6AC9" w:rsidRPr="0058474C" w:rsidRDefault="008D6AC9" w:rsidP="0058474C">
            <w:pPr>
              <w:rPr>
                <w:b/>
                <w:bCs/>
              </w:rPr>
            </w:pPr>
            <w:r w:rsidRPr="0058474C">
              <w:rPr>
                <w:b/>
                <w:bCs/>
              </w:rPr>
              <w:t>Colonne</w:t>
            </w:r>
          </w:p>
        </w:tc>
        <w:tc>
          <w:tcPr>
            <w:tcW w:w="1693" w:type="pct"/>
            <w:shd w:val="clear" w:color="auto" w:fill="D9E2F3" w:themeFill="accent1" w:themeFillTint="33"/>
          </w:tcPr>
          <w:p w14:paraId="017B6FB7" w14:textId="77777777" w:rsidR="008D6AC9" w:rsidRPr="0058474C" w:rsidRDefault="008D6AC9" w:rsidP="0058474C">
            <w:pPr>
              <w:rPr>
                <w:b/>
                <w:bCs/>
              </w:rPr>
            </w:pPr>
            <w:r w:rsidRPr="0058474C">
              <w:rPr>
                <w:b/>
                <w:bCs/>
              </w:rPr>
              <w:t>Type</w:t>
            </w:r>
          </w:p>
        </w:tc>
        <w:tc>
          <w:tcPr>
            <w:tcW w:w="756" w:type="pct"/>
            <w:shd w:val="clear" w:color="auto" w:fill="D9E2F3" w:themeFill="accent1" w:themeFillTint="33"/>
          </w:tcPr>
          <w:p w14:paraId="7779629E" w14:textId="77777777" w:rsidR="008D6AC9" w:rsidRPr="0058474C" w:rsidRDefault="008D6AC9" w:rsidP="0058474C">
            <w:pPr>
              <w:rPr>
                <w:b/>
                <w:bCs/>
              </w:rPr>
            </w:pPr>
            <w:r w:rsidRPr="0058474C">
              <w:rPr>
                <w:b/>
                <w:bCs/>
              </w:rPr>
              <w:t>Precision</w:t>
            </w:r>
          </w:p>
        </w:tc>
        <w:tc>
          <w:tcPr>
            <w:tcW w:w="331" w:type="pct"/>
            <w:shd w:val="clear" w:color="auto" w:fill="D9E2F3" w:themeFill="accent1" w:themeFillTint="33"/>
          </w:tcPr>
          <w:p w14:paraId="06C94EE0" w14:textId="77777777" w:rsidR="008D6AC9" w:rsidRPr="0058474C" w:rsidRDefault="008D6AC9" w:rsidP="0058474C">
            <w:pPr>
              <w:rPr>
                <w:b/>
                <w:bCs/>
              </w:rPr>
            </w:pPr>
            <w:r w:rsidRPr="0058474C">
              <w:rPr>
                <w:b/>
                <w:bCs/>
              </w:rPr>
              <w:t>AI</w:t>
            </w:r>
          </w:p>
        </w:tc>
        <w:tc>
          <w:tcPr>
            <w:tcW w:w="448" w:type="pct"/>
            <w:shd w:val="clear" w:color="auto" w:fill="D9E2F3" w:themeFill="accent1" w:themeFillTint="33"/>
          </w:tcPr>
          <w:p w14:paraId="73E38F9C" w14:textId="77777777" w:rsidR="008D6AC9" w:rsidRPr="0058474C" w:rsidRDefault="008D6AC9" w:rsidP="0058474C">
            <w:pPr>
              <w:rPr>
                <w:b/>
                <w:bCs/>
              </w:rPr>
            </w:pPr>
            <w:r w:rsidRPr="0058474C">
              <w:rPr>
                <w:b/>
                <w:bCs/>
              </w:rPr>
              <w:t>PK</w:t>
            </w:r>
          </w:p>
        </w:tc>
        <w:tc>
          <w:tcPr>
            <w:tcW w:w="321" w:type="pct"/>
            <w:shd w:val="clear" w:color="auto" w:fill="D9E2F3" w:themeFill="accent1" w:themeFillTint="33"/>
          </w:tcPr>
          <w:p w14:paraId="7C094243" w14:textId="77777777" w:rsidR="008D6AC9" w:rsidRPr="0058474C" w:rsidRDefault="008D6AC9" w:rsidP="0058474C">
            <w:pPr>
              <w:rPr>
                <w:b/>
                <w:bCs/>
              </w:rPr>
            </w:pPr>
            <w:r w:rsidRPr="0058474C">
              <w:rPr>
                <w:b/>
                <w:bCs/>
              </w:rPr>
              <w:t>FK</w:t>
            </w:r>
          </w:p>
        </w:tc>
        <w:tc>
          <w:tcPr>
            <w:tcW w:w="321" w:type="pct"/>
            <w:shd w:val="clear" w:color="auto" w:fill="D9E2F3" w:themeFill="accent1" w:themeFillTint="33"/>
          </w:tcPr>
          <w:p w14:paraId="0A400871" w14:textId="77777777" w:rsidR="008D6AC9" w:rsidRPr="0058474C" w:rsidRDefault="00D92429" w:rsidP="0058474C">
            <w:pPr>
              <w:rPr>
                <w:b/>
                <w:bCs/>
              </w:rPr>
            </w:pPr>
            <w:r>
              <w:rPr>
                <w:b/>
                <w:bCs/>
              </w:rPr>
              <w:t>NN</w:t>
            </w:r>
          </w:p>
        </w:tc>
      </w:tr>
      <w:tr w:rsidR="008D6AC9" w:rsidRPr="0058474C" w14:paraId="11E13D2A" w14:textId="77777777" w:rsidTr="008D6AC9">
        <w:tc>
          <w:tcPr>
            <w:tcW w:w="1129" w:type="pct"/>
          </w:tcPr>
          <w:p w14:paraId="26781F33" w14:textId="77777777" w:rsidR="008D6AC9" w:rsidRPr="00FA13B6" w:rsidRDefault="008D6AC9" w:rsidP="00FA13B6">
            <w:pPr>
              <w:rPr>
                <w:b/>
                <w:bCs/>
              </w:rPr>
            </w:pPr>
            <w:r w:rsidRPr="00FA13B6">
              <w:rPr>
                <w:b/>
                <w:bCs/>
              </w:rPr>
              <w:t>produit_id</w:t>
            </w:r>
          </w:p>
        </w:tc>
        <w:tc>
          <w:tcPr>
            <w:tcW w:w="1693" w:type="pct"/>
          </w:tcPr>
          <w:p w14:paraId="69519EBF" w14:textId="77777777" w:rsidR="008D6AC9" w:rsidRPr="00FA13B6" w:rsidRDefault="008D6AC9" w:rsidP="00FA13B6">
            <w:pPr>
              <w:rPr>
                <w:b/>
                <w:bCs/>
              </w:rPr>
            </w:pPr>
            <w:r w:rsidRPr="00FA13B6">
              <w:rPr>
                <w:b/>
                <w:bCs/>
              </w:rPr>
              <w:t>INT UNSIGNED</w:t>
            </w:r>
          </w:p>
        </w:tc>
        <w:tc>
          <w:tcPr>
            <w:tcW w:w="756" w:type="pct"/>
          </w:tcPr>
          <w:p w14:paraId="7B440091" w14:textId="77777777" w:rsidR="008D6AC9" w:rsidRPr="0058474C" w:rsidRDefault="008D6AC9" w:rsidP="00FA13B6">
            <w:pPr>
              <w:jc w:val="center"/>
              <w:rPr>
                <w:b/>
                <w:bCs/>
              </w:rPr>
            </w:pPr>
            <w:r>
              <w:rPr>
                <w:b/>
                <w:bCs/>
              </w:rPr>
              <w:t>10</w:t>
            </w:r>
          </w:p>
        </w:tc>
        <w:tc>
          <w:tcPr>
            <w:tcW w:w="331" w:type="pct"/>
          </w:tcPr>
          <w:p w14:paraId="7AD6AC30" w14:textId="77777777" w:rsidR="008D6AC9" w:rsidRPr="0058474C" w:rsidRDefault="008D6AC9" w:rsidP="00FA13B6">
            <w:pPr>
              <w:jc w:val="center"/>
              <w:rPr>
                <w:b/>
                <w:bCs/>
              </w:rPr>
            </w:pPr>
          </w:p>
        </w:tc>
        <w:tc>
          <w:tcPr>
            <w:tcW w:w="448" w:type="pct"/>
          </w:tcPr>
          <w:p w14:paraId="1898B4D6" w14:textId="77777777" w:rsidR="008D6AC9" w:rsidRPr="0058474C" w:rsidRDefault="008D6AC9" w:rsidP="00FA13B6">
            <w:pPr>
              <w:jc w:val="center"/>
              <w:rPr>
                <w:b/>
                <w:bCs/>
              </w:rPr>
            </w:pPr>
            <w:r>
              <w:rPr>
                <w:b/>
                <w:bCs/>
              </w:rPr>
              <w:t>X</w:t>
            </w:r>
          </w:p>
        </w:tc>
        <w:tc>
          <w:tcPr>
            <w:tcW w:w="321" w:type="pct"/>
          </w:tcPr>
          <w:p w14:paraId="355E31E9" w14:textId="77777777" w:rsidR="008D6AC9" w:rsidRPr="0058474C" w:rsidRDefault="008D6AC9" w:rsidP="00FA13B6">
            <w:pPr>
              <w:jc w:val="center"/>
              <w:rPr>
                <w:b/>
                <w:bCs/>
              </w:rPr>
            </w:pPr>
            <w:r>
              <w:rPr>
                <w:b/>
                <w:bCs/>
              </w:rPr>
              <w:t>X</w:t>
            </w:r>
          </w:p>
        </w:tc>
        <w:tc>
          <w:tcPr>
            <w:tcW w:w="321" w:type="pct"/>
          </w:tcPr>
          <w:p w14:paraId="79AD8C03" w14:textId="77777777" w:rsidR="008D6AC9" w:rsidRDefault="00D92429" w:rsidP="00FA13B6">
            <w:pPr>
              <w:jc w:val="center"/>
              <w:rPr>
                <w:b/>
                <w:bCs/>
              </w:rPr>
            </w:pPr>
            <w:r>
              <w:rPr>
                <w:b/>
                <w:bCs/>
              </w:rPr>
              <w:t>X</w:t>
            </w:r>
          </w:p>
        </w:tc>
      </w:tr>
      <w:tr w:rsidR="008D6AC9" w14:paraId="30F65C71" w14:textId="77777777" w:rsidTr="008D6AC9">
        <w:tc>
          <w:tcPr>
            <w:tcW w:w="1129" w:type="pct"/>
          </w:tcPr>
          <w:p w14:paraId="08F4214B" w14:textId="77777777" w:rsidR="008D6AC9" w:rsidRPr="00574DA6" w:rsidRDefault="008D6AC9" w:rsidP="00FA13B6">
            <w:r w:rsidRPr="00574DA6">
              <w:t>formule</w:t>
            </w:r>
          </w:p>
        </w:tc>
        <w:tc>
          <w:tcPr>
            <w:tcW w:w="1693" w:type="pct"/>
          </w:tcPr>
          <w:p w14:paraId="18ADF418" w14:textId="77777777" w:rsidR="008D6AC9" w:rsidRPr="00574DA6" w:rsidRDefault="008D6AC9" w:rsidP="00FA13B6">
            <w:r>
              <w:t>TEXT</w:t>
            </w:r>
          </w:p>
        </w:tc>
        <w:tc>
          <w:tcPr>
            <w:tcW w:w="756" w:type="pct"/>
          </w:tcPr>
          <w:p w14:paraId="6479F8E2" w14:textId="77777777" w:rsidR="008D6AC9" w:rsidRDefault="008D6AC9" w:rsidP="00FA13B6">
            <w:pPr>
              <w:jc w:val="center"/>
            </w:pPr>
          </w:p>
        </w:tc>
        <w:tc>
          <w:tcPr>
            <w:tcW w:w="331" w:type="pct"/>
          </w:tcPr>
          <w:p w14:paraId="364DF0D6" w14:textId="77777777" w:rsidR="008D6AC9" w:rsidRDefault="008D6AC9" w:rsidP="00FA13B6">
            <w:pPr>
              <w:jc w:val="center"/>
            </w:pPr>
          </w:p>
        </w:tc>
        <w:tc>
          <w:tcPr>
            <w:tcW w:w="448" w:type="pct"/>
          </w:tcPr>
          <w:p w14:paraId="671D0972" w14:textId="77777777" w:rsidR="008D6AC9" w:rsidRDefault="008D6AC9" w:rsidP="00FA13B6">
            <w:pPr>
              <w:jc w:val="center"/>
            </w:pPr>
          </w:p>
        </w:tc>
        <w:tc>
          <w:tcPr>
            <w:tcW w:w="321" w:type="pct"/>
          </w:tcPr>
          <w:p w14:paraId="60005419" w14:textId="77777777" w:rsidR="008D6AC9" w:rsidRDefault="008D6AC9" w:rsidP="00FA13B6">
            <w:pPr>
              <w:jc w:val="center"/>
            </w:pPr>
          </w:p>
        </w:tc>
        <w:tc>
          <w:tcPr>
            <w:tcW w:w="321" w:type="pct"/>
          </w:tcPr>
          <w:p w14:paraId="07A71C53" w14:textId="77777777" w:rsidR="008D6AC9" w:rsidRDefault="00D92429" w:rsidP="00FA13B6">
            <w:pPr>
              <w:jc w:val="center"/>
            </w:pPr>
            <w:r>
              <w:t>X</w:t>
            </w:r>
          </w:p>
        </w:tc>
      </w:tr>
    </w:tbl>
    <w:p w14:paraId="76452F0B" w14:textId="5BFBD3B2" w:rsidR="00574DA6" w:rsidRDefault="00574DA6" w:rsidP="00574DA6"/>
    <w:p w14:paraId="2024B83E"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3F1E00F5" w14:textId="77777777" w:rsidTr="004F50B2">
        <w:tc>
          <w:tcPr>
            <w:tcW w:w="2265" w:type="dxa"/>
            <w:shd w:val="clear" w:color="auto" w:fill="D9E2F3" w:themeFill="accent1" w:themeFillTint="33"/>
          </w:tcPr>
          <w:p w14:paraId="3BBCDC25"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756451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3A47DE9"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87F1A39" w14:textId="77777777" w:rsidR="004F50B2" w:rsidRPr="002071A1" w:rsidRDefault="004F50B2" w:rsidP="004F50B2">
            <w:pPr>
              <w:rPr>
                <w:b/>
                <w:bCs/>
              </w:rPr>
            </w:pPr>
            <w:r w:rsidRPr="002071A1">
              <w:rPr>
                <w:b/>
                <w:bCs/>
              </w:rPr>
              <w:t>ON UPDATE</w:t>
            </w:r>
          </w:p>
        </w:tc>
      </w:tr>
      <w:tr w:rsidR="004F50B2" w14:paraId="2D6B292E" w14:textId="77777777" w:rsidTr="004F50B2">
        <w:tc>
          <w:tcPr>
            <w:tcW w:w="2265" w:type="dxa"/>
          </w:tcPr>
          <w:p w14:paraId="7D178168" w14:textId="77777777" w:rsidR="004F50B2" w:rsidRDefault="004F50B2" w:rsidP="004F50B2">
            <w:r>
              <w:t>produit</w:t>
            </w:r>
          </w:p>
        </w:tc>
        <w:tc>
          <w:tcPr>
            <w:tcW w:w="2265" w:type="dxa"/>
          </w:tcPr>
          <w:p w14:paraId="09CC5AC9" w14:textId="77777777" w:rsidR="004F50B2" w:rsidRDefault="004F50B2" w:rsidP="004F50B2">
            <w:r>
              <w:t>id</w:t>
            </w:r>
          </w:p>
        </w:tc>
        <w:tc>
          <w:tcPr>
            <w:tcW w:w="2266" w:type="dxa"/>
          </w:tcPr>
          <w:p w14:paraId="7FC388FD" w14:textId="77777777" w:rsidR="004F50B2" w:rsidRDefault="004F50B2" w:rsidP="004F50B2">
            <w:r>
              <w:t>CASCADE</w:t>
            </w:r>
          </w:p>
        </w:tc>
        <w:tc>
          <w:tcPr>
            <w:tcW w:w="2266" w:type="dxa"/>
          </w:tcPr>
          <w:p w14:paraId="0B6B460D" w14:textId="77777777" w:rsidR="004F50B2" w:rsidRDefault="004F50B2" w:rsidP="004F50B2">
            <w:r>
              <w:t>CASCADE</w:t>
            </w:r>
          </w:p>
        </w:tc>
      </w:tr>
    </w:tbl>
    <w:p w14:paraId="031795FE" w14:textId="77777777" w:rsidR="004F50B2" w:rsidRDefault="004F50B2" w:rsidP="004F50B2"/>
    <w:p w14:paraId="3AE1E14E" w14:textId="77777777" w:rsidR="004F50B2" w:rsidRDefault="004F50B2" w:rsidP="004F50B2">
      <w:r>
        <w:t>Si on met à jour ou supprime un "produit", "composition" sera modifié ou supprimé.</w:t>
      </w:r>
    </w:p>
    <w:p w14:paraId="66F54D92" w14:textId="77777777" w:rsidR="004F50B2" w:rsidRDefault="004F50B2" w:rsidP="00574DA6"/>
    <w:p w14:paraId="572AAA96" w14:textId="77777777" w:rsidR="0058474C" w:rsidRDefault="00574DA6" w:rsidP="0058474C">
      <w:pPr>
        <w:pStyle w:val="Titre3"/>
      </w:pPr>
      <w:bookmarkStart w:id="79" w:name="_Toc22056165"/>
      <w:r>
        <w:t>Préparation</w:t>
      </w:r>
      <w:bookmarkEnd w:id="79"/>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557CC62" w14:textId="77777777" w:rsidTr="00D92429">
        <w:tc>
          <w:tcPr>
            <w:tcW w:w="1129" w:type="pct"/>
            <w:shd w:val="clear" w:color="auto" w:fill="D9E2F3" w:themeFill="accent1" w:themeFillTint="33"/>
          </w:tcPr>
          <w:p w14:paraId="1ADF246C"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7D84F43C"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709A9A0E"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614F974"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1DB2C669"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6E7279F1"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38BCFD8D" w14:textId="77777777" w:rsidR="00D92429" w:rsidRPr="0058474C" w:rsidRDefault="00D92429" w:rsidP="0058474C">
            <w:pPr>
              <w:rPr>
                <w:b/>
                <w:bCs/>
              </w:rPr>
            </w:pPr>
            <w:r>
              <w:rPr>
                <w:b/>
                <w:bCs/>
              </w:rPr>
              <w:t>NN</w:t>
            </w:r>
          </w:p>
        </w:tc>
      </w:tr>
      <w:tr w:rsidR="00D92429" w:rsidRPr="0058474C" w14:paraId="065A70B3" w14:textId="77777777" w:rsidTr="00D92429">
        <w:tc>
          <w:tcPr>
            <w:tcW w:w="1129" w:type="pct"/>
          </w:tcPr>
          <w:p w14:paraId="5448B45A" w14:textId="77777777" w:rsidR="00D92429" w:rsidRPr="00FA13B6" w:rsidRDefault="00D92429" w:rsidP="00FA13B6">
            <w:pPr>
              <w:rPr>
                <w:b/>
                <w:bCs/>
              </w:rPr>
            </w:pPr>
            <w:r w:rsidRPr="00FA13B6">
              <w:rPr>
                <w:b/>
                <w:bCs/>
              </w:rPr>
              <w:t>produit_id</w:t>
            </w:r>
          </w:p>
        </w:tc>
        <w:tc>
          <w:tcPr>
            <w:tcW w:w="1693" w:type="pct"/>
          </w:tcPr>
          <w:p w14:paraId="043BB7FE" w14:textId="77777777" w:rsidR="00D92429" w:rsidRPr="00FA13B6" w:rsidRDefault="00D92429" w:rsidP="00FA13B6">
            <w:pPr>
              <w:rPr>
                <w:b/>
                <w:bCs/>
              </w:rPr>
            </w:pPr>
            <w:r w:rsidRPr="00FA13B6">
              <w:rPr>
                <w:b/>
                <w:bCs/>
              </w:rPr>
              <w:t>INT UNSIGNED</w:t>
            </w:r>
          </w:p>
        </w:tc>
        <w:tc>
          <w:tcPr>
            <w:tcW w:w="756" w:type="pct"/>
          </w:tcPr>
          <w:p w14:paraId="020E2FD8" w14:textId="77777777" w:rsidR="00D92429" w:rsidRPr="0058474C" w:rsidRDefault="00D92429" w:rsidP="00FA13B6">
            <w:pPr>
              <w:jc w:val="center"/>
              <w:rPr>
                <w:b/>
                <w:bCs/>
              </w:rPr>
            </w:pPr>
            <w:r>
              <w:rPr>
                <w:b/>
                <w:bCs/>
              </w:rPr>
              <w:t>10</w:t>
            </w:r>
          </w:p>
        </w:tc>
        <w:tc>
          <w:tcPr>
            <w:tcW w:w="331" w:type="pct"/>
          </w:tcPr>
          <w:p w14:paraId="754E1728" w14:textId="77777777" w:rsidR="00D92429" w:rsidRPr="0058474C" w:rsidRDefault="00D92429" w:rsidP="00FA13B6">
            <w:pPr>
              <w:jc w:val="center"/>
              <w:rPr>
                <w:b/>
                <w:bCs/>
              </w:rPr>
            </w:pPr>
          </w:p>
        </w:tc>
        <w:tc>
          <w:tcPr>
            <w:tcW w:w="448" w:type="pct"/>
          </w:tcPr>
          <w:p w14:paraId="4FDB4162" w14:textId="77777777" w:rsidR="00D92429" w:rsidRPr="0058474C" w:rsidRDefault="00D92429" w:rsidP="00FA13B6">
            <w:pPr>
              <w:jc w:val="center"/>
              <w:rPr>
                <w:b/>
                <w:bCs/>
              </w:rPr>
            </w:pPr>
            <w:r>
              <w:rPr>
                <w:b/>
                <w:bCs/>
              </w:rPr>
              <w:t>X</w:t>
            </w:r>
          </w:p>
        </w:tc>
        <w:tc>
          <w:tcPr>
            <w:tcW w:w="321" w:type="pct"/>
          </w:tcPr>
          <w:p w14:paraId="29683414" w14:textId="77777777" w:rsidR="00D92429" w:rsidRPr="0058474C" w:rsidRDefault="00D92429" w:rsidP="00FA13B6">
            <w:pPr>
              <w:jc w:val="center"/>
              <w:rPr>
                <w:b/>
                <w:bCs/>
              </w:rPr>
            </w:pPr>
            <w:r>
              <w:rPr>
                <w:b/>
                <w:bCs/>
              </w:rPr>
              <w:t>X</w:t>
            </w:r>
          </w:p>
        </w:tc>
        <w:tc>
          <w:tcPr>
            <w:tcW w:w="321" w:type="pct"/>
          </w:tcPr>
          <w:p w14:paraId="1DA2B730" w14:textId="77777777" w:rsidR="00D92429" w:rsidRDefault="00D92429" w:rsidP="00FA13B6">
            <w:pPr>
              <w:jc w:val="center"/>
              <w:rPr>
                <w:b/>
                <w:bCs/>
              </w:rPr>
            </w:pPr>
            <w:r>
              <w:rPr>
                <w:b/>
                <w:bCs/>
              </w:rPr>
              <w:t>X</w:t>
            </w:r>
          </w:p>
        </w:tc>
      </w:tr>
      <w:tr w:rsidR="00D92429" w14:paraId="30BDE982" w14:textId="77777777" w:rsidTr="00D92429">
        <w:tc>
          <w:tcPr>
            <w:tcW w:w="1129" w:type="pct"/>
          </w:tcPr>
          <w:p w14:paraId="56A248B6" w14:textId="77777777" w:rsidR="00D92429" w:rsidRPr="00A050E7" w:rsidRDefault="00D92429" w:rsidP="00FA13B6">
            <w:r w:rsidRPr="00574DA6">
              <w:t>recette</w:t>
            </w:r>
          </w:p>
        </w:tc>
        <w:tc>
          <w:tcPr>
            <w:tcW w:w="1693" w:type="pct"/>
          </w:tcPr>
          <w:p w14:paraId="2ACC451C" w14:textId="77777777" w:rsidR="00D92429" w:rsidRPr="00A050E7" w:rsidRDefault="00D92429" w:rsidP="00FA13B6">
            <w:r>
              <w:t>TEXT</w:t>
            </w:r>
          </w:p>
        </w:tc>
        <w:tc>
          <w:tcPr>
            <w:tcW w:w="756" w:type="pct"/>
          </w:tcPr>
          <w:p w14:paraId="79841896" w14:textId="77777777" w:rsidR="00D92429" w:rsidRDefault="00D92429" w:rsidP="00FA13B6">
            <w:pPr>
              <w:jc w:val="center"/>
            </w:pPr>
          </w:p>
        </w:tc>
        <w:tc>
          <w:tcPr>
            <w:tcW w:w="331" w:type="pct"/>
          </w:tcPr>
          <w:p w14:paraId="5BB03564" w14:textId="77777777" w:rsidR="00D92429" w:rsidRDefault="00D92429" w:rsidP="00FA13B6">
            <w:pPr>
              <w:jc w:val="center"/>
            </w:pPr>
          </w:p>
        </w:tc>
        <w:tc>
          <w:tcPr>
            <w:tcW w:w="448" w:type="pct"/>
          </w:tcPr>
          <w:p w14:paraId="11FD23C2" w14:textId="77777777" w:rsidR="00D92429" w:rsidRDefault="00D92429" w:rsidP="00FA13B6">
            <w:pPr>
              <w:jc w:val="center"/>
            </w:pPr>
          </w:p>
        </w:tc>
        <w:tc>
          <w:tcPr>
            <w:tcW w:w="321" w:type="pct"/>
          </w:tcPr>
          <w:p w14:paraId="37518891" w14:textId="77777777" w:rsidR="00D92429" w:rsidRDefault="00D92429" w:rsidP="00FA13B6">
            <w:pPr>
              <w:jc w:val="center"/>
            </w:pPr>
          </w:p>
        </w:tc>
        <w:tc>
          <w:tcPr>
            <w:tcW w:w="321" w:type="pct"/>
          </w:tcPr>
          <w:p w14:paraId="4DF0FA44" w14:textId="77777777" w:rsidR="00D92429" w:rsidRDefault="00D92429" w:rsidP="00FA13B6">
            <w:pPr>
              <w:jc w:val="center"/>
            </w:pPr>
            <w:r>
              <w:t>X</w:t>
            </w:r>
          </w:p>
        </w:tc>
      </w:tr>
    </w:tbl>
    <w:p w14:paraId="00B3DBCC" w14:textId="77777777" w:rsidR="0058474C" w:rsidRDefault="0058474C" w:rsidP="0058474C"/>
    <w:p w14:paraId="228B5C67"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7D084CBE" w14:textId="77777777" w:rsidTr="004F50B2">
        <w:tc>
          <w:tcPr>
            <w:tcW w:w="2265" w:type="dxa"/>
            <w:shd w:val="clear" w:color="auto" w:fill="D9E2F3" w:themeFill="accent1" w:themeFillTint="33"/>
          </w:tcPr>
          <w:p w14:paraId="5764A84B"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B992D0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61089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9422CF" w14:textId="77777777" w:rsidR="004F50B2" w:rsidRPr="002071A1" w:rsidRDefault="004F50B2" w:rsidP="004F50B2">
            <w:pPr>
              <w:rPr>
                <w:b/>
                <w:bCs/>
              </w:rPr>
            </w:pPr>
            <w:r w:rsidRPr="002071A1">
              <w:rPr>
                <w:b/>
                <w:bCs/>
              </w:rPr>
              <w:t>ON UPDATE</w:t>
            </w:r>
          </w:p>
        </w:tc>
      </w:tr>
      <w:tr w:rsidR="004F50B2" w14:paraId="6844D6AB" w14:textId="77777777" w:rsidTr="004F50B2">
        <w:tc>
          <w:tcPr>
            <w:tcW w:w="2265" w:type="dxa"/>
          </w:tcPr>
          <w:p w14:paraId="42750471" w14:textId="77777777" w:rsidR="004F50B2" w:rsidRDefault="004F50B2" w:rsidP="004F50B2">
            <w:r>
              <w:t>produit</w:t>
            </w:r>
          </w:p>
        </w:tc>
        <w:tc>
          <w:tcPr>
            <w:tcW w:w="2265" w:type="dxa"/>
          </w:tcPr>
          <w:p w14:paraId="1E3840CA" w14:textId="77777777" w:rsidR="004F50B2" w:rsidRDefault="004F50B2" w:rsidP="004F50B2">
            <w:r>
              <w:t>id</w:t>
            </w:r>
          </w:p>
        </w:tc>
        <w:tc>
          <w:tcPr>
            <w:tcW w:w="2266" w:type="dxa"/>
          </w:tcPr>
          <w:p w14:paraId="6F1A41C6" w14:textId="77777777" w:rsidR="004F50B2" w:rsidRDefault="004F50B2" w:rsidP="004F50B2">
            <w:r>
              <w:t>CASCADE</w:t>
            </w:r>
          </w:p>
        </w:tc>
        <w:tc>
          <w:tcPr>
            <w:tcW w:w="2266" w:type="dxa"/>
          </w:tcPr>
          <w:p w14:paraId="5D5A3234" w14:textId="77777777" w:rsidR="004F50B2" w:rsidRDefault="004F50B2" w:rsidP="004F50B2">
            <w:r>
              <w:t>CASCADE</w:t>
            </w:r>
          </w:p>
        </w:tc>
      </w:tr>
    </w:tbl>
    <w:p w14:paraId="33EC5FE6" w14:textId="77777777" w:rsidR="004F50B2" w:rsidRDefault="004F50B2" w:rsidP="004F50B2"/>
    <w:p w14:paraId="0E27C51D" w14:textId="77777777" w:rsidR="004F50B2" w:rsidRDefault="004F50B2" w:rsidP="004F50B2">
      <w:r>
        <w:t>Si on met à jour ou supprime un "produit", "preparation" sera modifié ou supprimé.</w:t>
      </w:r>
    </w:p>
    <w:p w14:paraId="31F96C02" w14:textId="77777777" w:rsidR="004F50B2" w:rsidRDefault="004F50B2" w:rsidP="004F50B2"/>
    <w:p w14:paraId="0F03E419" w14:textId="73342196" w:rsidR="0058474C" w:rsidRDefault="00574DA6" w:rsidP="0058474C">
      <w:pPr>
        <w:pStyle w:val="Titre3"/>
      </w:pPr>
      <w:bookmarkStart w:id="80" w:name="_Toc22056166"/>
      <w:r>
        <w:t>Stock</w:t>
      </w:r>
      <w:bookmarkEnd w:id="80"/>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6430034E" w14:textId="77777777" w:rsidTr="00D92429">
        <w:tc>
          <w:tcPr>
            <w:tcW w:w="1129" w:type="pct"/>
            <w:shd w:val="clear" w:color="auto" w:fill="D9E2F3" w:themeFill="accent1" w:themeFillTint="33"/>
          </w:tcPr>
          <w:p w14:paraId="23525566"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8A2DF85"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0B65A8A8"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5603DAC2"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6CEC1CA1"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39132E0C"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2FDA4905" w14:textId="77777777" w:rsidR="00D92429" w:rsidRPr="0058474C" w:rsidRDefault="00D92429" w:rsidP="0058474C">
            <w:pPr>
              <w:rPr>
                <w:b/>
                <w:bCs/>
              </w:rPr>
            </w:pPr>
            <w:r>
              <w:rPr>
                <w:b/>
                <w:bCs/>
              </w:rPr>
              <w:t>NN</w:t>
            </w:r>
          </w:p>
        </w:tc>
      </w:tr>
      <w:tr w:rsidR="00D92429" w:rsidRPr="0058474C" w14:paraId="54C0FF3E" w14:textId="77777777" w:rsidTr="00D92429">
        <w:tc>
          <w:tcPr>
            <w:tcW w:w="1129" w:type="pct"/>
          </w:tcPr>
          <w:p w14:paraId="20FBB3E9" w14:textId="77777777" w:rsidR="00D92429" w:rsidRPr="00574DA6" w:rsidRDefault="00D92429" w:rsidP="00FA13B6">
            <w:r w:rsidRPr="00574DA6">
              <w:t>magasin_id</w:t>
            </w:r>
          </w:p>
        </w:tc>
        <w:tc>
          <w:tcPr>
            <w:tcW w:w="1693" w:type="pct"/>
          </w:tcPr>
          <w:p w14:paraId="7331ACAF" w14:textId="77777777" w:rsidR="00D92429" w:rsidRPr="00FA13B6" w:rsidRDefault="00D92429" w:rsidP="00FA13B6">
            <w:pPr>
              <w:rPr>
                <w:b/>
                <w:bCs/>
              </w:rPr>
            </w:pPr>
            <w:r w:rsidRPr="00FA13B6">
              <w:rPr>
                <w:b/>
                <w:bCs/>
              </w:rPr>
              <w:t>INT UNSIGNED</w:t>
            </w:r>
          </w:p>
        </w:tc>
        <w:tc>
          <w:tcPr>
            <w:tcW w:w="756" w:type="pct"/>
          </w:tcPr>
          <w:p w14:paraId="53BABADF" w14:textId="77777777" w:rsidR="00D92429" w:rsidRPr="0058474C" w:rsidRDefault="00D92429" w:rsidP="00FA13B6">
            <w:pPr>
              <w:jc w:val="center"/>
              <w:rPr>
                <w:b/>
                <w:bCs/>
              </w:rPr>
            </w:pPr>
            <w:r>
              <w:rPr>
                <w:b/>
                <w:bCs/>
              </w:rPr>
              <w:t>10</w:t>
            </w:r>
          </w:p>
        </w:tc>
        <w:tc>
          <w:tcPr>
            <w:tcW w:w="331" w:type="pct"/>
          </w:tcPr>
          <w:p w14:paraId="3D9FDC3F" w14:textId="77777777" w:rsidR="00D92429" w:rsidRPr="0058474C" w:rsidRDefault="00D92429" w:rsidP="00FA13B6">
            <w:pPr>
              <w:jc w:val="center"/>
              <w:rPr>
                <w:b/>
                <w:bCs/>
              </w:rPr>
            </w:pPr>
          </w:p>
        </w:tc>
        <w:tc>
          <w:tcPr>
            <w:tcW w:w="448" w:type="pct"/>
          </w:tcPr>
          <w:p w14:paraId="38D1318E" w14:textId="77777777" w:rsidR="00D92429" w:rsidRPr="0058474C" w:rsidRDefault="00D92429" w:rsidP="00FA13B6">
            <w:pPr>
              <w:jc w:val="center"/>
              <w:rPr>
                <w:b/>
                <w:bCs/>
              </w:rPr>
            </w:pPr>
            <w:r>
              <w:rPr>
                <w:b/>
                <w:bCs/>
              </w:rPr>
              <w:t>X</w:t>
            </w:r>
          </w:p>
        </w:tc>
        <w:tc>
          <w:tcPr>
            <w:tcW w:w="321" w:type="pct"/>
          </w:tcPr>
          <w:p w14:paraId="4C66F82A" w14:textId="77777777" w:rsidR="00D92429" w:rsidRPr="0058474C" w:rsidRDefault="00D92429" w:rsidP="00FA13B6">
            <w:pPr>
              <w:jc w:val="center"/>
              <w:rPr>
                <w:b/>
                <w:bCs/>
              </w:rPr>
            </w:pPr>
            <w:r>
              <w:rPr>
                <w:b/>
                <w:bCs/>
              </w:rPr>
              <w:t>X</w:t>
            </w:r>
          </w:p>
        </w:tc>
        <w:tc>
          <w:tcPr>
            <w:tcW w:w="321" w:type="pct"/>
          </w:tcPr>
          <w:p w14:paraId="254B4C76" w14:textId="77777777" w:rsidR="00D92429" w:rsidRDefault="00D92429" w:rsidP="00FA13B6">
            <w:pPr>
              <w:jc w:val="center"/>
              <w:rPr>
                <w:b/>
                <w:bCs/>
              </w:rPr>
            </w:pPr>
            <w:r>
              <w:rPr>
                <w:b/>
                <w:bCs/>
              </w:rPr>
              <w:t>X</w:t>
            </w:r>
          </w:p>
        </w:tc>
      </w:tr>
      <w:tr w:rsidR="00D92429" w14:paraId="27849320" w14:textId="77777777" w:rsidTr="00D92429">
        <w:tc>
          <w:tcPr>
            <w:tcW w:w="1129" w:type="pct"/>
          </w:tcPr>
          <w:p w14:paraId="0B0CC618" w14:textId="77777777" w:rsidR="00D92429" w:rsidRPr="00574DA6" w:rsidRDefault="00D92429" w:rsidP="00FA13B6">
            <w:r w:rsidRPr="00574DA6">
              <w:t>produit_id</w:t>
            </w:r>
          </w:p>
        </w:tc>
        <w:tc>
          <w:tcPr>
            <w:tcW w:w="1693" w:type="pct"/>
          </w:tcPr>
          <w:p w14:paraId="04182EA9" w14:textId="77777777" w:rsidR="00D92429" w:rsidRPr="00FA13B6" w:rsidRDefault="00D92429" w:rsidP="00FA13B6">
            <w:pPr>
              <w:rPr>
                <w:b/>
                <w:bCs/>
              </w:rPr>
            </w:pPr>
            <w:r w:rsidRPr="00FA13B6">
              <w:rPr>
                <w:b/>
                <w:bCs/>
              </w:rPr>
              <w:t>INT UNSIGNED</w:t>
            </w:r>
          </w:p>
        </w:tc>
        <w:tc>
          <w:tcPr>
            <w:tcW w:w="756" w:type="pct"/>
          </w:tcPr>
          <w:p w14:paraId="2EC2B5C1" w14:textId="77777777" w:rsidR="00D92429" w:rsidRPr="0058474C" w:rsidRDefault="00D92429" w:rsidP="00FA13B6">
            <w:pPr>
              <w:jc w:val="center"/>
              <w:rPr>
                <w:b/>
                <w:bCs/>
              </w:rPr>
            </w:pPr>
            <w:r>
              <w:rPr>
                <w:b/>
                <w:bCs/>
              </w:rPr>
              <w:t>10</w:t>
            </w:r>
          </w:p>
        </w:tc>
        <w:tc>
          <w:tcPr>
            <w:tcW w:w="331" w:type="pct"/>
          </w:tcPr>
          <w:p w14:paraId="7EC374F7" w14:textId="77777777" w:rsidR="00D92429" w:rsidRPr="0058474C" w:rsidRDefault="00D92429" w:rsidP="00FA13B6">
            <w:pPr>
              <w:jc w:val="center"/>
              <w:rPr>
                <w:b/>
                <w:bCs/>
              </w:rPr>
            </w:pPr>
          </w:p>
        </w:tc>
        <w:tc>
          <w:tcPr>
            <w:tcW w:w="448" w:type="pct"/>
          </w:tcPr>
          <w:p w14:paraId="2B6B2F5A" w14:textId="77777777" w:rsidR="00D92429" w:rsidRPr="0058474C" w:rsidRDefault="00D92429" w:rsidP="00FA13B6">
            <w:pPr>
              <w:jc w:val="center"/>
              <w:rPr>
                <w:b/>
                <w:bCs/>
              </w:rPr>
            </w:pPr>
            <w:r>
              <w:rPr>
                <w:b/>
                <w:bCs/>
              </w:rPr>
              <w:t>X</w:t>
            </w:r>
          </w:p>
        </w:tc>
        <w:tc>
          <w:tcPr>
            <w:tcW w:w="321" w:type="pct"/>
          </w:tcPr>
          <w:p w14:paraId="4A0460D8" w14:textId="77777777" w:rsidR="00D92429" w:rsidRPr="00D92429" w:rsidRDefault="00D92429" w:rsidP="00FA13B6">
            <w:pPr>
              <w:jc w:val="center"/>
              <w:rPr>
                <w:b/>
                <w:bCs/>
              </w:rPr>
            </w:pPr>
            <w:r w:rsidRPr="00D92429">
              <w:rPr>
                <w:b/>
                <w:bCs/>
              </w:rPr>
              <w:t>X</w:t>
            </w:r>
          </w:p>
        </w:tc>
        <w:tc>
          <w:tcPr>
            <w:tcW w:w="321" w:type="pct"/>
          </w:tcPr>
          <w:p w14:paraId="25040D72" w14:textId="77777777" w:rsidR="00D92429" w:rsidRPr="00D92429" w:rsidRDefault="00D92429" w:rsidP="00FA13B6">
            <w:pPr>
              <w:jc w:val="center"/>
              <w:rPr>
                <w:b/>
                <w:bCs/>
              </w:rPr>
            </w:pPr>
            <w:r w:rsidRPr="00D92429">
              <w:rPr>
                <w:b/>
                <w:bCs/>
              </w:rPr>
              <w:t>X</w:t>
            </w:r>
          </w:p>
        </w:tc>
      </w:tr>
      <w:tr w:rsidR="00D92429" w14:paraId="3DB62A43" w14:textId="77777777" w:rsidTr="00D92429">
        <w:tc>
          <w:tcPr>
            <w:tcW w:w="1129" w:type="pct"/>
          </w:tcPr>
          <w:p w14:paraId="240CFBC2" w14:textId="77777777" w:rsidR="00D92429" w:rsidRPr="00574DA6" w:rsidRDefault="00D92429" w:rsidP="00CF7010">
            <w:r w:rsidRPr="00574DA6">
              <w:t>quantite</w:t>
            </w:r>
          </w:p>
        </w:tc>
        <w:tc>
          <w:tcPr>
            <w:tcW w:w="1693" w:type="pct"/>
          </w:tcPr>
          <w:p w14:paraId="2122FFBF" w14:textId="77777777" w:rsidR="00D92429" w:rsidRPr="00A050E7" w:rsidRDefault="00D92429" w:rsidP="00CF7010">
            <w:r>
              <w:t>DECIMAL</w:t>
            </w:r>
          </w:p>
        </w:tc>
        <w:tc>
          <w:tcPr>
            <w:tcW w:w="756" w:type="pct"/>
          </w:tcPr>
          <w:p w14:paraId="56B9F3B0" w14:textId="77777777" w:rsidR="00D92429" w:rsidRDefault="00D92429" w:rsidP="00CF7010">
            <w:pPr>
              <w:jc w:val="center"/>
            </w:pPr>
            <w:r>
              <w:t>(5,2)</w:t>
            </w:r>
          </w:p>
        </w:tc>
        <w:tc>
          <w:tcPr>
            <w:tcW w:w="331" w:type="pct"/>
          </w:tcPr>
          <w:p w14:paraId="36C694B5" w14:textId="77777777" w:rsidR="00D92429" w:rsidRDefault="00D92429" w:rsidP="00CF7010">
            <w:pPr>
              <w:jc w:val="center"/>
            </w:pPr>
          </w:p>
        </w:tc>
        <w:tc>
          <w:tcPr>
            <w:tcW w:w="448" w:type="pct"/>
          </w:tcPr>
          <w:p w14:paraId="7B43C190" w14:textId="77777777" w:rsidR="00D92429" w:rsidRDefault="00D92429" w:rsidP="00CF7010">
            <w:pPr>
              <w:jc w:val="center"/>
            </w:pPr>
          </w:p>
        </w:tc>
        <w:tc>
          <w:tcPr>
            <w:tcW w:w="321" w:type="pct"/>
          </w:tcPr>
          <w:p w14:paraId="71659B09" w14:textId="77777777" w:rsidR="00D92429" w:rsidRDefault="00D92429" w:rsidP="00CF7010">
            <w:pPr>
              <w:jc w:val="center"/>
            </w:pPr>
          </w:p>
        </w:tc>
        <w:tc>
          <w:tcPr>
            <w:tcW w:w="321" w:type="pct"/>
          </w:tcPr>
          <w:p w14:paraId="61F98D7F" w14:textId="77777777" w:rsidR="00D92429" w:rsidRDefault="00D92429" w:rsidP="00CF7010">
            <w:pPr>
              <w:jc w:val="center"/>
            </w:pPr>
            <w:r>
              <w:t>X</w:t>
            </w:r>
          </w:p>
        </w:tc>
      </w:tr>
      <w:tr w:rsidR="00D92429" w14:paraId="7545CA68" w14:textId="77777777" w:rsidTr="00D92429">
        <w:tc>
          <w:tcPr>
            <w:tcW w:w="1129" w:type="pct"/>
          </w:tcPr>
          <w:p w14:paraId="1080201D" w14:textId="77777777" w:rsidR="00D92429" w:rsidRPr="00574DA6" w:rsidRDefault="00D92429" w:rsidP="00CF7010">
            <w:r w:rsidRPr="00574DA6">
              <w:t>quantite_min</w:t>
            </w:r>
          </w:p>
        </w:tc>
        <w:tc>
          <w:tcPr>
            <w:tcW w:w="1693" w:type="pct"/>
          </w:tcPr>
          <w:p w14:paraId="1E5CAEDC" w14:textId="77777777" w:rsidR="00D92429" w:rsidRPr="00A050E7" w:rsidRDefault="00D92429" w:rsidP="00CF7010">
            <w:r>
              <w:t>DECIMAL</w:t>
            </w:r>
          </w:p>
        </w:tc>
        <w:tc>
          <w:tcPr>
            <w:tcW w:w="756" w:type="pct"/>
          </w:tcPr>
          <w:p w14:paraId="64ACFBD8" w14:textId="77777777" w:rsidR="00D92429" w:rsidRDefault="00D92429" w:rsidP="00CF7010">
            <w:pPr>
              <w:jc w:val="center"/>
            </w:pPr>
            <w:r>
              <w:t>(5,2)</w:t>
            </w:r>
          </w:p>
        </w:tc>
        <w:tc>
          <w:tcPr>
            <w:tcW w:w="331" w:type="pct"/>
          </w:tcPr>
          <w:p w14:paraId="5B468A13" w14:textId="77777777" w:rsidR="00D92429" w:rsidRDefault="00D92429" w:rsidP="00CF7010">
            <w:pPr>
              <w:jc w:val="center"/>
            </w:pPr>
          </w:p>
        </w:tc>
        <w:tc>
          <w:tcPr>
            <w:tcW w:w="448" w:type="pct"/>
          </w:tcPr>
          <w:p w14:paraId="3C2BD75D" w14:textId="77777777" w:rsidR="00D92429" w:rsidRDefault="00D92429" w:rsidP="00CF7010">
            <w:pPr>
              <w:jc w:val="center"/>
            </w:pPr>
          </w:p>
        </w:tc>
        <w:tc>
          <w:tcPr>
            <w:tcW w:w="321" w:type="pct"/>
          </w:tcPr>
          <w:p w14:paraId="78F1EA2A" w14:textId="77777777" w:rsidR="00D92429" w:rsidRDefault="00D92429" w:rsidP="00CF7010">
            <w:pPr>
              <w:jc w:val="center"/>
            </w:pPr>
          </w:p>
        </w:tc>
        <w:tc>
          <w:tcPr>
            <w:tcW w:w="321" w:type="pct"/>
          </w:tcPr>
          <w:p w14:paraId="73B15639" w14:textId="77777777" w:rsidR="00D92429" w:rsidRDefault="00D92429" w:rsidP="00CF7010">
            <w:pPr>
              <w:jc w:val="center"/>
            </w:pPr>
            <w:r>
              <w:t>X</w:t>
            </w:r>
          </w:p>
        </w:tc>
      </w:tr>
      <w:tr w:rsidR="00D92429" w14:paraId="5B1BC6BB" w14:textId="77777777" w:rsidTr="00D92429">
        <w:tc>
          <w:tcPr>
            <w:tcW w:w="1129" w:type="pct"/>
          </w:tcPr>
          <w:p w14:paraId="1172E1CF" w14:textId="77777777" w:rsidR="00D92429" w:rsidRPr="00574DA6" w:rsidRDefault="00D92429" w:rsidP="00FA13B6">
            <w:r w:rsidRPr="00574DA6">
              <w:t>unite</w:t>
            </w:r>
          </w:p>
        </w:tc>
        <w:tc>
          <w:tcPr>
            <w:tcW w:w="1693" w:type="pct"/>
          </w:tcPr>
          <w:p w14:paraId="7F4D7692" w14:textId="77777777" w:rsidR="00D92429" w:rsidRPr="00A050E7" w:rsidRDefault="00D92429" w:rsidP="00FA13B6">
            <w:r>
              <w:t>VARCHAR</w:t>
            </w:r>
          </w:p>
        </w:tc>
        <w:tc>
          <w:tcPr>
            <w:tcW w:w="756" w:type="pct"/>
          </w:tcPr>
          <w:p w14:paraId="59CABDF7" w14:textId="77777777" w:rsidR="00D92429" w:rsidRDefault="00D92429" w:rsidP="00FA13B6">
            <w:pPr>
              <w:jc w:val="center"/>
            </w:pPr>
            <w:r>
              <w:t>3</w:t>
            </w:r>
          </w:p>
        </w:tc>
        <w:tc>
          <w:tcPr>
            <w:tcW w:w="331" w:type="pct"/>
          </w:tcPr>
          <w:p w14:paraId="51E6A18B" w14:textId="77777777" w:rsidR="00D92429" w:rsidRDefault="00D92429" w:rsidP="00FA13B6">
            <w:pPr>
              <w:jc w:val="center"/>
            </w:pPr>
          </w:p>
        </w:tc>
        <w:tc>
          <w:tcPr>
            <w:tcW w:w="448" w:type="pct"/>
          </w:tcPr>
          <w:p w14:paraId="17D03228" w14:textId="77777777" w:rsidR="00D92429" w:rsidRDefault="00D92429" w:rsidP="00FA13B6">
            <w:pPr>
              <w:jc w:val="center"/>
            </w:pPr>
          </w:p>
        </w:tc>
        <w:tc>
          <w:tcPr>
            <w:tcW w:w="321" w:type="pct"/>
          </w:tcPr>
          <w:p w14:paraId="2920E826" w14:textId="77777777" w:rsidR="00D92429" w:rsidRDefault="00D92429" w:rsidP="00FA13B6">
            <w:pPr>
              <w:jc w:val="center"/>
            </w:pPr>
          </w:p>
        </w:tc>
        <w:tc>
          <w:tcPr>
            <w:tcW w:w="321" w:type="pct"/>
          </w:tcPr>
          <w:p w14:paraId="6E76B572" w14:textId="77777777" w:rsidR="00D92429" w:rsidRDefault="00D92429" w:rsidP="00FA13B6">
            <w:pPr>
              <w:jc w:val="center"/>
            </w:pPr>
            <w:r>
              <w:t>X</w:t>
            </w:r>
          </w:p>
        </w:tc>
      </w:tr>
    </w:tbl>
    <w:p w14:paraId="53A3D890" w14:textId="6D1C8E61" w:rsidR="00574DA6" w:rsidRDefault="00574DA6" w:rsidP="00574DA6"/>
    <w:p w14:paraId="1F6AE425"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55DD72EF" w14:textId="77777777" w:rsidTr="004F50B2">
        <w:tc>
          <w:tcPr>
            <w:tcW w:w="2265" w:type="dxa"/>
            <w:shd w:val="clear" w:color="auto" w:fill="D9E2F3" w:themeFill="accent1" w:themeFillTint="33"/>
          </w:tcPr>
          <w:p w14:paraId="62BF226D"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9989845"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E1685C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51160C29" w14:textId="77777777" w:rsidR="004F50B2" w:rsidRPr="002071A1" w:rsidRDefault="004F50B2" w:rsidP="004F50B2">
            <w:pPr>
              <w:rPr>
                <w:b/>
                <w:bCs/>
              </w:rPr>
            </w:pPr>
            <w:r w:rsidRPr="002071A1">
              <w:rPr>
                <w:b/>
                <w:bCs/>
              </w:rPr>
              <w:t>ON UPDATE</w:t>
            </w:r>
          </w:p>
        </w:tc>
      </w:tr>
      <w:tr w:rsidR="004F50B2" w14:paraId="2AB96FD5" w14:textId="77777777" w:rsidTr="004F50B2">
        <w:tc>
          <w:tcPr>
            <w:tcW w:w="2265" w:type="dxa"/>
          </w:tcPr>
          <w:p w14:paraId="2B8F2633" w14:textId="77777777" w:rsidR="004F50B2" w:rsidRDefault="004F50B2" w:rsidP="004F50B2">
            <w:r>
              <w:t>produit</w:t>
            </w:r>
          </w:p>
        </w:tc>
        <w:tc>
          <w:tcPr>
            <w:tcW w:w="2265" w:type="dxa"/>
          </w:tcPr>
          <w:p w14:paraId="2DB9312B" w14:textId="77777777" w:rsidR="004F50B2" w:rsidRDefault="004F50B2" w:rsidP="004F50B2">
            <w:r>
              <w:t>id</w:t>
            </w:r>
          </w:p>
        </w:tc>
        <w:tc>
          <w:tcPr>
            <w:tcW w:w="2266" w:type="dxa"/>
          </w:tcPr>
          <w:p w14:paraId="34A012C4" w14:textId="77777777" w:rsidR="004F50B2" w:rsidRDefault="004F50B2" w:rsidP="004F50B2">
            <w:r>
              <w:t>NO ACTION</w:t>
            </w:r>
          </w:p>
        </w:tc>
        <w:tc>
          <w:tcPr>
            <w:tcW w:w="2266" w:type="dxa"/>
          </w:tcPr>
          <w:p w14:paraId="7BFCC25D" w14:textId="77777777" w:rsidR="004F50B2" w:rsidRDefault="004F50B2" w:rsidP="004F50B2">
            <w:r>
              <w:t>NO ACTION</w:t>
            </w:r>
          </w:p>
        </w:tc>
      </w:tr>
    </w:tbl>
    <w:p w14:paraId="27041692" w14:textId="77777777" w:rsidR="004F50B2" w:rsidRDefault="004F50B2" w:rsidP="004F50B2"/>
    <w:p w14:paraId="62E2B0DC" w14:textId="77777777" w:rsidR="004F50B2" w:rsidRDefault="004F50B2" w:rsidP="004F50B2">
      <w:pPr>
        <w:pStyle w:val="Titre4"/>
      </w:pPr>
      <w:r>
        <w:t>Clé étrangère sur magasin_id</w:t>
      </w:r>
    </w:p>
    <w:tbl>
      <w:tblPr>
        <w:tblStyle w:val="Grilledutableau"/>
        <w:tblW w:w="0" w:type="auto"/>
        <w:tblLook w:val="04A0" w:firstRow="1" w:lastRow="0" w:firstColumn="1" w:lastColumn="0" w:noHBand="0" w:noVBand="1"/>
      </w:tblPr>
      <w:tblGrid>
        <w:gridCol w:w="2265"/>
        <w:gridCol w:w="2265"/>
        <w:gridCol w:w="2266"/>
        <w:gridCol w:w="2266"/>
      </w:tblGrid>
      <w:tr w:rsidR="004F50B2" w14:paraId="70366250" w14:textId="77777777" w:rsidTr="004F50B2">
        <w:tc>
          <w:tcPr>
            <w:tcW w:w="2265" w:type="dxa"/>
            <w:shd w:val="clear" w:color="auto" w:fill="D9E2F3" w:themeFill="accent1" w:themeFillTint="33"/>
          </w:tcPr>
          <w:p w14:paraId="2DA7CF4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9C6903C"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71981A4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335C0E7" w14:textId="77777777" w:rsidR="004F50B2" w:rsidRPr="002071A1" w:rsidRDefault="004F50B2" w:rsidP="004F50B2">
            <w:pPr>
              <w:rPr>
                <w:b/>
                <w:bCs/>
              </w:rPr>
            </w:pPr>
            <w:r w:rsidRPr="002071A1">
              <w:rPr>
                <w:b/>
                <w:bCs/>
              </w:rPr>
              <w:t>ON UPDATE</w:t>
            </w:r>
          </w:p>
        </w:tc>
      </w:tr>
      <w:tr w:rsidR="004F50B2" w14:paraId="53740FED" w14:textId="77777777" w:rsidTr="004F50B2">
        <w:tc>
          <w:tcPr>
            <w:tcW w:w="2265" w:type="dxa"/>
          </w:tcPr>
          <w:p w14:paraId="716695C3" w14:textId="77777777" w:rsidR="004F50B2" w:rsidRDefault="004F50B2" w:rsidP="004F50B2">
            <w:r>
              <w:t>magasin</w:t>
            </w:r>
          </w:p>
        </w:tc>
        <w:tc>
          <w:tcPr>
            <w:tcW w:w="2265" w:type="dxa"/>
          </w:tcPr>
          <w:p w14:paraId="078C600A" w14:textId="77777777" w:rsidR="004F50B2" w:rsidRDefault="004F50B2" w:rsidP="004F50B2">
            <w:r>
              <w:t>id</w:t>
            </w:r>
          </w:p>
        </w:tc>
        <w:tc>
          <w:tcPr>
            <w:tcW w:w="2266" w:type="dxa"/>
          </w:tcPr>
          <w:p w14:paraId="2F4D1F66" w14:textId="77777777" w:rsidR="004F50B2" w:rsidRDefault="004F50B2" w:rsidP="004F50B2">
            <w:r>
              <w:t>NO ACTION</w:t>
            </w:r>
          </w:p>
        </w:tc>
        <w:tc>
          <w:tcPr>
            <w:tcW w:w="2266" w:type="dxa"/>
          </w:tcPr>
          <w:p w14:paraId="3CBA55A3" w14:textId="77777777" w:rsidR="004F50B2" w:rsidRDefault="004F50B2" w:rsidP="004F50B2">
            <w:r>
              <w:t>NO ACTION</w:t>
            </w:r>
          </w:p>
        </w:tc>
      </w:tr>
    </w:tbl>
    <w:p w14:paraId="7B8F1240" w14:textId="77777777" w:rsidR="004F50B2" w:rsidRDefault="004F50B2" w:rsidP="00574DA6"/>
    <w:p w14:paraId="4FB7E3FA" w14:textId="77777777" w:rsidR="0058474C" w:rsidRDefault="00574DA6" w:rsidP="0058474C">
      <w:pPr>
        <w:pStyle w:val="Titre3"/>
      </w:pPr>
      <w:bookmarkStart w:id="81" w:name="_Toc22056167"/>
      <w:r>
        <w:t>Composant</w:t>
      </w:r>
      <w:bookmarkEnd w:id="81"/>
      <w:r w:rsidR="0058474C"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332CCB5" w14:textId="77777777" w:rsidTr="00D92429">
        <w:tc>
          <w:tcPr>
            <w:tcW w:w="1129" w:type="pct"/>
            <w:shd w:val="clear" w:color="auto" w:fill="D9E2F3" w:themeFill="accent1" w:themeFillTint="33"/>
          </w:tcPr>
          <w:p w14:paraId="5CB1DB97" w14:textId="77777777" w:rsidR="00D92429" w:rsidRPr="0058474C" w:rsidRDefault="00D92429" w:rsidP="0058474C">
            <w:pPr>
              <w:rPr>
                <w:b/>
                <w:bCs/>
              </w:rPr>
            </w:pPr>
            <w:r w:rsidRPr="0058474C">
              <w:rPr>
                <w:b/>
                <w:bCs/>
              </w:rPr>
              <w:t>Colonne</w:t>
            </w:r>
          </w:p>
        </w:tc>
        <w:tc>
          <w:tcPr>
            <w:tcW w:w="1693" w:type="pct"/>
            <w:shd w:val="clear" w:color="auto" w:fill="D9E2F3" w:themeFill="accent1" w:themeFillTint="33"/>
          </w:tcPr>
          <w:p w14:paraId="2E420DAB" w14:textId="77777777" w:rsidR="00D92429" w:rsidRPr="0058474C" w:rsidRDefault="00D92429" w:rsidP="0058474C">
            <w:pPr>
              <w:rPr>
                <w:b/>
                <w:bCs/>
              </w:rPr>
            </w:pPr>
            <w:r w:rsidRPr="0058474C">
              <w:rPr>
                <w:b/>
                <w:bCs/>
              </w:rPr>
              <w:t>Type</w:t>
            </w:r>
          </w:p>
        </w:tc>
        <w:tc>
          <w:tcPr>
            <w:tcW w:w="756" w:type="pct"/>
            <w:shd w:val="clear" w:color="auto" w:fill="D9E2F3" w:themeFill="accent1" w:themeFillTint="33"/>
          </w:tcPr>
          <w:p w14:paraId="37131C7C" w14:textId="77777777" w:rsidR="00D92429" w:rsidRPr="0058474C" w:rsidRDefault="00D92429" w:rsidP="0058474C">
            <w:pPr>
              <w:rPr>
                <w:b/>
                <w:bCs/>
              </w:rPr>
            </w:pPr>
            <w:r w:rsidRPr="0058474C">
              <w:rPr>
                <w:b/>
                <w:bCs/>
              </w:rPr>
              <w:t>Precision</w:t>
            </w:r>
          </w:p>
        </w:tc>
        <w:tc>
          <w:tcPr>
            <w:tcW w:w="331" w:type="pct"/>
            <w:shd w:val="clear" w:color="auto" w:fill="D9E2F3" w:themeFill="accent1" w:themeFillTint="33"/>
          </w:tcPr>
          <w:p w14:paraId="73387FD6" w14:textId="77777777" w:rsidR="00D92429" w:rsidRPr="0058474C" w:rsidRDefault="00D92429" w:rsidP="0058474C">
            <w:pPr>
              <w:rPr>
                <w:b/>
                <w:bCs/>
              </w:rPr>
            </w:pPr>
            <w:r w:rsidRPr="0058474C">
              <w:rPr>
                <w:b/>
                <w:bCs/>
              </w:rPr>
              <w:t>AI</w:t>
            </w:r>
          </w:p>
        </w:tc>
        <w:tc>
          <w:tcPr>
            <w:tcW w:w="448" w:type="pct"/>
            <w:shd w:val="clear" w:color="auto" w:fill="D9E2F3" w:themeFill="accent1" w:themeFillTint="33"/>
          </w:tcPr>
          <w:p w14:paraId="598D16D2" w14:textId="77777777" w:rsidR="00D92429" w:rsidRPr="0058474C" w:rsidRDefault="00D92429" w:rsidP="0058474C">
            <w:pPr>
              <w:rPr>
                <w:b/>
                <w:bCs/>
              </w:rPr>
            </w:pPr>
            <w:r w:rsidRPr="0058474C">
              <w:rPr>
                <w:b/>
                <w:bCs/>
              </w:rPr>
              <w:t>PK</w:t>
            </w:r>
          </w:p>
        </w:tc>
        <w:tc>
          <w:tcPr>
            <w:tcW w:w="321" w:type="pct"/>
            <w:shd w:val="clear" w:color="auto" w:fill="D9E2F3" w:themeFill="accent1" w:themeFillTint="33"/>
          </w:tcPr>
          <w:p w14:paraId="14B16DA7" w14:textId="77777777" w:rsidR="00D92429" w:rsidRPr="0058474C" w:rsidRDefault="00D92429" w:rsidP="0058474C">
            <w:pPr>
              <w:rPr>
                <w:b/>
                <w:bCs/>
              </w:rPr>
            </w:pPr>
            <w:r w:rsidRPr="0058474C">
              <w:rPr>
                <w:b/>
                <w:bCs/>
              </w:rPr>
              <w:t>FK</w:t>
            </w:r>
          </w:p>
        </w:tc>
        <w:tc>
          <w:tcPr>
            <w:tcW w:w="321" w:type="pct"/>
            <w:shd w:val="clear" w:color="auto" w:fill="D9E2F3" w:themeFill="accent1" w:themeFillTint="33"/>
          </w:tcPr>
          <w:p w14:paraId="75C860B4" w14:textId="77777777" w:rsidR="00D92429" w:rsidRPr="0058474C" w:rsidRDefault="00D92429" w:rsidP="0058474C">
            <w:pPr>
              <w:rPr>
                <w:b/>
                <w:bCs/>
              </w:rPr>
            </w:pPr>
            <w:r>
              <w:rPr>
                <w:b/>
                <w:bCs/>
              </w:rPr>
              <w:t>X</w:t>
            </w:r>
          </w:p>
        </w:tc>
      </w:tr>
      <w:tr w:rsidR="00D92429" w:rsidRPr="0058474C" w14:paraId="0A804AF0" w14:textId="77777777" w:rsidTr="00D92429">
        <w:tc>
          <w:tcPr>
            <w:tcW w:w="1129" w:type="pct"/>
          </w:tcPr>
          <w:p w14:paraId="6EE40435" w14:textId="77777777" w:rsidR="00D92429" w:rsidRPr="00574DA6" w:rsidRDefault="00D92429" w:rsidP="00FA13B6">
            <w:r w:rsidRPr="00574DA6">
              <w:t>produit_id</w:t>
            </w:r>
          </w:p>
        </w:tc>
        <w:tc>
          <w:tcPr>
            <w:tcW w:w="1693" w:type="pct"/>
          </w:tcPr>
          <w:p w14:paraId="3C8257E5" w14:textId="77777777" w:rsidR="00D92429" w:rsidRPr="00FA13B6" w:rsidRDefault="00D92429" w:rsidP="00FA13B6">
            <w:pPr>
              <w:rPr>
                <w:b/>
                <w:bCs/>
              </w:rPr>
            </w:pPr>
            <w:r w:rsidRPr="00FA13B6">
              <w:rPr>
                <w:b/>
                <w:bCs/>
              </w:rPr>
              <w:t>INT UNSIGNED</w:t>
            </w:r>
          </w:p>
        </w:tc>
        <w:tc>
          <w:tcPr>
            <w:tcW w:w="756" w:type="pct"/>
          </w:tcPr>
          <w:p w14:paraId="6F72C2BB" w14:textId="77777777" w:rsidR="00D92429" w:rsidRPr="0058474C" w:rsidRDefault="00D92429" w:rsidP="00FA13B6">
            <w:pPr>
              <w:jc w:val="center"/>
              <w:rPr>
                <w:b/>
                <w:bCs/>
              </w:rPr>
            </w:pPr>
            <w:r>
              <w:rPr>
                <w:b/>
                <w:bCs/>
              </w:rPr>
              <w:t>10</w:t>
            </w:r>
          </w:p>
        </w:tc>
        <w:tc>
          <w:tcPr>
            <w:tcW w:w="331" w:type="pct"/>
          </w:tcPr>
          <w:p w14:paraId="20A57845" w14:textId="77777777" w:rsidR="00D92429" w:rsidRPr="0058474C" w:rsidRDefault="00D92429" w:rsidP="00FA13B6">
            <w:pPr>
              <w:jc w:val="center"/>
              <w:rPr>
                <w:b/>
                <w:bCs/>
              </w:rPr>
            </w:pPr>
          </w:p>
        </w:tc>
        <w:tc>
          <w:tcPr>
            <w:tcW w:w="448" w:type="pct"/>
          </w:tcPr>
          <w:p w14:paraId="0703BE1F" w14:textId="77777777" w:rsidR="00D92429" w:rsidRPr="0058474C" w:rsidRDefault="00D92429" w:rsidP="00FA13B6">
            <w:pPr>
              <w:jc w:val="center"/>
              <w:rPr>
                <w:b/>
                <w:bCs/>
              </w:rPr>
            </w:pPr>
            <w:r>
              <w:rPr>
                <w:b/>
                <w:bCs/>
              </w:rPr>
              <w:t>X</w:t>
            </w:r>
          </w:p>
        </w:tc>
        <w:tc>
          <w:tcPr>
            <w:tcW w:w="321" w:type="pct"/>
          </w:tcPr>
          <w:p w14:paraId="35A15094" w14:textId="77777777" w:rsidR="00D92429" w:rsidRPr="0058474C" w:rsidRDefault="00D92429" w:rsidP="00FA13B6">
            <w:pPr>
              <w:jc w:val="center"/>
              <w:rPr>
                <w:b/>
                <w:bCs/>
              </w:rPr>
            </w:pPr>
            <w:r>
              <w:rPr>
                <w:b/>
                <w:bCs/>
              </w:rPr>
              <w:t>X</w:t>
            </w:r>
          </w:p>
        </w:tc>
        <w:tc>
          <w:tcPr>
            <w:tcW w:w="321" w:type="pct"/>
          </w:tcPr>
          <w:p w14:paraId="089D02C7" w14:textId="77777777" w:rsidR="00D92429" w:rsidRDefault="00D92429" w:rsidP="00FA13B6">
            <w:pPr>
              <w:jc w:val="center"/>
              <w:rPr>
                <w:b/>
                <w:bCs/>
              </w:rPr>
            </w:pPr>
            <w:r>
              <w:rPr>
                <w:b/>
                <w:bCs/>
              </w:rPr>
              <w:t>X</w:t>
            </w:r>
          </w:p>
        </w:tc>
      </w:tr>
      <w:tr w:rsidR="00D92429" w14:paraId="78BB674D" w14:textId="77777777" w:rsidTr="00D92429">
        <w:tc>
          <w:tcPr>
            <w:tcW w:w="1129" w:type="pct"/>
          </w:tcPr>
          <w:p w14:paraId="76C786F7" w14:textId="77777777" w:rsidR="00D92429" w:rsidRPr="00574DA6" w:rsidRDefault="00D92429" w:rsidP="00FA13B6">
            <w:r w:rsidRPr="00574DA6">
              <w:t>ingredient_id</w:t>
            </w:r>
          </w:p>
        </w:tc>
        <w:tc>
          <w:tcPr>
            <w:tcW w:w="1693" w:type="pct"/>
          </w:tcPr>
          <w:p w14:paraId="5F91B142" w14:textId="77777777" w:rsidR="00D92429" w:rsidRPr="00FA13B6" w:rsidRDefault="00D92429" w:rsidP="00FA13B6">
            <w:pPr>
              <w:rPr>
                <w:b/>
                <w:bCs/>
              </w:rPr>
            </w:pPr>
            <w:r w:rsidRPr="00FA13B6">
              <w:rPr>
                <w:b/>
                <w:bCs/>
              </w:rPr>
              <w:t>INT UNSIGNED</w:t>
            </w:r>
          </w:p>
        </w:tc>
        <w:tc>
          <w:tcPr>
            <w:tcW w:w="756" w:type="pct"/>
          </w:tcPr>
          <w:p w14:paraId="734A10CF" w14:textId="77777777" w:rsidR="00D92429" w:rsidRPr="0058474C" w:rsidRDefault="00D92429" w:rsidP="00FA13B6">
            <w:pPr>
              <w:jc w:val="center"/>
              <w:rPr>
                <w:b/>
                <w:bCs/>
              </w:rPr>
            </w:pPr>
            <w:r>
              <w:rPr>
                <w:b/>
                <w:bCs/>
              </w:rPr>
              <w:t>10</w:t>
            </w:r>
          </w:p>
        </w:tc>
        <w:tc>
          <w:tcPr>
            <w:tcW w:w="331" w:type="pct"/>
          </w:tcPr>
          <w:p w14:paraId="7B73BB40" w14:textId="77777777" w:rsidR="00D92429" w:rsidRPr="0058474C" w:rsidRDefault="00D92429" w:rsidP="00FA13B6">
            <w:pPr>
              <w:jc w:val="center"/>
              <w:rPr>
                <w:b/>
                <w:bCs/>
              </w:rPr>
            </w:pPr>
          </w:p>
        </w:tc>
        <w:tc>
          <w:tcPr>
            <w:tcW w:w="448" w:type="pct"/>
          </w:tcPr>
          <w:p w14:paraId="21E36F60" w14:textId="77777777" w:rsidR="00D92429" w:rsidRPr="0058474C" w:rsidRDefault="00D92429" w:rsidP="00FA13B6">
            <w:pPr>
              <w:jc w:val="center"/>
              <w:rPr>
                <w:b/>
                <w:bCs/>
              </w:rPr>
            </w:pPr>
            <w:r>
              <w:rPr>
                <w:b/>
                <w:bCs/>
              </w:rPr>
              <w:t>X</w:t>
            </w:r>
          </w:p>
        </w:tc>
        <w:tc>
          <w:tcPr>
            <w:tcW w:w="321" w:type="pct"/>
          </w:tcPr>
          <w:p w14:paraId="2D3489B9" w14:textId="77777777" w:rsidR="00D92429" w:rsidRPr="00D92429" w:rsidRDefault="00D92429" w:rsidP="00FA13B6">
            <w:pPr>
              <w:jc w:val="center"/>
              <w:rPr>
                <w:b/>
                <w:bCs/>
              </w:rPr>
            </w:pPr>
            <w:r w:rsidRPr="00D92429">
              <w:rPr>
                <w:b/>
                <w:bCs/>
              </w:rPr>
              <w:t>X</w:t>
            </w:r>
          </w:p>
        </w:tc>
        <w:tc>
          <w:tcPr>
            <w:tcW w:w="321" w:type="pct"/>
          </w:tcPr>
          <w:p w14:paraId="53943B7F" w14:textId="77777777" w:rsidR="00D92429" w:rsidRPr="00D92429" w:rsidRDefault="00D92429" w:rsidP="00FA13B6">
            <w:pPr>
              <w:jc w:val="center"/>
              <w:rPr>
                <w:b/>
                <w:bCs/>
              </w:rPr>
            </w:pPr>
            <w:r w:rsidRPr="00D92429">
              <w:rPr>
                <w:b/>
                <w:bCs/>
              </w:rPr>
              <w:t>X</w:t>
            </w:r>
          </w:p>
        </w:tc>
      </w:tr>
      <w:tr w:rsidR="00D92429" w14:paraId="313C0147" w14:textId="77777777" w:rsidTr="00D92429">
        <w:tc>
          <w:tcPr>
            <w:tcW w:w="1129" w:type="pct"/>
          </w:tcPr>
          <w:p w14:paraId="4876F1F4" w14:textId="77777777" w:rsidR="00D92429" w:rsidRPr="00574DA6" w:rsidRDefault="00D92429" w:rsidP="00CF7010">
            <w:r w:rsidRPr="00574DA6">
              <w:t>quantite</w:t>
            </w:r>
          </w:p>
        </w:tc>
        <w:tc>
          <w:tcPr>
            <w:tcW w:w="1693" w:type="pct"/>
          </w:tcPr>
          <w:p w14:paraId="162CF695" w14:textId="77777777" w:rsidR="00D92429" w:rsidRPr="00A050E7" w:rsidRDefault="00D92429" w:rsidP="00CF7010">
            <w:r>
              <w:t>DECIMAL</w:t>
            </w:r>
          </w:p>
        </w:tc>
        <w:tc>
          <w:tcPr>
            <w:tcW w:w="756" w:type="pct"/>
          </w:tcPr>
          <w:p w14:paraId="55FC7CE8" w14:textId="77777777" w:rsidR="00D92429" w:rsidRDefault="00D92429" w:rsidP="00CF7010">
            <w:pPr>
              <w:jc w:val="center"/>
            </w:pPr>
            <w:r>
              <w:t>(5,2)</w:t>
            </w:r>
          </w:p>
        </w:tc>
        <w:tc>
          <w:tcPr>
            <w:tcW w:w="331" w:type="pct"/>
          </w:tcPr>
          <w:p w14:paraId="5250B4C2" w14:textId="77777777" w:rsidR="00D92429" w:rsidRDefault="00D92429" w:rsidP="00CF7010">
            <w:pPr>
              <w:jc w:val="center"/>
            </w:pPr>
          </w:p>
        </w:tc>
        <w:tc>
          <w:tcPr>
            <w:tcW w:w="448" w:type="pct"/>
          </w:tcPr>
          <w:p w14:paraId="7D336691" w14:textId="77777777" w:rsidR="00D92429" w:rsidRDefault="00D92429" w:rsidP="00CF7010">
            <w:pPr>
              <w:jc w:val="center"/>
            </w:pPr>
          </w:p>
        </w:tc>
        <w:tc>
          <w:tcPr>
            <w:tcW w:w="321" w:type="pct"/>
          </w:tcPr>
          <w:p w14:paraId="37F2BEB0" w14:textId="77777777" w:rsidR="00D92429" w:rsidRDefault="00D92429" w:rsidP="00CF7010">
            <w:pPr>
              <w:jc w:val="center"/>
            </w:pPr>
          </w:p>
        </w:tc>
        <w:tc>
          <w:tcPr>
            <w:tcW w:w="321" w:type="pct"/>
          </w:tcPr>
          <w:p w14:paraId="768A4312" w14:textId="77777777" w:rsidR="00D92429" w:rsidRDefault="00D92429" w:rsidP="00CF7010">
            <w:pPr>
              <w:jc w:val="center"/>
            </w:pPr>
            <w:r>
              <w:t>X</w:t>
            </w:r>
          </w:p>
        </w:tc>
      </w:tr>
      <w:tr w:rsidR="00D92429" w14:paraId="357A6972" w14:textId="77777777" w:rsidTr="00D92429">
        <w:tc>
          <w:tcPr>
            <w:tcW w:w="1129" w:type="pct"/>
          </w:tcPr>
          <w:p w14:paraId="6609BE75" w14:textId="77777777" w:rsidR="00D92429" w:rsidRPr="00574DA6" w:rsidRDefault="00D92429" w:rsidP="00FA13B6">
            <w:r w:rsidRPr="00574DA6">
              <w:t>unite</w:t>
            </w:r>
          </w:p>
        </w:tc>
        <w:tc>
          <w:tcPr>
            <w:tcW w:w="1693" w:type="pct"/>
          </w:tcPr>
          <w:p w14:paraId="1EDC7B27" w14:textId="77777777" w:rsidR="00D92429" w:rsidRPr="00A050E7" w:rsidRDefault="00D92429" w:rsidP="00FA13B6">
            <w:r>
              <w:t>VARCHAR</w:t>
            </w:r>
          </w:p>
        </w:tc>
        <w:tc>
          <w:tcPr>
            <w:tcW w:w="756" w:type="pct"/>
          </w:tcPr>
          <w:p w14:paraId="0B6D492F" w14:textId="77777777" w:rsidR="00D92429" w:rsidRDefault="00D92429" w:rsidP="00FA13B6">
            <w:pPr>
              <w:jc w:val="center"/>
            </w:pPr>
            <w:r>
              <w:t>3</w:t>
            </w:r>
          </w:p>
        </w:tc>
        <w:tc>
          <w:tcPr>
            <w:tcW w:w="331" w:type="pct"/>
          </w:tcPr>
          <w:p w14:paraId="7A9D4485" w14:textId="77777777" w:rsidR="00D92429" w:rsidRDefault="00D92429" w:rsidP="00FA13B6">
            <w:pPr>
              <w:jc w:val="center"/>
            </w:pPr>
          </w:p>
        </w:tc>
        <w:tc>
          <w:tcPr>
            <w:tcW w:w="448" w:type="pct"/>
          </w:tcPr>
          <w:p w14:paraId="7E5AA836" w14:textId="77777777" w:rsidR="00D92429" w:rsidRDefault="00D92429" w:rsidP="00FA13B6">
            <w:pPr>
              <w:jc w:val="center"/>
            </w:pPr>
          </w:p>
        </w:tc>
        <w:tc>
          <w:tcPr>
            <w:tcW w:w="321" w:type="pct"/>
          </w:tcPr>
          <w:p w14:paraId="76F4103B" w14:textId="77777777" w:rsidR="00D92429" w:rsidRDefault="00D92429" w:rsidP="00FA13B6">
            <w:pPr>
              <w:jc w:val="center"/>
            </w:pPr>
          </w:p>
        </w:tc>
        <w:tc>
          <w:tcPr>
            <w:tcW w:w="321" w:type="pct"/>
          </w:tcPr>
          <w:p w14:paraId="0C1FA7F0" w14:textId="77777777" w:rsidR="00D92429" w:rsidRDefault="00D92429" w:rsidP="00FA13B6">
            <w:pPr>
              <w:jc w:val="center"/>
            </w:pPr>
            <w:r>
              <w:t>X</w:t>
            </w:r>
          </w:p>
        </w:tc>
      </w:tr>
    </w:tbl>
    <w:p w14:paraId="342C0A4A" w14:textId="2471D152" w:rsidR="00FA13B6" w:rsidRDefault="00FA13B6">
      <w:pPr>
        <w:jc w:val="left"/>
      </w:pPr>
    </w:p>
    <w:p w14:paraId="3B378AE1" w14:textId="77777777" w:rsidR="004F50B2" w:rsidRDefault="004F50B2" w:rsidP="004F50B2">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4F50B2" w14:paraId="08831A58" w14:textId="77777777" w:rsidTr="004F50B2">
        <w:tc>
          <w:tcPr>
            <w:tcW w:w="2265" w:type="dxa"/>
            <w:shd w:val="clear" w:color="auto" w:fill="D9E2F3" w:themeFill="accent1" w:themeFillTint="33"/>
          </w:tcPr>
          <w:p w14:paraId="5CD79AE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565DE103"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6A8E152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67CEEDBB" w14:textId="77777777" w:rsidR="004F50B2" w:rsidRPr="002071A1" w:rsidRDefault="004F50B2" w:rsidP="004F50B2">
            <w:pPr>
              <w:rPr>
                <w:b/>
                <w:bCs/>
              </w:rPr>
            </w:pPr>
            <w:r w:rsidRPr="002071A1">
              <w:rPr>
                <w:b/>
                <w:bCs/>
              </w:rPr>
              <w:t>ON UPDATE</w:t>
            </w:r>
          </w:p>
        </w:tc>
      </w:tr>
      <w:tr w:rsidR="004F50B2" w14:paraId="7CD6C277" w14:textId="77777777" w:rsidTr="004F50B2">
        <w:tc>
          <w:tcPr>
            <w:tcW w:w="2265" w:type="dxa"/>
          </w:tcPr>
          <w:p w14:paraId="28965BAA" w14:textId="77777777" w:rsidR="004F50B2" w:rsidRDefault="004F50B2" w:rsidP="004F50B2">
            <w:r>
              <w:t>produit</w:t>
            </w:r>
          </w:p>
        </w:tc>
        <w:tc>
          <w:tcPr>
            <w:tcW w:w="2265" w:type="dxa"/>
          </w:tcPr>
          <w:p w14:paraId="2B475D5A" w14:textId="77777777" w:rsidR="004F50B2" w:rsidRDefault="004F50B2" w:rsidP="004F50B2">
            <w:r>
              <w:t>id</w:t>
            </w:r>
          </w:p>
        </w:tc>
        <w:tc>
          <w:tcPr>
            <w:tcW w:w="2266" w:type="dxa"/>
          </w:tcPr>
          <w:p w14:paraId="6BD5224E" w14:textId="77777777" w:rsidR="004F50B2" w:rsidRDefault="004F50B2" w:rsidP="004F50B2">
            <w:r>
              <w:t>NO ACTION</w:t>
            </w:r>
          </w:p>
        </w:tc>
        <w:tc>
          <w:tcPr>
            <w:tcW w:w="2266" w:type="dxa"/>
          </w:tcPr>
          <w:p w14:paraId="6A91F7A7" w14:textId="77777777" w:rsidR="004F50B2" w:rsidRDefault="004F50B2" w:rsidP="004F50B2">
            <w:r>
              <w:t>NO ACTION</w:t>
            </w:r>
          </w:p>
        </w:tc>
      </w:tr>
    </w:tbl>
    <w:p w14:paraId="55EF58A6" w14:textId="77777777" w:rsidR="004F50B2" w:rsidRDefault="004F50B2" w:rsidP="004F50B2"/>
    <w:p w14:paraId="5A28B73D" w14:textId="77777777" w:rsidR="004F50B2" w:rsidRDefault="004F50B2" w:rsidP="004F50B2">
      <w:pPr>
        <w:pStyle w:val="Titre4"/>
      </w:pPr>
      <w:r>
        <w:t>Clé étrangère sur ingredient_id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6D2BD2E5" w14:textId="77777777" w:rsidTr="004F50B2">
        <w:tc>
          <w:tcPr>
            <w:tcW w:w="2265" w:type="dxa"/>
            <w:shd w:val="clear" w:color="auto" w:fill="D9E2F3" w:themeFill="accent1" w:themeFillTint="33"/>
          </w:tcPr>
          <w:p w14:paraId="670A7E5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89CDD7E"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54E9EC1C"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D13D6FF" w14:textId="77777777" w:rsidR="004F50B2" w:rsidRPr="002071A1" w:rsidRDefault="004F50B2" w:rsidP="004F50B2">
            <w:pPr>
              <w:rPr>
                <w:b/>
                <w:bCs/>
              </w:rPr>
            </w:pPr>
            <w:r w:rsidRPr="002071A1">
              <w:rPr>
                <w:b/>
                <w:bCs/>
              </w:rPr>
              <w:t>ON UPDATE</w:t>
            </w:r>
          </w:p>
        </w:tc>
      </w:tr>
      <w:tr w:rsidR="004F50B2" w14:paraId="1E556FA3" w14:textId="77777777" w:rsidTr="004F50B2">
        <w:tc>
          <w:tcPr>
            <w:tcW w:w="2265" w:type="dxa"/>
          </w:tcPr>
          <w:p w14:paraId="4546885D" w14:textId="77777777" w:rsidR="004F50B2" w:rsidRDefault="004F50B2" w:rsidP="004F50B2">
            <w:r>
              <w:t>produit</w:t>
            </w:r>
          </w:p>
        </w:tc>
        <w:tc>
          <w:tcPr>
            <w:tcW w:w="2265" w:type="dxa"/>
          </w:tcPr>
          <w:p w14:paraId="3DEA244A" w14:textId="77777777" w:rsidR="004F50B2" w:rsidRDefault="004F50B2" w:rsidP="004F50B2">
            <w:r>
              <w:t>id</w:t>
            </w:r>
          </w:p>
        </w:tc>
        <w:tc>
          <w:tcPr>
            <w:tcW w:w="2266" w:type="dxa"/>
          </w:tcPr>
          <w:p w14:paraId="5A7EEFD1" w14:textId="77777777" w:rsidR="004F50B2" w:rsidRDefault="004F50B2" w:rsidP="004F50B2">
            <w:r>
              <w:t>NO ACTION</w:t>
            </w:r>
          </w:p>
        </w:tc>
        <w:tc>
          <w:tcPr>
            <w:tcW w:w="2266" w:type="dxa"/>
          </w:tcPr>
          <w:p w14:paraId="52C302F6" w14:textId="77777777" w:rsidR="004F50B2" w:rsidRDefault="004F50B2" w:rsidP="004F50B2">
            <w:r>
              <w:t>NO ACTION</w:t>
            </w:r>
          </w:p>
        </w:tc>
      </w:tr>
    </w:tbl>
    <w:p w14:paraId="1893847D" w14:textId="77777777" w:rsidR="00FA13B6" w:rsidRDefault="00FA13B6" w:rsidP="00D92429">
      <w:pPr>
        <w:pStyle w:val="Titre2"/>
      </w:pPr>
      <w:r>
        <w:br w:type="page"/>
      </w:r>
      <w:bookmarkStart w:id="82" w:name="_Toc22056168"/>
      <w:r>
        <w:t>La partie Paiement.</w:t>
      </w:r>
      <w:bookmarkEnd w:id="82"/>
    </w:p>
    <w:p w14:paraId="6E4E6D73" w14:textId="77777777" w:rsidR="00FA13B6" w:rsidRDefault="00FA13B6" w:rsidP="00FA13B6">
      <w:pPr>
        <w:pStyle w:val="Titre3"/>
      </w:pPr>
      <w:bookmarkStart w:id="83" w:name="_Toc22056169"/>
      <w:r>
        <w:t>Paiement</w:t>
      </w:r>
      <w:bookmarkEnd w:id="83"/>
    </w:p>
    <w:tbl>
      <w:tblPr>
        <w:tblStyle w:val="Grilledutableau"/>
        <w:tblW w:w="5000" w:type="pct"/>
        <w:tblLook w:val="04A0" w:firstRow="1" w:lastRow="0" w:firstColumn="1" w:lastColumn="0" w:noHBand="0" w:noVBand="1"/>
      </w:tblPr>
      <w:tblGrid>
        <w:gridCol w:w="2046"/>
        <w:gridCol w:w="3068"/>
        <w:gridCol w:w="1370"/>
        <w:gridCol w:w="600"/>
        <w:gridCol w:w="812"/>
        <w:gridCol w:w="584"/>
        <w:gridCol w:w="582"/>
      </w:tblGrid>
      <w:tr w:rsidR="00D92429" w:rsidRPr="0058474C" w14:paraId="34F0CED6" w14:textId="77777777" w:rsidTr="00D92429">
        <w:tc>
          <w:tcPr>
            <w:tcW w:w="1129" w:type="pct"/>
            <w:shd w:val="clear" w:color="auto" w:fill="D9E2F3" w:themeFill="accent1" w:themeFillTint="33"/>
          </w:tcPr>
          <w:p w14:paraId="51C9BDE7"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3871AC3"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11A8E7F"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62D967F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9755F2B" w14:textId="77777777" w:rsidR="00D92429" w:rsidRPr="0058474C" w:rsidRDefault="00D92429" w:rsidP="009112D2">
            <w:pPr>
              <w:rPr>
                <w:b/>
                <w:bCs/>
              </w:rPr>
            </w:pPr>
            <w:r w:rsidRPr="0058474C">
              <w:rPr>
                <w:b/>
                <w:bCs/>
              </w:rPr>
              <w:t>PK</w:t>
            </w:r>
          </w:p>
        </w:tc>
        <w:tc>
          <w:tcPr>
            <w:tcW w:w="322" w:type="pct"/>
            <w:shd w:val="clear" w:color="auto" w:fill="D9E2F3" w:themeFill="accent1" w:themeFillTint="33"/>
          </w:tcPr>
          <w:p w14:paraId="36D0CD90"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36AD818" w14:textId="77777777" w:rsidR="00D92429" w:rsidRPr="0058474C" w:rsidRDefault="00D92429" w:rsidP="009112D2">
            <w:pPr>
              <w:rPr>
                <w:b/>
                <w:bCs/>
              </w:rPr>
            </w:pPr>
            <w:r>
              <w:rPr>
                <w:b/>
                <w:bCs/>
              </w:rPr>
              <w:t>NN</w:t>
            </w:r>
          </w:p>
        </w:tc>
      </w:tr>
      <w:tr w:rsidR="00D92429" w:rsidRPr="0058474C" w14:paraId="25E9CF2A" w14:textId="77777777" w:rsidTr="00D92429">
        <w:tc>
          <w:tcPr>
            <w:tcW w:w="1129" w:type="pct"/>
          </w:tcPr>
          <w:p w14:paraId="153BB179" w14:textId="77777777" w:rsidR="00D92429" w:rsidRPr="009112D2" w:rsidRDefault="00D92429" w:rsidP="00273330">
            <w:pPr>
              <w:rPr>
                <w:b/>
                <w:bCs/>
              </w:rPr>
            </w:pPr>
            <w:r w:rsidRPr="009112D2">
              <w:rPr>
                <w:b/>
                <w:bCs/>
              </w:rPr>
              <w:t>paiement_id</w:t>
            </w:r>
          </w:p>
        </w:tc>
        <w:tc>
          <w:tcPr>
            <w:tcW w:w="1693" w:type="pct"/>
          </w:tcPr>
          <w:p w14:paraId="2E143E9B" w14:textId="77777777" w:rsidR="00D92429" w:rsidRPr="009112D2" w:rsidRDefault="00D92429" w:rsidP="00273330">
            <w:pPr>
              <w:rPr>
                <w:b/>
                <w:bCs/>
              </w:rPr>
            </w:pPr>
            <w:r w:rsidRPr="009112D2">
              <w:rPr>
                <w:b/>
                <w:bCs/>
              </w:rPr>
              <w:t>INT UNSIGNED</w:t>
            </w:r>
          </w:p>
        </w:tc>
        <w:tc>
          <w:tcPr>
            <w:tcW w:w="756" w:type="pct"/>
          </w:tcPr>
          <w:p w14:paraId="59B29D5E" w14:textId="77777777" w:rsidR="00D92429" w:rsidRPr="009112D2" w:rsidRDefault="00D92429" w:rsidP="00273330">
            <w:pPr>
              <w:jc w:val="center"/>
              <w:rPr>
                <w:b/>
                <w:bCs/>
              </w:rPr>
            </w:pPr>
            <w:r w:rsidRPr="009112D2">
              <w:rPr>
                <w:b/>
                <w:bCs/>
              </w:rPr>
              <w:t>10</w:t>
            </w:r>
          </w:p>
        </w:tc>
        <w:tc>
          <w:tcPr>
            <w:tcW w:w="331" w:type="pct"/>
          </w:tcPr>
          <w:p w14:paraId="344C0FEB" w14:textId="77777777" w:rsidR="00D92429" w:rsidRPr="009112D2" w:rsidRDefault="00D92429" w:rsidP="00273330">
            <w:pPr>
              <w:jc w:val="center"/>
              <w:rPr>
                <w:b/>
                <w:bCs/>
              </w:rPr>
            </w:pPr>
            <w:r>
              <w:rPr>
                <w:b/>
                <w:bCs/>
              </w:rPr>
              <w:t>X</w:t>
            </w:r>
          </w:p>
        </w:tc>
        <w:tc>
          <w:tcPr>
            <w:tcW w:w="448" w:type="pct"/>
          </w:tcPr>
          <w:p w14:paraId="650B6C02" w14:textId="77777777" w:rsidR="00D92429" w:rsidRPr="009112D2" w:rsidRDefault="00D92429" w:rsidP="00273330">
            <w:pPr>
              <w:jc w:val="center"/>
              <w:rPr>
                <w:b/>
                <w:bCs/>
              </w:rPr>
            </w:pPr>
            <w:r w:rsidRPr="009112D2">
              <w:rPr>
                <w:b/>
                <w:bCs/>
              </w:rPr>
              <w:t>X</w:t>
            </w:r>
          </w:p>
        </w:tc>
        <w:tc>
          <w:tcPr>
            <w:tcW w:w="322" w:type="pct"/>
          </w:tcPr>
          <w:p w14:paraId="023B6711" w14:textId="77777777" w:rsidR="00D92429" w:rsidRPr="00E14CE6" w:rsidRDefault="00D92429" w:rsidP="00273330">
            <w:pPr>
              <w:jc w:val="center"/>
              <w:rPr>
                <w:b/>
                <w:bCs/>
              </w:rPr>
            </w:pPr>
          </w:p>
        </w:tc>
        <w:tc>
          <w:tcPr>
            <w:tcW w:w="321" w:type="pct"/>
          </w:tcPr>
          <w:p w14:paraId="3BED9E97" w14:textId="77777777" w:rsidR="00D92429" w:rsidRPr="00E14CE6" w:rsidRDefault="00D92429" w:rsidP="00273330">
            <w:pPr>
              <w:jc w:val="center"/>
              <w:rPr>
                <w:b/>
                <w:bCs/>
              </w:rPr>
            </w:pPr>
            <w:r>
              <w:rPr>
                <w:b/>
                <w:bCs/>
              </w:rPr>
              <w:t>X</w:t>
            </w:r>
          </w:p>
        </w:tc>
      </w:tr>
      <w:tr w:rsidR="00D92429" w:rsidRPr="0058474C" w14:paraId="6848CFF7" w14:textId="77777777" w:rsidTr="00D92429">
        <w:tc>
          <w:tcPr>
            <w:tcW w:w="1129" w:type="pct"/>
          </w:tcPr>
          <w:p w14:paraId="15BD539B" w14:textId="77777777" w:rsidR="00D92429" w:rsidRPr="009112D2" w:rsidRDefault="00D92429" w:rsidP="00273330">
            <w:r>
              <w:t>type</w:t>
            </w:r>
          </w:p>
        </w:tc>
        <w:tc>
          <w:tcPr>
            <w:tcW w:w="3550" w:type="pct"/>
            <w:gridSpan w:val="5"/>
          </w:tcPr>
          <w:p w14:paraId="1B3D1084" w14:textId="77777777" w:rsidR="00D92429" w:rsidRDefault="00D92429" w:rsidP="00273330">
            <w:r>
              <w:t xml:space="preserve">ENUM </w:t>
            </w:r>
            <w:r w:rsidRPr="0090631E">
              <w:t>('espèce',</w:t>
            </w:r>
            <w:r>
              <w:t xml:space="preserve"> </w:t>
            </w:r>
            <w:r w:rsidRPr="0090631E">
              <w:t>'carte bancaire',</w:t>
            </w:r>
            <w:r>
              <w:t xml:space="preserve"> </w:t>
            </w:r>
            <w:r w:rsidRPr="0090631E">
              <w:t>'ticket restaurant',</w:t>
            </w:r>
            <w:r>
              <w:t xml:space="preserve"> </w:t>
            </w:r>
          </w:p>
          <w:p w14:paraId="10AF5C11" w14:textId="77777777" w:rsidR="00D92429" w:rsidRPr="009112D2" w:rsidRDefault="00D92429" w:rsidP="0090631E">
            <w:pPr>
              <w:jc w:val="left"/>
            </w:pPr>
            <w:r w:rsidRPr="0090631E">
              <w:t>'chèque bancaire',</w:t>
            </w:r>
            <w:r>
              <w:t xml:space="preserve"> </w:t>
            </w:r>
            <w:r w:rsidRPr="0090631E">
              <w:t>'sans')</w:t>
            </w:r>
          </w:p>
        </w:tc>
        <w:tc>
          <w:tcPr>
            <w:tcW w:w="321" w:type="pct"/>
          </w:tcPr>
          <w:p w14:paraId="326BAFEC" w14:textId="77777777" w:rsidR="00D92429" w:rsidRDefault="00D92429" w:rsidP="00D92429">
            <w:pPr>
              <w:jc w:val="center"/>
            </w:pPr>
            <w:r>
              <w:t>X</w:t>
            </w:r>
          </w:p>
        </w:tc>
      </w:tr>
    </w:tbl>
    <w:p w14:paraId="4C5F31C3" w14:textId="77777777" w:rsidR="009112D2" w:rsidRPr="009112D2" w:rsidRDefault="009112D2" w:rsidP="009112D2"/>
    <w:p w14:paraId="7B04E96B" w14:textId="77777777" w:rsidR="00FA13B6" w:rsidRDefault="00FA13B6" w:rsidP="00FA13B6">
      <w:pPr>
        <w:pStyle w:val="Titre3"/>
      </w:pPr>
      <w:bookmarkStart w:id="84" w:name="_Toc22056170"/>
      <w:r>
        <w:t>Carte bancaire</w:t>
      </w:r>
      <w:bookmarkEnd w:id="8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1D80F294" w14:textId="77777777" w:rsidTr="00D92429">
        <w:tc>
          <w:tcPr>
            <w:tcW w:w="1129" w:type="pct"/>
            <w:shd w:val="clear" w:color="auto" w:fill="D9E2F3" w:themeFill="accent1" w:themeFillTint="33"/>
          </w:tcPr>
          <w:p w14:paraId="067B9713"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E5F6847"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3D30445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FBB4BB8"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4F54CAE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02F9D452"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455308AF" w14:textId="77777777" w:rsidR="00D92429" w:rsidRPr="0058474C" w:rsidRDefault="00D92429" w:rsidP="009112D2">
            <w:pPr>
              <w:rPr>
                <w:b/>
                <w:bCs/>
              </w:rPr>
            </w:pPr>
            <w:r>
              <w:rPr>
                <w:b/>
                <w:bCs/>
              </w:rPr>
              <w:t>NN</w:t>
            </w:r>
          </w:p>
        </w:tc>
      </w:tr>
      <w:tr w:rsidR="00D92429" w:rsidRPr="0058474C" w14:paraId="67EB4B26" w14:textId="77777777" w:rsidTr="00D92429">
        <w:tc>
          <w:tcPr>
            <w:tcW w:w="1129" w:type="pct"/>
          </w:tcPr>
          <w:p w14:paraId="76E6C971" w14:textId="77777777" w:rsidR="00D92429" w:rsidRPr="009112D2" w:rsidRDefault="00D92429" w:rsidP="009112D2">
            <w:pPr>
              <w:rPr>
                <w:b/>
                <w:bCs/>
              </w:rPr>
            </w:pPr>
            <w:r w:rsidRPr="009112D2">
              <w:rPr>
                <w:b/>
                <w:bCs/>
              </w:rPr>
              <w:t>paiement_id</w:t>
            </w:r>
          </w:p>
        </w:tc>
        <w:tc>
          <w:tcPr>
            <w:tcW w:w="1693" w:type="pct"/>
          </w:tcPr>
          <w:p w14:paraId="0ECADE4D" w14:textId="77777777" w:rsidR="00D92429" w:rsidRPr="009112D2" w:rsidRDefault="00D92429" w:rsidP="009112D2">
            <w:pPr>
              <w:rPr>
                <w:b/>
                <w:bCs/>
              </w:rPr>
            </w:pPr>
            <w:r w:rsidRPr="009112D2">
              <w:rPr>
                <w:b/>
                <w:bCs/>
              </w:rPr>
              <w:t>INT UNSIGNED</w:t>
            </w:r>
          </w:p>
        </w:tc>
        <w:tc>
          <w:tcPr>
            <w:tcW w:w="756" w:type="pct"/>
          </w:tcPr>
          <w:p w14:paraId="17BEF955" w14:textId="77777777" w:rsidR="00D92429" w:rsidRPr="009112D2" w:rsidRDefault="00D92429" w:rsidP="009112D2">
            <w:pPr>
              <w:jc w:val="center"/>
              <w:rPr>
                <w:b/>
                <w:bCs/>
              </w:rPr>
            </w:pPr>
            <w:r w:rsidRPr="009112D2">
              <w:rPr>
                <w:b/>
                <w:bCs/>
              </w:rPr>
              <w:t>10</w:t>
            </w:r>
          </w:p>
        </w:tc>
        <w:tc>
          <w:tcPr>
            <w:tcW w:w="331" w:type="pct"/>
          </w:tcPr>
          <w:p w14:paraId="146FDEB0" w14:textId="77777777" w:rsidR="00D92429" w:rsidRPr="009112D2" w:rsidRDefault="00D92429" w:rsidP="009112D2">
            <w:pPr>
              <w:jc w:val="center"/>
              <w:rPr>
                <w:b/>
                <w:bCs/>
              </w:rPr>
            </w:pPr>
          </w:p>
        </w:tc>
        <w:tc>
          <w:tcPr>
            <w:tcW w:w="448" w:type="pct"/>
          </w:tcPr>
          <w:p w14:paraId="22BED13E" w14:textId="77777777" w:rsidR="00D92429" w:rsidRPr="009112D2" w:rsidRDefault="00D92429" w:rsidP="009112D2">
            <w:pPr>
              <w:jc w:val="center"/>
              <w:rPr>
                <w:b/>
                <w:bCs/>
              </w:rPr>
            </w:pPr>
            <w:r w:rsidRPr="009112D2">
              <w:rPr>
                <w:b/>
                <w:bCs/>
              </w:rPr>
              <w:t>X</w:t>
            </w:r>
          </w:p>
        </w:tc>
        <w:tc>
          <w:tcPr>
            <w:tcW w:w="321" w:type="pct"/>
          </w:tcPr>
          <w:p w14:paraId="0D6E000F" w14:textId="77777777" w:rsidR="00D92429" w:rsidRPr="009112D2" w:rsidRDefault="00D92429" w:rsidP="009112D2">
            <w:pPr>
              <w:jc w:val="center"/>
              <w:rPr>
                <w:b/>
                <w:bCs/>
              </w:rPr>
            </w:pPr>
            <w:r>
              <w:rPr>
                <w:b/>
                <w:bCs/>
              </w:rPr>
              <w:t>X</w:t>
            </w:r>
          </w:p>
        </w:tc>
        <w:tc>
          <w:tcPr>
            <w:tcW w:w="321" w:type="pct"/>
          </w:tcPr>
          <w:p w14:paraId="5004EC55" w14:textId="77777777" w:rsidR="00D92429" w:rsidRDefault="00D92429" w:rsidP="009112D2">
            <w:pPr>
              <w:jc w:val="center"/>
              <w:rPr>
                <w:b/>
                <w:bCs/>
              </w:rPr>
            </w:pPr>
            <w:r>
              <w:rPr>
                <w:b/>
                <w:bCs/>
              </w:rPr>
              <w:t>X</w:t>
            </w:r>
          </w:p>
        </w:tc>
      </w:tr>
      <w:tr w:rsidR="00D92429" w:rsidRPr="0058474C" w14:paraId="27540BDD" w14:textId="77777777" w:rsidTr="00D92429">
        <w:tc>
          <w:tcPr>
            <w:tcW w:w="1129" w:type="pct"/>
          </w:tcPr>
          <w:p w14:paraId="48AEDB94" w14:textId="77777777" w:rsidR="00D92429" w:rsidRPr="00E14CE6" w:rsidRDefault="00D92429" w:rsidP="009112D2">
            <w:r w:rsidRPr="009112D2">
              <w:t>reference</w:t>
            </w:r>
          </w:p>
        </w:tc>
        <w:tc>
          <w:tcPr>
            <w:tcW w:w="1693" w:type="pct"/>
          </w:tcPr>
          <w:p w14:paraId="772A9062" w14:textId="77777777" w:rsidR="00D92429" w:rsidRPr="009112D2" w:rsidRDefault="00D92429" w:rsidP="009112D2">
            <w:r>
              <w:t>VARCHAR</w:t>
            </w:r>
          </w:p>
        </w:tc>
        <w:tc>
          <w:tcPr>
            <w:tcW w:w="756" w:type="pct"/>
          </w:tcPr>
          <w:p w14:paraId="36F1F4B7" w14:textId="77777777" w:rsidR="00D92429" w:rsidRPr="009112D2" w:rsidRDefault="00D92429" w:rsidP="009112D2">
            <w:pPr>
              <w:jc w:val="center"/>
            </w:pPr>
            <w:r>
              <w:t>100</w:t>
            </w:r>
          </w:p>
        </w:tc>
        <w:tc>
          <w:tcPr>
            <w:tcW w:w="331" w:type="pct"/>
          </w:tcPr>
          <w:p w14:paraId="7B45E6B8" w14:textId="77777777" w:rsidR="00D92429" w:rsidRPr="009112D2" w:rsidRDefault="00D92429" w:rsidP="009112D2">
            <w:pPr>
              <w:jc w:val="center"/>
            </w:pPr>
          </w:p>
        </w:tc>
        <w:tc>
          <w:tcPr>
            <w:tcW w:w="448" w:type="pct"/>
          </w:tcPr>
          <w:p w14:paraId="43B123AB" w14:textId="77777777" w:rsidR="00D92429" w:rsidRPr="009112D2" w:rsidRDefault="00D92429" w:rsidP="009112D2">
            <w:pPr>
              <w:jc w:val="center"/>
            </w:pPr>
          </w:p>
        </w:tc>
        <w:tc>
          <w:tcPr>
            <w:tcW w:w="321" w:type="pct"/>
          </w:tcPr>
          <w:p w14:paraId="7DB236A7" w14:textId="77777777" w:rsidR="00D92429" w:rsidRPr="00E14CE6" w:rsidRDefault="00D92429" w:rsidP="009112D2">
            <w:pPr>
              <w:jc w:val="center"/>
            </w:pPr>
          </w:p>
        </w:tc>
        <w:tc>
          <w:tcPr>
            <w:tcW w:w="321" w:type="pct"/>
          </w:tcPr>
          <w:p w14:paraId="38E79536" w14:textId="77777777" w:rsidR="00D92429" w:rsidRPr="00E14CE6" w:rsidRDefault="00D92429" w:rsidP="009112D2">
            <w:pPr>
              <w:jc w:val="center"/>
            </w:pPr>
            <w:r>
              <w:t>X</w:t>
            </w:r>
          </w:p>
        </w:tc>
      </w:tr>
      <w:tr w:rsidR="00D92429" w:rsidRPr="0058474C" w14:paraId="4F3B19CC" w14:textId="77777777" w:rsidTr="00D92429">
        <w:tc>
          <w:tcPr>
            <w:tcW w:w="1129" w:type="pct"/>
          </w:tcPr>
          <w:p w14:paraId="5E57EF8E" w14:textId="77777777" w:rsidR="00D92429" w:rsidRPr="009112D2" w:rsidRDefault="00D92429" w:rsidP="009112D2">
            <w:r>
              <w:t>jour</w:t>
            </w:r>
          </w:p>
        </w:tc>
        <w:tc>
          <w:tcPr>
            <w:tcW w:w="1693" w:type="pct"/>
          </w:tcPr>
          <w:p w14:paraId="6E8E055B" w14:textId="77777777" w:rsidR="00D92429" w:rsidRPr="009112D2" w:rsidRDefault="00D92429" w:rsidP="009112D2">
            <w:r>
              <w:t>DATE</w:t>
            </w:r>
          </w:p>
        </w:tc>
        <w:tc>
          <w:tcPr>
            <w:tcW w:w="756" w:type="pct"/>
          </w:tcPr>
          <w:p w14:paraId="59706E0A" w14:textId="77777777" w:rsidR="00D92429" w:rsidRPr="009112D2" w:rsidRDefault="00D92429" w:rsidP="009112D2">
            <w:pPr>
              <w:jc w:val="center"/>
            </w:pPr>
          </w:p>
        </w:tc>
        <w:tc>
          <w:tcPr>
            <w:tcW w:w="331" w:type="pct"/>
          </w:tcPr>
          <w:p w14:paraId="493A6ABF" w14:textId="77777777" w:rsidR="00D92429" w:rsidRPr="009112D2" w:rsidRDefault="00D92429" w:rsidP="009112D2">
            <w:pPr>
              <w:jc w:val="center"/>
            </w:pPr>
          </w:p>
        </w:tc>
        <w:tc>
          <w:tcPr>
            <w:tcW w:w="448" w:type="pct"/>
          </w:tcPr>
          <w:p w14:paraId="611DF78D" w14:textId="77777777" w:rsidR="00D92429" w:rsidRPr="009112D2" w:rsidRDefault="00D92429" w:rsidP="009112D2">
            <w:pPr>
              <w:jc w:val="center"/>
            </w:pPr>
          </w:p>
        </w:tc>
        <w:tc>
          <w:tcPr>
            <w:tcW w:w="321" w:type="pct"/>
          </w:tcPr>
          <w:p w14:paraId="55AED814" w14:textId="77777777" w:rsidR="00D92429" w:rsidRPr="00E14CE6" w:rsidRDefault="00D92429" w:rsidP="009112D2">
            <w:pPr>
              <w:jc w:val="center"/>
            </w:pPr>
          </w:p>
        </w:tc>
        <w:tc>
          <w:tcPr>
            <w:tcW w:w="321" w:type="pct"/>
          </w:tcPr>
          <w:p w14:paraId="2FA45AC6" w14:textId="77777777" w:rsidR="00D92429" w:rsidRPr="00E14CE6" w:rsidRDefault="00D92429" w:rsidP="009112D2">
            <w:pPr>
              <w:jc w:val="center"/>
            </w:pPr>
            <w:r>
              <w:t>X</w:t>
            </w:r>
          </w:p>
        </w:tc>
      </w:tr>
      <w:tr w:rsidR="00D92429" w:rsidRPr="0058474C" w14:paraId="66AD0BB0" w14:textId="77777777" w:rsidTr="00D92429">
        <w:tc>
          <w:tcPr>
            <w:tcW w:w="1129" w:type="pct"/>
          </w:tcPr>
          <w:p w14:paraId="295985F8" w14:textId="77777777" w:rsidR="00D92429" w:rsidRDefault="00D92429" w:rsidP="009112D2">
            <w:r>
              <w:t>heure</w:t>
            </w:r>
          </w:p>
        </w:tc>
        <w:tc>
          <w:tcPr>
            <w:tcW w:w="1693" w:type="pct"/>
          </w:tcPr>
          <w:p w14:paraId="6A755348" w14:textId="77777777" w:rsidR="00D92429" w:rsidRPr="009112D2" w:rsidRDefault="00D92429" w:rsidP="009112D2">
            <w:r>
              <w:t>TIME</w:t>
            </w:r>
          </w:p>
        </w:tc>
        <w:tc>
          <w:tcPr>
            <w:tcW w:w="756" w:type="pct"/>
          </w:tcPr>
          <w:p w14:paraId="3208E958" w14:textId="77777777" w:rsidR="00D92429" w:rsidRPr="009112D2" w:rsidRDefault="00D92429" w:rsidP="009112D2">
            <w:pPr>
              <w:jc w:val="center"/>
            </w:pPr>
          </w:p>
        </w:tc>
        <w:tc>
          <w:tcPr>
            <w:tcW w:w="331" w:type="pct"/>
          </w:tcPr>
          <w:p w14:paraId="1AEC95EF" w14:textId="77777777" w:rsidR="00D92429" w:rsidRPr="009112D2" w:rsidRDefault="00D92429" w:rsidP="009112D2">
            <w:pPr>
              <w:jc w:val="center"/>
            </w:pPr>
          </w:p>
        </w:tc>
        <w:tc>
          <w:tcPr>
            <w:tcW w:w="448" w:type="pct"/>
          </w:tcPr>
          <w:p w14:paraId="0140B7D0" w14:textId="77777777" w:rsidR="00D92429" w:rsidRPr="009112D2" w:rsidRDefault="00D92429" w:rsidP="009112D2">
            <w:pPr>
              <w:jc w:val="center"/>
            </w:pPr>
          </w:p>
        </w:tc>
        <w:tc>
          <w:tcPr>
            <w:tcW w:w="321" w:type="pct"/>
          </w:tcPr>
          <w:p w14:paraId="2AD84CB4" w14:textId="77777777" w:rsidR="00D92429" w:rsidRPr="00E14CE6" w:rsidRDefault="00D92429" w:rsidP="009112D2">
            <w:pPr>
              <w:jc w:val="center"/>
            </w:pPr>
          </w:p>
        </w:tc>
        <w:tc>
          <w:tcPr>
            <w:tcW w:w="321" w:type="pct"/>
          </w:tcPr>
          <w:p w14:paraId="47035A53" w14:textId="77777777" w:rsidR="00D92429" w:rsidRPr="00E14CE6" w:rsidRDefault="00D92429" w:rsidP="009112D2">
            <w:pPr>
              <w:jc w:val="center"/>
            </w:pPr>
            <w:r>
              <w:t>X</w:t>
            </w:r>
          </w:p>
        </w:tc>
      </w:tr>
    </w:tbl>
    <w:p w14:paraId="17A645E4" w14:textId="6D6A02E3" w:rsidR="009112D2" w:rsidRDefault="009112D2" w:rsidP="009112D2">
      <w:pPr>
        <w:jc w:val="left"/>
      </w:pPr>
    </w:p>
    <w:p w14:paraId="6860DE90"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CCDEAAC" w14:textId="77777777" w:rsidTr="004F50B2">
        <w:tc>
          <w:tcPr>
            <w:tcW w:w="2265" w:type="dxa"/>
            <w:shd w:val="clear" w:color="auto" w:fill="D9E2F3" w:themeFill="accent1" w:themeFillTint="33"/>
          </w:tcPr>
          <w:p w14:paraId="67472CF3"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3094630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47A8144E"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61FCB7B" w14:textId="77777777" w:rsidR="004F50B2" w:rsidRPr="002071A1" w:rsidRDefault="004F50B2" w:rsidP="004F50B2">
            <w:pPr>
              <w:rPr>
                <w:b/>
                <w:bCs/>
              </w:rPr>
            </w:pPr>
            <w:r w:rsidRPr="002071A1">
              <w:rPr>
                <w:b/>
                <w:bCs/>
              </w:rPr>
              <w:t>ON UPDATE</w:t>
            </w:r>
          </w:p>
        </w:tc>
      </w:tr>
      <w:tr w:rsidR="004F50B2" w14:paraId="56E8B514" w14:textId="77777777" w:rsidTr="004F50B2">
        <w:tc>
          <w:tcPr>
            <w:tcW w:w="2265" w:type="dxa"/>
          </w:tcPr>
          <w:p w14:paraId="62B0C324" w14:textId="77777777" w:rsidR="004F50B2" w:rsidRDefault="004F50B2" w:rsidP="004F50B2">
            <w:r>
              <w:t>paiement</w:t>
            </w:r>
          </w:p>
        </w:tc>
        <w:tc>
          <w:tcPr>
            <w:tcW w:w="2265" w:type="dxa"/>
          </w:tcPr>
          <w:p w14:paraId="323B232E" w14:textId="77777777" w:rsidR="004F50B2" w:rsidRDefault="004F50B2" w:rsidP="004F50B2">
            <w:r>
              <w:t>id</w:t>
            </w:r>
          </w:p>
        </w:tc>
        <w:tc>
          <w:tcPr>
            <w:tcW w:w="2266" w:type="dxa"/>
          </w:tcPr>
          <w:p w14:paraId="21C17328" w14:textId="77777777" w:rsidR="004F50B2" w:rsidRDefault="004F50B2" w:rsidP="004F50B2">
            <w:r>
              <w:t>CASCADE</w:t>
            </w:r>
          </w:p>
        </w:tc>
        <w:tc>
          <w:tcPr>
            <w:tcW w:w="2266" w:type="dxa"/>
          </w:tcPr>
          <w:p w14:paraId="156B7809" w14:textId="77777777" w:rsidR="004F50B2" w:rsidRDefault="004F50B2" w:rsidP="004F50B2">
            <w:r>
              <w:t>CASCADE</w:t>
            </w:r>
          </w:p>
        </w:tc>
      </w:tr>
    </w:tbl>
    <w:p w14:paraId="3877A8DE" w14:textId="77777777" w:rsidR="004F50B2" w:rsidRDefault="004F50B2" w:rsidP="004F50B2"/>
    <w:p w14:paraId="61961600" w14:textId="77777777" w:rsidR="004F50B2" w:rsidRDefault="004F50B2" w:rsidP="004F50B2">
      <w:r>
        <w:t>Si on met à jour ou supprime un "paiement", "carte_bancaire" sera modifié ou supprimé.</w:t>
      </w:r>
    </w:p>
    <w:p w14:paraId="16FDA485" w14:textId="77777777" w:rsidR="004F50B2" w:rsidRDefault="004F50B2" w:rsidP="009112D2">
      <w:pPr>
        <w:jc w:val="left"/>
      </w:pPr>
    </w:p>
    <w:p w14:paraId="60D40555" w14:textId="77777777" w:rsidR="00FA13B6" w:rsidRDefault="00FA13B6" w:rsidP="00FA13B6">
      <w:pPr>
        <w:pStyle w:val="Titre3"/>
      </w:pPr>
      <w:bookmarkStart w:id="85" w:name="_Toc22056171"/>
      <w:r>
        <w:t>Chèque</w:t>
      </w:r>
      <w:bookmarkEnd w:id="8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59EB723" w14:textId="77777777" w:rsidTr="00D92429">
        <w:tc>
          <w:tcPr>
            <w:tcW w:w="1129" w:type="pct"/>
            <w:shd w:val="clear" w:color="auto" w:fill="D9E2F3" w:themeFill="accent1" w:themeFillTint="33"/>
          </w:tcPr>
          <w:p w14:paraId="40DD6EF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09F7A2F9"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7C33F3BC"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701A65DC"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3FC29EC9"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8525438"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7975C1F4" w14:textId="77777777" w:rsidR="00D92429" w:rsidRPr="0058474C" w:rsidRDefault="00D92429" w:rsidP="009112D2">
            <w:pPr>
              <w:rPr>
                <w:b/>
                <w:bCs/>
              </w:rPr>
            </w:pPr>
            <w:r>
              <w:rPr>
                <w:b/>
                <w:bCs/>
              </w:rPr>
              <w:t>NN</w:t>
            </w:r>
          </w:p>
        </w:tc>
      </w:tr>
      <w:tr w:rsidR="00D92429" w:rsidRPr="0058474C" w14:paraId="404C2C7E" w14:textId="77777777" w:rsidTr="00D92429">
        <w:tc>
          <w:tcPr>
            <w:tcW w:w="1129" w:type="pct"/>
          </w:tcPr>
          <w:p w14:paraId="24E4792E" w14:textId="77777777" w:rsidR="00D92429" w:rsidRPr="009112D2" w:rsidRDefault="00D92429" w:rsidP="009112D2">
            <w:pPr>
              <w:rPr>
                <w:b/>
                <w:bCs/>
              </w:rPr>
            </w:pPr>
            <w:r w:rsidRPr="009112D2">
              <w:rPr>
                <w:b/>
                <w:bCs/>
              </w:rPr>
              <w:t>paiement_id</w:t>
            </w:r>
          </w:p>
        </w:tc>
        <w:tc>
          <w:tcPr>
            <w:tcW w:w="1693" w:type="pct"/>
          </w:tcPr>
          <w:p w14:paraId="6C09ADC7" w14:textId="77777777" w:rsidR="00D92429" w:rsidRPr="009112D2" w:rsidRDefault="00D92429" w:rsidP="009112D2">
            <w:pPr>
              <w:rPr>
                <w:b/>
                <w:bCs/>
              </w:rPr>
            </w:pPr>
            <w:r w:rsidRPr="009112D2">
              <w:rPr>
                <w:b/>
                <w:bCs/>
              </w:rPr>
              <w:t>INT UNSIGNED</w:t>
            </w:r>
          </w:p>
        </w:tc>
        <w:tc>
          <w:tcPr>
            <w:tcW w:w="756" w:type="pct"/>
          </w:tcPr>
          <w:p w14:paraId="4A5CA3DA" w14:textId="77777777" w:rsidR="00D92429" w:rsidRPr="009112D2" w:rsidRDefault="00D92429" w:rsidP="009112D2">
            <w:pPr>
              <w:jc w:val="center"/>
              <w:rPr>
                <w:b/>
                <w:bCs/>
              </w:rPr>
            </w:pPr>
            <w:r w:rsidRPr="009112D2">
              <w:rPr>
                <w:b/>
                <w:bCs/>
              </w:rPr>
              <w:t>10</w:t>
            </w:r>
          </w:p>
        </w:tc>
        <w:tc>
          <w:tcPr>
            <w:tcW w:w="331" w:type="pct"/>
          </w:tcPr>
          <w:p w14:paraId="5F06C613" w14:textId="77777777" w:rsidR="00D92429" w:rsidRPr="009112D2" w:rsidRDefault="00D92429" w:rsidP="009112D2">
            <w:pPr>
              <w:jc w:val="center"/>
              <w:rPr>
                <w:b/>
                <w:bCs/>
              </w:rPr>
            </w:pPr>
          </w:p>
        </w:tc>
        <w:tc>
          <w:tcPr>
            <w:tcW w:w="448" w:type="pct"/>
          </w:tcPr>
          <w:p w14:paraId="21E9A59D" w14:textId="77777777" w:rsidR="00D92429" w:rsidRPr="009112D2" w:rsidRDefault="00D92429" w:rsidP="009112D2">
            <w:pPr>
              <w:jc w:val="center"/>
              <w:rPr>
                <w:b/>
                <w:bCs/>
              </w:rPr>
            </w:pPr>
            <w:r w:rsidRPr="009112D2">
              <w:rPr>
                <w:b/>
                <w:bCs/>
              </w:rPr>
              <w:t>X</w:t>
            </w:r>
          </w:p>
        </w:tc>
        <w:tc>
          <w:tcPr>
            <w:tcW w:w="321" w:type="pct"/>
          </w:tcPr>
          <w:p w14:paraId="1B83424B" w14:textId="77777777" w:rsidR="00D92429" w:rsidRPr="00E14CE6" w:rsidRDefault="00D92429" w:rsidP="009112D2">
            <w:pPr>
              <w:jc w:val="center"/>
              <w:rPr>
                <w:b/>
                <w:bCs/>
              </w:rPr>
            </w:pPr>
            <w:r>
              <w:rPr>
                <w:b/>
                <w:bCs/>
              </w:rPr>
              <w:t>X</w:t>
            </w:r>
          </w:p>
        </w:tc>
        <w:tc>
          <w:tcPr>
            <w:tcW w:w="321" w:type="pct"/>
          </w:tcPr>
          <w:p w14:paraId="1592EAF3" w14:textId="77777777" w:rsidR="00D92429" w:rsidRDefault="00D92429" w:rsidP="009112D2">
            <w:pPr>
              <w:jc w:val="center"/>
              <w:rPr>
                <w:b/>
                <w:bCs/>
              </w:rPr>
            </w:pPr>
            <w:r>
              <w:rPr>
                <w:b/>
                <w:bCs/>
              </w:rPr>
              <w:t>X</w:t>
            </w:r>
          </w:p>
        </w:tc>
      </w:tr>
      <w:tr w:rsidR="00D92429" w:rsidRPr="0058474C" w14:paraId="32CB7EA3" w14:textId="77777777" w:rsidTr="00D92429">
        <w:tc>
          <w:tcPr>
            <w:tcW w:w="1129" w:type="pct"/>
          </w:tcPr>
          <w:p w14:paraId="4553AACD" w14:textId="77777777" w:rsidR="00D92429" w:rsidRPr="009112D2" w:rsidRDefault="00D92429" w:rsidP="009112D2">
            <w:r w:rsidRPr="009112D2">
              <w:t>banque</w:t>
            </w:r>
          </w:p>
        </w:tc>
        <w:tc>
          <w:tcPr>
            <w:tcW w:w="1693" w:type="pct"/>
          </w:tcPr>
          <w:p w14:paraId="35CC49D3" w14:textId="77777777" w:rsidR="00D92429" w:rsidRPr="009112D2" w:rsidRDefault="00D92429" w:rsidP="009112D2">
            <w:r>
              <w:t>TINYINT UNSIGNED</w:t>
            </w:r>
          </w:p>
        </w:tc>
        <w:tc>
          <w:tcPr>
            <w:tcW w:w="756" w:type="pct"/>
          </w:tcPr>
          <w:p w14:paraId="7938E4D6" w14:textId="77777777" w:rsidR="00D92429" w:rsidRPr="009112D2" w:rsidRDefault="00D92429" w:rsidP="009112D2">
            <w:pPr>
              <w:jc w:val="center"/>
            </w:pPr>
            <w:r>
              <w:t>3</w:t>
            </w:r>
          </w:p>
        </w:tc>
        <w:tc>
          <w:tcPr>
            <w:tcW w:w="331" w:type="pct"/>
          </w:tcPr>
          <w:p w14:paraId="16AFE6FF" w14:textId="77777777" w:rsidR="00D92429" w:rsidRPr="009112D2" w:rsidRDefault="00D92429" w:rsidP="009112D2">
            <w:pPr>
              <w:jc w:val="center"/>
            </w:pPr>
          </w:p>
        </w:tc>
        <w:tc>
          <w:tcPr>
            <w:tcW w:w="448" w:type="pct"/>
          </w:tcPr>
          <w:p w14:paraId="753D84D9" w14:textId="77777777" w:rsidR="00D92429" w:rsidRPr="009112D2" w:rsidRDefault="00D92429" w:rsidP="009112D2">
            <w:pPr>
              <w:jc w:val="center"/>
            </w:pPr>
          </w:p>
        </w:tc>
        <w:tc>
          <w:tcPr>
            <w:tcW w:w="321" w:type="pct"/>
          </w:tcPr>
          <w:p w14:paraId="541E6C38" w14:textId="77777777" w:rsidR="00D92429" w:rsidRPr="009112D2" w:rsidRDefault="00D92429" w:rsidP="009112D2">
            <w:pPr>
              <w:jc w:val="center"/>
            </w:pPr>
            <w:r>
              <w:t>X</w:t>
            </w:r>
          </w:p>
        </w:tc>
        <w:tc>
          <w:tcPr>
            <w:tcW w:w="321" w:type="pct"/>
          </w:tcPr>
          <w:p w14:paraId="2E2A960F" w14:textId="77777777" w:rsidR="00D92429" w:rsidRDefault="00D92429" w:rsidP="009112D2">
            <w:pPr>
              <w:jc w:val="center"/>
            </w:pPr>
            <w:r>
              <w:t>X</w:t>
            </w:r>
          </w:p>
        </w:tc>
      </w:tr>
      <w:tr w:rsidR="00D92429" w:rsidRPr="0058474C" w14:paraId="555B5050" w14:textId="77777777" w:rsidTr="00D92429">
        <w:tc>
          <w:tcPr>
            <w:tcW w:w="1129" w:type="pct"/>
          </w:tcPr>
          <w:p w14:paraId="43C60E1A" w14:textId="77777777" w:rsidR="00D92429" w:rsidRPr="009112D2" w:rsidRDefault="00D92429" w:rsidP="009112D2">
            <w:r>
              <w:t>numero</w:t>
            </w:r>
          </w:p>
        </w:tc>
        <w:tc>
          <w:tcPr>
            <w:tcW w:w="1693" w:type="pct"/>
          </w:tcPr>
          <w:p w14:paraId="2017E1F3" w14:textId="77777777" w:rsidR="00D92429" w:rsidRDefault="00D92429" w:rsidP="009112D2">
            <w:r>
              <w:t>VARCHAR</w:t>
            </w:r>
          </w:p>
        </w:tc>
        <w:tc>
          <w:tcPr>
            <w:tcW w:w="756" w:type="pct"/>
          </w:tcPr>
          <w:p w14:paraId="4F43ED56" w14:textId="77777777" w:rsidR="00D92429" w:rsidRDefault="00D92429" w:rsidP="009112D2">
            <w:pPr>
              <w:jc w:val="center"/>
            </w:pPr>
            <w:r>
              <w:t>100</w:t>
            </w:r>
          </w:p>
        </w:tc>
        <w:tc>
          <w:tcPr>
            <w:tcW w:w="331" w:type="pct"/>
          </w:tcPr>
          <w:p w14:paraId="7BF4CFB5" w14:textId="77777777" w:rsidR="00D92429" w:rsidRPr="009112D2" w:rsidRDefault="00D92429" w:rsidP="009112D2">
            <w:pPr>
              <w:jc w:val="center"/>
            </w:pPr>
          </w:p>
        </w:tc>
        <w:tc>
          <w:tcPr>
            <w:tcW w:w="448" w:type="pct"/>
          </w:tcPr>
          <w:p w14:paraId="79D1604A" w14:textId="77777777" w:rsidR="00D92429" w:rsidRPr="009112D2" w:rsidRDefault="00D92429" w:rsidP="009112D2">
            <w:pPr>
              <w:jc w:val="center"/>
            </w:pPr>
          </w:p>
        </w:tc>
        <w:tc>
          <w:tcPr>
            <w:tcW w:w="321" w:type="pct"/>
          </w:tcPr>
          <w:p w14:paraId="7067FBBA" w14:textId="77777777" w:rsidR="00D92429" w:rsidRDefault="00D92429" w:rsidP="009112D2">
            <w:pPr>
              <w:jc w:val="center"/>
            </w:pPr>
          </w:p>
        </w:tc>
        <w:tc>
          <w:tcPr>
            <w:tcW w:w="321" w:type="pct"/>
          </w:tcPr>
          <w:p w14:paraId="603110B8" w14:textId="77777777" w:rsidR="00D92429" w:rsidRDefault="00D92429" w:rsidP="009112D2">
            <w:pPr>
              <w:jc w:val="center"/>
            </w:pPr>
            <w:r>
              <w:t>X</w:t>
            </w:r>
          </w:p>
        </w:tc>
      </w:tr>
      <w:tr w:rsidR="00D92429" w:rsidRPr="0058474C" w14:paraId="5089C583" w14:textId="77777777" w:rsidTr="00D92429">
        <w:tc>
          <w:tcPr>
            <w:tcW w:w="1129" w:type="pct"/>
          </w:tcPr>
          <w:p w14:paraId="2B24F55D" w14:textId="77777777" w:rsidR="00D92429" w:rsidRDefault="00D92429" w:rsidP="009112D2">
            <w:r>
              <w:t>jour</w:t>
            </w:r>
          </w:p>
        </w:tc>
        <w:tc>
          <w:tcPr>
            <w:tcW w:w="1693" w:type="pct"/>
          </w:tcPr>
          <w:p w14:paraId="43E5C4A1" w14:textId="77777777" w:rsidR="00D92429" w:rsidRDefault="00D92429" w:rsidP="009112D2">
            <w:r>
              <w:t>DATE</w:t>
            </w:r>
          </w:p>
        </w:tc>
        <w:tc>
          <w:tcPr>
            <w:tcW w:w="756" w:type="pct"/>
          </w:tcPr>
          <w:p w14:paraId="60B53824" w14:textId="77777777" w:rsidR="00D92429" w:rsidRDefault="00D92429" w:rsidP="009112D2">
            <w:pPr>
              <w:jc w:val="center"/>
            </w:pPr>
          </w:p>
        </w:tc>
        <w:tc>
          <w:tcPr>
            <w:tcW w:w="331" w:type="pct"/>
          </w:tcPr>
          <w:p w14:paraId="2337AD3F" w14:textId="77777777" w:rsidR="00D92429" w:rsidRPr="009112D2" w:rsidRDefault="00D92429" w:rsidP="009112D2">
            <w:pPr>
              <w:jc w:val="center"/>
            </w:pPr>
          </w:p>
        </w:tc>
        <w:tc>
          <w:tcPr>
            <w:tcW w:w="448" w:type="pct"/>
          </w:tcPr>
          <w:p w14:paraId="29FE2081" w14:textId="77777777" w:rsidR="00D92429" w:rsidRPr="009112D2" w:rsidRDefault="00D92429" w:rsidP="009112D2">
            <w:pPr>
              <w:jc w:val="center"/>
            </w:pPr>
          </w:p>
        </w:tc>
        <w:tc>
          <w:tcPr>
            <w:tcW w:w="321" w:type="pct"/>
          </w:tcPr>
          <w:p w14:paraId="1531CDCE" w14:textId="77777777" w:rsidR="00D92429" w:rsidRDefault="00D92429" w:rsidP="009112D2">
            <w:pPr>
              <w:jc w:val="center"/>
            </w:pPr>
          </w:p>
        </w:tc>
        <w:tc>
          <w:tcPr>
            <w:tcW w:w="321" w:type="pct"/>
          </w:tcPr>
          <w:p w14:paraId="32B1229E" w14:textId="77777777" w:rsidR="00D92429" w:rsidRDefault="00D92429" w:rsidP="009112D2">
            <w:pPr>
              <w:jc w:val="center"/>
            </w:pPr>
            <w:r>
              <w:t>X</w:t>
            </w:r>
          </w:p>
        </w:tc>
      </w:tr>
    </w:tbl>
    <w:p w14:paraId="506B22AF" w14:textId="6F52FF58" w:rsidR="009112D2" w:rsidRDefault="009112D2" w:rsidP="009112D2"/>
    <w:p w14:paraId="5836F0D9"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8001A86" w14:textId="77777777" w:rsidTr="004F50B2">
        <w:tc>
          <w:tcPr>
            <w:tcW w:w="2265" w:type="dxa"/>
            <w:shd w:val="clear" w:color="auto" w:fill="D9E2F3" w:themeFill="accent1" w:themeFillTint="33"/>
          </w:tcPr>
          <w:p w14:paraId="4EC2A107"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BA86E79"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7A2E523"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2F3D26A3" w14:textId="77777777" w:rsidR="004F50B2" w:rsidRPr="002071A1" w:rsidRDefault="004F50B2" w:rsidP="004F50B2">
            <w:pPr>
              <w:rPr>
                <w:b/>
                <w:bCs/>
              </w:rPr>
            </w:pPr>
            <w:r w:rsidRPr="002071A1">
              <w:rPr>
                <w:b/>
                <w:bCs/>
              </w:rPr>
              <w:t>ON UPDATE</w:t>
            </w:r>
          </w:p>
        </w:tc>
      </w:tr>
      <w:tr w:rsidR="004F50B2" w14:paraId="6795AF01" w14:textId="77777777" w:rsidTr="004F50B2">
        <w:tc>
          <w:tcPr>
            <w:tcW w:w="2265" w:type="dxa"/>
          </w:tcPr>
          <w:p w14:paraId="17066252" w14:textId="77777777" w:rsidR="004F50B2" w:rsidRDefault="004F50B2" w:rsidP="004F50B2">
            <w:r>
              <w:t>paiement</w:t>
            </w:r>
          </w:p>
        </w:tc>
        <w:tc>
          <w:tcPr>
            <w:tcW w:w="2265" w:type="dxa"/>
          </w:tcPr>
          <w:p w14:paraId="6AF69CE2" w14:textId="77777777" w:rsidR="004F50B2" w:rsidRDefault="004F50B2" w:rsidP="004F50B2">
            <w:r>
              <w:t>id</w:t>
            </w:r>
          </w:p>
        </w:tc>
        <w:tc>
          <w:tcPr>
            <w:tcW w:w="2266" w:type="dxa"/>
          </w:tcPr>
          <w:p w14:paraId="11ED73AE" w14:textId="77777777" w:rsidR="004F50B2" w:rsidRDefault="004F50B2" w:rsidP="004F50B2">
            <w:r>
              <w:t>CASCADE</w:t>
            </w:r>
          </w:p>
        </w:tc>
        <w:tc>
          <w:tcPr>
            <w:tcW w:w="2266" w:type="dxa"/>
          </w:tcPr>
          <w:p w14:paraId="5D7B8B23" w14:textId="77777777" w:rsidR="004F50B2" w:rsidRDefault="004F50B2" w:rsidP="004F50B2">
            <w:r>
              <w:t>CASCADE</w:t>
            </w:r>
          </w:p>
        </w:tc>
      </w:tr>
    </w:tbl>
    <w:p w14:paraId="7467ABC7" w14:textId="77777777" w:rsidR="004F50B2" w:rsidRDefault="004F50B2" w:rsidP="004F50B2"/>
    <w:p w14:paraId="4835D925" w14:textId="77777777" w:rsidR="004F50B2" w:rsidRDefault="004F50B2" w:rsidP="004F50B2">
      <w:r>
        <w:t>Si on met à jour ou supprime un "paiement", "cheque" sera modifié ou supprimé.</w:t>
      </w:r>
    </w:p>
    <w:p w14:paraId="5E1ABBB8" w14:textId="77777777" w:rsidR="004F50B2" w:rsidRPr="009112D2" w:rsidRDefault="004F50B2" w:rsidP="009112D2"/>
    <w:p w14:paraId="391E6339" w14:textId="77777777" w:rsidR="00FA13B6" w:rsidRDefault="00FA13B6" w:rsidP="00FA13B6">
      <w:pPr>
        <w:pStyle w:val="Titre3"/>
      </w:pPr>
      <w:bookmarkStart w:id="86" w:name="_Toc22056172"/>
      <w:r>
        <w:t>Ticket restaurant</w:t>
      </w:r>
      <w:bookmarkEnd w:id="86"/>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74FEEF95" w14:textId="77777777" w:rsidTr="00D92429">
        <w:tc>
          <w:tcPr>
            <w:tcW w:w="1129" w:type="pct"/>
            <w:shd w:val="clear" w:color="auto" w:fill="D9E2F3" w:themeFill="accent1" w:themeFillTint="33"/>
          </w:tcPr>
          <w:p w14:paraId="5DD15EC4"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442D75F8"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1F139319"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4CFEDE0E"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68998CDC"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65BDC297"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3BDEFF8F" w14:textId="77777777" w:rsidR="00D92429" w:rsidRPr="0058474C" w:rsidRDefault="00D92429" w:rsidP="009112D2">
            <w:pPr>
              <w:rPr>
                <w:b/>
                <w:bCs/>
              </w:rPr>
            </w:pPr>
            <w:r>
              <w:rPr>
                <w:b/>
                <w:bCs/>
              </w:rPr>
              <w:t>NN</w:t>
            </w:r>
          </w:p>
        </w:tc>
      </w:tr>
      <w:tr w:rsidR="00D92429" w:rsidRPr="0058474C" w14:paraId="047A13BF" w14:textId="77777777" w:rsidTr="00D92429">
        <w:tc>
          <w:tcPr>
            <w:tcW w:w="1129" w:type="pct"/>
          </w:tcPr>
          <w:p w14:paraId="733A10C6" w14:textId="77777777" w:rsidR="00D92429" w:rsidRPr="009112D2" w:rsidRDefault="00D92429" w:rsidP="009112D2">
            <w:pPr>
              <w:rPr>
                <w:b/>
                <w:bCs/>
              </w:rPr>
            </w:pPr>
            <w:r w:rsidRPr="009112D2">
              <w:rPr>
                <w:b/>
                <w:bCs/>
              </w:rPr>
              <w:t>paiement_id</w:t>
            </w:r>
          </w:p>
        </w:tc>
        <w:tc>
          <w:tcPr>
            <w:tcW w:w="1693" w:type="pct"/>
          </w:tcPr>
          <w:p w14:paraId="15A280A1" w14:textId="77777777" w:rsidR="00D92429" w:rsidRPr="009112D2" w:rsidRDefault="00D92429" w:rsidP="009112D2">
            <w:pPr>
              <w:rPr>
                <w:b/>
                <w:bCs/>
              </w:rPr>
            </w:pPr>
            <w:r w:rsidRPr="009112D2">
              <w:rPr>
                <w:b/>
                <w:bCs/>
              </w:rPr>
              <w:t>INT UNSIGNED</w:t>
            </w:r>
          </w:p>
        </w:tc>
        <w:tc>
          <w:tcPr>
            <w:tcW w:w="756" w:type="pct"/>
          </w:tcPr>
          <w:p w14:paraId="162D6E57" w14:textId="77777777" w:rsidR="00D92429" w:rsidRPr="009112D2" w:rsidRDefault="00D92429" w:rsidP="00273330">
            <w:pPr>
              <w:jc w:val="center"/>
              <w:rPr>
                <w:b/>
                <w:bCs/>
              </w:rPr>
            </w:pPr>
            <w:r w:rsidRPr="009112D2">
              <w:rPr>
                <w:b/>
                <w:bCs/>
              </w:rPr>
              <w:t>10</w:t>
            </w:r>
          </w:p>
        </w:tc>
        <w:tc>
          <w:tcPr>
            <w:tcW w:w="331" w:type="pct"/>
          </w:tcPr>
          <w:p w14:paraId="67EECEE1" w14:textId="77777777" w:rsidR="00D92429" w:rsidRPr="009112D2" w:rsidRDefault="00D92429" w:rsidP="009112D2">
            <w:pPr>
              <w:rPr>
                <w:b/>
                <w:bCs/>
              </w:rPr>
            </w:pPr>
          </w:p>
        </w:tc>
        <w:tc>
          <w:tcPr>
            <w:tcW w:w="448" w:type="pct"/>
          </w:tcPr>
          <w:p w14:paraId="4F836E52" w14:textId="77777777" w:rsidR="00D92429" w:rsidRPr="009112D2" w:rsidRDefault="00D92429" w:rsidP="00273330">
            <w:pPr>
              <w:jc w:val="center"/>
              <w:rPr>
                <w:b/>
                <w:bCs/>
              </w:rPr>
            </w:pPr>
            <w:r w:rsidRPr="009112D2">
              <w:rPr>
                <w:b/>
                <w:bCs/>
              </w:rPr>
              <w:t>X</w:t>
            </w:r>
          </w:p>
        </w:tc>
        <w:tc>
          <w:tcPr>
            <w:tcW w:w="321" w:type="pct"/>
          </w:tcPr>
          <w:p w14:paraId="002C1ECD" w14:textId="77777777" w:rsidR="00D92429" w:rsidRPr="00E14CE6" w:rsidRDefault="00D92429" w:rsidP="009112D2">
            <w:pPr>
              <w:jc w:val="center"/>
              <w:rPr>
                <w:b/>
                <w:bCs/>
              </w:rPr>
            </w:pPr>
            <w:r>
              <w:rPr>
                <w:b/>
                <w:bCs/>
              </w:rPr>
              <w:t>X</w:t>
            </w:r>
          </w:p>
        </w:tc>
        <w:tc>
          <w:tcPr>
            <w:tcW w:w="321" w:type="pct"/>
          </w:tcPr>
          <w:p w14:paraId="37A65E3D" w14:textId="77777777" w:rsidR="00D92429" w:rsidRDefault="00D92429" w:rsidP="009112D2">
            <w:pPr>
              <w:jc w:val="center"/>
              <w:rPr>
                <w:b/>
                <w:bCs/>
              </w:rPr>
            </w:pPr>
            <w:r>
              <w:rPr>
                <w:b/>
                <w:bCs/>
              </w:rPr>
              <w:t>X</w:t>
            </w:r>
          </w:p>
        </w:tc>
      </w:tr>
      <w:tr w:rsidR="00D92429" w:rsidRPr="0058474C" w14:paraId="002B772F" w14:textId="77777777" w:rsidTr="00D92429">
        <w:tc>
          <w:tcPr>
            <w:tcW w:w="1129" w:type="pct"/>
          </w:tcPr>
          <w:p w14:paraId="5A54301F" w14:textId="77777777" w:rsidR="00D92429" w:rsidRPr="009112D2" w:rsidRDefault="00D92429" w:rsidP="00273330">
            <w:r>
              <w:t>numero</w:t>
            </w:r>
          </w:p>
        </w:tc>
        <w:tc>
          <w:tcPr>
            <w:tcW w:w="1693" w:type="pct"/>
          </w:tcPr>
          <w:p w14:paraId="6AC6F5C4" w14:textId="77777777" w:rsidR="00D92429" w:rsidRDefault="00D92429" w:rsidP="00273330">
            <w:r>
              <w:t>VARCHAR</w:t>
            </w:r>
          </w:p>
        </w:tc>
        <w:tc>
          <w:tcPr>
            <w:tcW w:w="756" w:type="pct"/>
          </w:tcPr>
          <w:p w14:paraId="6DCF5E9B" w14:textId="77777777" w:rsidR="00D92429" w:rsidRDefault="00D92429" w:rsidP="00273330">
            <w:pPr>
              <w:jc w:val="center"/>
            </w:pPr>
            <w:r>
              <w:t>50</w:t>
            </w:r>
          </w:p>
        </w:tc>
        <w:tc>
          <w:tcPr>
            <w:tcW w:w="331" w:type="pct"/>
          </w:tcPr>
          <w:p w14:paraId="476D4AA2" w14:textId="77777777" w:rsidR="00D92429" w:rsidRPr="009112D2" w:rsidRDefault="00D92429" w:rsidP="00273330">
            <w:pPr>
              <w:jc w:val="center"/>
            </w:pPr>
          </w:p>
        </w:tc>
        <w:tc>
          <w:tcPr>
            <w:tcW w:w="448" w:type="pct"/>
          </w:tcPr>
          <w:p w14:paraId="46D4F91A" w14:textId="77777777" w:rsidR="00D92429" w:rsidRPr="009112D2" w:rsidRDefault="00D92429" w:rsidP="00273330">
            <w:pPr>
              <w:jc w:val="center"/>
            </w:pPr>
          </w:p>
        </w:tc>
        <w:tc>
          <w:tcPr>
            <w:tcW w:w="321" w:type="pct"/>
          </w:tcPr>
          <w:p w14:paraId="73652286" w14:textId="77777777" w:rsidR="00D92429" w:rsidRDefault="00D92429" w:rsidP="00273330">
            <w:pPr>
              <w:jc w:val="center"/>
            </w:pPr>
          </w:p>
        </w:tc>
        <w:tc>
          <w:tcPr>
            <w:tcW w:w="321" w:type="pct"/>
          </w:tcPr>
          <w:p w14:paraId="09EA64D8" w14:textId="77777777" w:rsidR="00D92429" w:rsidRDefault="00D92429" w:rsidP="00273330">
            <w:pPr>
              <w:jc w:val="center"/>
            </w:pPr>
            <w:r>
              <w:t>X</w:t>
            </w:r>
          </w:p>
        </w:tc>
      </w:tr>
      <w:tr w:rsidR="00D92429" w:rsidRPr="0058474C" w14:paraId="16A4B529" w14:textId="77777777" w:rsidTr="00D92429">
        <w:tc>
          <w:tcPr>
            <w:tcW w:w="1129" w:type="pct"/>
          </w:tcPr>
          <w:p w14:paraId="1E87E8D8" w14:textId="77777777" w:rsidR="00D92429" w:rsidRPr="00A201F2" w:rsidRDefault="00D92429" w:rsidP="00273330">
            <w:r w:rsidRPr="00A201F2">
              <w:t>etablissement_id</w:t>
            </w:r>
          </w:p>
        </w:tc>
        <w:tc>
          <w:tcPr>
            <w:tcW w:w="1693" w:type="pct"/>
          </w:tcPr>
          <w:p w14:paraId="5EFC64BC" w14:textId="77777777" w:rsidR="00D92429" w:rsidRPr="00A201F2" w:rsidRDefault="00D92429" w:rsidP="00273330">
            <w:r w:rsidRPr="00A201F2">
              <w:t>TINYINT UNSIGNED</w:t>
            </w:r>
          </w:p>
        </w:tc>
        <w:tc>
          <w:tcPr>
            <w:tcW w:w="756" w:type="pct"/>
          </w:tcPr>
          <w:p w14:paraId="13B1665A" w14:textId="77777777" w:rsidR="00D92429" w:rsidRPr="00A201F2" w:rsidRDefault="00D92429" w:rsidP="00273330">
            <w:pPr>
              <w:jc w:val="center"/>
            </w:pPr>
            <w:r w:rsidRPr="00A201F2">
              <w:t>3</w:t>
            </w:r>
          </w:p>
        </w:tc>
        <w:tc>
          <w:tcPr>
            <w:tcW w:w="331" w:type="pct"/>
          </w:tcPr>
          <w:p w14:paraId="17B04D4F" w14:textId="77777777" w:rsidR="00D92429" w:rsidRPr="00A201F2" w:rsidRDefault="00D92429" w:rsidP="00273330">
            <w:pPr>
              <w:jc w:val="center"/>
            </w:pPr>
          </w:p>
        </w:tc>
        <w:tc>
          <w:tcPr>
            <w:tcW w:w="448" w:type="pct"/>
          </w:tcPr>
          <w:p w14:paraId="61929588" w14:textId="77777777" w:rsidR="00D92429" w:rsidRPr="00A201F2" w:rsidRDefault="00D92429" w:rsidP="00273330">
            <w:pPr>
              <w:jc w:val="center"/>
            </w:pPr>
          </w:p>
        </w:tc>
        <w:tc>
          <w:tcPr>
            <w:tcW w:w="321" w:type="pct"/>
          </w:tcPr>
          <w:p w14:paraId="4F7F6756" w14:textId="77777777" w:rsidR="00D92429" w:rsidRPr="00A201F2" w:rsidRDefault="00D92429" w:rsidP="00273330">
            <w:pPr>
              <w:jc w:val="center"/>
            </w:pPr>
            <w:r w:rsidRPr="00A201F2">
              <w:t>X</w:t>
            </w:r>
          </w:p>
        </w:tc>
        <w:tc>
          <w:tcPr>
            <w:tcW w:w="321" w:type="pct"/>
          </w:tcPr>
          <w:p w14:paraId="65AC1B6B" w14:textId="77777777" w:rsidR="00D92429" w:rsidRPr="00A201F2" w:rsidRDefault="00D92429" w:rsidP="00273330">
            <w:pPr>
              <w:jc w:val="center"/>
            </w:pPr>
            <w:r>
              <w:t>X</w:t>
            </w:r>
          </w:p>
        </w:tc>
      </w:tr>
    </w:tbl>
    <w:p w14:paraId="47C69ED7" w14:textId="435A6BE3" w:rsidR="009112D2" w:rsidRDefault="009112D2" w:rsidP="009112D2"/>
    <w:p w14:paraId="298D9027"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0C15A3AC" w14:textId="77777777" w:rsidTr="004F50B2">
        <w:tc>
          <w:tcPr>
            <w:tcW w:w="2265" w:type="dxa"/>
            <w:shd w:val="clear" w:color="auto" w:fill="D9E2F3" w:themeFill="accent1" w:themeFillTint="33"/>
          </w:tcPr>
          <w:p w14:paraId="36DFFDD0"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4A18DFA4"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37487091"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1134A48" w14:textId="77777777" w:rsidR="004F50B2" w:rsidRPr="002071A1" w:rsidRDefault="004F50B2" w:rsidP="004F50B2">
            <w:pPr>
              <w:rPr>
                <w:b/>
                <w:bCs/>
              </w:rPr>
            </w:pPr>
            <w:r w:rsidRPr="002071A1">
              <w:rPr>
                <w:b/>
                <w:bCs/>
              </w:rPr>
              <w:t>ON UPDATE</w:t>
            </w:r>
          </w:p>
        </w:tc>
      </w:tr>
      <w:tr w:rsidR="004F50B2" w14:paraId="32D29C66" w14:textId="77777777" w:rsidTr="004F50B2">
        <w:tc>
          <w:tcPr>
            <w:tcW w:w="2265" w:type="dxa"/>
          </w:tcPr>
          <w:p w14:paraId="3534A62C" w14:textId="77777777" w:rsidR="004F50B2" w:rsidRDefault="004F50B2" w:rsidP="004F50B2">
            <w:r>
              <w:t>paiement</w:t>
            </w:r>
          </w:p>
        </w:tc>
        <w:tc>
          <w:tcPr>
            <w:tcW w:w="2265" w:type="dxa"/>
          </w:tcPr>
          <w:p w14:paraId="3FD7B1AA" w14:textId="77777777" w:rsidR="004F50B2" w:rsidRDefault="004F50B2" w:rsidP="004F50B2">
            <w:r>
              <w:t>id</w:t>
            </w:r>
          </w:p>
        </w:tc>
        <w:tc>
          <w:tcPr>
            <w:tcW w:w="2266" w:type="dxa"/>
          </w:tcPr>
          <w:p w14:paraId="50C78BC4" w14:textId="77777777" w:rsidR="004F50B2" w:rsidRDefault="004F50B2" w:rsidP="004F50B2">
            <w:r>
              <w:t>CASCADE</w:t>
            </w:r>
          </w:p>
        </w:tc>
        <w:tc>
          <w:tcPr>
            <w:tcW w:w="2266" w:type="dxa"/>
          </w:tcPr>
          <w:p w14:paraId="1249C336" w14:textId="77777777" w:rsidR="004F50B2" w:rsidRDefault="004F50B2" w:rsidP="004F50B2">
            <w:r>
              <w:t>CASCADE</w:t>
            </w:r>
          </w:p>
        </w:tc>
      </w:tr>
    </w:tbl>
    <w:p w14:paraId="54C6CE38" w14:textId="77777777" w:rsidR="004F50B2" w:rsidRDefault="004F50B2" w:rsidP="004F50B2"/>
    <w:p w14:paraId="69E21A06" w14:textId="77777777" w:rsidR="004F50B2" w:rsidRDefault="004F50B2" w:rsidP="004F50B2">
      <w:r>
        <w:t>Si on met à jour ou supprime un "paiement", "ticket_restaurant" sera modifié ou supprimé.</w:t>
      </w:r>
    </w:p>
    <w:p w14:paraId="220D56A9" w14:textId="77777777" w:rsidR="004F50B2" w:rsidRPr="00DF1EE3" w:rsidRDefault="004F50B2" w:rsidP="004F50B2"/>
    <w:p w14:paraId="29C879BF" w14:textId="77777777" w:rsidR="00FA13B6" w:rsidRDefault="00FA13B6" w:rsidP="00FA13B6">
      <w:pPr>
        <w:pStyle w:val="Titre3"/>
      </w:pPr>
      <w:bookmarkStart w:id="87" w:name="_Toc22056173"/>
      <w:r>
        <w:t>Établissement</w:t>
      </w:r>
      <w:bookmarkEnd w:id="8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2429EEC5" w14:textId="77777777" w:rsidTr="00D92429">
        <w:tc>
          <w:tcPr>
            <w:tcW w:w="1129" w:type="pct"/>
            <w:shd w:val="clear" w:color="auto" w:fill="D9E2F3" w:themeFill="accent1" w:themeFillTint="33"/>
          </w:tcPr>
          <w:p w14:paraId="0AF34D7C"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2F05142"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486A2831"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2B94CA20"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061AFDC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54876296"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68DDE869" w14:textId="77777777" w:rsidR="00D92429" w:rsidRPr="0058474C" w:rsidRDefault="00D92429" w:rsidP="009112D2">
            <w:pPr>
              <w:rPr>
                <w:b/>
                <w:bCs/>
              </w:rPr>
            </w:pPr>
            <w:r>
              <w:rPr>
                <w:b/>
                <w:bCs/>
              </w:rPr>
              <w:t>NN</w:t>
            </w:r>
          </w:p>
        </w:tc>
      </w:tr>
      <w:tr w:rsidR="00D92429" w:rsidRPr="0058474C" w14:paraId="49F75587" w14:textId="77777777" w:rsidTr="00D92429">
        <w:tc>
          <w:tcPr>
            <w:tcW w:w="1129" w:type="pct"/>
          </w:tcPr>
          <w:p w14:paraId="77B9C13F" w14:textId="77777777" w:rsidR="00D92429" w:rsidRPr="009112D2" w:rsidRDefault="00D92429" w:rsidP="009112D2">
            <w:pPr>
              <w:rPr>
                <w:b/>
                <w:bCs/>
              </w:rPr>
            </w:pPr>
            <w:r w:rsidRPr="009112D2">
              <w:rPr>
                <w:b/>
                <w:bCs/>
              </w:rPr>
              <w:t>id</w:t>
            </w:r>
          </w:p>
        </w:tc>
        <w:tc>
          <w:tcPr>
            <w:tcW w:w="1693" w:type="pct"/>
          </w:tcPr>
          <w:p w14:paraId="2C378B3E" w14:textId="77777777" w:rsidR="00D92429" w:rsidRPr="009112D2" w:rsidRDefault="00D92429" w:rsidP="009112D2">
            <w:pPr>
              <w:rPr>
                <w:b/>
                <w:bCs/>
              </w:rPr>
            </w:pPr>
            <w:r w:rsidRPr="009112D2">
              <w:rPr>
                <w:b/>
                <w:bCs/>
              </w:rPr>
              <w:t>TINYINT UNSIGNED</w:t>
            </w:r>
          </w:p>
        </w:tc>
        <w:tc>
          <w:tcPr>
            <w:tcW w:w="756" w:type="pct"/>
          </w:tcPr>
          <w:p w14:paraId="69E59F04" w14:textId="77777777" w:rsidR="00D92429" w:rsidRPr="009112D2" w:rsidRDefault="00D92429" w:rsidP="009112D2">
            <w:pPr>
              <w:jc w:val="center"/>
              <w:rPr>
                <w:b/>
                <w:bCs/>
              </w:rPr>
            </w:pPr>
            <w:r w:rsidRPr="009112D2">
              <w:rPr>
                <w:b/>
                <w:bCs/>
              </w:rPr>
              <w:t>3</w:t>
            </w:r>
          </w:p>
        </w:tc>
        <w:tc>
          <w:tcPr>
            <w:tcW w:w="331" w:type="pct"/>
          </w:tcPr>
          <w:p w14:paraId="29123FF6" w14:textId="77777777" w:rsidR="00D92429" w:rsidRPr="009112D2" w:rsidRDefault="00D92429" w:rsidP="009112D2">
            <w:pPr>
              <w:jc w:val="center"/>
              <w:rPr>
                <w:b/>
                <w:bCs/>
              </w:rPr>
            </w:pPr>
          </w:p>
        </w:tc>
        <w:tc>
          <w:tcPr>
            <w:tcW w:w="448" w:type="pct"/>
          </w:tcPr>
          <w:p w14:paraId="3C2C7C3C" w14:textId="77777777" w:rsidR="00D92429" w:rsidRPr="009112D2" w:rsidRDefault="00D92429" w:rsidP="009112D2">
            <w:pPr>
              <w:jc w:val="center"/>
              <w:rPr>
                <w:b/>
                <w:bCs/>
              </w:rPr>
            </w:pPr>
            <w:r>
              <w:rPr>
                <w:b/>
                <w:bCs/>
              </w:rPr>
              <w:t>X</w:t>
            </w:r>
          </w:p>
        </w:tc>
        <w:tc>
          <w:tcPr>
            <w:tcW w:w="321" w:type="pct"/>
          </w:tcPr>
          <w:p w14:paraId="11A6E8A9" w14:textId="77777777" w:rsidR="00D92429" w:rsidRPr="00E14CE6" w:rsidRDefault="00D92429" w:rsidP="009112D2">
            <w:pPr>
              <w:jc w:val="center"/>
              <w:rPr>
                <w:b/>
                <w:bCs/>
              </w:rPr>
            </w:pPr>
          </w:p>
        </w:tc>
        <w:tc>
          <w:tcPr>
            <w:tcW w:w="321" w:type="pct"/>
          </w:tcPr>
          <w:p w14:paraId="4B384D39" w14:textId="77777777" w:rsidR="00D92429" w:rsidRPr="00E14CE6" w:rsidRDefault="00D92429" w:rsidP="009112D2">
            <w:pPr>
              <w:jc w:val="center"/>
              <w:rPr>
                <w:b/>
                <w:bCs/>
              </w:rPr>
            </w:pPr>
            <w:r>
              <w:rPr>
                <w:b/>
                <w:bCs/>
              </w:rPr>
              <w:t>X</w:t>
            </w:r>
          </w:p>
        </w:tc>
      </w:tr>
      <w:tr w:rsidR="00D92429" w:rsidRPr="0058474C" w14:paraId="7B038478" w14:textId="77777777" w:rsidTr="00D92429">
        <w:tc>
          <w:tcPr>
            <w:tcW w:w="1129" w:type="pct"/>
          </w:tcPr>
          <w:p w14:paraId="3099035F" w14:textId="77777777" w:rsidR="00D92429" w:rsidRPr="009112D2" w:rsidRDefault="00D92429" w:rsidP="009112D2">
            <w:r w:rsidRPr="009112D2">
              <w:t>nom</w:t>
            </w:r>
          </w:p>
        </w:tc>
        <w:tc>
          <w:tcPr>
            <w:tcW w:w="1693" w:type="pct"/>
          </w:tcPr>
          <w:p w14:paraId="7923197E" w14:textId="77777777" w:rsidR="00D92429" w:rsidRPr="009112D2" w:rsidRDefault="00D92429" w:rsidP="009112D2">
            <w:r w:rsidRPr="009112D2">
              <w:t>VARCHAR</w:t>
            </w:r>
          </w:p>
        </w:tc>
        <w:tc>
          <w:tcPr>
            <w:tcW w:w="756" w:type="pct"/>
          </w:tcPr>
          <w:p w14:paraId="5295E9A3" w14:textId="77777777" w:rsidR="00D92429" w:rsidRPr="009112D2" w:rsidRDefault="00D92429" w:rsidP="009112D2">
            <w:pPr>
              <w:jc w:val="center"/>
            </w:pPr>
            <w:r w:rsidRPr="009112D2">
              <w:t>20</w:t>
            </w:r>
          </w:p>
        </w:tc>
        <w:tc>
          <w:tcPr>
            <w:tcW w:w="331" w:type="pct"/>
          </w:tcPr>
          <w:p w14:paraId="5C30FD96" w14:textId="77777777" w:rsidR="00D92429" w:rsidRPr="00E14CE6" w:rsidRDefault="00D92429" w:rsidP="009112D2">
            <w:pPr>
              <w:jc w:val="center"/>
              <w:rPr>
                <w:b/>
                <w:bCs/>
              </w:rPr>
            </w:pPr>
          </w:p>
        </w:tc>
        <w:tc>
          <w:tcPr>
            <w:tcW w:w="448" w:type="pct"/>
          </w:tcPr>
          <w:p w14:paraId="5E7D487E" w14:textId="77777777" w:rsidR="00D92429" w:rsidRPr="00E14CE6" w:rsidRDefault="00D92429" w:rsidP="009112D2">
            <w:pPr>
              <w:jc w:val="center"/>
              <w:rPr>
                <w:b/>
                <w:bCs/>
              </w:rPr>
            </w:pPr>
          </w:p>
        </w:tc>
        <w:tc>
          <w:tcPr>
            <w:tcW w:w="321" w:type="pct"/>
          </w:tcPr>
          <w:p w14:paraId="07530449" w14:textId="77777777" w:rsidR="00D92429" w:rsidRPr="00E14CE6" w:rsidRDefault="00D92429" w:rsidP="009112D2">
            <w:pPr>
              <w:jc w:val="center"/>
              <w:rPr>
                <w:b/>
                <w:bCs/>
              </w:rPr>
            </w:pPr>
          </w:p>
        </w:tc>
        <w:tc>
          <w:tcPr>
            <w:tcW w:w="321" w:type="pct"/>
          </w:tcPr>
          <w:p w14:paraId="16D81753" w14:textId="77777777" w:rsidR="00D92429" w:rsidRPr="00E14CE6" w:rsidRDefault="00D92429" w:rsidP="009112D2">
            <w:pPr>
              <w:jc w:val="center"/>
              <w:rPr>
                <w:b/>
                <w:bCs/>
              </w:rPr>
            </w:pPr>
            <w:r>
              <w:rPr>
                <w:b/>
                <w:bCs/>
              </w:rPr>
              <w:t>X</w:t>
            </w:r>
          </w:p>
        </w:tc>
      </w:tr>
    </w:tbl>
    <w:p w14:paraId="50FDEE12" w14:textId="77777777" w:rsidR="009112D2" w:rsidRDefault="009112D2" w:rsidP="009112D2">
      <w:pPr>
        <w:jc w:val="left"/>
      </w:pPr>
    </w:p>
    <w:p w14:paraId="38A319C2" w14:textId="77777777" w:rsidR="00FA13B6" w:rsidRDefault="00FA13B6" w:rsidP="00FA13B6">
      <w:pPr>
        <w:pStyle w:val="Titre3"/>
      </w:pPr>
      <w:bookmarkStart w:id="88" w:name="_Toc22056174"/>
      <w:r>
        <w:t>Liste paiement</w:t>
      </w:r>
      <w:bookmarkEnd w:id="8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5A850C38" w14:textId="77777777" w:rsidTr="00D92429">
        <w:tc>
          <w:tcPr>
            <w:tcW w:w="1129" w:type="pct"/>
            <w:shd w:val="clear" w:color="auto" w:fill="D9E2F3" w:themeFill="accent1" w:themeFillTint="33"/>
          </w:tcPr>
          <w:p w14:paraId="641FEC8F" w14:textId="77777777" w:rsidR="00D92429" w:rsidRPr="0058474C" w:rsidRDefault="00D92429" w:rsidP="009112D2">
            <w:pPr>
              <w:rPr>
                <w:b/>
                <w:bCs/>
              </w:rPr>
            </w:pPr>
            <w:r w:rsidRPr="0058474C">
              <w:rPr>
                <w:b/>
                <w:bCs/>
              </w:rPr>
              <w:t>Colonne</w:t>
            </w:r>
          </w:p>
        </w:tc>
        <w:tc>
          <w:tcPr>
            <w:tcW w:w="1693" w:type="pct"/>
            <w:shd w:val="clear" w:color="auto" w:fill="D9E2F3" w:themeFill="accent1" w:themeFillTint="33"/>
          </w:tcPr>
          <w:p w14:paraId="37C315EC" w14:textId="77777777" w:rsidR="00D92429" w:rsidRPr="0058474C" w:rsidRDefault="00D92429" w:rsidP="009112D2">
            <w:pPr>
              <w:rPr>
                <w:b/>
                <w:bCs/>
              </w:rPr>
            </w:pPr>
            <w:r w:rsidRPr="0058474C">
              <w:rPr>
                <w:b/>
                <w:bCs/>
              </w:rPr>
              <w:t>Type</w:t>
            </w:r>
          </w:p>
        </w:tc>
        <w:tc>
          <w:tcPr>
            <w:tcW w:w="756" w:type="pct"/>
            <w:shd w:val="clear" w:color="auto" w:fill="D9E2F3" w:themeFill="accent1" w:themeFillTint="33"/>
          </w:tcPr>
          <w:p w14:paraId="522CCEC2" w14:textId="77777777" w:rsidR="00D92429" w:rsidRPr="0058474C" w:rsidRDefault="00D92429" w:rsidP="009112D2">
            <w:pPr>
              <w:rPr>
                <w:b/>
                <w:bCs/>
              </w:rPr>
            </w:pPr>
            <w:r w:rsidRPr="0058474C">
              <w:rPr>
                <w:b/>
                <w:bCs/>
              </w:rPr>
              <w:t>Precision</w:t>
            </w:r>
          </w:p>
        </w:tc>
        <w:tc>
          <w:tcPr>
            <w:tcW w:w="331" w:type="pct"/>
            <w:shd w:val="clear" w:color="auto" w:fill="D9E2F3" w:themeFill="accent1" w:themeFillTint="33"/>
          </w:tcPr>
          <w:p w14:paraId="1C04C205" w14:textId="77777777" w:rsidR="00D92429" w:rsidRPr="0058474C" w:rsidRDefault="00D92429" w:rsidP="009112D2">
            <w:pPr>
              <w:rPr>
                <w:b/>
                <w:bCs/>
              </w:rPr>
            </w:pPr>
            <w:r w:rsidRPr="0058474C">
              <w:rPr>
                <w:b/>
                <w:bCs/>
              </w:rPr>
              <w:t>AI</w:t>
            </w:r>
          </w:p>
        </w:tc>
        <w:tc>
          <w:tcPr>
            <w:tcW w:w="448" w:type="pct"/>
            <w:shd w:val="clear" w:color="auto" w:fill="D9E2F3" w:themeFill="accent1" w:themeFillTint="33"/>
          </w:tcPr>
          <w:p w14:paraId="7D93EF9D" w14:textId="77777777" w:rsidR="00D92429" w:rsidRPr="0058474C" w:rsidRDefault="00D92429" w:rsidP="009112D2">
            <w:pPr>
              <w:rPr>
                <w:b/>
                <w:bCs/>
              </w:rPr>
            </w:pPr>
            <w:r w:rsidRPr="0058474C">
              <w:rPr>
                <w:b/>
                <w:bCs/>
              </w:rPr>
              <w:t>PK</w:t>
            </w:r>
          </w:p>
        </w:tc>
        <w:tc>
          <w:tcPr>
            <w:tcW w:w="321" w:type="pct"/>
            <w:shd w:val="clear" w:color="auto" w:fill="D9E2F3" w:themeFill="accent1" w:themeFillTint="33"/>
          </w:tcPr>
          <w:p w14:paraId="2F5C43E9" w14:textId="77777777" w:rsidR="00D92429" w:rsidRPr="0058474C" w:rsidRDefault="00D92429" w:rsidP="009112D2">
            <w:pPr>
              <w:rPr>
                <w:b/>
                <w:bCs/>
              </w:rPr>
            </w:pPr>
            <w:r w:rsidRPr="0058474C">
              <w:rPr>
                <w:b/>
                <w:bCs/>
              </w:rPr>
              <w:t>FK</w:t>
            </w:r>
          </w:p>
        </w:tc>
        <w:tc>
          <w:tcPr>
            <w:tcW w:w="321" w:type="pct"/>
            <w:shd w:val="clear" w:color="auto" w:fill="D9E2F3" w:themeFill="accent1" w:themeFillTint="33"/>
          </w:tcPr>
          <w:p w14:paraId="01A60E73" w14:textId="77777777" w:rsidR="00D92429" w:rsidRPr="0058474C" w:rsidRDefault="00D92429" w:rsidP="009112D2">
            <w:pPr>
              <w:rPr>
                <w:b/>
                <w:bCs/>
              </w:rPr>
            </w:pPr>
            <w:r>
              <w:rPr>
                <w:b/>
                <w:bCs/>
              </w:rPr>
              <w:t>NN</w:t>
            </w:r>
          </w:p>
        </w:tc>
      </w:tr>
      <w:tr w:rsidR="00D92429" w:rsidRPr="0058474C" w14:paraId="33E13D22" w14:textId="77777777" w:rsidTr="00D92429">
        <w:tc>
          <w:tcPr>
            <w:tcW w:w="1129" w:type="pct"/>
          </w:tcPr>
          <w:p w14:paraId="3D32B442" w14:textId="77777777" w:rsidR="00D92429" w:rsidRPr="009112D2" w:rsidRDefault="00D92429" w:rsidP="00273330">
            <w:pPr>
              <w:rPr>
                <w:b/>
                <w:bCs/>
              </w:rPr>
            </w:pPr>
            <w:r>
              <w:rPr>
                <w:b/>
                <w:bCs/>
              </w:rPr>
              <w:t>commande</w:t>
            </w:r>
            <w:r w:rsidRPr="009112D2">
              <w:rPr>
                <w:b/>
                <w:bCs/>
              </w:rPr>
              <w:t>_id</w:t>
            </w:r>
          </w:p>
        </w:tc>
        <w:tc>
          <w:tcPr>
            <w:tcW w:w="1693" w:type="pct"/>
          </w:tcPr>
          <w:p w14:paraId="5D3A2D34" w14:textId="77777777" w:rsidR="00D92429" w:rsidRPr="009112D2" w:rsidRDefault="00D92429" w:rsidP="00273330">
            <w:pPr>
              <w:rPr>
                <w:b/>
                <w:bCs/>
              </w:rPr>
            </w:pPr>
            <w:r w:rsidRPr="009112D2">
              <w:rPr>
                <w:b/>
                <w:bCs/>
              </w:rPr>
              <w:t>INT UNSIGNED</w:t>
            </w:r>
          </w:p>
        </w:tc>
        <w:tc>
          <w:tcPr>
            <w:tcW w:w="756" w:type="pct"/>
          </w:tcPr>
          <w:p w14:paraId="1BE50CF1" w14:textId="77777777" w:rsidR="00D92429" w:rsidRPr="009112D2" w:rsidRDefault="00D92429" w:rsidP="00273330">
            <w:pPr>
              <w:jc w:val="center"/>
              <w:rPr>
                <w:b/>
                <w:bCs/>
              </w:rPr>
            </w:pPr>
            <w:r w:rsidRPr="009112D2">
              <w:rPr>
                <w:b/>
                <w:bCs/>
              </w:rPr>
              <w:t>10</w:t>
            </w:r>
          </w:p>
        </w:tc>
        <w:tc>
          <w:tcPr>
            <w:tcW w:w="331" w:type="pct"/>
          </w:tcPr>
          <w:p w14:paraId="3D2E465A" w14:textId="77777777" w:rsidR="00D92429" w:rsidRPr="009112D2" w:rsidRDefault="00D92429" w:rsidP="00273330">
            <w:pPr>
              <w:jc w:val="center"/>
              <w:rPr>
                <w:b/>
                <w:bCs/>
              </w:rPr>
            </w:pPr>
          </w:p>
        </w:tc>
        <w:tc>
          <w:tcPr>
            <w:tcW w:w="448" w:type="pct"/>
          </w:tcPr>
          <w:p w14:paraId="334DCB81" w14:textId="77777777" w:rsidR="00D92429" w:rsidRPr="009112D2" w:rsidRDefault="00D92429" w:rsidP="00273330">
            <w:pPr>
              <w:jc w:val="center"/>
              <w:rPr>
                <w:b/>
                <w:bCs/>
              </w:rPr>
            </w:pPr>
            <w:r>
              <w:rPr>
                <w:b/>
                <w:bCs/>
              </w:rPr>
              <w:t>X</w:t>
            </w:r>
          </w:p>
        </w:tc>
        <w:tc>
          <w:tcPr>
            <w:tcW w:w="321" w:type="pct"/>
          </w:tcPr>
          <w:p w14:paraId="4A84E16A" w14:textId="77777777" w:rsidR="00D92429" w:rsidRPr="009112D2" w:rsidRDefault="00D92429" w:rsidP="00273330">
            <w:pPr>
              <w:jc w:val="center"/>
              <w:rPr>
                <w:b/>
                <w:bCs/>
              </w:rPr>
            </w:pPr>
            <w:r w:rsidRPr="009112D2">
              <w:rPr>
                <w:b/>
                <w:bCs/>
              </w:rPr>
              <w:t>X</w:t>
            </w:r>
          </w:p>
        </w:tc>
        <w:tc>
          <w:tcPr>
            <w:tcW w:w="321" w:type="pct"/>
          </w:tcPr>
          <w:p w14:paraId="66C87945" w14:textId="77777777" w:rsidR="00D92429" w:rsidRPr="009112D2" w:rsidRDefault="00D92429" w:rsidP="00273330">
            <w:pPr>
              <w:jc w:val="center"/>
              <w:rPr>
                <w:b/>
                <w:bCs/>
              </w:rPr>
            </w:pPr>
            <w:r>
              <w:rPr>
                <w:b/>
                <w:bCs/>
              </w:rPr>
              <w:t>X</w:t>
            </w:r>
          </w:p>
        </w:tc>
      </w:tr>
      <w:tr w:rsidR="00D92429" w:rsidRPr="0058474C" w14:paraId="4CC5A0A8" w14:textId="77777777" w:rsidTr="00D92429">
        <w:tc>
          <w:tcPr>
            <w:tcW w:w="1129" w:type="pct"/>
          </w:tcPr>
          <w:p w14:paraId="62F31EDC" w14:textId="77777777" w:rsidR="00D92429" w:rsidRPr="009112D2" w:rsidRDefault="00D92429" w:rsidP="00273330">
            <w:pPr>
              <w:rPr>
                <w:b/>
                <w:bCs/>
              </w:rPr>
            </w:pPr>
            <w:r w:rsidRPr="009112D2">
              <w:rPr>
                <w:b/>
                <w:bCs/>
              </w:rPr>
              <w:t>paiement_id</w:t>
            </w:r>
          </w:p>
        </w:tc>
        <w:tc>
          <w:tcPr>
            <w:tcW w:w="1693" w:type="pct"/>
          </w:tcPr>
          <w:p w14:paraId="23F3D223" w14:textId="77777777" w:rsidR="00D92429" w:rsidRPr="009112D2" w:rsidRDefault="00D92429" w:rsidP="00273330">
            <w:pPr>
              <w:rPr>
                <w:b/>
                <w:bCs/>
              </w:rPr>
            </w:pPr>
            <w:r w:rsidRPr="009112D2">
              <w:rPr>
                <w:b/>
                <w:bCs/>
              </w:rPr>
              <w:t>INT UNSIGNED</w:t>
            </w:r>
          </w:p>
        </w:tc>
        <w:tc>
          <w:tcPr>
            <w:tcW w:w="756" w:type="pct"/>
          </w:tcPr>
          <w:p w14:paraId="5BD157FD" w14:textId="77777777" w:rsidR="00D92429" w:rsidRPr="009112D2" w:rsidRDefault="00D92429" w:rsidP="00273330">
            <w:pPr>
              <w:jc w:val="center"/>
              <w:rPr>
                <w:b/>
                <w:bCs/>
              </w:rPr>
            </w:pPr>
            <w:r w:rsidRPr="009112D2">
              <w:rPr>
                <w:b/>
                <w:bCs/>
              </w:rPr>
              <w:t>10</w:t>
            </w:r>
          </w:p>
        </w:tc>
        <w:tc>
          <w:tcPr>
            <w:tcW w:w="331" w:type="pct"/>
          </w:tcPr>
          <w:p w14:paraId="0929657F" w14:textId="77777777" w:rsidR="00D92429" w:rsidRPr="009112D2" w:rsidRDefault="00D92429" w:rsidP="00273330">
            <w:pPr>
              <w:jc w:val="center"/>
              <w:rPr>
                <w:b/>
                <w:bCs/>
              </w:rPr>
            </w:pPr>
          </w:p>
        </w:tc>
        <w:tc>
          <w:tcPr>
            <w:tcW w:w="448" w:type="pct"/>
          </w:tcPr>
          <w:p w14:paraId="142771C9" w14:textId="77777777" w:rsidR="00D92429" w:rsidRPr="009112D2" w:rsidRDefault="00D92429" w:rsidP="00273330">
            <w:pPr>
              <w:jc w:val="center"/>
              <w:rPr>
                <w:b/>
                <w:bCs/>
              </w:rPr>
            </w:pPr>
            <w:r>
              <w:rPr>
                <w:b/>
                <w:bCs/>
              </w:rPr>
              <w:t>X</w:t>
            </w:r>
          </w:p>
        </w:tc>
        <w:tc>
          <w:tcPr>
            <w:tcW w:w="321" w:type="pct"/>
          </w:tcPr>
          <w:p w14:paraId="4844EBC9" w14:textId="77777777" w:rsidR="00D92429" w:rsidRPr="009112D2" w:rsidRDefault="00D92429" w:rsidP="00273330">
            <w:pPr>
              <w:jc w:val="center"/>
              <w:rPr>
                <w:b/>
                <w:bCs/>
              </w:rPr>
            </w:pPr>
            <w:r w:rsidRPr="009112D2">
              <w:rPr>
                <w:b/>
                <w:bCs/>
              </w:rPr>
              <w:t>X</w:t>
            </w:r>
          </w:p>
        </w:tc>
        <w:tc>
          <w:tcPr>
            <w:tcW w:w="321" w:type="pct"/>
          </w:tcPr>
          <w:p w14:paraId="1716479A" w14:textId="77777777" w:rsidR="00D92429" w:rsidRPr="009112D2" w:rsidRDefault="00D92429" w:rsidP="00273330">
            <w:pPr>
              <w:jc w:val="center"/>
              <w:rPr>
                <w:b/>
                <w:bCs/>
              </w:rPr>
            </w:pPr>
            <w:r>
              <w:rPr>
                <w:b/>
                <w:bCs/>
              </w:rPr>
              <w:t>X</w:t>
            </w:r>
          </w:p>
        </w:tc>
      </w:tr>
      <w:tr w:rsidR="00D92429" w:rsidRPr="0058474C" w14:paraId="7A5587EE" w14:textId="77777777" w:rsidTr="00D92429">
        <w:tc>
          <w:tcPr>
            <w:tcW w:w="1129" w:type="pct"/>
          </w:tcPr>
          <w:p w14:paraId="54B13255" w14:textId="77777777" w:rsidR="00D92429" w:rsidRPr="00273330" w:rsidRDefault="00D92429" w:rsidP="00273330">
            <w:r w:rsidRPr="00273330">
              <w:t>montant</w:t>
            </w:r>
          </w:p>
        </w:tc>
        <w:tc>
          <w:tcPr>
            <w:tcW w:w="1693" w:type="pct"/>
          </w:tcPr>
          <w:p w14:paraId="2CE4D6E6" w14:textId="77777777" w:rsidR="00D92429" w:rsidRPr="00273330" w:rsidRDefault="00D92429" w:rsidP="00273330">
            <w:r w:rsidRPr="00273330">
              <w:t>DECIMAL</w:t>
            </w:r>
          </w:p>
        </w:tc>
        <w:tc>
          <w:tcPr>
            <w:tcW w:w="756" w:type="pct"/>
          </w:tcPr>
          <w:p w14:paraId="6214FE3C" w14:textId="77777777" w:rsidR="00D92429" w:rsidRPr="00273330" w:rsidRDefault="00D92429" w:rsidP="00273330">
            <w:pPr>
              <w:jc w:val="center"/>
            </w:pPr>
            <w:r w:rsidRPr="00273330">
              <w:t>(5,2)</w:t>
            </w:r>
          </w:p>
        </w:tc>
        <w:tc>
          <w:tcPr>
            <w:tcW w:w="331" w:type="pct"/>
          </w:tcPr>
          <w:p w14:paraId="5A6A24FA" w14:textId="77777777" w:rsidR="00D92429" w:rsidRPr="009112D2" w:rsidRDefault="00D92429" w:rsidP="00273330">
            <w:pPr>
              <w:jc w:val="center"/>
              <w:rPr>
                <w:b/>
                <w:bCs/>
              </w:rPr>
            </w:pPr>
          </w:p>
        </w:tc>
        <w:tc>
          <w:tcPr>
            <w:tcW w:w="448" w:type="pct"/>
          </w:tcPr>
          <w:p w14:paraId="35197B37" w14:textId="77777777" w:rsidR="00D92429" w:rsidRPr="009112D2" w:rsidRDefault="00D92429" w:rsidP="00273330">
            <w:pPr>
              <w:jc w:val="center"/>
              <w:rPr>
                <w:b/>
                <w:bCs/>
              </w:rPr>
            </w:pPr>
          </w:p>
        </w:tc>
        <w:tc>
          <w:tcPr>
            <w:tcW w:w="321" w:type="pct"/>
          </w:tcPr>
          <w:p w14:paraId="2D98B224" w14:textId="77777777" w:rsidR="00D92429" w:rsidRPr="009112D2" w:rsidRDefault="00D92429" w:rsidP="00273330">
            <w:pPr>
              <w:jc w:val="center"/>
              <w:rPr>
                <w:b/>
                <w:bCs/>
              </w:rPr>
            </w:pPr>
          </w:p>
        </w:tc>
        <w:tc>
          <w:tcPr>
            <w:tcW w:w="321" w:type="pct"/>
          </w:tcPr>
          <w:p w14:paraId="55F6DBA7" w14:textId="77777777" w:rsidR="00D92429" w:rsidRPr="009112D2" w:rsidRDefault="00D92429" w:rsidP="00273330">
            <w:pPr>
              <w:jc w:val="center"/>
              <w:rPr>
                <w:b/>
                <w:bCs/>
              </w:rPr>
            </w:pPr>
            <w:r>
              <w:rPr>
                <w:b/>
                <w:bCs/>
              </w:rPr>
              <w:t>X</w:t>
            </w:r>
          </w:p>
        </w:tc>
      </w:tr>
    </w:tbl>
    <w:p w14:paraId="7D8FCA2C" w14:textId="77777777" w:rsidR="004F50B2" w:rsidRDefault="004F50B2" w:rsidP="004F50B2"/>
    <w:p w14:paraId="5953BE50" w14:textId="222B98C0" w:rsidR="004F50B2" w:rsidRDefault="004F50B2" w:rsidP="004F50B2">
      <w:r>
        <w:t>On doit garder une trace des paiements donc on ne peut pas les modifier ou supprimer en cas de modification ou suppression dans les tables "paiement" et "commande".</w:t>
      </w:r>
    </w:p>
    <w:p w14:paraId="7CB8F480" w14:textId="77777777" w:rsidR="004F50B2" w:rsidRPr="00DF1EE3" w:rsidRDefault="004F50B2" w:rsidP="004F50B2"/>
    <w:p w14:paraId="5E88D2DA" w14:textId="77777777" w:rsidR="004F50B2" w:rsidRDefault="004F50B2" w:rsidP="004F50B2">
      <w:pPr>
        <w:pStyle w:val="Titre4"/>
      </w:pPr>
      <w:r>
        <w:t>Clé étrangère sur paiement_id</w:t>
      </w:r>
    </w:p>
    <w:tbl>
      <w:tblPr>
        <w:tblStyle w:val="Grilledutableau"/>
        <w:tblW w:w="0" w:type="auto"/>
        <w:tblLook w:val="04A0" w:firstRow="1" w:lastRow="0" w:firstColumn="1" w:lastColumn="0" w:noHBand="0" w:noVBand="1"/>
      </w:tblPr>
      <w:tblGrid>
        <w:gridCol w:w="2265"/>
        <w:gridCol w:w="2265"/>
        <w:gridCol w:w="2266"/>
        <w:gridCol w:w="2266"/>
      </w:tblGrid>
      <w:tr w:rsidR="004F50B2" w14:paraId="5E8892D3" w14:textId="77777777" w:rsidTr="004F50B2">
        <w:tc>
          <w:tcPr>
            <w:tcW w:w="2265" w:type="dxa"/>
            <w:shd w:val="clear" w:color="auto" w:fill="D9E2F3" w:themeFill="accent1" w:themeFillTint="33"/>
          </w:tcPr>
          <w:p w14:paraId="420DD4E1"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27AC93DB"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22B1036A"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7BDCBE97" w14:textId="77777777" w:rsidR="004F50B2" w:rsidRPr="002071A1" w:rsidRDefault="004F50B2" w:rsidP="004F50B2">
            <w:pPr>
              <w:rPr>
                <w:b/>
                <w:bCs/>
              </w:rPr>
            </w:pPr>
            <w:r w:rsidRPr="002071A1">
              <w:rPr>
                <w:b/>
                <w:bCs/>
              </w:rPr>
              <w:t>ON UPDATE</w:t>
            </w:r>
          </w:p>
        </w:tc>
      </w:tr>
      <w:tr w:rsidR="004F50B2" w14:paraId="4285E886" w14:textId="77777777" w:rsidTr="004F50B2">
        <w:tc>
          <w:tcPr>
            <w:tcW w:w="2265" w:type="dxa"/>
          </w:tcPr>
          <w:p w14:paraId="38759F1D" w14:textId="77777777" w:rsidR="004F50B2" w:rsidRDefault="004F50B2" w:rsidP="004F50B2">
            <w:r>
              <w:t>paiement</w:t>
            </w:r>
          </w:p>
        </w:tc>
        <w:tc>
          <w:tcPr>
            <w:tcW w:w="2265" w:type="dxa"/>
          </w:tcPr>
          <w:p w14:paraId="1365FC0C" w14:textId="77777777" w:rsidR="004F50B2" w:rsidRDefault="004F50B2" w:rsidP="004F50B2">
            <w:r>
              <w:t>id</w:t>
            </w:r>
          </w:p>
        </w:tc>
        <w:tc>
          <w:tcPr>
            <w:tcW w:w="2266" w:type="dxa"/>
          </w:tcPr>
          <w:p w14:paraId="4A830A09" w14:textId="77777777" w:rsidR="004F50B2" w:rsidRDefault="004F50B2" w:rsidP="004F50B2">
            <w:r>
              <w:t>NO ACTION</w:t>
            </w:r>
          </w:p>
        </w:tc>
        <w:tc>
          <w:tcPr>
            <w:tcW w:w="2266" w:type="dxa"/>
          </w:tcPr>
          <w:p w14:paraId="2024E585" w14:textId="77777777" w:rsidR="004F50B2" w:rsidRDefault="004F50B2" w:rsidP="004F50B2">
            <w:r>
              <w:t>NO ACTION</w:t>
            </w:r>
          </w:p>
        </w:tc>
      </w:tr>
    </w:tbl>
    <w:p w14:paraId="263621EA" w14:textId="77777777" w:rsidR="004F50B2" w:rsidRPr="00DF1EE3" w:rsidRDefault="004F50B2" w:rsidP="004F50B2"/>
    <w:p w14:paraId="05BFE18F" w14:textId="77777777" w:rsidR="004F50B2" w:rsidRDefault="004F50B2" w:rsidP="004F50B2">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4F50B2" w14:paraId="0B3900C3" w14:textId="77777777" w:rsidTr="004F50B2">
        <w:tc>
          <w:tcPr>
            <w:tcW w:w="2265" w:type="dxa"/>
            <w:shd w:val="clear" w:color="auto" w:fill="D9E2F3" w:themeFill="accent1" w:themeFillTint="33"/>
          </w:tcPr>
          <w:p w14:paraId="2D3CCC5E" w14:textId="77777777" w:rsidR="004F50B2" w:rsidRPr="002071A1" w:rsidRDefault="004F50B2" w:rsidP="004F50B2">
            <w:pPr>
              <w:rPr>
                <w:b/>
                <w:bCs/>
              </w:rPr>
            </w:pPr>
            <w:r w:rsidRPr="002071A1">
              <w:rPr>
                <w:b/>
                <w:bCs/>
              </w:rPr>
              <w:t>Table</w:t>
            </w:r>
          </w:p>
        </w:tc>
        <w:tc>
          <w:tcPr>
            <w:tcW w:w="2265" w:type="dxa"/>
            <w:shd w:val="clear" w:color="auto" w:fill="D9E2F3" w:themeFill="accent1" w:themeFillTint="33"/>
          </w:tcPr>
          <w:p w14:paraId="10790C71" w14:textId="77777777" w:rsidR="004F50B2" w:rsidRPr="002071A1" w:rsidRDefault="004F50B2" w:rsidP="004F50B2">
            <w:pPr>
              <w:rPr>
                <w:b/>
                <w:bCs/>
              </w:rPr>
            </w:pPr>
            <w:r w:rsidRPr="002071A1">
              <w:rPr>
                <w:b/>
                <w:bCs/>
              </w:rPr>
              <w:t>Colonne</w:t>
            </w:r>
          </w:p>
        </w:tc>
        <w:tc>
          <w:tcPr>
            <w:tcW w:w="2266" w:type="dxa"/>
            <w:shd w:val="clear" w:color="auto" w:fill="D9E2F3" w:themeFill="accent1" w:themeFillTint="33"/>
          </w:tcPr>
          <w:p w14:paraId="0EDEF9CF" w14:textId="77777777" w:rsidR="004F50B2" w:rsidRPr="002071A1" w:rsidRDefault="004F50B2" w:rsidP="004F50B2">
            <w:pPr>
              <w:rPr>
                <w:b/>
                <w:bCs/>
              </w:rPr>
            </w:pPr>
            <w:r w:rsidRPr="002071A1">
              <w:rPr>
                <w:b/>
                <w:bCs/>
              </w:rPr>
              <w:t>ON DELETE</w:t>
            </w:r>
          </w:p>
        </w:tc>
        <w:tc>
          <w:tcPr>
            <w:tcW w:w="2266" w:type="dxa"/>
            <w:shd w:val="clear" w:color="auto" w:fill="D9E2F3" w:themeFill="accent1" w:themeFillTint="33"/>
          </w:tcPr>
          <w:p w14:paraId="1B223ADD" w14:textId="77777777" w:rsidR="004F50B2" w:rsidRPr="002071A1" w:rsidRDefault="004F50B2" w:rsidP="004F50B2">
            <w:pPr>
              <w:rPr>
                <w:b/>
                <w:bCs/>
              </w:rPr>
            </w:pPr>
            <w:r w:rsidRPr="002071A1">
              <w:rPr>
                <w:b/>
                <w:bCs/>
              </w:rPr>
              <w:t>ON UPDATE</w:t>
            </w:r>
          </w:p>
        </w:tc>
      </w:tr>
      <w:tr w:rsidR="004F50B2" w14:paraId="4C6B2953" w14:textId="77777777" w:rsidTr="004F50B2">
        <w:tc>
          <w:tcPr>
            <w:tcW w:w="2265" w:type="dxa"/>
          </w:tcPr>
          <w:p w14:paraId="24DEEF77" w14:textId="77777777" w:rsidR="004F50B2" w:rsidRDefault="004F50B2" w:rsidP="004F50B2">
            <w:r>
              <w:t>commande</w:t>
            </w:r>
          </w:p>
        </w:tc>
        <w:tc>
          <w:tcPr>
            <w:tcW w:w="2265" w:type="dxa"/>
          </w:tcPr>
          <w:p w14:paraId="17956BAB" w14:textId="77777777" w:rsidR="004F50B2" w:rsidRDefault="004F50B2" w:rsidP="004F50B2">
            <w:r>
              <w:t>id</w:t>
            </w:r>
          </w:p>
        </w:tc>
        <w:tc>
          <w:tcPr>
            <w:tcW w:w="2266" w:type="dxa"/>
          </w:tcPr>
          <w:p w14:paraId="5A5044E1" w14:textId="77777777" w:rsidR="004F50B2" w:rsidRDefault="004F50B2" w:rsidP="004F50B2">
            <w:r>
              <w:t>NO ACTION</w:t>
            </w:r>
          </w:p>
        </w:tc>
        <w:tc>
          <w:tcPr>
            <w:tcW w:w="2266" w:type="dxa"/>
          </w:tcPr>
          <w:p w14:paraId="546F49B3" w14:textId="77777777" w:rsidR="004F50B2" w:rsidRDefault="004F50B2" w:rsidP="004F50B2">
            <w:r>
              <w:t>NO ACTION</w:t>
            </w:r>
          </w:p>
        </w:tc>
      </w:tr>
    </w:tbl>
    <w:p w14:paraId="461D3210" w14:textId="77777777" w:rsidR="004F50B2" w:rsidRDefault="004F50B2" w:rsidP="004F50B2"/>
    <w:p w14:paraId="6064D810" w14:textId="77777777" w:rsidR="004F50B2" w:rsidRDefault="004F50B2" w:rsidP="004F50B2"/>
    <w:p w14:paraId="437E3E45" w14:textId="77777777" w:rsidR="004F50B2" w:rsidRDefault="004F50B2" w:rsidP="004F50B2"/>
    <w:p w14:paraId="3E4CB5BD" w14:textId="7770F545" w:rsidR="00A201F2" w:rsidRDefault="00A201F2" w:rsidP="00A201F2">
      <w:pPr>
        <w:pStyle w:val="Titre2"/>
      </w:pPr>
      <w:bookmarkStart w:id="89" w:name="_Toc22056175"/>
      <w:r>
        <w:t>La partie Commande.</w:t>
      </w:r>
      <w:bookmarkEnd w:id="89"/>
    </w:p>
    <w:p w14:paraId="1FE4EC4D" w14:textId="77777777" w:rsidR="00A201F2" w:rsidRDefault="00A201F2" w:rsidP="00A201F2">
      <w:pPr>
        <w:pStyle w:val="Titre3"/>
      </w:pPr>
      <w:bookmarkStart w:id="90" w:name="_Toc22056176"/>
      <w:r>
        <w:t>Panier</w:t>
      </w:r>
      <w:bookmarkEnd w:id="90"/>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3119C529" w14:textId="77777777" w:rsidTr="00D92429">
        <w:tc>
          <w:tcPr>
            <w:tcW w:w="1129" w:type="pct"/>
            <w:shd w:val="clear" w:color="auto" w:fill="D9E2F3" w:themeFill="accent1" w:themeFillTint="33"/>
          </w:tcPr>
          <w:p w14:paraId="2C4A1B3E"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3203E820"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5AECDBDB"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BBB3E4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6951A600"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7C5A3745"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2C075A23" w14:textId="77777777" w:rsidR="00D92429" w:rsidRPr="0058474C" w:rsidRDefault="00D92429" w:rsidP="007E411E">
            <w:pPr>
              <w:rPr>
                <w:b/>
                <w:bCs/>
              </w:rPr>
            </w:pPr>
            <w:r>
              <w:rPr>
                <w:b/>
                <w:bCs/>
              </w:rPr>
              <w:t>NN</w:t>
            </w:r>
          </w:p>
        </w:tc>
      </w:tr>
      <w:tr w:rsidR="00D92429" w:rsidRPr="0058474C" w14:paraId="55685649" w14:textId="77777777" w:rsidTr="00D92429">
        <w:tc>
          <w:tcPr>
            <w:tcW w:w="1129" w:type="pct"/>
          </w:tcPr>
          <w:p w14:paraId="44AD8492" w14:textId="77777777" w:rsidR="00D92429" w:rsidRPr="009112D2" w:rsidRDefault="00D92429" w:rsidP="007E411E">
            <w:pPr>
              <w:rPr>
                <w:b/>
                <w:bCs/>
              </w:rPr>
            </w:pPr>
            <w:r>
              <w:rPr>
                <w:b/>
                <w:bCs/>
              </w:rPr>
              <w:t>utilisateur_id</w:t>
            </w:r>
          </w:p>
        </w:tc>
        <w:tc>
          <w:tcPr>
            <w:tcW w:w="1693" w:type="pct"/>
          </w:tcPr>
          <w:p w14:paraId="4FC3A43D" w14:textId="77777777" w:rsidR="00D92429" w:rsidRPr="009112D2" w:rsidRDefault="00D92429" w:rsidP="007E411E">
            <w:pPr>
              <w:rPr>
                <w:b/>
                <w:bCs/>
              </w:rPr>
            </w:pPr>
            <w:r>
              <w:rPr>
                <w:b/>
                <w:bCs/>
              </w:rPr>
              <w:t>INT UNSIGNED</w:t>
            </w:r>
          </w:p>
        </w:tc>
        <w:tc>
          <w:tcPr>
            <w:tcW w:w="756" w:type="pct"/>
          </w:tcPr>
          <w:p w14:paraId="1F8091C7" w14:textId="77777777" w:rsidR="00D92429" w:rsidRPr="009112D2" w:rsidRDefault="00D92429" w:rsidP="007E411E">
            <w:pPr>
              <w:jc w:val="center"/>
              <w:rPr>
                <w:b/>
                <w:bCs/>
              </w:rPr>
            </w:pPr>
            <w:r>
              <w:rPr>
                <w:b/>
                <w:bCs/>
              </w:rPr>
              <w:t>10</w:t>
            </w:r>
          </w:p>
        </w:tc>
        <w:tc>
          <w:tcPr>
            <w:tcW w:w="331" w:type="pct"/>
          </w:tcPr>
          <w:p w14:paraId="22653C10" w14:textId="77777777" w:rsidR="00D92429" w:rsidRPr="009112D2" w:rsidRDefault="00D92429" w:rsidP="007E411E">
            <w:pPr>
              <w:jc w:val="center"/>
              <w:rPr>
                <w:b/>
                <w:bCs/>
              </w:rPr>
            </w:pPr>
          </w:p>
        </w:tc>
        <w:tc>
          <w:tcPr>
            <w:tcW w:w="448" w:type="pct"/>
          </w:tcPr>
          <w:p w14:paraId="20BDF134" w14:textId="77777777" w:rsidR="00D92429" w:rsidRPr="009112D2" w:rsidRDefault="00D92429" w:rsidP="007E411E">
            <w:pPr>
              <w:jc w:val="center"/>
              <w:rPr>
                <w:b/>
                <w:bCs/>
              </w:rPr>
            </w:pPr>
            <w:r>
              <w:rPr>
                <w:b/>
                <w:bCs/>
              </w:rPr>
              <w:t>X</w:t>
            </w:r>
          </w:p>
        </w:tc>
        <w:tc>
          <w:tcPr>
            <w:tcW w:w="321" w:type="pct"/>
          </w:tcPr>
          <w:p w14:paraId="31DB24FE" w14:textId="77777777" w:rsidR="00D92429" w:rsidRPr="00E14CE6" w:rsidRDefault="00D92429" w:rsidP="007E411E">
            <w:pPr>
              <w:jc w:val="center"/>
              <w:rPr>
                <w:b/>
                <w:bCs/>
              </w:rPr>
            </w:pPr>
            <w:r>
              <w:rPr>
                <w:b/>
                <w:bCs/>
              </w:rPr>
              <w:t>X</w:t>
            </w:r>
          </w:p>
        </w:tc>
        <w:tc>
          <w:tcPr>
            <w:tcW w:w="321" w:type="pct"/>
          </w:tcPr>
          <w:p w14:paraId="3F26FA97" w14:textId="77777777" w:rsidR="00D92429" w:rsidRDefault="00D92429" w:rsidP="007E411E">
            <w:pPr>
              <w:jc w:val="center"/>
              <w:rPr>
                <w:b/>
                <w:bCs/>
              </w:rPr>
            </w:pPr>
            <w:r>
              <w:rPr>
                <w:b/>
                <w:bCs/>
              </w:rPr>
              <w:t>X</w:t>
            </w:r>
          </w:p>
        </w:tc>
      </w:tr>
      <w:tr w:rsidR="00D92429" w:rsidRPr="0058474C" w14:paraId="0BAE167F" w14:textId="77777777" w:rsidTr="00D92429">
        <w:tc>
          <w:tcPr>
            <w:tcW w:w="1129" w:type="pct"/>
          </w:tcPr>
          <w:p w14:paraId="1EC309C9" w14:textId="77777777" w:rsidR="00D92429" w:rsidRPr="009112D2" w:rsidRDefault="00D92429" w:rsidP="007E411E">
            <w:r>
              <w:t>jour</w:t>
            </w:r>
          </w:p>
        </w:tc>
        <w:tc>
          <w:tcPr>
            <w:tcW w:w="1693" w:type="pct"/>
          </w:tcPr>
          <w:p w14:paraId="3B5B20A3" w14:textId="77777777" w:rsidR="00D92429" w:rsidRPr="009112D2" w:rsidRDefault="00D92429" w:rsidP="007E411E">
            <w:r>
              <w:t>DATE</w:t>
            </w:r>
          </w:p>
        </w:tc>
        <w:tc>
          <w:tcPr>
            <w:tcW w:w="756" w:type="pct"/>
          </w:tcPr>
          <w:p w14:paraId="31FFE508" w14:textId="77777777" w:rsidR="00D92429" w:rsidRPr="009112D2" w:rsidRDefault="00D92429" w:rsidP="007E411E">
            <w:pPr>
              <w:jc w:val="center"/>
            </w:pPr>
          </w:p>
        </w:tc>
        <w:tc>
          <w:tcPr>
            <w:tcW w:w="331" w:type="pct"/>
          </w:tcPr>
          <w:p w14:paraId="41023940" w14:textId="77777777" w:rsidR="00D92429" w:rsidRPr="009112D2" w:rsidRDefault="00D92429" w:rsidP="007E411E">
            <w:pPr>
              <w:jc w:val="center"/>
            </w:pPr>
          </w:p>
        </w:tc>
        <w:tc>
          <w:tcPr>
            <w:tcW w:w="448" w:type="pct"/>
          </w:tcPr>
          <w:p w14:paraId="0D5B21D2" w14:textId="77777777" w:rsidR="00D92429" w:rsidRPr="009112D2" w:rsidRDefault="00D92429" w:rsidP="007E411E">
            <w:pPr>
              <w:jc w:val="center"/>
            </w:pPr>
          </w:p>
        </w:tc>
        <w:tc>
          <w:tcPr>
            <w:tcW w:w="321" w:type="pct"/>
          </w:tcPr>
          <w:p w14:paraId="7C2D3965" w14:textId="77777777" w:rsidR="00D92429" w:rsidRPr="009112D2" w:rsidRDefault="00D92429" w:rsidP="007E411E">
            <w:pPr>
              <w:jc w:val="center"/>
            </w:pPr>
          </w:p>
        </w:tc>
        <w:tc>
          <w:tcPr>
            <w:tcW w:w="321" w:type="pct"/>
          </w:tcPr>
          <w:p w14:paraId="6DFFDC2A" w14:textId="77777777" w:rsidR="00D92429" w:rsidRPr="009112D2" w:rsidRDefault="00D92429" w:rsidP="007E411E">
            <w:pPr>
              <w:jc w:val="center"/>
            </w:pPr>
            <w:r>
              <w:t>X</w:t>
            </w:r>
          </w:p>
        </w:tc>
      </w:tr>
      <w:tr w:rsidR="00D92429" w:rsidRPr="0058474C" w14:paraId="42D1EB97" w14:textId="77777777" w:rsidTr="00D92429">
        <w:tc>
          <w:tcPr>
            <w:tcW w:w="1129" w:type="pct"/>
          </w:tcPr>
          <w:p w14:paraId="30A1B485" w14:textId="77777777" w:rsidR="00D92429" w:rsidRDefault="00D92429" w:rsidP="007E411E">
            <w:r>
              <w:t>heure</w:t>
            </w:r>
          </w:p>
        </w:tc>
        <w:tc>
          <w:tcPr>
            <w:tcW w:w="1693" w:type="pct"/>
          </w:tcPr>
          <w:p w14:paraId="46971680" w14:textId="77777777" w:rsidR="00D92429" w:rsidRDefault="00D92429" w:rsidP="007E411E">
            <w:r>
              <w:t>TIME</w:t>
            </w:r>
          </w:p>
        </w:tc>
        <w:tc>
          <w:tcPr>
            <w:tcW w:w="756" w:type="pct"/>
          </w:tcPr>
          <w:p w14:paraId="2D471194" w14:textId="77777777" w:rsidR="00D92429" w:rsidRPr="009112D2" w:rsidRDefault="00D92429" w:rsidP="007E411E">
            <w:pPr>
              <w:jc w:val="center"/>
            </w:pPr>
          </w:p>
        </w:tc>
        <w:tc>
          <w:tcPr>
            <w:tcW w:w="331" w:type="pct"/>
          </w:tcPr>
          <w:p w14:paraId="1A7A35E2" w14:textId="77777777" w:rsidR="00D92429" w:rsidRPr="009112D2" w:rsidRDefault="00D92429" w:rsidP="007E411E">
            <w:pPr>
              <w:jc w:val="center"/>
            </w:pPr>
          </w:p>
        </w:tc>
        <w:tc>
          <w:tcPr>
            <w:tcW w:w="448" w:type="pct"/>
          </w:tcPr>
          <w:p w14:paraId="5D71CDC8" w14:textId="77777777" w:rsidR="00D92429" w:rsidRPr="009112D2" w:rsidRDefault="00D92429" w:rsidP="007E411E">
            <w:pPr>
              <w:jc w:val="center"/>
            </w:pPr>
          </w:p>
        </w:tc>
        <w:tc>
          <w:tcPr>
            <w:tcW w:w="321" w:type="pct"/>
          </w:tcPr>
          <w:p w14:paraId="71F051B6" w14:textId="77777777" w:rsidR="00D92429" w:rsidRPr="009112D2" w:rsidRDefault="00D92429" w:rsidP="007E411E">
            <w:pPr>
              <w:jc w:val="center"/>
            </w:pPr>
          </w:p>
        </w:tc>
        <w:tc>
          <w:tcPr>
            <w:tcW w:w="321" w:type="pct"/>
          </w:tcPr>
          <w:p w14:paraId="2B7BAE13" w14:textId="77777777" w:rsidR="00D92429" w:rsidRPr="009112D2" w:rsidRDefault="00D92429" w:rsidP="007E411E">
            <w:pPr>
              <w:jc w:val="center"/>
            </w:pPr>
            <w:r>
              <w:t>X</w:t>
            </w:r>
          </w:p>
        </w:tc>
      </w:tr>
      <w:tr w:rsidR="00D92429" w:rsidRPr="0058474C" w14:paraId="27883EF9" w14:textId="77777777" w:rsidTr="00D92429">
        <w:tc>
          <w:tcPr>
            <w:tcW w:w="1129" w:type="pct"/>
          </w:tcPr>
          <w:p w14:paraId="0A47CDC9" w14:textId="4442A7FF" w:rsidR="00D92429" w:rsidRDefault="00D92429" w:rsidP="007E411E">
            <w:r>
              <w:t>montant</w:t>
            </w:r>
            <w:r w:rsidR="000024F2">
              <w:t>_ttc</w:t>
            </w:r>
          </w:p>
        </w:tc>
        <w:tc>
          <w:tcPr>
            <w:tcW w:w="1693" w:type="pct"/>
          </w:tcPr>
          <w:p w14:paraId="7FAE47E5" w14:textId="77777777" w:rsidR="00D92429" w:rsidRDefault="00D92429" w:rsidP="007E411E">
            <w:r>
              <w:t>DECIMAL</w:t>
            </w:r>
          </w:p>
        </w:tc>
        <w:tc>
          <w:tcPr>
            <w:tcW w:w="756" w:type="pct"/>
          </w:tcPr>
          <w:p w14:paraId="5C091F04" w14:textId="77777777" w:rsidR="00D92429" w:rsidRPr="009112D2" w:rsidRDefault="00D92429" w:rsidP="007E411E">
            <w:pPr>
              <w:jc w:val="center"/>
            </w:pPr>
            <w:r>
              <w:t>(5,2)</w:t>
            </w:r>
          </w:p>
        </w:tc>
        <w:tc>
          <w:tcPr>
            <w:tcW w:w="331" w:type="pct"/>
          </w:tcPr>
          <w:p w14:paraId="64F7BBFC" w14:textId="77777777" w:rsidR="00D92429" w:rsidRPr="009112D2" w:rsidRDefault="00D92429" w:rsidP="007E411E">
            <w:pPr>
              <w:jc w:val="center"/>
            </w:pPr>
          </w:p>
        </w:tc>
        <w:tc>
          <w:tcPr>
            <w:tcW w:w="448" w:type="pct"/>
          </w:tcPr>
          <w:p w14:paraId="0EF3A318" w14:textId="77777777" w:rsidR="00D92429" w:rsidRPr="009112D2" w:rsidRDefault="00D92429" w:rsidP="007E411E">
            <w:pPr>
              <w:jc w:val="center"/>
            </w:pPr>
          </w:p>
        </w:tc>
        <w:tc>
          <w:tcPr>
            <w:tcW w:w="321" w:type="pct"/>
          </w:tcPr>
          <w:p w14:paraId="33C47C74" w14:textId="77777777" w:rsidR="00D92429" w:rsidRPr="009112D2" w:rsidRDefault="00D92429" w:rsidP="007E411E">
            <w:pPr>
              <w:jc w:val="center"/>
            </w:pPr>
          </w:p>
        </w:tc>
        <w:tc>
          <w:tcPr>
            <w:tcW w:w="321" w:type="pct"/>
          </w:tcPr>
          <w:p w14:paraId="13E7327A" w14:textId="77777777" w:rsidR="00D92429" w:rsidRPr="009112D2" w:rsidRDefault="00D92429" w:rsidP="007E411E">
            <w:pPr>
              <w:jc w:val="center"/>
            </w:pPr>
            <w:r>
              <w:t>X</w:t>
            </w:r>
          </w:p>
        </w:tc>
      </w:tr>
      <w:tr w:rsidR="000024F2" w:rsidRPr="0058474C" w14:paraId="6611B78F" w14:textId="77777777" w:rsidTr="00D92429">
        <w:tc>
          <w:tcPr>
            <w:tcW w:w="1129" w:type="pct"/>
          </w:tcPr>
          <w:p w14:paraId="3C864E4E" w14:textId="5DEE523B" w:rsidR="000024F2" w:rsidRDefault="000024F2" w:rsidP="007E411E">
            <w:r>
              <w:t>livraison</w:t>
            </w:r>
          </w:p>
        </w:tc>
        <w:tc>
          <w:tcPr>
            <w:tcW w:w="1693" w:type="pct"/>
          </w:tcPr>
          <w:p w14:paraId="0776D04B" w14:textId="2E04F558" w:rsidR="000024F2" w:rsidRDefault="000024F2" w:rsidP="007E411E">
            <w:r>
              <w:t>TINYINT UNSIGNED</w:t>
            </w:r>
          </w:p>
        </w:tc>
        <w:tc>
          <w:tcPr>
            <w:tcW w:w="756" w:type="pct"/>
          </w:tcPr>
          <w:p w14:paraId="74218B6F" w14:textId="77777777" w:rsidR="000024F2" w:rsidRDefault="000024F2" w:rsidP="007E411E">
            <w:pPr>
              <w:jc w:val="center"/>
            </w:pPr>
          </w:p>
        </w:tc>
        <w:tc>
          <w:tcPr>
            <w:tcW w:w="331" w:type="pct"/>
          </w:tcPr>
          <w:p w14:paraId="45EF1863" w14:textId="77777777" w:rsidR="000024F2" w:rsidRPr="009112D2" w:rsidRDefault="000024F2" w:rsidP="007E411E">
            <w:pPr>
              <w:jc w:val="center"/>
            </w:pPr>
          </w:p>
        </w:tc>
        <w:tc>
          <w:tcPr>
            <w:tcW w:w="448" w:type="pct"/>
          </w:tcPr>
          <w:p w14:paraId="00875992" w14:textId="77777777" w:rsidR="000024F2" w:rsidRPr="009112D2" w:rsidRDefault="000024F2" w:rsidP="007E411E">
            <w:pPr>
              <w:jc w:val="center"/>
            </w:pPr>
          </w:p>
        </w:tc>
        <w:tc>
          <w:tcPr>
            <w:tcW w:w="321" w:type="pct"/>
          </w:tcPr>
          <w:p w14:paraId="6383F414" w14:textId="77777777" w:rsidR="000024F2" w:rsidRPr="009112D2" w:rsidRDefault="000024F2" w:rsidP="007E411E">
            <w:pPr>
              <w:jc w:val="center"/>
            </w:pPr>
          </w:p>
        </w:tc>
        <w:tc>
          <w:tcPr>
            <w:tcW w:w="321" w:type="pct"/>
          </w:tcPr>
          <w:p w14:paraId="58378C64" w14:textId="045BF4E1" w:rsidR="000024F2" w:rsidRDefault="000024F2" w:rsidP="007E411E">
            <w:pPr>
              <w:jc w:val="center"/>
            </w:pPr>
            <w:r>
              <w:t>X</w:t>
            </w:r>
          </w:p>
        </w:tc>
      </w:tr>
    </w:tbl>
    <w:p w14:paraId="30E4A954" w14:textId="18B6C58B" w:rsidR="0017216F" w:rsidRDefault="0017216F" w:rsidP="0017216F"/>
    <w:p w14:paraId="7A599EBB"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66581975" w14:textId="77777777" w:rsidTr="00E713C6">
        <w:tc>
          <w:tcPr>
            <w:tcW w:w="2265" w:type="dxa"/>
            <w:shd w:val="clear" w:color="auto" w:fill="D9E2F3" w:themeFill="accent1" w:themeFillTint="33"/>
          </w:tcPr>
          <w:p w14:paraId="5B2B6205"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A5C3DD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2FBD741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121C64EA" w14:textId="77777777" w:rsidR="006B0D68" w:rsidRPr="002071A1" w:rsidRDefault="006B0D68" w:rsidP="00E713C6">
            <w:pPr>
              <w:rPr>
                <w:b/>
                <w:bCs/>
              </w:rPr>
            </w:pPr>
            <w:r w:rsidRPr="002071A1">
              <w:rPr>
                <w:b/>
                <w:bCs/>
              </w:rPr>
              <w:t>ON UPDATE</w:t>
            </w:r>
          </w:p>
        </w:tc>
      </w:tr>
      <w:tr w:rsidR="006B0D68" w14:paraId="1C5F1596" w14:textId="77777777" w:rsidTr="00E713C6">
        <w:tc>
          <w:tcPr>
            <w:tcW w:w="2265" w:type="dxa"/>
          </w:tcPr>
          <w:p w14:paraId="5CD57D09" w14:textId="77777777" w:rsidR="006B0D68" w:rsidRDefault="006B0D68" w:rsidP="00E713C6">
            <w:r>
              <w:t>client</w:t>
            </w:r>
          </w:p>
        </w:tc>
        <w:tc>
          <w:tcPr>
            <w:tcW w:w="2265" w:type="dxa"/>
          </w:tcPr>
          <w:p w14:paraId="052AB2D1" w14:textId="77777777" w:rsidR="006B0D68" w:rsidRDefault="006B0D68" w:rsidP="00E713C6">
            <w:r>
              <w:t>id</w:t>
            </w:r>
          </w:p>
        </w:tc>
        <w:tc>
          <w:tcPr>
            <w:tcW w:w="2266" w:type="dxa"/>
          </w:tcPr>
          <w:p w14:paraId="521AA8A8" w14:textId="77777777" w:rsidR="006B0D68" w:rsidRDefault="006B0D68" w:rsidP="00E713C6">
            <w:r>
              <w:t>NO ACTION</w:t>
            </w:r>
          </w:p>
        </w:tc>
        <w:tc>
          <w:tcPr>
            <w:tcW w:w="2266" w:type="dxa"/>
          </w:tcPr>
          <w:p w14:paraId="63C51FBA" w14:textId="77777777" w:rsidR="006B0D68" w:rsidRDefault="006B0D68" w:rsidP="00E713C6">
            <w:r>
              <w:t>NO ACTION</w:t>
            </w:r>
          </w:p>
        </w:tc>
      </w:tr>
    </w:tbl>
    <w:p w14:paraId="36C53452" w14:textId="77777777" w:rsidR="006B0D68" w:rsidRPr="0017216F" w:rsidRDefault="006B0D68" w:rsidP="0017216F"/>
    <w:p w14:paraId="4F40D14F" w14:textId="77777777" w:rsidR="00A201F2" w:rsidRDefault="00A201F2" w:rsidP="0017216F">
      <w:pPr>
        <w:pStyle w:val="Titre3"/>
      </w:pPr>
      <w:bookmarkStart w:id="91" w:name="_Toc22056177"/>
      <w:r>
        <w:t>Commande</w:t>
      </w:r>
      <w:bookmarkEnd w:id="91"/>
    </w:p>
    <w:tbl>
      <w:tblPr>
        <w:tblStyle w:val="Grilledutableau"/>
        <w:tblW w:w="5000" w:type="pct"/>
        <w:tblLook w:val="04A0" w:firstRow="1" w:lastRow="0" w:firstColumn="1" w:lastColumn="0" w:noHBand="0" w:noVBand="1"/>
      </w:tblPr>
      <w:tblGrid>
        <w:gridCol w:w="2133"/>
        <w:gridCol w:w="3049"/>
        <w:gridCol w:w="1354"/>
        <w:gridCol w:w="584"/>
        <w:gridCol w:w="796"/>
        <w:gridCol w:w="571"/>
        <w:gridCol w:w="575"/>
      </w:tblGrid>
      <w:tr w:rsidR="00D92429" w:rsidRPr="0058474C" w14:paraId="0B2C91DA" w14:textId="77777777" w:rsidTr="00D92429">
        <w:tc>
          <w:tcPr>
            <w:tcW w:w="1177" w:type="pct"/>
            <w:shd w:val="clear" w:color="auto" w:fill="D9E2F3" w:themeFill="accent1" w:themeFillTint="33"/>
          </w:tcPr>
          <w:p w14:paraId="04AA9CB8" w14:textId="77777777" w:rsidR="00D92429" w:rsidRPr="0058474C" w:rsidRDefault="00D92429" w:rsidP="007E411E">
            <w:pPr>
              <w:rPr>
                <w:b/>
                <w:bCs/>
              </w:rPr>
            </w:pPr>
            <w:r w:rsidRPr="0058474C">
              <w:rPr>
                <w:b/>
                <w:bCs/>
              </w:rPr>
              <w:t>Colonne</w:t>
            </w:r>
          </w:p>
        </w:tc>
        <w:tc>
          <w:tcPr>
            <w:tcW w:w="1683" w:type="pct"/>
            <w:shd w:val="clear" w:color="auto" w:fill="D9E2F3" w:themeFill="accent1" w:themeFillTint="33"/>
          </w:tcPr>
          <w:p w14:paraId="204AEA3B" w14:textId="77777777" w:rsidR="00D92429" w:rsidRPr="0058474C" w:rsidRDefault="00D92429" w:rsidP="007E411E">
            <w:pPr>
              <w:rPr>
                <w:b/>
                <w:bCs/>
              </w:rPr>
            </w:pPr>
            <w:r w:rsidRPr="0058474C">
              <w:rPr>
                <w:b/>
                <w:bCs/>
              </w:rPr>
              <w:t>Type</w:t>
            </w:r>
          </w:p>
        </w:tc>
        <w:tc>
          <w:tcPr>
            <w:tcW w:w="747" w:type="pct"/>
            <w:shd w:val="clear" w:color="auto" w:fill="D9E2F3" w:themeFill="accent1" w:themeFillTint="33"/>
          </w:tcPr>
          <w:p w14:paraId="7508936D" w14:textId="77777777" w:rsidR="00D92429" w:rsidRPr="0058474C" w:rsidRDefault="00D92429" w:rsidP="007E411E">
            <w:pPr>
              <w:rPr>
                <w:b/>
                <w:bCs/>
              </w:rPr>
            </w:pPr>
            <w:r w:rsidRPr="0058474C">
              <w:rPr>
                <w:b/>
                <w:bCs/>
              </w:rPr>
              <w:t>Precision</w:t>
            </w:r>
          </w:p>
        </w:tc>
        <w:tc>
          <w:tcPr>
            <w:tcW w:w="322" w:type="pct"/>
            <w:shd w:val="clear" w:color="auto" w:fill="D9E2F3" w:themeFill="accent1" w:themeFillTint="33"/>
          </w:tcPr>
          <w:p w14:paraId="650CAD10" w14:textId="77777777" w:rsidR="00D92429" w:rsidRPr="0058474C" w:rsidRDefault="00D92429" w:rsidP="007E411E">
            <w:pPr>
              <w:rPr>
                <w:b/>
                <w:bCs/>
              </w:rPr>
            </w:pPr>
            <w:r w:rsidRPr="0058474C">
              <w:rPr>
                <w:b/>
                <w:bCs/>
              </w:rPr>
              <w:t>AI</w:t>
            </w:r>
          </w:p>
        </w:tc>
        <w:tc>
          <w:tcPr>
            <w:tcW w:w="439" w:type="pct"/>
            <w:shd w:val="clear" w:color="auto" w:fill="D9E2F3" w:themeFill="accent1" w:themeFillTint="33"/>
          </w:tcPr>
          <w:p w14:paraId="32583161" w14:textId="77777777" w:rsidR="00D92429" w:rsidRPr="0058474C" w:rsidRDefault="00D92429" w:rsidP="007E411E">
            <w:pPr>
              <w:rPr>
                <w:b/>
                <w:bCs/>
              </w:rPr>
            </w:pPr>
            <w:r w:rsidRPr="0058474C">
              <w:rPr>
                <w:b/>
                <w:bCs/>
              </w:rPr>
              <w:t>PK</w:t>
            </w:r>
          </w:p>
        </w:tc>
        <w:tc>
          <w:tcPr>
            <w:tcW w:w="315" w:type="pct"/>
            <w:shd w:val="clear" w:color="auto" w:fill="D9E2F3" w:themeFill="accent1" w:themeFillTint="33"/>
          </w:tcPr>
          <w:p w14:paraId="7C6B25A9" w14:textId="77777777" w:rsidR="00D92429" w:rsidRPr="0058474C" w:rsidRDefault="00D92429" w:rsidP="007E411E">
            <w:pPr>
              <w:rPr>
                <w:b/>
                <w:bCs/>
              </w:rPr>
            </w:pPr>
            <w:r w:rsidRPr="0058474C">
              <w:rPr>
                <w:b/>
                <w:bCs/>
              </w:rPr>
              <w:t>FK</w:t>
            </w:r>
          </w:p>
        </w:tc>
        <w:tc>
          <w:tcPr>
            <w:tcW w:w="317" w:type="pct"/>
            <w:shd w:val="clear" w:color="auto" w:fill="D9E2F3" w:themeFill="accent1" w:themeFillTint="33"/>
          </w:tcPr>
          <w:p w14:paraId="3590B2EA" w14:textId="77777777" w:rsidR="00D92429" w:rsidRPr="0058474C" w:rsidRDefault="00D92429" w:rsidP="007E411E">
            <w:pPr>
              <w:rPr>
                <w:b/>
                <w:bCs/>
              </w:rPr>
            </w:pPr>
            <w:r>
              <w:rPr>
                <w:b/>
                <w:bCs/>
              </w:rPr>
              <w:t>NN</w:t>
            </w:r>
          </w:p>
        </w:tc>
      </w:tr>
      <w:tr w:rsidR="00D92429" w:rsidRPr="0058474C" w14:paraId="4A9890FC" w14:textId="77777777" w:rsidTr="00D92429">
        <w:tc>
          <w:tcPr>
            <w:tcW w:w="1177" w:type="pct"/>
          </w:tcPr>
          <w:p w14:paraId="47E41FAD" w14:textId="77777777" w:rsidR="00D92429" w:rsidRPr="009112D2" w:rsidRDefault="00D92429" w:rsidP="0017216F">
            <w:pPr>
              <w:rPr>
                <w:b/>
                <w:bCs/>
              </w:rPr>
            </w:pPr>
            <w:r>
              <w:rPr>
                <w:b/>
                <w:bCs/>
              </w:rPr>
              <w:t>id</w:t>
            </w:r>
          </w:p>
        </w:tc>
        <w:tc>
          <w:tcPr>
            <w:tcW w:w="1683" w:type="pct"/>
          </w:tcPr>
          <w:p w14:paraId="15A014A1" w14:textId="77777777" w:rsidR="00D92429" w:rsidRPr="009112D2" w:rsidRDefault="00D92429" w:rsidP="0017216F">
            <w:pPr>
              <w:rPr>
                <w:b/>
                <w:bCs/>
              </w:rPr>
            </w:pPr>
            <w:r>
              <w:rPr>
                <w:b/>
                <w:bCs/>
              </w:rPr>
              <w:t>INT UNSIGNED</w:t>
            </w:r>
          </w:p>
        </w:tc>
        <w:tc>
          <w:tcPr>
            <w:tcW w:w="747" w:type="pct"/>
          </w:tcPr>
          <w:p w14:paraId="394423BA" w14:textId="77777777" w:rsidR="00D92429" w:rsidRPr="009112D2" w:rsidRDefault="00D92429" w:rsidP="0017216F">
            <w:pPr>
              <w:jc w:val="center"/>
              <w:rPr>
                <w:b/>
                <w:bCs/>
              </w:rPr>
            </w:pPr>
            <w:r>
              <w:rPr>
                <w:b/>
                <w:bCs/>
              </w:rPr>
              <w:t>10</w:t>
            </w:r>
          </w:p>
        </w:tc>
        <w:tc>
          <w:tcPr>
            <w:tcW w:w="322" w:type="pct"/>
          </w:tcPr>
          <w:p w14:paraId="061B7C1A" w14:textId="77777777" w:rsidR="00D92429" w:rsidRPr="009112D2" w:rsidRDefault="00D92429" w:rsidP="0017216F">
            <w:pPr>
              <w:jc w:val="center"/>
              <w:rPr>
                <w:b/>
                <w:bCs/>
              </w:rPr>
            </w:pPr>
            <w:r>
              <w:rPr>
                <w:b/>
                <w:bCs/>
              </w:rPr>
              <w:t>X</w:t>
            </w:r>
          </w:p>
        </w:tc>
        <w:tc>
          <w:tcPr>
            <w:tcW w:w="439" w:type="pct"/>
          </w:tcPr>
          <w:p w14:paraId="6774A9A4" w14:textId="77777777" w:rsidR="00D92429" w:rsidRPr="009112D2" w:rsidRDefault="00D92429" w:rsidP="0017216F">
            <w:pPr>
              <w:jc w:val="center"/>
              <w:rPr>
                <w:b/>
                <w:bCs/>
              </w:rPr>
            </w:pPr>
            <w:r>
              <w:rPr>
                <w:b/>
                <w:bCs/>
              </w:rPr>
              <w:t>X</w:t>
            </w:r>
          </w:p>
        </w:tc>
        <w:tc>
          <w:tcPr>
            <w:tcW w:w="315" w:type="pct"/>
          </w:tcPr>
          <w:p w14:paraId="019CDB43" w14:textId="77777777" w:rsidR="00D92429" w:rsidRPr="00E14CE6" w:rsidRDefault="00D92429" w:rsidP="0017216F">
            <w:pPr>
              <w:jc w:val="center"/>
              <w:rPr>
                <w:b/>
                <w:bCs/>
              </w:rPr>
            </w:pPr>
          </w:p>
        </w:tc>
        <w:tc>
          <w:tcPr>
            <w:tcW w:w="317" w:type="pct"/>
          </w:tcPr>
          <w:p w14:paraId="79945547" w14:textId="77777777" w:rsidR="00D92429" w:rsidRPr="00E14CE6" w:rsidRDefault="00D92429" w:rsidP="0017216F">
            <w:pPr>
              <w:jc w:val="center"/>
              <w:rPr>
                <w:b/>
                <w:bCs/>
              </w:rPr>
            </w:pPr>
            <w:r>
              <w:rPr>
                <w:b/>
                <w:bCs/>
              </w:rPr>
              <w:t>X</w:t>
            </w:r>
          </w:p>
        </w:tc>
      </w:tr>
      <w:tr w:rsidR="00D92429" w:rsidRPr="0058474C" w14:paraId="5261E39A" w14:textId="77777777" w:rsidTr="00D92429">
        <w:tc>
          <w:tcPr>
            <w:tcW w:w="1177" w:type="pct"/>
          </w:tcPr>
          <w:p w14:paraId="59FEF33B" w14:textId="77777777" w:rsidR="00D92429" w:rsidRPr="009112D2" w:rsidRDefault="00D92429" w:rsidP="0017216F">
            <w:pPr>
              <w:rPr>
                <w:b/>
                <w:bCs/>
              </w:rPr>
            </w:pPr>
            <w:bookmarkStart w:id="92" w:name="_Hlk20505674"/>
            <w:r>
              <w:rPr>
                <w:b/>
                <w:bCs/>
              </w:rPr>
              <w:t>utilisateur_id</w:t>
            </w:r>
          </w:p>
        </w:tc>
        <w:tc>
          <w:tcPr>
            <w:tcW w:w="1683" w:type="pct"/>
          </w:tcPr>
          <w:p w14:paraId="24C5F68D" w14:textId="77777777" w:rsidR="00D92429" w:rsidRPr="009112D2" w:rsidRDefault="00D92429" w:rsidP="0017216F">
            <w:pPr>
              <w:rPr>
                <w:b/>
                <w:bCs/>
              </w:rPr>
            </w:pPr>
            <w:r>
              <w:rPr>
                <w:b/>
                <w:bCs/>
              </w:rPr>
              <w:t>INT UNSIGNED</w:t>
            </w:r>
          </w:p>
        </w:tc>
        <w:tc>
          <w:tcPr>
            <w:tcW w:w="747" w:type="pct"/>
          </w:tcPr>
          <w:p w14:paraId="59904A13" w14:textId="77777777" w:rsidR="00D92429" w:rsidRPr="009112D2" w:rsidRDefault="00D92429" w:rsidP="0017216F">
            <w:pPr>
              <w:jc w:val="center"/>
              <w:rPr>
                <w:b/>
                <w:bCs/>
              </w:rPr>
            </w:pPr>
            <w:r>
              <w:rPr>
                <w:b/>
                <w:bCs/>
              </w:rPr>
              <w:t>10</w:t>
            </w:r>
          </w:p>
        </w:tc>
        <w:tc>
          <w:tcPr>
            <w:tcW w:w="322" w:type="pct"/>
          </w:tcPr>
          <w:p w14:paraId="0F76A65A" w14:textId="77777777" w:rsidR="00D92429" w:rsidRPr="009112D2" w:rsidRDefault="00D92429" w:rsidP="0017216F">
            <w:pPr>
              <w:jc w:val="center"/>
              <w:rPr>
                <w:b/>
                <w:bCs/>
              </w:rPr>
            </w:pPr>
          </w:p>
        </w:tc>
        <w:tc>
          <w:tcPr>
            <w:tcW w:w="439" w:type="pct"/>
          </w:tcPr>
          <w:p w14:paraId="55D8904D" w14:textId="77777777" w:rsidR="00D92429" w:rsidRPr="009112D2" w:rsidRDefault="00D92429" w:rsidP="0017216F">
            <w:pPr>
              <w:jc w:val="center"/>
              <w:rPr>
                <w:b/>
                <w:bCs/>
              </w:rPr>
            </w:pPr>
          </w:p>
        </w:tc>
        <w:tc>
          <w:tcPr>
            <w:tcW w:w="315" w:type="pct"/>
          </w:tcPr>
          <w:p w14:paraId="7024D05B" w14:textId="77777777" w:rsidR="00D92429" w:rsidRPr="00E14CE6" w:rsidRDefault="00D92429" w:rsidP="0017216F">
            <w:pPr>
              <w:jc w:val="center"/>
              <w:rPr>
                <w:b/>
                <w:bCs/>
              </w:rPr>
            </w:pPr>
            <w:r>
              <w:rPr>
                <w:b/>
                <w:bCs/>
              </w:rPr>
              <w:t>X</w:t>
            </w:r>
          </w:p>
        </w:tc>
        <w:tc>
          <w:tcPr>
            <w:tcW w:w="317" w:type="pct"/>
          </w:tcPr>
          <w:p w14:paraId="4F5A32F6" w14:textId="77777777" w:rsidR="00D92429" w:rsidRDefault="00D92429" w:rsidP="0017216F">
            <w:pPr>
              <w:jc w:val="center"/>
              <w:rPr>
                <w:b/>
                <w:bCs/>
              </w:rPr>
            </w:pPr>
            <w:r>
              <w:rPr>
                <w:b/>
                <w:bCs/>
              </w:rPr>
              <w:t>X</w:t>
            </w:r>
          </w:p>
        </w:tc>
      </w:tr>
      <w:tr w:rsidR="00D92429" w:rsidRPr="0058474C" w14:paraId="18F4287E" w14:textId="77777777" w:rsidTr="00D92429">
        <w:tc>
          <w:tcPr>
            <w:tcW w:w="1177" w:type="pct"/>
          </w:tcPr>
          <w:p w14:paraId="10657BCA" w14:textId="77777777" w:rsidR="00D92429" w:rsidRPr="009112D2" w:rsidRDefault="00D92429" w:rsidP="00D92429">
            <w:pPr>
              <w:rPr>
                <w:b/>
                <w:bCs/>
              </w:rPr>
            </w:pPr>
            <w:bookmarkStart w:id="93" w:name="_Hlk20505639"/>
            <w:bookmarkEnd w:id="92"/>
            <w:r>
              <w:rPr>
                <w:b/>
                <w:bCs/>
              </w:rPr>
              <w:t>adresse_id</w:t>
            </w:r>
          </w:p>
        </w:tc>
        <w:tc>
          <w:tcPr>
            <w:tcW w:w="1683" w:type="pct"/>
          </w:tcPr>
          <w:p w14:paraId="204ABCFE" w14:textId="77777777" w:rsidR="00D92429" w:rsidRPr="009112D2" w:rsidRDefault="00D92429" w:rsidP="00D92429">
            <w:pPr>
              <w:rPr>
                <w:b/>
                <w:bCs/>
              </w:rPr>
            </w:pPr>
            <w:r>
              <w:rPr>
                <w:b/>
                <w:bCs/>
              </w:rPr>
              <w:t>INT UNSIGNED</w:t>
            </w:r>
          </w:p>
        </w:tc>
        <w:tc>
          <w:tcPr>
            <w:tcW w:w="747" w:type="pct"/>
          </w:tcPr>
          <w:p w14:paraId="6E41101F" w14:textId="77777777" w:rsidR="00D92429" w:rsidRPr="009112D2" w:rsidRDefault="00D92429" w:rsidP="00D92429">
            <w:pPr>
              <w:jc w:val="center"/>
              <w:rPr>
                <w:b/>
                <w:bCs/>
              </w:rPr>
            </w:pPr>
            <w:r>
              <w:rPr>
                <w:b/>
                <w:bCs/>
              </w:rPr>
              <w:t>10</w:t>
            </w:r>
          </w:p>
        </w:tc>
        <w:tc>
          <w:tcPr>
            <w:tcW w:w="322" w:type="pct"/>
          </w:tcPr>
          <w:p w14:paraId="511469C6" w14:textId="77777777" w:rsidR="00D92429" w:rsidRPr="009112D2" w:rsidRDefault="00D92429" w:rsidP="00D92429">
            <w:pPr>
              <w:jc w:val="center"/>
              <w:rPr>
                <w:b/>
                <w:bCs/>
              </w:rPr>
            </w:pPr>
          </w:p>
        </w:tc>
        <w:tc>
          <w:tcPr>
            <w:tcW w:w="439" w:type="pct"/>
          </w:tcPr>
          <w:p w14:paraId="172ABC28" w14:textId="77777777" w:rsidR="00D92429" w:rsidRPr="009112D2" w:rsidRDefault="00D92429" w:rsidP="00D92429">
            <w:pPr>
              <w:jc w:val="center"/>
              <w:rPr>
                <w:b/>
                <w:bCs/>
              </w:rPr>
            </w:pPr>
          </w:p>
        </w:tc>
        <w:tc>
          <w:tcPr>
            <w:tcW w:w="315" w:type="pct"/>
          </w:tcPr>
          <w:p w14:paraId="5D80FB3C" w14:textId="77777777" w:rsidR="00D92429" w:rsidRPr="00E14CE6" w:rsidRDefault="00D92429" w:rsidP="00D92429">
            <w:pPr>
              <w:jc w:val="center"/>
              <w:rPr>
                <w:b/>
                <w:bCs/>
              </w:rPr>
            </w:pPr>
          </w:p>
        </w:tc>
        <w:tc>
          <w:tcPr>
            <w:tcW w:w="317" w:type="pct"/>
          </w:tcPr>
          <w:p w14:paraId="3833092F" w14:textId="77777777" w:rsidR="00D92429" w:rsidRPr="00E14CE6" w:rsidRDefault="00D92429" w:rsidP="00D92429">
            <w:pPr>
              <w:jc w:val="center"/>
              <w:rPr>
                <w:b/>
                <w:bCs/>
              </w:rPr>
            </w:pPr>
            <w:r>
              <w:rPr>
                <w:b/>
                <w:bCs/>
              </w:rPr>
              <w:t>X</w:t>
            </w:r>
          </w:p>
        </w:tc>
      </w:tr>
      <w:bookmarkEnd w:id="93"/>
      <w:tr w:rsidR="00D92429" w:rsidRPr="0058474C" w14:paraId="60D7B0B9" w14:textId="77777777" w:rsidTr="00D92429">
        <w:tc>
          <w:tcPr>
            <w:tcW w:w="1177" w:type="pct"/>
          </w:tcPr>
          <w:p w14:paraId="69C22A22" w14:textId="77777777" w:rsidR="00D92429" w:rsidRPr="0090631E" w:rsidRDefault="00D92429" w:rsidP="00D92429">
            <w:r w:rsidRPr="0090631E">
              <w:t>status</w:t>
            </w:r>
          </w:p>
        </w:tc>
        <w:tc>
          <w:tcPr>
            <w:tcW w:w="3506" w:type="pct"/>
            <w:gridSpan w:val="5"/>
          </w:tcPr>
          <w:p w14:paraId="58D75BAD" w14:textId="77777777" w:rsidR="00D92429" w:rsidRPr="0090631E" w:rsidRDefault="00D92429" w:rsidP="00D92429">
            <w:pPr>
              <w:jc w:val="left"/>
            </w:pPr>
            <w:r w:rsidRPr="0090631E">
              <w:t>ENUM ('En attente', 'En préparation', 'Préparée', 'En livraison', 'Livrée', 'Clos')</w:t>
            </w:r>
          </w:p>
        </w:tc>
        <w:tc>
          <w:tcPr>
            <w:tcW w:w="317" w:type="pct"/>
          </w:tcPr>
          <w:p w14:paraId="58E4E951" w14:textId="77777777" w:rsidR="00D92429" w:rsidRPr="0090631E" w:rsidRDefault="00D92429" w:rsidP="00D92429">
            <w:pPr>
              <w:jc w:val="center"/>
            </w:pPr>
            <w:r>
              <w:t>X</w:t>
            </w:r>
          </w:p>
        </w:tc>
      </w:tr>
      <w:tr w:rsidR="00D92429" w:rsidRPr="0058474C" w14:paraId="4A3E702C" w14:textId="77777777" w:rsidTr="00D92429">
        <w:tc>
          <w:tcPr>
            <w:tcW w:w="1177" w:type="pct"/>
          </w:tcPr>
          <w:p w14:paraId="4DA3A36A" w14:textId="77777777" w:rsidR="00D92429" w:rsidRPr="009112D2" w:rsidRDefault="00D92429" w:rsidP="00D92429">
            <w:r>
              <w:t>jour</w:t>
            </w:r>
          </w:p>
        </w:tc>
        <w:tc>
          <w:tcPr>
            <w:tcW w:w="1683" w:type="pct"/>
          </w:tcPr>
          <w:p w14:paraId="19C0FD2A" w14:textId="77777777" w:rsidR="00D92429" w:rsidRPr="009112D2" w:rsidRDefault="00D92429" w:rsidP="00D92429">
            <w:r>
              <w:t>DATE</w:t>
            </w:r>
          </w:p>
        </w:tc>
        <w:tc>
          <w:tcPr>
            <w:tcW w:w="747" w:type="pct"/>
          </w:tcPr>
          <w:p w14:paraId="1BBCFE11" w14:textId="77777777" w:rsidR="00D92429" w:rsidRPr="009112D2" w:rsidRDefault="00D92429" w:rsidP="00D92429">
            <w:pPr>
              <w:jc w:val="center"/>
            </w:pPr>
          </w:p>
        </w:tc>
        <w:tc>
          <w:tcPr>
            <w:tcW w:w="322" w:type="pct"/>
          </w:tcPr>
          <w:p w14:paraId="3C6B826E" w14:textId="77777777" w:rsidR="00D92429" w:rsidRPr="009112D2" w:rsidRDefault="00D92429" w:rsidP="00D92429">
            <w:pPr>
              <w:jc w:val="center"/>
            </w:pPr>
          </w:p>
        </w:tc>
        <w:tc>
          <w:tcPr>
            <w:tcW w:w="439" w:type="pct"/>
          </w:tcPr>
          <w:p w14:paraId="03778EE8" w14:textId="77777777" w:rsidR="00D92429" w:rsidRPr="009112D2" w:rsidRDefault="00D92429" w:rsidP="00D92429">
            <w:pPr>
              <w:jc w:val="center"/>
            </w:pPr>
          </w:p>
        </w:tc>
        <w:tc>
          <w:tcPr>
            <w:tcW w:w="315" w:type="pct"/>
          </w:tcPr>
          <w:p w14:paraId="1CB1FEB3" w14:textId="77777777" w:rsidR="00D92429" w:rsidRPr="009112D2" w:rsidRDefault="00D92429" w:rsidP="00D92429">
            <w:pPr>
              <w:jc w:val="center"/>
            </w:pPr>
          </w:p>
        </w:tc>
        <w:tc>
          <w:tcPr>
            <w:tcW w:w="317" w:type="pct"/>
          </w:tcPr>
          <w:p w14:paraId="7384D724" w14:textId="77777777" w:rsidR="00D92429" w:rsidRPr="009112D2" w:rsidRDefault="00D92429" w:rsidP="00D92429">
            <w:pPr>
              <w:jc w:val="center"/>
            </w:pPr>
            <w:r>
              <w:t>X</w:t>
            </w:r>
          </w:p>
        </w:tc>
      </w:tr>
      <w:tr w:rsidR="00D92429" w:rsidRPr="0058474C" w14:paraId="3699332C" w14:textId="77777777" w:rsidTr="00D92429">
        <w:tc>
          <w:tcPr>
            <w:tcW w:w="1177" w:type="pct"/>
          </w:tcPr>
          <w:p w14:paraId="586217A2" w14:textId="77777777" w:rsidR="00D92429" w:rsidRDefault="00D92429" w:rsidP="00D92429">
            <w:r>
              <w:t>heure</w:t>
            </w:r>
          </w:p>
        </w:tc>
        <w:tc>
          <w:tcPr>
            <w:tcW w:w="1683" w:type="pct"/>
          </w:tcPr>
          <w:p w14:paraId="46317EEA" w14:textId="77777777" w:rsidR="00D92429" w:rsidRDefault="00D92429" w:rsidP="00D92429">
            <w:r>
              <w:t>TIME</w:t>
            </w:r>
          </w:p>
        </w:tc>
        <w:tc>
          <w:tcPr>
            <w:tcW w:w="747" w:type="pct"/>
          </w:tcPr>
          <w:p w14:paraId="73DEA169" w14:textId="77777777" w:rsidR="00D92429" w:rsidRPr="009112D2" w:rsidRDefault="00D92429" w:rsidP="00D92429">
            <w:pPr>
              <w:jc w:val="center"/>
            </w:pPr>
          </w:p>
        </w:tc>
        <w:tc>
          <w:tcPr>
            <w:tcW w:w="322" w:type="pct"/>
          </w:tcPr>
          <w:p w14:paraId="3EE32125" w14:textId="77777777" w:rsidR="00D92429" w:rsidRPr="009112D2" w:rsidRDefault="00D92429" w:rsidP="00D92429">
            <w:pPr>
              <w:jc w:val="center"/>
            </w:pPr>
          </w:p>
        </w:tc>
        <w:tc>
          <w:tcPr>
            <w:tcW w:w="439" w:type="pct"/>
          </w:tcPr>
          <w:p w14:paraId="2A7B66C7" w14:textId="77777777" w:rsidR="00D92429" w:rsidRPr="009112D2" w:rsidRDefault="00D92429" w:rsidP="00D92429">
            <w:pPr>
              <w:jc w:val="center"/>
            </w:pPr>
          </w:p>
        </w:tc>
        <w:tc>
          <w:tcPr>
            <w:tcW w:w="315" w:type="pct"/>
          </w:tcPr>
          <w:p w14:paraId="5B22AE11" w14:textId="77777777" w:rsidR="00D92429" w:rsidRPr="009112D2" w:rsidRDefault="00D92429" w:rsidP="00D92429">
            <w:pPr>
              <w:jc w:val="center"/>
            </w:pPr>
          </w:p>
        </w:tc>
        <w:tc>
          <w:tcPr>
            <w:tcW w:w="317" w:type="pct"/>
          </w:tcPr>
          <w:p w14:paraId="5C7CB0D8" w14:textId="77777777" w:rsidR="00D92429" w:rsidRPr="009112D2" w:rsidRDefault="00D92429" w:rsidP="00D92429">
            <w:pPr>
              <w:jc w:val="center"/>
            </w:pPr>
            <w:r>
              <w:t>X</w:t>
            </w:r>
          </w:p>
        </w:tc>
      </w:tr>
      <w:tr w:rsidR="00D92429" w:rsidRPr="0058474C" w14:paraId="5F74EECB" w14:textId="77777777" w:rsidTr="00D92429">
        <w:tc>
          <w:tcPr>
            <w:tcW w:w="1177" w:type="pct"/>
          </w:tcPr>
          <w:p w14:paraId="2E4CFD9F" w14:textId="329F5B5A" w:rsidR="00D92429" w:rsidRDefault="00D92429" w:rsidP="00D92429">
            <w:r>
              <w:t>montant</w:t>
            </w:r>
            <w:r w:rsidR="000024F2">
              <w:t>_ttc</w:t>
            </w:r>
          </w:p>
        </w:tc>
        <w:tc>
          <w:tcPr>
            <w:tcW w:w="1683" w:type="pct"/>
          </w:tcPr>
          <w:p w14:paraId="5AAA800C" w14:textId="77777777" w:rsidR="00D92429" w:rsidRDefault="00D92429" w:rsidP="00D92429">
            <w:r>
              <w:t>DECIMAL</w:t>
            </w:r>
          </w:p>
        </w:tc>
        <w:tc>
          <w:tcPr>
            <w:tcW w:w="747" w:type="pct"/>
          </w:tcPr>
          <w:p w14:paraId="59FF2A8B" w14:textId="77777777" w:rsidR="00D92429" w:rsidRPr="009112D2" w:rsidRDefault="00D92429" w:rsidP="00D92429">
            <w:pPr>
              <w:jc w:val="center"/>
            </w:pPr>
            <w:r>
              <w:t>(5,2)</w:t>
            </w:r>
          </w:p>
        </w:tc>
        <w:tc>
          <w:tcPr>
            <w:tcW w:w="322" w:type="pct"/>
          </w:tcPr>
          <w:p w14:paraId="2D0FFCB3" w14:textId="77777777" w:rsidR="00D92429" w:rsidRPr="009112D2" w:rsidRDefault="00D92429" w:rsidP="00D92429">
            <w:pPr>
              <w:jc w:val="center"/>
            </w:pPr>
          </w:p>
        </w:tc>
        <w:tc>
          <w:tcPr>
            <w:tcW w:w="439" w:type="pct"/>
          </w:tcPr>
          <w:p w14:paraId="595E2F93" w14:textId="77777777" w:rsidR="00D92429" w:rsidRPr="009112D2" w:rsidRDefault="00D92429" w:rsidP="00D92429">
            <w:pPr>
              <w:jc w:val="center"/>
            </w:pPr>
          </w:p>
        </w:tc>
        <w:tc>
          <w:tcPr>
            <w:tcW w:w="315" w:type="pct"/>
          </w:tcPr>
          <w:p w14:paraId="0D53FE5C" w14:textId="77777777" w:rsidR="00D92429" w:rsidRPr="009112D2" w:rsidRDefault="00D92429" w:rsidP="00D92429">
            <w:pPr>
              <w:jc w:val="center"/>
            </w:pPr>
          </w:p>
        </w:tc>
        <w:tc>
          <w:tcPr>
            <w:tcW w:w="317" w:type="pct"/>
          </w:tcPr>
          <w:p w14:paraId="6A51CEBC" w14:textId="77777777" w:rsidR="00D92429" w:rsidRPr="009112D2" w:rsidRDefault="00D92429" w:rsidP="00D92429">
            <w:pPr>
              <w:jc w:val="center"/>
            </w:pPr>
            <w:r>
              <w:t>X</w:t>
            </w:r>
          </w:p>
        </w:tc>
      </w:tr>
      <w:tr w:rsidR="00D92429" w:rsidRPr="0058474C" w14:paraId="07D301D7" w14:textId="77777777" w:rsidTr="00D92429">
        <w:tc>
          <w:tcPr>
            <w:tcW w:w="1177" w:type="pct"/>
          </w:tcPr>
          <w:p w14:paraId="23F9BC30" w14:textId="77777777" w:rsidR="00D92429" w:rsidRDefault="00D92429" w:rsidP="00D92429">
            <w:r>
              <w:t>preparation_delai</w:t>
            </w:r>
          </w:p>
        </w:tc>
        <w:tc>
          <w:tcPr>
            <w:tcW w:w="1683" w:type="pct"/>
          </w:tcPr>
          <w:p w14:paraId="3EB53A21" w14:textId="77777777" w:rsidR="00D92429" w:rsidRDefault="00D92429" w:rsidP="00D92429">
            <w:r>
              <w:t>TIME</w:t>
            </w:r>
          </w:p>
        </w:tc>
        <w:tc>
          <w:tcPr>
            <w:tcW w:w="747" w:type="pct"/>
          </w:tcPr>
          <w:p w14:paraId="4983E2C6" w14:textId="77777777" w:rsidR="00D92429" w:rsidRDefault="00D92429" w:rsidP="00D92429">
            <w:pPr>
              <w:jc w:val="center"/>
            </w:pPr>
          </w:p>
        </w:tc>
        <w:tc>
          <w:tcPr>
            <w:tcW w:w="322" w:type="pct"/>
          </w:tcPr>
          <w:p w14:paraId="639F9726" w14:textId="77777777" w:rsidR="00D92429" w:rsidRPr="009112D2" w:rsidRDefault="00D92429" w:rsidP="00D92429">
            <w:pPr>
              <w:jc w:val="center"/>
            </w:pPr>
          </w:p>
        </w:tc>
        <w:tc>
          <w:tcPr>
            <w:tcW w:w="439" w:type="pct"/>
          </w:tcPr>
          <w:p w14:paraId="7C76891B" w14:textId="77777777" w:rsidR="00D92429" w:rsidRPr="009112D2" w:rsidRDefault="00D92429" w:rsidP="00D92429">
            <w:pPr>
              <w:jc w:val="center"/>
            </w:pPr>
          </w:p>
        </w:tc>
        <w:tc>
          <w:tcPr>
            <w:tcW w:w="315" w:type="pct"/>
          </w:tcPr>
          <w:p w14:paraId="6A76DE1F" w14:textId="77777777" w:rsidR="00D92429" w:rsidRPr="009112D2" w:rsidRDefault="00D92429" w:rsidP="00D92429">
            <w:pPr>
              <w:jc w:val="center"/>
            </w:pPr>
          </w:p>
        </w:tc>
        <w:tc>
          <w:tcPr>
            <w:tcW w:w="317" w:type="pct"/>
          </w:tcPr>
          <w:p w14:paraId="6D343B47" w14:textId="77777777" w:rsidR="00D92429" w:rsidRPr="009112D2" w:rsidRDefault="00D92429" w:rsidP="00D92429">
            <w:pPr>
              <w:jc w:val="center"/>
            </w:pPr>
          </w:p>
        </w:tc>
      </w:tr>
      <w:tr w:rsidR="00D92429" w:rsidRPr="0058474C" w14:paraId="387DA904" w14:textId="77777777" w:rsidTr="00D92429">
        <w:tc>
          <w:tcPr>
            <w:tcW w:w="1177" w:type="pct"/>
          </w:tcPr>
          <w:p w14:paraId="44FA5013" w14:textId="77777777" w:rsidR="00D92429" w:rsidRDefault="00D92429" w:rsidP="00D92429">
            <w:r>
              <w:t>preparation_duree</w:t>
            </w:r>
          </w:p>
        </w:tc>
        <w:tc>
          <w:tcPr>
            <w:tcW w:w="1683" w:type="pct"/>
          </w:tcPr>
          <w:p w14:paraId="51DEC0DE" w14:textId="77777777" w:rsidR="00D92429" w:rsidRDefault="00D92429" w:rsidP="00D92429">
            <w:r>
              <w:t>TIME</w:t>
            </w:r>
          </w:p>
        </w:tc>
        <w:tc>
          <w:tcPr>
            <w:tcW w:w="747" w:type="pct"/>
          </w:tcPr>
          <w:p w14:paraId="6999E7ED" w14:textId="77777777" w:rsidR="00D92429" w:rsidRDefault="00D92429" w:rsidP="00D92429">
            <w:pPr>
              <w:jc w:val="center"/>
            </w:pPr>
          </w:p>
        </w:tc>
        <w:tc>
          <w:tcPr>
            <w:tcW w:w="322" w:type="pct"/>
          </w:tcPr>
          <w:p w14:paraId="506362C9" w14:textId="77777777" w:rsidR="00D92429" w:rsidRPr="009112D2" w:rsidRDefault="00D92429" w:rsidP="00D92429">
            <w:pPr>
              <w:jc w:val="center"/>
            </w:pPr>
          </w:p>
        </w:tc>
        <w:tc>
          <w:tcPr>
            <w:tcW w:w="439" w:type="pct"/>
          </w:tcPr>
          <w:p w14:paraId="0FD1A43F" w14:textId="77777777" w:rsidR="00D92429" w:rsidRPr="009112D2" w:rsidRDefault="00D92429" w:rsidP="00D92429">
            <w:pPr>
              <w:jc w:val="center"/>
            </w:pPr>
          </w:p>
        </w:tc>
        <w:tc>
          <w:tcPr>
            <w:tcW w:w="315" w:type="pct"/>
          </w:tcPr>
          <w:p w14:paraId="7896B596" w14:textId="77777777" w:rsidR="00D92429" w:rsidRPr="009112D2" w:rsidRDefault="00D92429" w:rsidP="00D92429">
            <w:pPr>
              <w:jc w:val="center"/>
            </w:pPr>
          </w:p>
        </w:tc>
        <w:tc>
          <w:tcPr>
            <w:tcW w:w="317" w:type="pct"/>
          </w:tcPr>
          <w:p w14:paraId="48C13E3E" w14:textId="77777777" w:rsidR="00D92429" w:rsidRPr="009112D2" w:rsidRDefault="00D92429" w:rsidP="00D92429">
            <w:pPr>
              <w:jc w:val="center"/>
            </w:pPr>
          </w:p>
        </w:tc>
      </w:tr>
      <w:tr w:rsidR="00D92429" w:rsidRPr="0058474C" w14:paraId="439E388D" w14:textId="77777777" w:rsidTr="00D92429">
        <w:tc>
          <w:tcPr>
            <w:tcW w:w="1177" w:type="pct"/>
          </w:tcPr>
          <w:p w14:paraId="47C9C5C9" w14:textId="77777777" w:rsidR="00D92429" w:rsidRDefault="00D92429" w:rsidP="00D92429">
            <w:r>
              <w:t>livraison_delai</w:t>
            </w:r>
          </w:p>
        </w:tc>
        <w:tc>
          <w:tcPr>
            <w:tcW w:w="1683" w:type="pct"/>
          </w:tcPr>
          <w:p w14:paraId="22B586DD" w14:textId="77777777" w:rsidR="00D92429" w:rsidRDefault="00D92429" w:rsidP="00D92429">
            <w:r w:rsidRPr="00632D3C">
              <w:t>TIME</w:t>
            </w:r>
          </w:p>
        </w:tc>
        <w:tc>
          <w:tcPr>
            <w:tcW w:w="747" w:type="pct"/>
          </w:tcPr>
          <w:p w14:paraId="290393C5" w14:textId="77777777" w:rsidR="00D92429" w:rsidRDefault="00D92429" w:rsidP="00D92429">
            <w:pPr>
              <w:jc w:val="center"/>
            </w:pPr>
          </w:p>
        </w:tc>
        <w:tc>
          <w:tcPr>
            <w:tcW w:w="322" w:type="pct"/>
          </w:tcPr>
          <w:p w14:paraId="0948AAFC" w14:textId="77777777" w:rsidR="00D92429" w:rsidRPr="009112D2" w:rsidRDefault="00D92429" w:rsidP="00D92429">
            <w:pPr>
              <w:jc w:val="center"/>
            </w:pPr>
          </w:p>
        </w:tc>
        <w:tc>
          <w:tcPr>
            <w:tcW w:w="439" w:type="pct"/>
          </w:tcPr>
          <w:p w14:paraId="43D444C9" w14:textId="77777777" w:rsidR="00D92429" w:rsidRPr="009112D2" w:rsidRDefault="00D92429" w:rsidP="00D92429">
            <w:pPr>
              <w:jc w:val="center"/>
            </w:pPr>
          </w:p>
        </w:tc>
        <w:tc>
          <w:tcPr>
            <w:tcW w:w="315" w:type="pct"/>
          </w:tcPr>
          <w:p w14:paraId="415FB88C" w14:textId="77777777" w:rsidR="00D92429" w:rsidRPr="009112D2" w:rsidRDefault="00D92429" w:rsidP="00D92429">
            <w:pPr>
              <w:jc w:val="center"/>
            </w:pPr>
          </w:p>
        </w:tc>
        <w:tc>
          <w:tcPr>
            <w:tcW w:w="317" w:type="pct"/>
          </w:tcPr>
          <w:p w14:paraId="1037B16C" w14:textId="77777777" w:rsidR="00D92429" w:rsidRPr="009112D2" w:rsidRDefault="00D92429" w:rsidP="00D92429">
            <w:pPr>
              <w:jc w:val="center"/>
            </w:pPr>
          </w:p>
        </w:tc>
      </w:tr>
      <w:tr w:rsidR="00D92429" w:rsidRPr="0058474C" w14:paraId="47E04207" w14:textId="77777777" w:rsidTr="00D92429">
        <w:tc>
          <w:tcPr>
            <w:tcW w:w="1177" w:type="pct"/>
          </w:tcPr>
          <w:p w14:paraId="27EC5B88" w14:textId="77777777" w:rsidR="00D92429" w:rsidRDefault="00D92429" w:rsidP="00D92429">
            <w:r>
              <w:t>livraison_duree</w:t>
            </w:r>
          </w:p>
        </w:tc>
        <w:tc>
          <w:tcPr>
            <w:tcW w:w="1683" w:type="pct"/>
          </w:tcPr>
          <w:p w14:paraId="31802FDF" w14:textId="77777777" w:rsidR="00D92429" w:rsidRDefault="00D92429" w:rsidP="00D92429">
            <w:r w:rsidRPr="00632D3C">
              <w:t>TIME</w:t>
            </w:r>
          </w:p>
        </w:tc>
        <w:tc>
          <w:tcPr>
            <w:tcW w:w="747" w:type="pct"/>
          </w:tcPr>
          <w:p w14:paraId="1DB95215" w14:textId="77777777" w:rsidR="00D92429" w:rsidRDefault="00D92429" w:rsidP="00D92429">
            <w:pPr>
              <w:jc w:val="center"/>
            </w:pPr>
          </w:p>
        </w:tc>
        <w:tc>
          <w:tcPr>
            <w:tcW w:w="322" w:type="pct"/>
          </w:tcPr>
          <w:p w14:paraId="698EC1D3" w14:textId="77777777" w:rsidR="00D92429" w:rsidRPr="009112D2" w:rsidRDefault="00D92429" w:rsidP="00D92429">
            <w:pPr>
              <w:jc w:val="center"/>
            </w:pPr>
          </w:p>
        </w:tc>
        <w:tc>
          <w:tcPr>
            <w:tcW w:w="439" w:type="pct"/>
          </w:tcPr>
          <w:p w14:paraId="24AE9F75" w14:textId="77777777" w:rsidR="00D92429" w:rsidRPr="009112D2" w:rsidRDefault="00D92429" w:rsidP="00D92429">
            <w:pPr>
              <w:jc w:val="center"/>
            </w:pPr>
          </w:p>
        </w:tc>
        <w:tc>
          <w:tcPr>
            <w:tcW w:w="315" w:type="pct"/>
          </w:tcPr>
          <w:p w14:paraId="5A28233E" w14:textId="77777777" w:rsidR="00D92429" w:rsidRPr="009112D2" w:rsidRDefault="00D92429" w:rsidP="00D92429">
            <w:pPr>
              <w:jc w:val="center"/>
            </w:pPr>
          </w:p>
        </w:tc>
        <w:tc>
          <w:tcPr>
            <w:tcW w:w="317" w:type="pct"/>
          </w:tcPr>
          <w:p w14:paraId="50DCF643" w14:textId="77777777" w:rsidR="00D92429" w:rsidRPr="009112D2" w:rsidRDefault="00D92429" w:rsidP="00D92429">
            <w:pPr>
              <w:jc w:val="center"/>
            </w:pPr>
          </w:p>
        </w:tc>
      </w:tr>
      <w:tr w:rsidR="00D92429" w:rsidRPr="0058474C" w14:paraId="33501F37" w14:textId="77777777" w:rsidTr="00D92429">
        <w:tc>
          <w:tcPr>
            <w:tcW w:w="1177" w:type="pct"/>
          </w:tcPr>
          <w:p w14:paraId="0151F0A5" w14:textId="77777777" w:rsidR="00D92429" w:rsidRDefault="00D92429" w:rsidP="00D92429">
            <w:r>
              <w:t>paiement_ok</w:t>
            </w:r>
          </w:p>
        </w:tc>
        <w:tc>
          <w:tcPr>
            <w:tcW w:w="1683" w:type="pct"/>
          </w:tcPr>
          <w:p w14:paraId="3F89A536" w14:textId="77777777" w:rsidR="00D92429" w:rsidRDefault="00D92429" w:rsidP="00D92429">
            <w:r>
              <w:t>TINYINT</w:t>
            </w:r>
          </w:p>
        </w:tc>
        <w:tc>
          <w:tcPr>
            <w:tcW w:w="747" w:type="pct"/>
          </w:tcPr>
          <w:p w14:paraId="1E93D619" w14:textId="77777777" w:rsidR="00D92429" w:rsidRDefault="00D92429" w:rsidP="00D92429">
            <w:pPr>
              <w:jc w:val="center"/>
            </w:pPr>
            <w:r>
              <w:t>1</w:t>
            </w:r>
          </w:p>
        </w:tc>
        <w:tc>
          <w:tcPr>
            <w:tcW w:w="322" w:type="pct"/>
          </w:tcPr>
          <w:p w14:paraId="288934FB" w14:textId="77777777" w:rsidR="00D92429" w:rsidRPr="009112D2" w:rsidRDefault="00D92429" w:rsidP="00D92429">
            <w:pPr>
              <w:jc w:val="center"/>
            </w:pPr>
          </w:p>
        </w:tc>
        <w:tc>
          <w:tcPr>
            <w:tcW w:w="439" w:type="pct"/>
          </w:tcPr>
          <w:p w14:paraId="32C247FE" w14:textId="77777777" w:rsidR="00D92429" w:rsidRPr="009112D2" w:rsidRDefault="00D92429" w:rsidP="00D92429">
            <w:pPr>
              <w:jc w:val="center"/>
            </w:pPr>
          </w:p>
        </w:tc>
        <w:tc>
          <w:tcPr>
            <w:tcW w:w="315" w:type="pct"/>
          </w:tcPr>
          <w:p w14:paraId="6250A7B3" w14:textId="77777777" w:rsidR="00D92429" w:rsidRPr="009112D2" w:rsidRDefault="00D92429" w:rsidP="00D92429">
            <w:pPr>
              <w:jc w:val="center"/>
            </w:pPr>
          </w:p>
        </w:tc>
        <w:tc>
          <w:tcPr>
            <w:tcW w:w="317" w:type="pct"/>
          </w:tcPr>
          <w:p w14:paraId="4B3E625B" w14:textId="77777777" w:rsidR="00D92429" w:rsidRPr="009112D2" w:rsidRDefault="00D92429" w:rsidP="00D92429">
            <w:pPr>
              <w:jc w:val="center"/>
            </w:pPr>
            <w:r>
              <w:t>X</w:t>
            </w:r>
          </w:p>
        </w:tc>
      </w:tr>
    </w:tbl>
    <w:p w14:paraId="23CA58E0" w14:textId="2B8377DA" w:rsidR="0017216F" w:rsidRDefault="0017216F" w:rsidP="0017216F"/>
    <w:p w14:paraId="5BF16680" w14:textId="77777777" w:rsidR="006B0D68" w:rsidRDefault="006B0D68" w:rsidP="006B0D68">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6B0D68" w14:paraId="5BB1AAB2" w14:textId="77777777" w:rsidTr="00E713C6">
        <w:tc>
          <w:tcPr>
            <w:tcW w:w="2265" w:type="dxa"/>
            <w:shd w:val="clear" w:color="auto" w:fill="D9E2F3" w:themeFill="accent1" w:themeFillTint="33"/>
          </w:tcPr>
          <w:p w14:paraId="56F63223"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DEE494C"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97EC79E"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0FBCDE87" w14:textId="77777777" w:rsidR="006B0D68" w:rsidRPr="002071A1" w:rsidRDefault="006B0D68" w:rsidP="00E713C6">
            <w:pPr>
              <w:rPr>
                <w:b/>
                <w:bCs/>
              </w:rPr>
            </w:pPr>
            <w:r w:rsidRPr="002071A1">
              <w:rPr>
                <w:b/>
                <w:bCs/>
              </w:rPr>
              <w:t>ON UPDATE</w:t>
            </w:r>
          </w:p>
        </w:tc>
      </w:tr>
      <w:tr w:rsidR="006B0D68" w14:paraId="17777C71" w14:textId="77777777" w:rsidTr="00E713C6">
        <w:tc>
          <w:tcPr>
            <w:tcW w:w="2265" w:type="dxa"/>
          </w:tcPr>
          <w:p w14:paraId="49EE5DB5" w14:textId="77777777" w:rsidR="006B0D68" w:rsidRDefault="006B0D68" w:rsidP="00E713C6">
            <w:r>
              <w:t>adresse</w:t>
            </w:r>
          </w:p>
        </w:tc>
        <w:tc>
          <w:tcPr>
            <w:tcW w:w="2265" w:type="dxa"/>
          </w:tcPr>
          <w:p w14:paraId="588DC9EF" w14:textId="77777777" w:rsidR="006B0D68" w:rsidRDefault="006B0D68" w:rsidP="00E713C6">
            <w:r>
              <w:t>id</w:t>
            </w:r>
          </w:p>
        </w:tc>
        <w:tc>
          <w:tcPr>
            <w:tcW w:w="2266" w:type="dxa"/>
          </w:tcPr>
          <w:p w14:paraId="5288C637" w14:textId="77777777" w:rsidR="006B0D68" w:rsidRDefault="006B0D68" w:rsidP="00E713C6">
            <w:r>
              <w:t>NO ACTION</w:t>
            </w:r>
          </w:p>
        </w:tc>
        <w:tc>
          <w:tcPr>
            <w:tcW w:w="2266" w:type="dxa"/>
          </w:tcPr>
          <w:p w14:paraId="64291780" w14:textId="77777777" w:rsidR="006B0D68" w:rsidRDefault="006B0D68" w:rsidP="00E713C6">
            <w:r>
              <w:t>NO ACTION</w:t>
            </w:r>
          </w:p>
        </w:tc>
      </w:tr>
    </w:tbl>
    <w:p w14:paraId="5DEDC6F4" w14:textId="77777777" w:rsidR="006B0D68" w:rsidRDefault="006B0D68" w:rsidP="006B0D68"/>
    <w:p w14:paraId="05F6588F"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726675C8" w14:textId="77777777" w:rsidTr="00E713C6">
        <w:tc>
          <w:tcPr>
            <w:tcW w:w="2265" w:type="dxa"/>
            <w:shd w:val="clear" w:color="auto" w:fill="D9E2F3" w:themeFill="accent1" w:themeFillTint="33"/>
          </w:tcPr>
          <w:p w14:paraId="56B0183A"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3C9E3E57"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DCA5E35"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8CDF7B" w14:textId="77777777" w:rsidR="006B0D68" w:rsidRPr="002071A1" w:rsidRDefault="006B0D68" w:rsidP="00E713C6">
            <w:pPr>
              <w:rPr>
                <w:b/>
                <w:bCs/>
              </w:rPr>
            </w:pPr>
            <w:r w:rsidRPr="002071A1">
              <w:rPr>
                <w:b/>
                <w:bCs/>
              </w:rPr>
              <w:t>ON UPDATE</w:t>
            </w:r>
          </w:p>
        </w:tc>
      </w:tr>
      <w:tr w:rsidR="006B0D68" w14:paraId="4BD2D6DD" w14:textId="77777777" w:rsidTr="00E713C6">
        <w:tc>
          <w:tcPr>
            <w:tcW w:w="2265" w:type="dxa"/>
          </w:tcPr>
          <w:p w14:paraId="5FC15C7C" w14:textId="77777777" w:rsidR="006B0D68" w:rsidRDefault="006B0D68" w:rsidP="00E713C6">
            <w:r>
              <w:t>utilisateur</w:t>
            </w:r>
          </w:p>
        </w:tc>
        <w:tc>
          <w:tcPr>
            <w:tcW w:w="2265" w:type="dxa"/>
          </w:tcPr>
          <w:p w14:paraId="1805F15E" w14:textId="77777777" w:rsidR="006B0D68" w:rsidRDefault="006B0D68" w:rsidP="00E713C6">
            <w:r>
              <w:t>id</w:t>
            </w:r>
          </w:p>
        </w:tc>
        <w:tc>
          <w:tcPr>
            <w:tcW w:w="2266" w:type="dxa"/>
          </w:tcPr>
          <w:p w14:paraId="37096157" w14:textId="77777777" w:rsidR="006B0D68" w:rsidRDefault="006B0D68" w:rsidP="00E713C6">
            <w:r>
              <w:t>NO ACTION</w:t>
            </w:r>
          </w:p>
        </w:tc>
        <w:tc>
          <w:tcPr>
            <w:tcW w:w="2266" w:type="dxa"/>
          </w:tcPr>
          <w:p w14:paraId="7DE8174D" w14:textId="77777777" w:rsidR="006B0D68" w:rsidRDefault="006B0D68" w:rsidP="00E713C6">
            <w:r>
              <w:t>NO ACTION</w:t>
            </w:r>
          </w:p>
        </w:tc>
      </w:tr>
    </w:tbl>
    <w:p w14:paraId="7289B9B8" w14:textId="77777777" w:rsidR="006B0D68" w:rsidRDefault="006B0D68" w:rsidP="006B0D68"/>
    <w:p w14:paraId="24C03F53" w14:textId="77777777" w:rsidR="0017216F" w:rsidRPr="0017216F" w:rsidRDefault="00A201F2" w:rsidP="0090631E">
      <w:pPr>
        <w:pStyle w:val="Titre3"/>
      </w:pPr>
      <w:bookmarkStart w:id="94" w:name="_Toc22056178"/>
      <w:r>
        <w:t>Ligne de panier</w:t>
      </w:r>
      <w:bookmarkEnd w:id="94"/>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077CD5E9" w14:textId="77777777" w:rsidTr="00D92429">
        <w:tc>
          <w:tcPr>
            <w:tcW w:w="1129" w:type="pct"/>
            <w:shd w:val="clear" w:color="auto" w:fill="D9E2F3" w:themeFill="accent1" w:themeFillTint="33"/>
          </w:tcPr>
          <w:p w14:paraId="7E4A2499"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D6AEC6D"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09FD12B4"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CC335AB"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77EEB663"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1BD7E8EE"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450FBAC4" w14:textId="77777777" w:rsidR="00D92429" w:rsidRPr="0058474C" w:rsidRDefault="00D92429" w:rsidP="007E411E">
            <w:pPr>
              <w:rPr>
                <w:b/>
                <w:bCs/>
              </w:rPr>
            </w:pPr>
            <w:r>
              <w:rPr>
                <w:b/>
                <w:bCs/>
              </w:rPr>
              <w:t>NN</w:t>
            </w:r>
          </w:p>
        </w:tc>
      </w:tr>
      <w:tr w:rsidR="00D92429" w:rsidRPr="0058474C" w14:paraId="1BCD1547" w14:textId="77777777" w:rsidTr="00D92429">
        <w:tc>
          <w:tcPr>
            <w:tcW w:w="1129" w:type="pct"/>
          </w:tcPr>
          <w:p w14:paraId="5B2703EA" w14:textId="77777777" w:rsidR="00D92429" w:rsidRPr="009112D2" w:rsidRDefault="00D92429" w:rsidP="009205ED">
            <w:pPr>
              <w:rPr>
                <w:b/>
                <w:bCs/>
              </w:rPr>
            </w:pPr>
            <w:r>
              <w:rPr>
                <w:b/>
                <w:bCs/>
              </w:rPr>
              <w:t>utilisateur_id</w:t>
            </w:r>
          </w:p>
        </w:tc>
        <w:tc>
          <w:tcPr>
            <w:tcW w:w="1693" w:type="pct"/>
          </w:tcPr>
          <w:p w14:paraId="02CE11A9" w14:textId="77777777" w:rsidR="00D92429" w:rsidRPr="009112D2" w:rsidRDefault="00D92429" w:rsidP="009205ED">
            <w:pPr>
              <w:rPr>
                <w:b/>
                <w:bCs/>
              </w:rPr>
            </w:pPr>
            <w:r>
              <w:rPr>
                <w:b/>
                <w:bCs/>
              </w:rPr>
              <w:t>INT UNSIGNED</w:t>
            </w:r>
          </w:p>
        </w:tc>
        <w:tc>
          <w:tcPr>
            <w:tcW w:w="756" w:type="pct"/>
          </w:tcPr>
          <w:p w14:paraId="36883838" w14:textId="77777777" w:rsidR="00D92429" w:rsidRPr="009112D2" w:rsidRDefault="00D92429" w:rsidP="009205ED">
            <w:pPr>
              <w:jc w:val="center"/>
              <w:rPr>
                <w:b/>
                <w:bCs/>
              </w:rPr>
            </w:pPr>
            <w:r>
              <w:rPr>
                <w:b/>
                <w:bCs/>
              </w:rPr>
              <w:t>10</w:t>
            </w:r>
          </w:p>
        </w:tc>
        <w:tc>
          <w:tcPr>
            <w:tcW w:w="331" w:type="pct"/>
          </w:tcPr>
          <w:p w14:paraId="22E17C30" w14:textId="77777777" w:rsidR="00D92429" w:rsidRPr="009112D2" w:rsidRDefault="00D92429" w:rsidP="009205ED">
            <w:pPr>
              <w:jc w:val="center"/>
              <w:rPr>
                <w:b/>
                <w:bCs/>
              </w:rPr>
            </w:pPr>
          </w:p>
        </w:tc>
        <w:tc>
          <w:tcPr>
            <w:tcW w:w="448" w:type="pct"/>
          </w:tcPr>
          <w:p w14:paraId="3F65FEA0" w14:textId="77777777" w:rsidR="00D92429" w:rsidRPr="009112D2" w:rsidRDefault="00D92429" w:rsidP="009205ED">
            <w:pPr>
              <w:jc w:val="center"/>
              <w:rPr>
                <w:b/>
                <w:bCs/>
              </w:rPr>
            </w:pPr>
            <w:r>
              <w:rPr>
                <w:b/>
                <w:bCs/>
              </w:rPr>
              <w:t>X</w:t>
            </w:r>
          </w:p>
        </w:tc>
        <w:tc>
          <w:tcPr>
            <w:tcW w:w="321" w:type="pct"/>
          </w:tcPr>
          <w:p w14:paraId="46E61B03" w14:textId="77777777" w:rsidR="00D92429" w:rsidRPr="00E14CE6" w:rsidRDefault="00D92429" w:rsidP="009205ED">
            <w:pPr>
              <w:jc w:val="center"/>
              <w:rPr>
                <w:b/>
                <w:bCs/>
              </w:rPr>
            </w:pPr>
            <w:r>
              <w:rPr>
                <w:b/>
                <w:bCs/>
              </w:rPr>
              <w:t>X</w:t>
            </w:r>
          </w:p>
        </w:tc>
        <w:tc>
          <w:tcPr>
            <w:tcW w:w="321" w:type="pct"/>
          </w:tcPr>
          <w:p w14:paraId="04A72898" w14:textId="77777777" w:rsidR="00D92429" w:rsidRDefault="00D92429" w:rsidP="009205ED">
            <w:pPr>
              <w:jc w:val="center"/>
              <w:rPr>
                <w:b/>
                <w:bCs/>
              </w:rPr>
            </w:pPr>
            <w:r>
              <w:rPr>
                <w:b/>
                <w:bCs/>
              </w:rPr>
              <w:t>X</w:t>
            </w:r>
          </w:p>
        </w:tc>
      </w:tr>
      <w:tr w:rsidR="00D92429" w:rsidRPr="0058474C" w14:paraId="7C20443A" w14:textId="77777777" w:rsidTr="00D92429">
        <w:tc>
          <w:tcPr>
            <w:tcW w:w="1129" w:type="pct"/>
          </w:tcPr>
          <w:p w14:paraId="25B61844" w14:textId="77777777" w:rsidR="00D92429" w:rsidRPr="009112D2" w:rsidRDefault="00D92429" w:rsidP="009205ED">
            <w:pPr>
              <w:rPr>
                <w:b/>
                <w:bCs/>
              </w:rPr>
            </w:pPr>
            <w:r>
              <w:rPr>
                <w:b/>
                <w:bCs/>
              </w:rPr>
              <w:t>produit_id</w:t>
            </w:r>
          </w:p>
        </w:tc>
        <w:tc>
          <w:tcPr>
            <w:tcW w:w="1693" w:type="pct"/>
          </w:tcPr>
          <w:p w14:paraId="55CDA984" w14:textId="77777777" w:rsidR="00D92429" w:rsidRPr="009112D2" w:rsidRDefault="00D92429" w:rsidP="009205ED">
            <w:pPr>
              <w:rPr>
                <w:b/>
                <w:bCs/>
              </w:rPr>
            </w:pPr>
            <w:r>
              <w:rPr>
                <w:b/>
                <w:bCs/>
              </w:rPr>
              <w:t>INT UNSIGNED</w:t>
            </w:r>
          </w:p>
        </w:tc>
        <w:tc>
          <w:tcPr>
            <w:tcW w:w="756" w:type="pct"/>
          </w:tcPr>
          <w:p w14:paraId="4DED0B5D" w14:textId="77777777" w:rsidR="00D92429" w:rsidRPr="009112D2" w:rsidRDefault="00D92429" w:rsidP="009205ED">
            <w:pPr>
              <w:jc w:val="center"/>
              <w:rPr>
                <w:b/>
                <w:bCs/>
              </w:rPr>
            </w:pPr>
            <w:r>
              <w:rPr>
                <w:b/>
                <w:bCs/>
              </w:rPr>
              <w:t>10</w:t>
            </w:r>
          </w:p>
        </w:tc>
        <w:tc>
          <w:tcPr>
            <w:tcW w:w="331" w:type="pct"/>
          </w:tcPr>
          <w:p w14:paraId="19D9C388" w14:textId="77777777" w:rsidR="00D92429" w:rsidRPr="009112D2" w:rsidRDefault="00D92429" w:rsidP="009205ED">
            <w:pPr>
              <w:jc w:val="center"/>
              <w:rPr>
                <w:b/>
                <w:bCs/>
              </w:rPr>
            </w:pPr>
          </w:p>
        </w:tc>
        <w:tc>
          <w:tcPr>
            <w:tcW w:w="448" w:type="pct"/>
          </w:tcPr>
          <w:p w14:paraId="522EFC97" w14:textId="77777777" w:rsidR="00D92429" w:rsidRPr="009112D2" w:rsidRDefault="00D92429" w:rsidP="009205ED">
            <w:pPr>
              <w:jc w:val="center"/>
              <w:rPr>
                <w:b/>
                <w:bCs/>
              </w:rPr>
            </w:pPr>
            <w:r>
              <w:rPr>
                <w:b/>
                <w:bCs/>
              </w:rPr>
              <w:t>X</w:t>
            </w:r>
          </w:p>
        </w:tc>
        <w:tc>
          <w:tcPr>
            <w:tcW w:w="321" w:type="pct"/>
          </w:tcPr>
          <w:p w14:paraId="6F9D11EE" w14:textId="77777777" w:rsidR="00D92429" w:rsidRPr="00E14CE6" w:rsidRDefault="00D92429" w:rsidP="009205ED">
            <w:pPr>
              <w:jc w:val="center"/>
              <w:rPr>
                <w:b/>
                <w:bCs/>
              </w:rPr>
            </w:pPr>
            <w:r>
              <w:rPr>
                <w:b/>
                <w:bCs/>
              </w:rPr>
              <w:t>X</w:t>
            </w:r>
          </w:p>
        </w:tc>
        <w:tc>
          <w:tcPr>
            <w:tcW w:w="321" w:type="pct"/>
          </w:tcPr>
          <w:p w14:paraId="77C5D8EF" w14:textId="77777777" w:rsidR="00D92429" w:rsidRDefault="00D92429" w:rsidP="009205ED">
            <w:pPr>
              <w:jc w:val="center"/>
              <w:rPr>
                <w:b/>
                <w:bCs/>
              </w:rPr>
            </w:pPr>
            <w:r>
              <w:rPr>
                <w:b/>
                <w:bCs/>
              </w:rPr>
              <w:t>X</w:t>
            </w:r>
          </w:p>
        </w:tc>
      </w:tr>
      <w:tr w:rsidR="00D92429" w:rsidRPr="0058474C" w14:paraId="6FB6D6BF" w14:textId="77777777" w:rsidTr="00D92429">
        <w:tc>
          <w:tcPr>
            <w:tcW w:w="1129" w:type="pct"/>
          </w:tcPr>
          <w:p w14:paraId="7CE66B90" w14:textId="77777777" w:rsidR="00D92429" w:rsidRPr="009205ED" w:rsidRDefault="00D92429" w:rsidP="009205ED">
            <w:r w:rsidRPr="009205ED">
              <w:t>quantite</w:t>
            </w:r>
          </w:p>
        </w:tc>
        <w:tc>
          <w:tcPr>
            <w:tcW w:w="1693" w:type="pct"/>
          </w:tcPr>
          <w:p w14:paraId="2EB97551" w14:textId="77777777" w:rsidR="00D92429" w:rsidRDefault="00D92429" w:rsidP="009205ED">
            <w:r>
              <w:t>DECIMAL</w:t>
            </w:r>
          </w:p>
        </w:tc>
        <w:tc>
          <w:tcPr>
            <w:tcW w:w="756" w:type="pct"/>
          </w:tcPr>
          <w:p w14:paraId="1BD65D99" w14:textId="77777777" w:rsidR="00D92429" w:rsidRDefault="00D92429" w:rsidP="009205ED">
            <w:pPr>
              <w:jc w:val="center"/>
            </w:pPr>
            <w:r>
              <w:t>(2,0)</w:t>
            </w:r>
          </w:p>
        </w:tc>
        <w:tc>
          <w:tcPr>
            <w:tcW w:w="331" w:type="pct"/>
          </w:tcPr>
          <w:p w14:paraId="09D180C4" w14:textId="77777777" w:rsidR="00D92429" w:rsidRPr="009112D2" w:rsidRDefault="00D92429" w:rsidP="009205ED">
            <w:pPr>
              <w:jc w:val="center"/>
              <w:rPr>
                <w:b/>
                <w:bCs/>
              </w:rPr>
            </w:pPr>
          </w:p>
        </w:tc>
        <w:tc>
          <w:tcPr>
            <w:tcW w:w="448" w:type="pct"/>
          </w:tcPr>
          <w:p w14:paraId="45458BEF" w14:textId="77777777" w:rsidR="00D92429" w:rsidRDefault="00D92429" w:rsidP="009205ED">
            <w:pPr>
              <w:jc w:val="center"/>
              <w:rPr>
                <w:b/>
                <w:bCs/>
              </w:rPr>
            </w:pPr>
          </w:p>
        </w:tc>
        <w:tc>
          <w:tcPr>
            <w:tcW w:w="321" w:type="pct"/>
          </w:tcPr>
          <w:p w14:paraId="18163A86" w14:textId="77777777" w:rsidR="00D92429" w:rsidRDefault="00D92429" w:rsidP="009205ED">
            <w:pPr>
              <w:jc w:val="center"/>
              <w:rPr>
                <w:b/>
                <w:bCs/>
              </w:rPr>
            </w:pPr>
          </w:p>
        </w:tc>
        <w:tc>
          <w:tcPr>
            <w:tcW w:w="321" w:type="pct"/>
          </w:tcPr>
          <w:p w14:paraId="27CFF355" w14:textId="77777777" w:rsidR="00D92429" w:rsidRPr="00D92429" w:rsidRDefault="00D92429" w:rsidP="009205ED">
            <w:pPr>
              <w:jc w:val="center"/>
            </w:pPr>
            <w:r w:rsidRPr="00D92429">
              <w:t>X</w:t>
            </w:r>
          </w:p>
        </w:tc>
      </w:tr>
      <w:tr w:rsidR="00D92429" w:rsidRPr="0058474C" w14:paraId="6DF0E859" w14:textId="77777777" w:rsidTr="00D92429">
        <w:tc>
          <w:tcPr>
            <w:tcW w:w="1129" w:type="pct"/>
          </w:tcPr>
          <w:p w14:paraId="5459598B" w14:textId="77777777" w:rsidR="00D92429" w:rsidRPr="009205ED" w:rsidRDefault="00D92429" w:rsidP="009205ED">
            <w:r w:rsidRPr="009205ED">
              <w:t>prix_unitaire_ht</w:t>
            </w:r>
          </w:p>
        </w:tc>
        <w:tc>
          <w:tcPr>
            <w:tcW w:w="1693" w:type="pct"/>
          </w:tcPr>
          <w:p w14:paraId="02CD0297" w14:textId="77777777" w:rsidR="00D92429" w:rsidRDefault="00D92429" w:rsidP="009205ED">
            <w:r>
              <w:t>DECIMAL</w:t>
            </w:r>
          </w:p>
        </w:tc>
        <w:tc>
          <w:tcPr>
            <w:tcW w:w="756" w:type="pct"/>
          </w:tcPr>
          <w:p w14:paraId="0DE90D36" w14:textId="77777777" w:rsidR="00D92429" w:rsidRDefault="00D92429" w:rsidP="009205ED">
            <w:pPr>
              <w:jc w:val="center"/>
            </w:pPr>
            <w:r>
              <w:t>(5,2)</w:t>
            </w:r>
          </w:p>
        </w:tc>
        <w:tc>
          <w:tcPr>
            <w:tcW w:w="331" w:type="pct"/>
          </w:tcPr>
          <w:p w14:paraId="40AC867E" w14:textId="77777777" w:rsidR="00D92429" w:rsidRPr="009112D2" w:rsidRDefault="00D92429" w:rsidP="009205ED">
            <w:pPr>
              <w:jc w:val="center"/>
              <w:rPr>
                <w:b/>
                <w:bCs/>
              </w:rPr>
            </w:pPr>
          </w:p>
        </w:tc>
        <w:tc>
          <w:tcPr>
            <w:tcW w:w="448" w:type="pct"/>
          </w:tcPr>
          <w:p w14:paraId="35B07142" w14:textId="77777777" w:rsidR="00D92429" w:rsidRDefault="00D92429" w:rsidP="009205ED">
            <w:pPr>
              <w:jc w:val="center"/>
              <w:rPr>
                <w:b/>
                <w:bCs/>
              </w:rPr>
            </w:pPr>
          </w:p>
        </w:tc>
        <w:tc>
          <w:tcPr>
            <w:tcW w:w="321" w:type="pct"/>
          </w:tcPr>
          <w:p w14:paraId="4CF5B084" w14:textId="77777777" w:rsidR="00D92429" w:rsidRDefault="00D92429" w:rsidP="009205ED">
            <w:pPr>
              <w:jc w:val="center"/>
              <w:rPr>
                <w:b/>
                <w:bCs/>
              </w:rPr>
            </w:pPr>
          </w:p>
        </w:tc>
        <w:tc>
          <w:tcPr>
            <w:tcW w:w="321" w:type="pct"/>
          </w:tcPr>
          <w:p w14:paraId="088192FF" w14:textId="77777777" w:rsidR="00D92429" w:rsidRPr="00D92429" w:rsidRDefault="00D92429" w:rsidP="009205ED">
            <w:pPr>
              <w:jc w:val="center"/>
            </w:pPr>
            <w:r w:rsidRPr="00D92429">
              <w:t>X</w:t>
            </w:r>
          </w:p>
        </w:tc>
      </w:tr>
      <w:tr w:rsidR="000024F2" w:rsidRPr="0058474C" w14:paraId="1423E814" w14:textId="77777777" w:rsidTr="00D92429">
        <w:tc>
          <w:tcPr>
            <w:tcW w:w="1129" w:type="pct"/>
          </w:tcPr>
          <w:p w14:paraId="2AEAF206" w14:textId="0FE66B90" w:rsidR="000024F2" w:rsidRPr="009205ED" w:rsidRDefault="000024F2" w:rsidP="000024F2">
            <w:r w:rsidRPr="009205ED">
              <w:t>taux_tva</w:t>
            </w:r>
          </w:p>
        </w:tc>
        <w:tc>
          <w:tcPr>
            <w:tcW w:w="1693" w:type="pct"/>
          </w:tcPr>
          <w:p w14:paraId="1253A4DA" w14:textId="15B9309B" w:rsidR="000024F2" w:rsidRDefault="000024F2" w:rsidP="000024F2">
            <w:r>
              <w:t>DECIMAL</w:t>
            </w:r>
          </w:p>
        </w:tc>
        <w:tc>
          <w:tcPr>
            <w:tcW w:w="756" w:type="pct"/>
          </w:tcPr>
          <w:p w14:paraId="2DE7FC6A" w14:textId="7C8A741C" w:rsidR="000024F2" w:rsidRDefault="000024F2" w:rsidP="000024F2">
            <w:pPr>
              <w:jc w:val="center"/>
            </w:pPr>
            <w:r>
              <w:t>(3,1)</w:t>
            </w:r>
          </w:p>
        </w:tc>
        <w:tc>
          <w:tcPr>
            <w:tcW w:w="331" w:type="pct"/>
          </w:tcPr>
          <w:p w14:paraId="37CB3158" w14:textId="77777777" w:rsidR="000024F2" w:rsidRPr="009112D2" w:rsidRDefault="000024F2" w:rsidP="000024F2">
            <w:pPr>
              <w:jc w:val="center"/>
              <w:rPr>
                <w:b/>
                <w:bCs/>
              </w:rPr>
            </w:pPr>
          </w:p>
        </w:tc>
        <w:tc>
          <w:tcPr>
            <w:tcW w:w="448" w:type="pct"/>
          </w:tcPr>
          <w:p w14:paraId="0930D7B6" w14:textId="77777777" w:rsidR="000024F2" w:rsidRDefault="000024F2" w:rsidP="000024F2">
            <w:pPr>
              <w:jc w:val="center"/>
              <w:rPr>
                <w:b/>
                <w:bCs/>
              </w:rPr>
            </w:pPr>
          </w:p>
        </w:tc>
        <w:tc>
          <w:tcPr>
            <w:tcW w:w="321" w:type="pct"/>
          </w:tcPr>
          <w:p w14:paraId="31D01352" w14:textId="77777777" w:rsidR="000024F2" w:rsidRDefault="000024F2" w:rsidP="000024F2">
            <w:pPr>
              <w:jc w:val="center"/>
              <w:rPr>
                <w:b/>
                <w:bCs/>
              </w:rPr>
            </w:pPr>
          </w:p>
        </w:tc>
        <w:tc>
          <w:tcPr>
            <w:tcW w:w="321" w:type="pct"/>
          </w:tcPr>
          <w:p w14:paraId="1681FF18" w14:textId="66955326" w:rsidR="000024F2" w:rsidRPr="00D92429" w:rsidRDefault="000024F2" w:rsidP="000024F2">
            <w:pPr>
              <w:jc w:val="center"/>
            </w:pPr>
            <w:r w:rsidRPr="00D92429">
              <w:t>X</w:t>
            </w:r>
          </w:p>
        </w:tc>
      </w:tr>
    </w:tbl>
    <w:p w14:paraId="37D80F6B" w14:textId="4D35D225" w:rsidR="0017216F" w:rsidRDefault="0017216F" w:rsidP="0017216F"/>
    <w:p w14:paraId="7FF324C6" w14:textId="77777777" w:rsidR="006B0D68" w:rsidRDefault="006B0D68" w:rsidP="006B0D68">
      <w:pPr>
        <w:pStyle w:val="Titre4"/>
      </w:pPr>
      <w:r>
        <w:t>Clé étrangère sur utilisateur_id</w:t>
      </w:r>
    </w:p>
    <w:tbl>
      <w:tblPr>
        <w:tblStyle w:val="Grilledutableau"/>
        <w:tblW w:w="0" w:type="auto"/>
        <w:tblLook w:val="04A0" w:firstRow="1" w:lastRow="0" w:firstColumn="1" w:lastColumn="0" w:noHBand="0" w:noVBand="1"/>
      </w:tblPr>
      <w:tblGrid>
        <w:gridCol w:w="2265"/>
        <w:gridCol w:w="2265"/>
        <w:gridCol w:w="2266"/>
        <w:gridCol w:w="2266"/>
      </w:tblGrid>
      <w:tr w:rsidR="006B0D68" w14:paraId="36B40911" w14:textId="77777777" w:rsidTr="00E713C6">
        <w:tc>
          <w:tcPr>
            <w:tcW w:w="2265" w:type="dxa"/>
            <w:shd w:val="clear" w:color="auto" w:fill="D9E2F3" w:themeFill="accent1" w:themeFillTint="33"/>
          </w:tcPr>
          <w:p w14:paraId="2DD6BD3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2258F12"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5EE5FD6"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4DF545A" w14:textId="77777777" w:rsidR="006B0D68" w:rsidRPr="002071A1" w:rsidRDefault="006B0D68" w:rsidP="00E713C6">
            <w:pPr>
              <w:rPr>
                <w:b/>
                <w:bCs/>
              </w:rPr>
            </w:pPr>
            <w:r w:rsidRPr="002071A1">
              <w:rPr>
                <w:b/>
                <w:bCs/>
              </w:rPr>
              <w:t>ON UPDATE</w:t>
            </w:r>
          </w:p>
        </w:tc>
      </w:tr>
      <w:tr w:rsidR="006B0D68" w14:paraId="08882EBD" w14:textId="77777777" w:rsidTr="00E713C6">
        <w:tc>
          <w:tcPr>
            <w:tcW w:w="2265" w:type="dxa"/>
          </w:tcPr>
          <w:p w14:paraId="33CC9B22" w14:textId="77777777" w:rsidR="006B0D68" w:rsidRDefault="006B0D68" w:rsidP="00E713C6">
            <w:r>
              <w:t>panier</w:t>
            </w:r>
          </w:p>
        </w:tc>
        <w:tc>
          <w:tcPr>
            <w:tcW w:w="2265" w:type="dxa"/>
          </w:tcPr>
          <w:p w14:paraId="4B68258B" w14:textId="77777777" w:rsidR="006B0D68" w:rsidRDefault="006B0D68" w:rsidP="00E713C6">
            <w:r>
              <w:t>id</w:t>
            </w:r>
          </w:p>
        </w:tc>
        <w:tc>
          <w:tcPr>
            <w:tcW w:w="2266" w:type="dxa"/>
          </w:tcPr>
          <w:p w14:paraId="75751631" w14:textId="77777777" w:rsidR="006B0D68" w:rsidRDefault="006B0D68" w:rsidP="00E713C6">
            <w:r>
              <w:t>CASCADE</w:t>
            </w:r>
          </w:p>
        </w:tc>
        <w:tc>
          <w:tcPr>
            <w:tcW w:w="2266" w:type="dxa"/>
          </w:tcPr>
          <w:p w14:paraId="27E147B2" w14:textId="77777777" w:rsidR="006B0D68" w:rsidRDefault="006B0D68" w:rsidP="00E713C6">
            <w:r>
              <w:t>CASCADE</w:t>
            </w:r>
          </w:p>
        </w:tc>
      </w:tr>
    </w:tbl>
    <w:p w14:paraId="6B75CF8A" w14:textId="77777777" w:rsidR="006B0D68" w:rsidRDefault="006B0D68" w:rsidP="006B0D68"/>
    <w:p w14:paraId="21A7DAE5" w14:textId="5B19C1AF" w:rsidR="006B0D68" w:rsidRDefault="006B0D68" w:rsidP="006B0D68">
      <w:r>
        <w:t>Si le "panier" est supprimé on supprime les tuples correspondant dans la table "ligne_de_panier".</w:t>
      </w:r>
    </w:p>
    <w:p w14:paraId="06284AA4" w14:textId="77777777" w:rsidR="006B0D68" w:rsidRDefault="006B0D68" w:rsidP="006B0D68"/>
    <w:p w14:paraId="7BE4D935"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CD700B4" w14:textId="77777777" w:rsidTr="00E713C6">
        <w:tc>
          <w:tcPr>
            <w:tcW w:w="2265" w:type="dxa"/>
            <w:shd w:val="clear" w:color="auto" w:fill="D9E2F3" w:themeFill="accent1" w:themeFillTint="33"/>
          </w:tcPr>
          <w:p w14:paraId="156DC928"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2FCAC399"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10BE83AD"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77CE3513" w14:textId="77777777" w:rsidR="006B0D68" w:rsidRPr="002071A1" w:rsidRDefault="006B0D68" w:rsidP="00E713C6">
            <w:pPr>
              <w:rPr>
                <w:b/>
                <w:bCs/>
              </w:rPr>
            </w:pPr>
            <w:r w:rsidRPr="002071A1">
              <w:rPr>
                <w:b/>
                <w:bCs/>
              </w:rPr>
              <w:t>ON UPDATE</w:t>
            </w:r>
          </w:p>
        </w:tc>
      </w:tr>
      <w:tr w:rsidR="006B0D68" w14:paraId="619A5AB7" w14:textId="77777777" w:rsidTr="00E713C6">
        <w:tc>
          <w:tcPr>
            <w:tcW w:w="2265" w:type="dxa"/>
          </w:tcPr>
          <w:p w14:paraId="1F42DB53" w14:textId="77777777" w:rsidR="006B0D68" w:rsidRDefault="006B0D68" w:rsidP="00E713C6">
            <w:r>
              <w:t>produit</w:t>
            </w:r>
          </w:p>
        </w:tc>
        <w:tc>
          <w:tcPr>
            <w:tcW w:w="2265" w:type="dxa"/>
          </w:tcPr>
          <w:p w14:paraId="62E4C223" w14:textId="77777777" w:rsidR="006B0D68" w:rsidRDefault="006B0D68" w:rsidP="00E713C6">
            <w:r>
              <w:t>id</w:t>
            </w:r>
          </w:p>
        </w:tc>
        <w:tc>
          <w:tcPr>
            <w:tcW w:w="2266" w:type="dxa"/>
          </w:tcPr>
          <w:p w14:paraId="7CF8A163" w14:textId="77777777" w:rsidR="006B0D68" w:rsidRDefault="006B0D68" w:rsidP="00E713C6">
            <w:r>
              <w:t>NO ACTION</w:t>
            </w:r>
          </w:p>
        </w:tc>
        <w:tc>
          <w:tcPr>
            <w:tcW w:w="2266" w:type="dxa"/>
          </w:tcPr>
          <w:p w14:paraId="695449A6" w14:textId="77777777" w:rsidR="006B0D68" w:rsidRDefault="006B0D68" w:rsidP="00E713C6">
            <w:r>
              <w:t>NO ACTION</w:t>
            </w:r>
          </w:p>
        </w:tc>
      </w:tr>
    </w:tbl>
    <w:p w14:paraId="3F853D1D" w14:textId="77777777" w:rsidR="006B0D68" w:rsidRDefault="006B0D68" w:rsidP="006B0D68"/>
    <w:p w14:paraId="76D44081" w14:textId="77777777" w:rsidR="00A201F2" w:rsidRDefault="00A201F2" w:rsidP="0017216F">
      <w:pPr>
        <w:pStyle w:val="Titre3"/>
      </w:pPr>
      <w:bookmarkStart w:id="95" w:name="_Toc22056179"/>
      <w:r>
        <w:t>Ligne de commande</w:t>
      </w:r>
      <w:bookmarkEnd w:id="95"/>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D92429" w:rsidRPr="0058474C" w14:paraId="41D0A1FE" w14:textId="77777777" w:rsidTr="00D92429">
        <w:tc>
          <w:tcPr>
            <w:tcW w:w="1129" w:type="pct"/>
            <w:shd w:val="clear" w:color="auto" w:fill="D9E2F3" w:themeFill="accent1" w:themeFillTint="33"/>
          </w:tcPr>
          <w:p w14:paraId="47BB7D63" w14:textId="77777777" w:rsidR="00D92429" w:rsidRPr="0058474C" w:rsidRDefault="00D92429" w:rsidP="007E411E">
            <w:pPr>
              <w:rPr>
                <w:b/>
                <w:bCs/>
              </w:rPr>
            </w:pPr>
            <w:r w:rsidRPr="0058474C">
              <w:rPr>
                <w:b/>
                <w:bCs/>
              </w:rPr>
              <w:t>Colonne</w:t>
            </w:r>
          </w:p>
        </w:tc>
        <w:tc>
          <w:tcPr>
            <w:tcW w:w="1693" w:type="pct"/>
            <w:shd w:val="clear" w:color="auto" w:fill="D9E2F3" w:themeFill="accent1" w:themeFillTint="33"/>
          </w:tcPr>
          <w:p w14:paraId="7EC627C9" w14:textId="77777777" w:rsidR="00D92429" w:rsidRPr="0058474C" w:rsidRDefault="00D92429" w:rsidP="007E411E">
            <w:pPr>
              <w:rPr>
                <w:b/>
                <w:bCs/>
              </w:rPr>
            </w:pPr>
            <w:r w:rsidRPr="0058474C">
              <w:rPr>
                <w:b/>
                <w:bCs/>
              </w:rPr>
              <w:t>Type</w:t>
            </w:r>
          </w:p>
        </w:tc>
        <w:tc>
          <w:tcPr>
            <w:tcW w:w="756" w:type="pct"/>
            <w:shd w:val="clear" w:color="auto" w:fill="D9E2F3" w:themeFill="accent1" w:themeFillTint="33"/>
          </w:tcPr>
          <w:p w14:paraId="12F14EA5" w14:textId="77777777" w:rsidR="00D92429" w:rsidRPr="0058474C" w:rsidRDefault="00D92429" w:rsidP="007E411E">
            <w:pPr>
              <w:rPr>
                <w:b/>
                <w:bCs/>
              </w:rPr>
            </w:pPr>
            <w:r w:rsidRPr="0058474C">
              <w:rPr>
                <w:b/>
                <w:bCs/>
              </w:rPr>
              <w:t>Precision</w:t>
            </w:r>
          </w:p>
        </w:tc>
        <w:tc>
          <w:tcPr>
            <w:tcW w:w="331" w:type="pct"/>
            <w:shd w:val="clear" w:color="auto" w:fill="D9E2F3" w:themeFill="accent1" w:themeFillTint="33"/>
          </w:tcPr>
          <w:p w14:paraId="4E62D6E6" w14:textId="77777777" w:rsidR="00D92429" w:rsidRPr="0058474C" w:rsidRDefault="00D92429" w:rsidP="007E411E">
            <w:pPr>
              <w:rPr>
                <w:b/>
                <w:bCs/>
              </w:rPr>
            </w:pPr>
            <w:r w:rsidRPr="0058474C">
              <w:rPr>
                <w:b/>
                <w:bCs/>
              </w:rPr>
              <w:t>AI</w:t>
            </w:r>
          </w:p>
        </w:tc>
        <w:tc>
          <w:tcPr>
            <w:tcW w:w="448" w:type="pct"/>
            <w:shd w:val="clear" w:color="auto" w:fill="D9E2F3" w:themeFill="accent1" w:themeFillTint="33"/>
          </w:tcPr>
          <w:p w14:paraId="40DB0FEB" w14:textId="77777777" w:rsidR="00D92429" w:rsidRPr="0058474C" w:rsidRDefault="00D92429" w:rsidP="007E411E">
            <w:pPr>
              <w:rPr>
                <w:b/>
                <w:bCs/>
              </w:rPr>
            </w:pPr>
            <w:r w:rsidRPr="0058474C">
              <w:rPr>
                <w:b/>
                <w:bCs/>
              </w:rPr>
              <w:t>PK</w:t>
            </w:r>
          </w:p>
        </w:tc>
        <w:tc>
          <w:tcPr>
            <w:tcW w:w="321" w:type="pct"/>
            <w:shd w:val="clear" w:color="auto" w:fill="D9E2F3" w:themeFill="accent1" w:themeFillTint="33"/>
          </w:tcPr>
          <w:p w14:paraId="2EFE8676" w14:textId="77777777" w:rsidR="00D92429" w:rsidRPr="0058474C" w:rsidRDefault="00D92429" w:rsidP="007E411E">
            <w:pPr>
              <w:rPr>
                <w:b/>
                <w:bCs/>
              </w:rPr>
            </w:pPr>
            <w:r w:rsidRPr="0058474C">
              <w:rPr>
                <w:b/>
                <w:bCs/>
              </w:rPr>
              <w:t>FK</w:t>
            </w:r>
          </w:p>
        </w:tc>
        <w:tc>
          <w:tcPr>
            <w:tcW w:w="321" w:type="pct"/>
            <w:shd w:val="clear" w:color="auto" w:fill="D9E2F3" w:themeFill="accent1" w:themeFillTint="33"/>
          </w:tcPr>
          <w:p w14:paraId="75791968" w14:textId="77777777" w:rsidR="00D92429" w:rsidRPr="0058474C" w:rsidRDefault="00D92429" w:rsidP="007E411E">
            <w:pPr>
              <w:rPr>
                <w:b/>
                <w:bCs/>
              </w:rPr>
            </w:pPr>
            <w:r>
              <w:rPr>
                <w:b/>
                <w:bCs/>
              </w:rPr>
              <w:t>NN</w:t>
            </w:r>
          </w:p>
        </w:tc>
      </w:tr>
      <w:tr w:rsidR="00D92429" w:rsidRPr="0058474C" w14:paraId="487767E8" w14:textId="77777777" w:rsidTr="00D92429">
        <w:tc>
          <w:tcPr>
            <w:tcW w:w="1129" w:type="pct"/>
          </w:tcPr>
          <w:p w14:paraId="7BE366CF" w14:textId="77777777" w:rsidR="00D92429" w:rsidRPr="009112D2" w:rsidRDefault="00D92429" w:rsidP="009205ED">
            <w:pPr>
              <w:rPr>
                <w:b/>
                <w:bCs/>
              </w:rPr>
            </w:pPr>
            <w:r>
              <w:rPr>
                <w:b/>
                <w:bCs/>
              </w:rPr>
              <w:t>commande_id</w:t>
            </w:r>
          </w:p>
        </w:tc>
        <w:tc>
          <w:tcPr>
            <w:tcW w:w="1693" w:type="pct"/>
          </w:tcPr>
          <w:p w14:paraId="5DEC15B9" w14:textId="77777777" w:rsidR="00D92429" w:rsidRPr="009112D2" w:rsidRDefault="00D92429" w:rsidP="009205ED">
            <w:pPr>
              <w:rPr>
                <w:b/>
                <w:bCs/>
              </w:rPr>
            </w:pPr>
            <w:r>
              <w:rPr>
                <w:b/>
                <w:bCs/>
              </w:rPr>
              <w:t>INT UNSIGNED</w:t>
            </w:r>
          </w:p>
        </w:tc>
        <w:tc>
          <w:tcPr>
            <w:tcW w:w="756" w:type="pct"/>
          </w:tcPr>
          <w:p w14:paraId="450A443B" w14:textId="77777777" w:rsidR="00D92429" w:rsidRPr="009112D2" w:rsidRDefault="00D92429" w:rsidP="009205ED">
            <w:pPr>
              <w:jc w:val="center"/>
              <w:rPr>
                <w:b/>
                <w:bCs/>
              </w:rPr>
            </w:pPr>
            <w:r>
              <w:rPr>
                <w:b/>
                <w:bCs/>
              </w:rPr>
              <w:t>10</w:t>
            </w:r>
          </w:p>
        </w:tc>
        <w:tc>
          <w:tcPr>
            <w:tcW w:w="331" w:type="pct"/>
          </w:tcPr>
          <w:p w14:paraId="35E86619" w14:textId="77777777" w:rsidR="00D92429" w:rsidRPr="009112D2" w:rsidRDefault="00D92429" w:rsidP="009205ED">
            <w:pPr>
              <w:jc w:val="center"/>
              <w:rPr>
                <w:b/>
                <w:bCs/>
              </w:rPr>
            </w:pPr>
          </w:p>
        </w:tc>
        <w:tc>
          <w:tcPr>
            <w:tcW w:w="448" w:type="pct"/>
          </w:tcPr>
          <w:p w14:paraId="2FA19EAE" w14:textId="77777777" w:rsidR="00D92429" w:rsidRPr="009112D2" w:rsidRDefault="00D92429" w:rsidP="009205ED">
            <w:pPr>
              <w:jc w:val="center"/>
              <w:rPr>
                <w:b/>
                <w:bCs/>
              </w:rPr>
            </w:pPr>
            <w:r>
              <w:rPr>
                <w:b/>
                <w:bCs/>
              </w:rPr>
              <w:t>X</w:t>
            </w:r>
          </w:p>
        </w:tc>
        <w:tc>
          <w:tcPr>
            <w:tcW w:w="321" w:type="pct"/>
          </w:tcPr>
          <w:p w14:paraId="66514BA1" w14:textId="77777777" w:rsidR="00D92429" w:rsidRPr="00E14CE6" w:rsidRDefault="00D92429" w:rsidP="009205ED">
            <w:pPr>
              <w:jc w:val="center"/>
              <w:rPr>
                <w:b/>
                <w:bCs/>
              </w:rPr>
            </w:pPr>
            <w:r>
              <w:rPr>
                <w:b/>
                <w:bCs/>
              </w:rPr>
              <w:t>X</w:t>
            </w:r>
          </w:p>
        </w:tc>
        <w:tc>
          <w:tcPr>
            <w:tcW w:w="321" w:type="pct"/>
          </w:tcPr>
          <w:p w14:paraId="57CF5832" w14:textId="77777777" w:rsidR="00D92429" w:rsidRDefault="00D92429" w:rsidP="009205ED">
            <w:pPr>
              <w:jc w:val="center"/>
              <w:rPr>
                <w:b/>
                <w:bCs/>
              </w:rPr>
            </w:pPr>
            <w:r>
              <w:rPr>
                <w:b/>
                <w:bCs/>
              </w:rPr>
              <w:t>X</w:t>
            </w:r>
          </w:p>
        </w:tc>
      </w:tr>
      <w:tr w:rsidR="00D92429" w:rsidRPr="0058474C" w14:paraId="7E53FDCC" w14:textId="77777777" w:rsidTr="00D92429">
        <w:tc>
          <w:tcPr>
            <w:tcW w:w="1129" w:type="pct"/>
          </w:tcPr>
          <w:p w14:paraId="27D9FEC8" w14:textId="77777777" w:rsidR="00D92429" w:rsidRPr="009112D2" w:rsidRDefault="00D92429" w:rsidP="009205ED">
            <w:pPr>
              <w:rPr>
                <w:b/>
                <w:bCs/>
              </w:rPr>
            </w:pPr>
            <w:r>
              <w:rPr>
                <w:b/>
                <w:bCs/>
              </w:rPr>
              <w:t>produit_id</w:t>
            </w:r>
          </w:p>
        </w:tc>
        <w:tc>
          <w:tcPr>
            <w:tcW w:w="1693" w:type="pct"/>
          </w:tcPr>
          <w:p w14:paraId="71100DC7" w14:textId="77777777" w:rsidR="00D92429" w:rsidRPr="009112D2" w:rsidRDefault="00D92429" w:rsidP="009205ED">
            <w:pPr>
              <w:rPr>
                <w:b/>
                <w:bCs/>
              </w:rPr>
            </w:pPr>
            <w:r>
              <w:rPr>
                <w:b/>
                <w:bCs/>
              </w:rPr>
              <w:t>INT UNSIGNED</w:t>
            </w:r>
          </w:p>
        </w:tc>
        <w:tc>
          <w:tcPr>
            <w:tcW w:w="756" w:type="pct"/>
          </w:tcPr>
          <w:p w14:paraId="0FED844E" w14:textId="77777777" w:rsidR="00D92429" w:rsidRPr="009112D2" w:rsidRDefault="00D92429" w:rsidP="009205ED">
            <w:pPr>
              <w:jc w:val="center"/>
              <w:rPr>
                <w:b/>
                <w:bCs/>
              </w:rPr>
            </w:pPr>
            <w:r>
              <w:rPr>
                <w:b/>
                <w:bCs/>
              </w:rPr>
              <w:t>10</w:t>
            </w:r>
          </w:p>
        </w:tc>
        <w:tc>
          <w:tcPr>
            <w:tcW w:w="331" w:type="pct"/>
          </w:tcPr>
          <w:p w14:paraId="25F9654D" w14:textId="77777777" w:rsidR="00D92429" w:rsidRPr="009112D2" w:rsidRDefault="00D92429" w:rsidP="009205ED">
            <w:pPr>
              <w:jc w:val="center"/>
              <w:rPr>
                <w:b/>
                <w:bCs/>
              </w:rPr>
            </w:pPr>
          </w:p>
        </w:tc>
        <w:tc>
          <w:tcPr>
            <w:tcW w:w="448" w:type="pct"/>
          </w:tcPr>
          <w:p w14:paraId="6BB000F4" w14:textId="77777777" w:rsidR="00D92429" w:rsidRPr="009112D2" w:rsidRDefault="00D92429" w:rsidP="009205ED">
            <w:pPr>
              <w:jc w:val="center"/>
              <w:rPr>
                <w:b/>
                <w:bCs/>
              </w:rPr>
            </w:pPr>
            <w:r>
              <w:rPr>
                <w:b/>
                <w:bCs/>
              </w:rPr>
              <w:t>X</w:t>
            </w:r>
          </w:p>
        </w:tc>
        <w:tc>
          <w:tcPr>
            <w:tcW w:w="321" w:type="pct"/>
          </w:tcPr>
          <w:p w14:paraId="5A218381" w14:textId="77777777" w:rsidR="00D92429" w:rsidRPr="00E14CE6" w:rsidRDefault="00D92429" w:rsidP="009205ED">
            <w:pPr>
              <w:jc w:val="center"/>
              <w:rPr>
                <w:b/>
                <w:bCs/>
              </w:rPr>
            </w:pPr>
            <w:r>
              <w:rPr>
                <w:b/>
                <w:bCs/>
              </w:rPr>
              <w:t>X</w:t>
            </w:r>
          </w:p>
        </w:tc>
        <w:tc>
          <w:tcPr>
            <w:tcW w:w="321" w:type="pct"/>
          </w:tcPr>
          <w:p w14:paraId="52BED73C" w14:textId="77777777" w:rsidR="00D92429" w:rsidRDefault="00D92429" w:rsidP="009205ED">
            <w:pPr>
              <w:jc w:val="center"/>
              <w:rPr>
                <w:b/>
                <w:bCs/>
              </w:rPr>
            </w:pPr>
            <w:r>
              <w:rPr>
                <w:b/>
                <w:bCs/>
              </w:rPr>
              <w:t>X</w:t>
            </w:r>
          </w:p>
        </w:tc>
      </w:tr>
      <w:tr w:rsidR="00D92429" w:rsidRPr="0058474C" w14:paraId="45604847" w14:textId="77777777" w:rsidTr="00D92429">
        <w:tc>
          <w:tcPr>
            <w:tcW w:w="1129" w:type="pct"/>
          </w:tcPr>
          <w:p w14:paraId="773C759D" w14:textId="77777777" w:rsidR="00D92429" w:rsidRPr="009205ED" w:rsidRDefault="00D92429" w:rsidP="009205ED">
            <w:r w:rsidRPr="009205ED">
              <w:t>quantite</w:t>
            </w:r>
          </w:p>
        </w:tc>
        <w:tc>
          <w:tcPr>
            <w:tcW w:w="1693" w:type="pct"/>
          </w:tcPr>
          <w:p w14:paraId="657907A3" w14:textId="77777777" w:rsidR="00D92429" w:rsidRDefault="00D92429" w:rsidP="009205ED">
            <w:r>
              <w:t>DECIMAL</w:t>
            </w:r>
          </w:p>
        </w:tc>
        <w:tc>
          <w:tcPr>
            <w:tcW w:w="756" w:type="pct"/>
          </w:tcPr>
          <w:p w14:paraId="6F26DEF0" w14:textId="77777777" w:rsidR="00D92429" w:rsidRDefault="00D92429" w:rsidP="009205ED">
            <w:pPr>
              <w:jc w:val="center"/>
            </w:pPr>
            <w:r>
              <w:t>(2,0)</w:t>
            </w:r>
          </w:p>
        </w:tc>
        <w:tc>
          <w:tcPr>
            <w:tcW w:w="331" w:type="pct"/>
          </w:tcPr>
          <w:p w14:paraId="41439E84" w14:textId="77777777" w:rsidR="00D92429" w:rsidRPr="009112D2" w:rsidRDefault="00D92429" w:rsidP="009205ED">
            <w:pPr>
              <w:jc w:val="center"/>
              <w:rPr>
                <w:b/>
                <w:bCs/>
              </w:rPr>
            </w:pPr>
          </w:p>
        </w:tc>
        <w:tc>
          <w:tcPr>
            <w:tcW w:w="448" w:type="pct"/>
          </w:tcPr>
          <w:p w14:paraId="5A24F535" w14:textId="77777777" w:rsidR="00D92429" w:rsidRDefault="00D92429" w:rsidP="009205ED">
            <w:pPr>
              <w:jc w:val="center"/>
              <w:rPr>
                <w:b/>
                <w:bCs/>
              </w:rPr>
            </w:pPr>
          </w:p>
        </w:tc>
        <w:tc>
          <w:tcPr>
            <w:tcW w:w="321" w:type="pct"/>
          </w:tcPr>
          <w:p w14:paraId="56DFE87D" w14:textId="77777777" w:rsidR="00D92429" w:rsidRDefault="00D92429" w:rsidP="009205ED">
            <w:pPr>
              <w:jc w:val="center"/>
              <w:rPr>
                <w:b/>
                <w:bCs/>
              </w:rPr>
            </w:pPr>
          </w:p>
        </w:tc>
        <w:tc>
          <w:tcPr>
            <w:tcW w:w="321" w:type="pct"/>
          </w:tcPr>
          <w:p w14:paraId="66E6F560" w14:textId="77777777" w:rsidR="00D92429" w:rsidRPr="00D92429" w:rsidRDefault="00D92429" w:rsidP="009205ED">
            <w:pPr>
              <w:jc w:val="center"/>
            </w:pPr>
            <w:r w:rsidRPr="00D92429">
              <w:t>X</w:t>
            </w:r>
          </w:p>
        </w:tc>
      </w:tr>
      <w:tr w:rsidR="00D92429" w:rsidRPr="0058474C" w14:paraId="4C6D8E02" w14:textId="77777777" w:rsidTr="00D92429">
        <w:tc>
          <w:tcPr>
            <w:tcW w:w="1129" w:type="pct"/>
          </w:tcPr>
          <w:p w14:paraId="19C1B4EC" w14:textId="77777777" w:rsidR="00D92429" w:rsidRPr="009205ED" w:rsidRDefault="00D92429" w:rsidP="009205ED">
            <w:r w:rsidRPr="009205ED">
              <w:t>prix_unitaire_ht</w:t>
            </w:r>
          </w:p>
        </w:tc>
        <w:tc>
          <w:tcPr>
            <w:tcW w:w="1693" w:type="pct"/>
          </w:tcPr>
          <w:p w14:paraId="37466F24" w14:textId="77777777" w:rsidR="00D92429" w:rsidRDefault="00D92429" w:rsidP="009205ED">
            <w:r>
              <w:t>DECIMAL</w:t>
            </w:r>
          </w:p>
        </w:tc>
        <w:tc>
          <w:tcPr>
            <w:tcW w:w="756" w:type="pct"/>
          </w:tcPr>
          <w:p w14:paraId="242294C4" w14:textId="77777777" w:rsidR="00D92429" w:rsidRDefault="00D92429" w:rsidP="009205ED">
            <w:pPr>
              <w:jc w:val="center"/>
            </w:pPr>
            <w:r>
              <w:t>(5,2)</w:t>
            </w:r>
          </w:p>
        </w:tc>
        <w:tc>
          <w:tcPr>
            <w:tcW w:w="331" w:type="pct"/>
          </w:tcPr>
          <w:p w14:paraId="5DB1F121" w14:textId="77777777" w:rsidR="00D92429" w:rsidRPr="009112D2" w:rsidRDefault="00D92429" w:rsidP="009205ED">
            <w:pPr>
              <w:jc w:val="center"/>
              <w:rPr>
                <w:b/>
                <w:bCs/>
              </w:rPr>
            </w:pPr>
          </w:p>
        </w:tc>
        <w:tc>
          <w:tcPr>
            <w:tcW w:w="448" w:type="pct"/>
          </w:tcPr>
          <w:p w14:paraId="0E7C553C" w14:textId="77777777" w:rsidR="00D92429" w:rsidRDefault="00D92429" w:rsidP="009205ED">
            <w:pPr>
              <w:jc w:val="center"/>
              <w:rPr>
                <w:b/>
                <w:bCs/>
              </w:rPr>
            </w:pPr>
          </w:p>
        </w:tc>
        <w:tc>
          <w:tcPr>
            <w:tcW w:w="321" w:type="pct"/>
          </w:tcPr>
          <w:p w14:paraId="52DE94E5" w14:textId="77777777" w:rsidR="00D92429" w:rsidRDefault="00D92429" w:rsidP="009205ED">
            <w:pPr>
              <w:jc w:val="center"/>
              <w:rPr>
                <w:b/>
                <w:bCs/>
              </w:rPr>
            </w:pPr>
          </w:p>
        </w:tc>
        <w:tc>
          <w:tcPr>
            <w:tcW w:w="321" w:type="pct"/>
          </w:tcPr>
          <w:p w14:paraId="4002F493" w14:textId="77777777" w:rsidR="00D92429" w:rsidRPr="00D92429" w:rsidRDefault="00D92429" w:rsidP="009205ED">
            <w:pPr>
              <w:jc w:val="center"/>
            </w:pPr>
            <w:r w:rsidRPr="00D92429">
              <w:t>X</w:t>
            </w:r>
          </w:p>
        </w:tc>
      </w:tr>
      <w:tr w:rsidR="00D92429" w:rsidRPr="0058474C" w14:paraId="5E60A681" w14:textId="77777777" w:rsidTr="00D92429">
        <w:tc>
          <w:tcPr>
            <w:tcW w:w="1129" w:type="pct"/>
          </w:tcPr>
          <w:p w14:paraId="21EDBE11" w14:textId="77777777" w:rsidR="00D92429" w:rsidRPr="009205ED" w:rsidRDefault="00D92429" w:rsidP="009205ED">
            <w:r w:rsidRPr="009205ED">
              <w:t>taux_tva</w:t>
            </w:r>
          </w:p>
        </w:tc>
        <w:tc>
          <w:tcPr>
            <w:tcW w:w="1693" w:type="pct"/>
          </w:tcPr>
          <w:p w14:paraId="38A155C3" w14:textId="77777777" w:rsidR="00D92429" w:rsidRDefault="00D92429" w:rsidP="009205ED">
            <w:r>
              <w:t>DECIMAL</w:t>
            </w:r>
          </w:p>
        </w:tc>
        <w:tc>
          <w:tcPr>
            <w:tcW w:w="756" w:type="pct"/>
          </w:tcPr>
          <w:p w14:paraId="2063ED89" w14:textId="3A7E0A97" w:rsidR="00D92429" w:rsidRDefault="00D92429" w:rsidP="009205ED">
            <w:pPr>
              <w:jc w:val="center"/>
            </w:pPr>
            <w:r>
              <w:t>(</w:t>
            </w:r>
            <w:r w:rsidR="004752EB">
              <w:t>3</w:t>
            </w:r>
            <w:r>
              <w:t>,</w:t>
            </w:r>
            <w:r w:rsidR="004752EB">
              <w:t>1</w:t>
            </w:r>
            <w:r>
              <w:t>)</w:t>
            </w:r>
          </w:p>
        </w:tc>
        <w:tc>
          <w:tcPr>
            <w:tcW w:w="331" w:type="pct"/>
          </w:tcPr>
          <w:p w14:paraId="349C767D" w14:textId="77777777" w:rsidR="00D92429" w:rsidRPr="009112D2" w:rsidRDefault="00D92429" w:rsidP="009205ED">
            <w:pPr>
              <w:jc w:val="center"/>
              <w:rPr>
                <w:b/>
                <w:bCs/>
              </w:rPr>
            </w:pPr>
          </w:p>
        </w:tc>
        <w:tc>
          <w:tcPr>
            <w:tcW w:w="448" w:type="pct"/>
          </w:tcPr>
          <w:p w14:paraId="717A6B74" w14:textId="77777777" w:rsidR="00D92429" w:rsidRDefault="00D92429" w:rsidP="009205ED">
            <w:pPr>
              <w:jc w:val="center"/>
              <w:rPr>
                <w:b/>
                <w:bCs/>
              </w:rPr>
            </w:pPr>
          </w:p>
        </w:tc>
        <w:tc>
          <w:tcPr>
            <w:tcW w:w="321" w:type="pct"/>
          </w:tcPr>
          <w:p w14:paraId="00793D60" w14:textId="77777777" w:rsidR="00D92429" w:rsidRDefault="00D92429" w:rsidP="009205ED">
            <w:pPr>
              <w:jc w:val="center"/>
              <w:rPr>
                <w:b/>
                <w:bCs/>
              </w:rPr>
            </w:pPr>
          </w:p>
        </w:tc>
        <w:tc>
          <w:tcPr>
            <w:tcW w:w="321" w:type="pct"/>
          </w:tcPr>
          <w:p w14:paraId="463445A5" w14:textId="77777777" w:rsidR="00D92429" w:rsidRPr="00D92429" w:rsidRDefault="00D92429" w:rsidP="009205ED">
            <w:pPr>
              <w:jc w:val="center"/>
            </w:pPr>
            <w:r w:rsidRPr="00D92429">
              <w:t>X</w:t>
            </w:r>
          </w:p>
        </w:tc>
      </w:tr>
    </w:tbl>
    <w:p w14:paraId="1415B84A" w14:textId="77777777" w:rsidR="004341BB" w:rsidRDefault="004341BB" w:rsidP="006B0D68"/>
    <w:p w14:paraId="069294F0" w14:textId="77777777" w:rsidR="006B0D68" w:rsidRDefault="006B0D68" w:rsidP="006B0D68">
      <w:pPr>
        <w:pStyle w:val="Titre4"/>
      </w:pPr>
      <w:r>
        <w:t>Clé étrangère sur commande_id</w:t>
      </w:r>
    </w:p>
    <w:tbl>
      <w:tblPr>
        <w:tblStyle w:val="Grilledutableau"/>
        <w:tblW w:w="0" w:type="auto"/>
        <w:tblLook w:val="04A0" w:firstRow="1" w:lastRow="0" w:firstColumn="1" w:lastColumn="0" w:noHBand="0" w:noVBand="1"/>
      </w:tblPr>
      <w:tblGrid>
        <w:gridCol w:w="2265"/>
        <w:gridCol w:w="2265"/>
        <w:gridCol w:w="2266"/>
        <w:gridCol w:w="2266"/>
      </w:tblGrid>
      <w:tr w:rsidR="006B0D68" w14:paraId="48DE8C81" w14:textId="77777777" w:rsidTr="00E713C6">
        <w:tc>
          <w:tcPr>
            <w:tcW w:w="2265" w:type="dxa"/>
            <w:shd w:val="clear" w:color="auto" w:fill="D9E2F3" w:themeFill="accent1" w:themeFillTint="33"/>
          </w:tcPr>
          <w:p w14:paraId="40687FE6"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3FF63B0"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77A01533"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35A438E" w14:textId="77777777" w:rsidR="006B0D68" w:rsidRPr="002071A1" w:rsidRDefault="006B0D68" w:rsidP="00E713C6">
            <w:pPr>
              <w:rPr>
                <w:b/>
                <w:bCs/>
              </w:rPr>
            </w:pPr>
            <w:r w:rsidRPr="002071A1">
              <w:rPr>
                <w:b/>
                <w:bCs/>
              </w:rPr>
              <w:t>ON UPDATE</w:t>
            </w:r>
          </w:p>
        </w:tc>
      </w:tr>
      <w:tr w:rsidR="006B0D68" w14:paraId="05E588D8" w14:textId="77777777" w:rsidTr="00E713C6">
        <w:tc>
          <w:tcPr>
            <w:tcW w:w="2265" w:type="dxa"/>
          </w:tcPr>
          <w:p w14:paraId="1CC11C9D" w14:textId="77777777" w:rsidR="006B0D68" w:rsidRDefault="006B0D68" w:rsidP="00E713C6">
            <w:r>
              <w:t>commande</w:t>
            </w:r>
          </w:p>
        </w:tc>
        <w:tc>
          <w:tcPr>
            <w:tcW w:w="2265" w:type="dxa"/>
          </w:tcPr>
          <w:p w14:paraId="37736E28" w14:textId="77777777" w:rsidR="006B0D68" w:rsidRDefault="006B0D68" w:rsidP="00E713C6">
            <w:r>
              <w:t>id</w:t>
            </w:r>
          </w:p>
        </w:tc>
        <w:tc>
          <w:tcPr>
            <w:tcW w:w="2266" w:type="dxa"/>
          </w:tcPr>
          <w:p w14:paraId="6255B412" w14:textId="77777777" w:rsidR="006B0D68" w:rsidRDefault="006B0D68" w:rsidP="00E713C6">
            <w:r>
              <w:t>CASCADE</w:t>
            </w:r>
          </w:p>
        </w:tc>
        <w:tc>
          <w:tcPr>
            <w:tcW w:w="2266" w:type="dxa"/>
          </w:tcPr>
          <w:p w14:paraId="0CE9F195" w14:textId="77777777" w:rsidR="006B0D68" w:rsidRDefault="006B0D68" w:rsidP="00E713C6">
            <w:r>
              <w:t>CASCADE</w:t>
            </w:r>
          </w:p>
        </w:tc>
      </w:tr>
    </w:tbl>
    <w:p w14:paraId="51BF8449" w14:textId="77777777" w:rsidR="006B0D68" w:rsidRDefault="006B0D68" w:rsidP="006B0D68"/>
    <w:p w14:paraId="3B42B8BD" w14:textId="77777777" w:rsidR="006B0D68" w:rsidRDefault="006B0D68" w:rsidP="006B0D68">
      <w:r>
        <w:t>Si la "commande" est supprimée on supprime les tuples correspondant dans la table "ligne_de_commande".</w:t>
      </w:r>
    </w:p>
    <w:p w14:paraId="09B60ACC" w14:textId="77777777" w:rsidR="006B0D68" w:rsidRDefault="006B0D68" w:rsidP="006B0D68"/>
    <w:p w14:paraId="27C8E94F" w14:textId="77777777" w:rsidR="006B0D68" w:rsidRDefault="006B0D68" w:rsidP="006B0D68">
      <w:pPr>
        <w:pStyle w:val="Titre4"/>
      </w:pPr>
      <w:r>
        <w:t>Clé étrangère sur produit_id</w:t>
      </w:r>
    </w:p>
    <w:tbl>
      <w:tblPr>
        <w:tblStyle w:val="Grilledutableau"/>
        <w:tblW w:w="0" w:type="auto"/>
        <w:tblLook w:val="04A0" w:firstRow="1" w:lastRow="0" w:firstColumn="1" w:lastColumn="0" w:noHBand="0" w:noVBand="1"/>
      </w:tblPr>
      <w:tblGrid>
        <w:gridCol w:w="2265"/>
        <w:gridCol w:w="2265"/>
        <w:gridCol w:w="2266"/>
        <w:gridCol w:w="2266"/>
      </w:tblGrid>
      <w:tr w:rsidR="006B0D68" w14:paraId="3B9085B8" w14:textId="77777777" w:rsidTr="00E713C6">
        <w:tc>
          <w:tcPr>
            <w:tcW w:w="2265" w:type="dxa"/>
            <w:shd w:val="clear" w:color="auto" w:fill="D9E2F3" w:themeFill="accent1" w:themeFillTint="33"/>
          </w:tcPr>
          <w:p w14:paraId="61AB5430" w14:textId="77777777" w:rsidR="006B0D68" w:rsidRPr="002071A1" w:rsidRDefault="006B0D68" w:rsidP="00E713C6">
            <w:pPr>
              <w:rPr>
                <w:b/>
                <w:bCs/>
              </w:rPr>
            </w:pPr>
            <w:r w:rsidRPr="002071A1">
              <w:rPr>
                <w:b/>
                <w:bCs/>
              </w:rPr>
              <w:t>Table</w:t>
            </w:r>
          </w:p>
        </w:tc>
        <w:tc>
          <w:tcPr>
            <w:tcW w:w="2265" w:type="dxa"/>
            <w:shd w:val="clear" w:color="auto" w:fill="D9E2F3" w:themeFill="accent1" w:themeFillTint="33"/>
          </w:tcPr>
          <w:p w14:paraId="04C9A323" w14:textId="77777777" w:rsidR="006B0D68" w:rsidRPr="002071A1" w:rsidRDefault="006B0D68" w:rsidP="00E713C6">
            <w:pPr>
              <w:rPr>
                <w:b/>
                <w:bCs/>
              </w:rPr>
            </w:pPr>
            <w:r w:rsidRPr="002071A1">
              <w:rPr>
                <w:b/>
                <w:bCs/>
              </w:rPr>
              <w:t>Colonne</w:t>
            </w:r>
          </w:p>
        </w:tc>
        <w:tc>
          <w:tcPr>
            <w:tcW w:w="2266" w:type="dxa"/>
            <w:shd w:val="clear" w:color="auto" w:fill="D9E2F3" w:themeFill="accent1" w:themeFillTint="33"/>
          </w:tcPr>
          <w:p w14:paraId="46842632" w14:textId="77777777" w:rsidR="006B0D68" w:rsidRPr="002071A1" w:rsidRDefault="006B0D68" w:rsidP="00E713C6">
            <w:pPr>
              <w:rPr>
                <w:b/>
                <w:bCs/>
              </w:rPr>
            </w:pPr>
            <w:r w:rsidRPr="002071A1">
              <w:rPr>
                <w:b/>
                <w:bCs/>
              </w:rPr>
              <w:t>ON DELETE</w:t>
            </w:r>
          </w:p>
        </w:tc>
        <w:tc>
          <w:tcPr>
            <w:tcW w:w="2266" w:type="dxa"/>
            <w:shd w:val="clear" w:color="auto" w:fill="D9E2F3" w:themeFill="accent1" w:themeFillTint="33"/>
          </w:tcPr>
          <w:p w14:paraId="56BA13A5" w14:textId="77777777" w:rsidR="006B0D68" w:rsidRPr="002071A1" w:rsidRDefault="006B0D68" w:rsidP="00E713C6">
            <w:pPr>
              <w:rPr>
                <w:b/>
                <w:bCs/>
              </w:rPr>
            </w:pPr>
            <w:r w:rsidRPr="002071A1">
              <w:rPr>
                <w:b/>
                <w:bCs/>
              </w:rPr>
              <w:t>ON UPDATE</w:t>
            </w:r>
          </w:p>
        </w:tc>
      </w:tr>
      <w:tr w:rsidR="006B0D68" w14:paraId="228AA881" w14:textId="77777777" w:rsidTr="00E713C6">
        <w:tc>
          <w:tcPr>
            <w:tcW w:w="2265" w:type="dxa"/>
          </w:tcPr>
          <w:p w14:paraId="3266C973" w14:textId="77777777" w:rsidR="006B0D68" w:rsidRDefault="006B0D68" w:rsidP="00E713C6">
            <w:r>
              <w:t>produit</w:t>
            </w:r>
          </w:p>
        </w:tc>
        <w:tc>
          <w:tcPr>
            <w:tcW w:w="2265" w:type="dxa"/>
          </w:tcPr>
          <w:p w14:paraId="2C4AFFF2" w14:textId="77777777" w:rsidR="006B0D68" w:rsidRDefault="006B0D68" w:rsidP="00E713C6">
            <w:r>
              <w:t>id</w:t>
            </w:r>
          </w:p>
        </w:tc>
        <w:tc>
          <w:tcPr>
            <w:tcW w:w="2266" w:type="dxa"/>
          </w:tcPr>
          <w:p w14:paraId="54499F1C" w14:textId="77777777" w:rsidR="006B0D68" w:rsidRDefault="006B0D68" w:rsidP="00E713C6">
            <w:r>
              <w:t>NO ACTION</w:t>
            </w:r>
          </w:p>
        </w:tc>
        <w:tc>
          <w:tcPr>
            <w:tcW w:w="2266" w:type="dxa"/>
          </w:tcPr>
          <w:p w14:paraId="2769D7DB" w14:textId="77777777" w:rsidR="006B0D68" w:rsidRDefault="006B0D68" w:rsidP="00E713C6">
            <w:r>
              <w:t>NO ACTION</w:t>
            </w:r>
          </w:p>
        </w:tc>
      </w:tr>
    </w:tbl>
    <w:p w14:paraId="3C6F1C54" w14:textId="77777777" w:rsidR="006B0D68" w:rsidRDefault="006B0D68" w:rsidP="006B0D68"/>
    <w:p w14:paraId="3CE086D1" w14:textId="2668CC34" w:rsidR="009205ED" w:rsidRDefault="009205ED" w:rsidP="009205ED">
      <w:pPr>
        <w:pStyle w:val="Titre2"/>
      </w:pPr>
      <w:bookmarkStart w:id="96" w:name="_Toc22056180"/>
      <w:r>
        <w:t>Les autres tables.</w:t>
      </w:r>
      <w:bookmarkEnd w:id="96"/>
    </w:p>
    <w:p w14:paraId="0CA0E59B" w14:textId="77777777" w:rsidR="009205ED" w:rsidRDefault="009205ED" w:rsidP="009205ED">
      <w:pPr>
        <w:pStyle w:val="Titre3"/>
      </w:pPr>
      <w:bookmarkStart w:id="97" w:name="_Toc22056181"/>
      <w:r>
        <w:t>Adresse</w:t>
      </w:r>
      <w:bookmarkEnd w:id="97"/>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14B73CF4" w14:textId="77777777" w:rsidTr="004544D6">
        <w:tc>
          <w:tcPr>
            <w:tcW w:w="1129" w:type="pct"/>
            <w:shd w:val="clear" w:color="auto" w:fill="D9E2F3" w:themeFill="accent1" w:themeFillTint="33"/>
          </w:tcPr>
          <w:p w14:paraId="13953172"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5D96967D"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75181C76"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3908E004"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2486CAC1"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621D04A9"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0E48AA3A" w14:textId="77777777" w:rsidR="004544D6" w:rsidRPr="0058474C" w:rsidRDefault="004544D6" w:rsidP="007E411E">
            <w:pPr>
              <w:rPr>
                <w:b/>
                <w:bCs/>
              </w:rPr>
            </w:pPr>
            <w:r>
              <w:rPr>
                <w:b/>
                <w:bCs/>
              </w:rPr>
              <w:t>NN</w:t>
            </w:r>
          </w:p>
        </w:tc>
      </w:tr>
      <w:tr w:rsidR="004544D6" w:rsidRPr="0058474C" w14:paraId="4CEC8806" w14:textId="77777777" w:rsidTr="004544D6">
        <w:tc>
          <w:tcPr>
            <w:tcW w:w="1129" w:type="pct"/>
          </w:tcPr>
          <w:p w14:paraId="54AA13DD" w14:textId="77777777" w:rsidR="004544D6" w:rsidRPr="009112D2" w:rsidRDefault="004544D6" w:rsidP="007E411E">
            <w:pPr>
              <w:rPr>
                <w:b/>
                <w:bCs/>
              </w:rPr>
            </w:pPr>
            <w:r>
              <w:rPr>
                <w:b/>
                <w:bCs/>
              </w:rPr>
              <w:t>id</w:t>
            </w:r>
          </w:p>
        </w:tc>
        <w:tc>
          <w:tcPr>
            <w:tcW w:w="1693" w:type="pct"/>
          </w:tcPr>
          <w:p w14:paraId="1BC8DA1B" w14:textId="77777777" w:rsidR="004544D6" w:rsidRPr="009112D2" w:rsidRDefault="004544D6" w:rsidP="007E411E">
            <w:pPr>
              <w:rPr>
                <w:b/>
                <w:bCs/>
              </w:rPr>
            </w:pPr>
            <w:r>
              <w:rPr>
                <w:b/>
                <w:bCs/>
              </w:rPr>
              <w:t>INT UNSIGNED</w:t>
            </w:r>
          </w:p>
        </w:tc>
        <w:tc>
          <w:tcPr>
            <w:tcW w:w="756" w:type="pct"/>
          </w:tcPr>
          <w:p w14:paraId="036408F7" w14:textId="77777777" w:rsidR="004544D6" w:rsidRPr="009112D2" w:rsidRDefault="004544D6" w:rsidP="007E411E">
            <w:pPr>
              <w:jc w:val="center"/>
              <w:rPr>
                <w:b/>
                <w:bCs/>
              </w:rPr>
            </w:pPr>
            <w:r>
              <w:rPr>
                <w:b/>
                <w:bCs/>
              </w:rPr>
              <w:t>10</w:t>
            </w:r>
          </w:p>
        </w:tc>
        <w:tc>
          <w:tcPr>
            <w:tcW w:w="331" w:type="pct"/>
          </w:tcPr>
          <w:p w14:paraId="2FB8A653" w14:textId="77777777" w:rsidR="004544D6" w:rsidRPr="009112D2" w:rsidRDefault="004544D6" w:rsidP="007E411E">
            <w:pPr>
              <w:jc w:val="center"/>
              <w:rPr>
                <w:b/>
                <w:bCs/>
              </w:rPr>
            </w:pPr>
            <w:r>
              <w:rPr>
                <w:b/>
                <w:bCs/>
              </w:rPr>
              <w:t>X</w:t>
            </w:r>
          </w:p>
        </w:tc>
        <w:tc>
          <w:tcPr>
            <w:tcW w:w="448" w:type="pct"/>
          </w:tcPr>
          <w:p w14:paraId="59D199A3" w14:textId="77777777" w:rsidR="004544D6" w:rsidRPr="009112D2" w:rsidRDefault="004544D6" w:rsidP="007E411E">
            <w:pPr>
              <w:jc w:val="center"/>
              <w:rPr>
                <w:b/>
                <w:bCs/>
              </w:rPr>
            </w:pPr>
            <w:r>
              <w:rPr>
                <w:b/>
                <w:bCs/>
              </w:rPr>
              <w:t>X</w:t>
            </w:r>
          </w:p>
        </w:tc>
        <w:tc>
          <w:tcPr>
            <w:tcW w:w="321" w:type="pct"/>
          </w:tcPr>
          <w:p w14:paraId="58FFFA19" w14:textId="77777777" w:rsidR="004544D6" w:rsidRPr="00E14CE6" w:rsidRDefault="004544D6" w:rsidP="007E411E">
            <w:pPr>
              <w:jc w:val="center"/>
              <w:rPr>
                <w:b/>
                <w:bCs/>
              </w:rPr>
            </w:pPr>
          </w:p>
        </w:tc>
        <w:tc>
          <w:tcPr>
            <w:tcW w:w="321" w:type="pct"/>
          </w:tcPr>
          <w:p w14:paraId="6F2A82E5" w14:textId="77777777" w:rsidR="004544D6" w:rsidRPr="00E14CE6" w:rsidRDefault="004544D6" w:rsidP="007E411E">
            <w:pPr>
              <w:jc w:val="center"/>
              <w:rPr>
                <w:b/>
                <w:bCs/>
              </w:rPr>
            </w:pPr>
            <w:r>
              <w:rPr>
                <w:b/>
                <w:bCs/>
              </w:rPr>
              <w:t>X</w:t>
            </w:r>
          </w:p>
        </w:tc>
      </w:tr>
      <w:tr w:rsidR="004544D6" w:rsidRPr="0058474C" w14:paraId="69F47EC2" w14:textId="77777777" w:rsidTr="004544D6">
        <w:tc>
          <w:tcPr>
            <w:tcW w:w="1129" w:type="pct"/>
          </w:tcPr>
          <w:p w14:paraId="292B1956" w14:textId="77777777" w:rsidR="004544D6" w:rsidRPr="009112D2" w:rsidRDefault="004544D6" w:rsidP="00F93B3E">
            <w:r>
              <w:t xml:space="preserve">appartement </w:t>
            </w:r>
          </w:p>
        </w:tc>
        <w:tc>
          <w:tcPr>
            <w:tcW w:w="1693" w:type="pct"/>
          </w:tcPr>
          <w:p w14:paraId="7577B2D5" w14:textId="77777777" w:rsidR="004544D6" w:rsidRDefault="004544D6" w:rsidP="00F93B3E">
            <w:r w:rsidRPr="00287DE8">
              <w:t>VARCHAR</w:t>
            </w:r>
          </w:p>
        </w:tc>
        <w:tc>
          <w:tcPr>
            <w:tcW w:w="756" w:type="pct"/>
          </w:tcPr>
          <w:p w14:paraId="0C14973C" w14:textId="77777777" w:rsidR="004544D6" w:rsidRPr="009112D2" w:rsidRDefault="004544D6" w:rsidP="00F93B3E">
            <w:pPr>
              <w:jc w:val="center"/>
            </w:pPr>
            <w:r>
              <w:t>4</w:t>
            </w:r>
          </w:p>
        </w:tc>
        <w:tc>
          <w:tcPr>
            <w:tcW w:w="331" w:type="pct"/>
          </w:tcPr>
          <w:p w14:paraId="0CFA8409" w14:textId="77777777" w:rsidR="004544D6" w:rsidRPr="009112D2" w:rsidRDefault="004544D6" w:rsidP="00F93B3E">
            <w:pPr>
              <w:jc w:val="center"/>
            </w:pPr>
          </w:p>
        </w:tc>
        <w:tc>
          <w:tcPr>
            <w:tcW w:w="448" w:type="pct"/>
          </w:tcPr>
          <w:p w14:paraId="01A7F955" w14:textId="77777777" w:rsidR="004544D6" w:rsidRPr="009112D2" w:rsidRDefault="004544D6" w:rsidP="00F93B3E">
            <w:pPr>
              <w:jc w:val="center"/>
            </w:pPr>
          </w:p>
        </w:tc>
        <w:tc>
          <w:tcPr>
            <w:tcW w:w="321" w:type="pct"/>
          </w:tcPr>
          <w:p w14:paraId="2414DDDD" w14:textId="77777777" w:rsidR="004544D6" w:rsidRPr="009112D2" w:rsidRDefault="004544D6" w:rsidP="00F93B3E">
            <w:pPr>
              <w:jc w:val="center"/>
            </w:pPr>
          </w:p>
        </w:tc>
        <w:tc>
          <w:tcPr>
            <w:tcW w:w="321" w:type="pct"/>
          </w:tcPr>
          <w:p w14:paraId="4F9032AA" w14:textId="77777777" w:rsidR="004544D6" w:rsidRPr="009112D2" w:rsidRDefault="004544D6" w:rsidP="00F93B3E">
            <w:pPr>
              <w:jc w:val="center"/>
            </w:pPr>
          </w:p>
        </w:tc>
      </w:tr>
      <w:tr w:rsidR="004544D6" w:rsidRPr="0058474C" w14:paraId="6B1F9A1F" w14:textId="77777777" w:rsidTr="004544D6">
        <w:tc>
          <w:tcPr>
            <w:tcW w:w="1129" w:type="pct"/>
          </w:tcPr>
          <w:p w14:paraId="63AFB649" w14:textId="77777777" w:rsidR="004544D6" w:rsidRDefault="004544D6" w:rsidP="00F93B3E">
            <w:r>
              <w:t>etage</w:t>
            </w:r>
          </w:p>
        </w:tc>
        <w:tc>
          <w:tcPr>
            <w:tcW w:w="1693" w:type="pct"/>
          </w:tcPr>
          <w:p w14:paraId="66F0F83E" w14:textId="77777777" w:rsidR="004544D6" w:rsidRDefault="004544D6" w:rsidP="00F93B3E">
            <w:r w:rsidRPr="00287DE8">
              <w:t>VARCHAR</w:t>
            </w:r>
          </w:p>
        </w:tc>
        <w:tc>
          <w:tcPr>
            <w:tcW w:w="756" w:type="pct"/>
          </w:tcPr>
          <w:p w14:paraId="457047AD" w14:textId="77777777" w:rsidR="004544D6" w:rsidRPr="009112D2" w:rsidRDefault="004544D6" w:rsidP="00F93B3E">
            <w:pPr>
              <w:jc w:val="center"/>
            </w:pPr>
            <w:r>
              <w:t>3</w:t>
            </w:r>
          </w:p>
        </w:tc>
        <w:tc>
          <w:tcPr>
            <w:tcW w:w="331" w:type="pct"/>
          </w:tcPr>
          <w:p w14:paraId="7F7A99ED" w14:textId="77777777" w:rsidR="004544D6" w:rsidRPr="009112D2" w:rsidRDefault="004544D6" w:rsidP="00F93B3E">
            <w:pPr>
              <w:jc w:val="center"/>
            </w:pPr>
          </w:p>
        </w:tc>
        <w:tc>
          <w:tcPr>
            <w:tcW w:w="448" w:type="pct"/>
          </w:tcPr>
          <w:p w14:paraId="1D701063" w14:textId="77777777" w:rsidR="004544D6" w:rsidRPr="009112D2" w:rsidRDefault="004544D6" w:rsidP="00F93B3E">
            <w:pPr>
              <w:jc w:val="center"/>
            </w:pPr>
          </w:p>
        </w:tc>
        <w:tc>
          <w:tcPr>
            <w:tcW w:w="321" w:type="pct"/>
          </w:tcPr>
          <w:p w14:paraId="6F316008" w14:textId="77777777" w:rsidR="004544D6" w:rsidRPr="009112D2" w:rsidRDefault="004544D6" w:rsidP="00F93B3E">
            <w:pPr>
              <w:jc w:val="center"/>
            </w:pPr>
          </w:p>
        </w:tc>
        <w:tc>
          <w:tcPr>
            <w:tcW w:w="321" w:type="pct"/>
          </w:tcPr>
          <w:p w14:paraId="543E0A57" w14:textId="77777777" w:rsidR="004544D6" w:rsidRPr="009112D2" w:rsidRDefault="004544D6" w:rsidP="00F93B3E">
            <w:pPr>
              <w:jc w:val="center"/>
            </w:pPr>
          </w:p>
        </w:tc>
      </w:tr>
      <w:tr w:rsidR="004544D6" w:rsidRPr="0058474C" w14:paraId="55B571D5" w14:textId="77777777" w:rsidTr="004544D6">
        <w:tc>
          <w:tcPr>
            <w:tcW w:w="1129" w:type="pct"/>
          </w:tcPr>
          <w:p w14:paraId="36689465" w14:textId="77777777" w:rsidR="004544D6" w:rsidRDefault="004544D6" w:rsidP="00F93B3E">
            <w:r>
              <w:t xml:space="preserve">couloir  </w:t>
            </w:r>
          </w:p>
        </w:tc>
        <w:tc>
          <w:tcPr>
            <w:tcW w:w="1693" w:type="pct"/>
          </w:tcPr>
          <w:p w14:paraId="6511A75A" w14:textId="77777777" w:rsidR="004544D6" w:rsidRDefault="004544D6" w:rsidP="00F93B3E">
            <w:r w:rsidRPr="00287DE8">
              <w:t>VARCHAR</w:t>
            </w:r>
          </w:p>
        </w:tc>
        <w:tc>
          <w:tcPr>
            <w:tcW w:w="756" w:type="pct"/>
          </w:tcPr>
          <w:p w14:paraId="714E1E87" w14:textId="77777777" w:rsidR="004544D6" w:rsidRPr="009112D2" w:rsidRDefault="004544D6" w:rsidP="00F93B3E">
            <w:pPr>
              <w:jc w:val="center"/>
            </w:pPr>
            <w:r>
              <w:t>3</w:t>
            </w:r>
          </w:p>
        </w:tc>
        <w:tc>
          <w:tcPr>
            <w:tcW w:w="331" w:type="pct"/>
          </w:tcPr>
          <w:p w14:paraId="5CF62464" w14:textId="77777777" w:rsidR="004544D6" w:rsidRPr="009112D2" w:rsidRDefault="004544D6" w:rsidP="00F93B3E">
            <w:pPr>
              <w:jc w:val="center"/>
            </w:pPr>
          </w:p>
        </w:tc>
        <w:tc>
          <w:tcPr>
            <w:tcW w:w="448" w:type="pct"/>
          </w:tcPr>
          <w:p w14:paraId="69DEFA33" w14:textId="77777777" w:rsidR="004544D6" w:rsidRPr="009112D2" w:rsidRDefault="004544D6" w:rsidP="00F93B3E">
            <w:pPr>
              <w:jc w:val="center"/>
            </w:pPr>
          </w:p>
        </w:tc>
        <w:tc>
          <w:tcPr>
            <w:tcW w:w="321" w:type="pct"/>
          </w:tcPr>
          <w:p w14:paraId="2A31699E" w14:textId="77777777" w:rsidR="004544D6" w:rsidRPr="009112D2" w:rsidRDefault="004544D6" w:rsidP="00F93B3E">
            <w:pPr>
              <w:jc w:val="center"/>
            </w:pPr>
          </w:p>
        </w:tc>
        <w:tc>
          <w:tcPr>
            <w:tcW w:w="321" w:type="pct"/>
          </w:tcPr>
          <w:p w14:paraId="44ADAC3D" w14:textId="77777777" w:rsidR="004544D6" w:rsidRPr="009112D2" w:rsidRDefault="004544D6" w:rsidP="00F93B3E">
            <w:pPr>
              <w:jc w:val="center"/>
            </w:pPr>
          </w:p>
        </w:tc>
      </w:tr>
      <w:tr w:rsidR="004544D6" w:rsidRPr="0058474C" w14:paraId="052746F2" w14:textId="77777777" w:rsidTr="004544D6">
        <w:tc>
          <w:tcPr>
            <w:tcW w:w="1129" w:type="pct"/>
          </w:tcPr>
          <w:p w14:paraId="2CDCD1C5" w14:textId="77777777" w:rsidR="004544D6" w:rsidRDefault="004544D6" w:rsidP="00F93B3E">
            <w:r>
              <w:t>escalier</w:t>
            </w:r>
          </w:p>
        </w:tc>
        <w:tc>
          <w:tcPr>
            <w:tcW w:w="1693" w:type="pct"/>
          </w:tcPr>
          <w:p w14:paraId="2E6840CB" w14:textId="77777777" w:rsidR="004544D6" w:rsidRDefault="004544D6" w:rsidP="00F93B3E">
            <w:r w:rsidRPr="00287DE8">
              <w:t>VARCHAR</w:t>
            </w:r>
          </w:p>
        </w:tc>
        <w:tc>
          <w:tcPr>
            <w:tcW w:w="756" w:type="pct"/>
          </w:tcPr>
          <w:p w14:paraId="708A777F" w14:textId="77777777" w:rsidR="004544D6" w:rsidRDefault="004544D6" w:rsidP="00F93B3E">
            <w:pPr>
              <w:jc w:val="center"/>
            </w:pPr>
            <w:r>
              <w:t>3</w:t>
            </w:r>
          </w:p>
        </w:tc>
        <w:tc>
          <w:tcPr>
            <w:tcW w:w="331" w:type="pct"/>
          </w:tcPr>
          <w:p w14:paraId="0B17357B" w14:textId="77777777" w:rsidR="004544D6" w:rsidRPr="009112D2" w:rsidRDefault="004544D6" w:rsidP="00F93B3E">
            <w:pPr>
              <w:jc w:val="center"/>
            </w:pPr>
          </w:p>
        </w:tc>
        <w:tc>
          <w:tcPr>
            <w:tcW w:w="448" w:type="pct"/>
          </w:tcPr>
          <w:p w14:paraId="146B6A5B" w14:textId="77777777" w:rsidR="004544D6" w:rsidRPr="009112D2" w:rsidRDefault="004544D6" w:rsidP="00F93B3E">
            <w:pPr>
              <w:jc w:val="center"/>
            </w:pPr>
          </w:p>
        </w:tc>
        <w:tc>
          <w:tcPr>
            <w:tcW w:w="321" w:type="pct"/>
          </w:tcPr>
          <w:p w14:paraId="77DBE126" w14:textId="77777777" w:rsidR="004544D6" w:rsidRPr="009112D2" w:rsidRDefault="004544D6" w:rsidP="00F93B3E">
            <w:pPr>
              <w:jc w:val="center"/>
            </w:pPr>
          </w:p>
        </w:tc>
        <w:tc>
          <w:tcPr>
            <w:tcW w:w="321" w:type="pct"/>
          </w:tcPr>
          <w:p w14:paraId="49596292" w14:textId="77777777" w:rsidR="004544D6" w:rsidRPr="009112D2" w:rsidRDefault="004544D6" w:rsidP="00F93B3E">
            <w:pPr>
              <w:jc w:val="center"/>
            </w:pPr>
          </w:p>
        </w:tc>
      </w:tr>
      <w:tr w:rsidR="004544D6" w:rsidRPr="0058474C" w14:paraId="691F0788" w14:textId="77777777" w:rsidTr="004544D6">
        <w:tc>
          <w:tcPr>
            <w:tcW w:w="1129" w:type="pct"/>
          </w:tcPr>
          <w:p w14:paraId="4ED96577" w14:textId="77777777" w:rsidR="004544D6" w:rsidRDefault="004544D6" w:rsidP="00F93B3E">
            <w:r>
              <w:t>entree</w:t>
            </w:r>
          </w:p>
        </w:tc>
        <w:tc>
          <w:tcPr>
            <w:tcW w:w="1693" w:type="pct"/>
          </w:tcPr>
          <w:p w14:paraId="05165EE0" w14:textId="77777777" w:rsidR="004544D6" w:rsidRDefault="004544D6" w:rsidP="00F93B3E">
            <w:r w:rsidRPr="00287DE8">
              <w:t>VARCHAR</w:t>
            </w:r>
          </w:p>
        </w:tc>
        <w:tc>
          <w:tcPr>
            <w:tcW w:w="756" w:type="pct"/>
          </w:tcPr>
          <w:p w14:paraId="46426648" w14:textId="77777777" w:rsidR="004544D6" w:rsidRDefault="004544D6" w:rsidP="00F93B3E">
            <w:pPr>
              <w:jc w:val="center"/>
            </w:pPr>
            <w:r>
              <w:t>3</w:t>
            </w:r>
          </w:p>
        </w:tc>
        <w:tc>
          <w:tcPr>
            <w:tcW w:w="331" w:type="pct"/>
          </w:tcPr>
          <w:p w14:paraId="7C5AA6C1" w14:textId="77777777" w:rsidR="004544D6" w:rsidRPr="009112D2" w:rsidRDefault="004544D6" w:rsidP="00F93B3E">
            <w:pPr>
              <w:jc w:val="center"/>
            </w:pPr>
          </w:p>
        </w:tc>
        <w:tc>
          <w:tcPr>
            <w:tcW w:w="448" w:type="pct"/>
          </w:tcPr>
          <w:p w14:paraId="3CBC28B5" w14:textId="77777777" w:rsidR="004544D6" w:rsidRPr="009112D2" w:rsidRDefault="004544D6" w:rsidP="00F93B3E">
            <w:pPr>
              <w:jc w:val="center"/>
            </w:pPr>
          </w:p>
        </w:tc>
        <w:tc>
          <w:tcPr>
            <w:tcW w:w="321" w:type="pct"/>
          </w:tcPr>
          <w:p w14:paraId="1972857E" w14:textId="77777777" w:rsidR="004544D6" w:rsidRPr="009112D2" w:rsidRDefault="004544D6" w:rsidP="00F93B3E">
            <w:pPr>
              <w:jc w:val="center"/>
            </w:pPr>
          </w:p>
        </w:tc>
        <w:tc>
          <w:tcPr>
            <w:tcW w:w="321" w:type="pct"/>
          </w:tcPr>
          <w:p w14:paraId="5977EF2A" w14:textId="77777777" w:rsidR="004544D6" w:rsidRPr="009112D2" w:rsidRDefault="004544D6" w:rsidP="00F93B3E">
            <w:pPr>
              <w:jc w:val="center"/>
            </w:pPr>
          </w:p>
        </w:tc>
      </w:tr>
      <w:tr w:rsidR="004544D6" w:rsidRPr="0058474C" w14:paraId="0E4BCEA7" w14:textId="77777777" w:rsidTr="004544D6">
        <w:tc>
          <w:tcPr>
            <w:tcW w:w="1129" w:type="pct"/>
          </w:tcPr>
          <w:p w14:paraId="6670CE1C" w14:textId="77777777" w:rsidR="004544D6" w:rsidRDefault="004544D6" w:rsidP="00F93B3E">
            <w:r>
              <w:t>immeuble</w:t>
            </w:r>
          </w:p>
        </w:tc>
        <w:tc>
          <w:tcPr>
            <w:tcW w:w="1693" w:type="pct"/>
          </w:tcPr>
          <w:p w14:paraId="10A002FC" w14:textId="77777777" w:rsidR="004544D6" w:rsidRDefault="004544D6" w:rsidP="00F93B3E">
            <w:r w:rsidRPr="00287DE8">
              <w:t>VARCHAR</w:t>
            </w:r>
          </w:p>
        </w:tc>
        <w:tc>
          <w:tcPr>
            <w:tcW w:w="756" w:type="pct"/>
          </w:tcPr>
          <w:p w14:paraId="659F25DB" w14:textId="77777777" w:rsidR="004544D6" w:rsidRDefault="004544D6" w:rsidP="00F93B3E">
            <w:pPr>
              <w:jc w:val="center"/>
            </w:pPr>
            <w:r>
              <w:t>10</w:t>
            </w:r>
          </w:p>
        </w:tc>
        <w:tc>
          <w:tcPr>
            <w:tcW w:w="331" w:type="pct"/>
          </w:tcPr>
          <w:p w14:paraId="257C381F" w14:textId="77777777" w:rsidR="004544D6" w:rsidRPr="009112D2" w:rsidRDefault="004544D6" w:rsidP="00F93B3E">
            <w:pPr>
              <w:jc w:val="center"/>
            </w:pPr>
          </w:p>
        </w:tc>
        <w:tc>
          <w:tcPr>
            <w:tcW w:w="448" w:type="pct"/>
          </w:tcPr>
          <w:p w14:paraId="2981D6E1" w14:textId="77777777" w:rsidR="004544D6" w:rsidRPr="009112D2" w:rsidRDefault="004544D6" w:rsidP="00F93B3E">
            <w:pPr>
              <w:jc w:val="center"/>
            </w:pPr>
          </w:p>
        </w:tc>
        <w:tc>
          <w:tcPr>
            <w:tcW w:w="321" w:type="pct"/>
          </w:tcPr>
          <w:p w14:paraId="751D3281" w14:textId="77777777" w:rsidR="004544D6" w:rsidRPr="009112D2" w:rsidRDefault="004544D6" w:rsidP="00F93B3E">
            <w:pPr>
              <w:jc w:val="center"/>
            </w:pPr>
          </w:p>
        </w:tc>
        <w:tc>
          <w:tcPr>
            <w:tcW w:w="321" w:type="pct"/>
          </w:tcPr>
          <w:p w14:paraId="7C27649D" w14:textId="77777777" w:rsidR="004544D6" w:rsidRPr="009112D2" w:rsidRDefault="004544D6" w:rsidP="00F93B3E">
            <w:pPr>
              <w:jc w:val="center"/>
            </w:pPr>
          </w:p>
        </w:tc>
      </w:tr>
      <w:tr w:rsidR="004544D6" w:rsidRPr="0058474C" w14:paraId="5CA9D40B" w14:textId="77777777" w:rsidTr="004544D6">
        <w:tc>
          <w:tcPr>
            <w:tcW w:w="1129" w:type="pct"/>
          </w:tcPr>
          <w:p w14:paraId="0D439AA3" w14:textId="77777777" w:rsidR="004544D6" w:rsidRDefault="004544D6" w:rsidP="00F93B3E">
            <w:r w:rsidRPr="009205ED">
              <w:t xml:space="preserve">residence </w:t>
            </w:r>
          </w:p>
        </w:tc>
        <w:tc>
          <w:tcPr>
            <w:tcW w:w="1693" w:type="pct"/>
          </w:tcPr>
          <w:p w14:paraId="75901B01" w14:textId="77777777" w:rsidR="004544D6" w:rsidRDefault="004544D6" w:rsidP="00F93B3E">
            <w:r w:rsidRPr="00287DE8">
              <w:t>VARCHAR</w:t>
            </w:r>
          </w:p>
        </w:tc>
        <w:tc>
          <w:tcPr>
            <w:tcW w:w="756" w:type="pct"/>
          </w:tcPr>
          <w:p w14:paraId="3468F39E" w14:textId="77777777" w:rsidR="004544D6" w:rsidRDefault="004544D6" w:rsidP="00F93B3E">
            <w:pPr>
              <w:jc w:val="center"/>
            </w:pPr>
            <w:r>
              <w:t>20</w:t>
            </w:r>
          </w:p>
        </w:tc>
        <w:tc>
          <w:tcPr>
            <w:tcW w:w="331" w:type="pct"/>
          </w:tcPr>
          <w:p w14:paraId="3956D0C9" w14:textId="77777777" w:rsidR="004544D6" w:rsidRPr="009112D2" w:rsidRDefault="004544D6" w:rsidP="00F93B3E">
            <w:pPr>
              <w:jc w:val="center"/>
            </w:pPr>
          </w:p>
        </w:tc>
        <w:tc>
          <w:tcPr>
            <w:tcW w:w="448" w:type="pct"/>
          </w:tcPr>
          <w:p w14:paraId="5294876F" w14:textId="77777777" w:rsidR="004544D6" w:rsidRPr="009112D2" w:rsidRDefault="004544D6" w:rsidP="00F93B3E">
            <w:pPr>
              <w:jc w:val="center"/>
            </w:pPr>
          </w:p>
        </w:tc>
        <w:tc>
          <w:tcPr>
            <w:tcW w:w="321" w:type="pct"/>
          </w:tcPr>
          <w:p w14:paraId="271C940E" w14:textId="77777777" w:rsidR="004544D6" w:rsidRPr="009112D2" w:rsidRDefault="004544D6" w:rsidP="00F93B3E">
            <w:pPr>
              <w:jc w:val="center"/>
            </w:pPr>
          </w:p>
        </w:tc>
        <w:tc>
          <w:tcPr>
            <w:tcW w:w="321" w:type="pct"/>
          </w:tcPr>
          <w:p w14:paraId="0E6891B0" w14:textId="77777777" w:rsidR="004544D6" w:rsidRPr="009112D2" w:rsidRDefault="004544D6" w:rsidP="00F93B3E">
            <w:pPr>
              <w:jc w:val="center"/>
            </w:pPr>
          </w:p>
        </w:tc>
      </w:tr>
      <w:tr w:rsidR="004544D6" w:rsidRPr="0058474C" w14:paraId="6179A906" w14:textId="77777777" w:rsidTr="004544D6">
        <w:tc>
          <w:tcPr>
            <w:tcW w:w="1129" w:type="pct"/>
          </w:tcPr>
          <w:p w14:paraId="7A38924B" w14:textId="77777777" w:rsidR="004544D6" w:rsidRDefault="004544D6" w:rsidP="00F93B3E">
            <w:r w:rsidRPr="009205ED">
              <w:t xml:space="preserve">numero </w:t>
            </w:r>
          </w:p>
        </w:tc>
        <w:tc>
          <w:tcPr>
            <w:tcW w:w="1693" w:type="pct"/>
          </w:tcPr>
          <w:p w14:paraId="67514174" w14:textId="77777777" w:rsidR="004544D6" w:rsidRDefault="004544D6" w:rsidP="00F93B3E">
            <w:r w:rsidRPr="00287DE8">
              <w:t>VARCHAR</w:t>
            </w:r>
          </w:p>
        </w:tc>
        <w:tc>
          <w:tcPr>
            <w:tcW w:w="756" w:type="pct"/>
          </w:tcPr>
          <w:p w14:paraId="3348E2DF" w14:textId="77777777" w:rsidR="004544D6" w:rsidRDefault="004544D6" w:rsidP="00F93B3E">
            <w:pPr>
              <w:jc w:val="center"/>
            </w:pPr>
            <w:r>
              <w:t>5</w:t>
            </w:r>
          </w:p>
        </w:tc>
        <w:tc>
          <w:tcPr>
            <w:tcW w:w="331" w:type="pct"/>
          </w:tcPr>
          <w:p w14:paraId="0E3455CA" w14:textId="77777777" w:rsidR="004544D6" w:rsidRPr="009112D2" w:rsidRDefault="004544D6" w:rsidP="00F93B3E">
            <w:pPr>
              <w:jc w:val="center"/>
            </w:pPr>
          </w:p>
        </w:tc>
        <w:tc>
          <w:tcPr>
            <w:tcW w:w="448" w:type="pct"/>
          </w:tcPr>
          <w:p w14:paraId="08CBD285" w14:textId="77777777" w:rsidR="004544D6" w:rsidRPr="009112D2" w:rsidRDefault="004544D6" w:rsidP="00F93B3E">
            <w:pPr>
              <w:jc w:val="center"/>
            </w:pPr>
          </w:p>
        </w:tc>
        <w:tc>
          <w:tcPr>
            <w:tcW w:w="321" w:type="pct"/>
          </w:tcPr>
          <w:p w14:paraId="0E57EB45" w14:textId="77777777" w:rsidR="004544D6" w:rsidRPr="009112D2" w:rsidRDefault="004544D6" w:rsidP="00F93B3E">
            <w:pPr>
              <w:jc w:val="center"/>
            </w:pPr>
          </w:p>
        </w:tc>
        <w:tc>
          <w:tcPr>
            <w:tcW w:w="321" w:type="pct"/>
          </w:tcPr>
          <w:p w14:paraId="5DE97D52" w14:textId="77777777" w:rsidR="004544D6" w:rsidRPr="009112D2" w:rsidRDefault="004544D6" w:rsidP="00F93B3E">
            <w:pPr>
              <w:jc w:val="center"/>
            </w:pPr>
          </w:p>
        </w:tc>
      </w:tr>
      <w:tr w:rsidR="004544D6" w:rsidRPr="0058474C" w14:paraId="45461A6D" w14:textId="77777777" w:rsidTr="004544D6">
        <w:tc>
          <w:tcPr>
            <w:tcW w:w="1129" w:type="pct"/>
          </w:tcPr>
          <w:p w14:paraId="13563D26" w14:textId="77777777" w:rsidR="004544D6" w:rsidRDefault="004544D6" w:rsidP="00F93B3E">
            <w:r w:rsidRPr="009205ED">
              <w:t>voie</w:t>
            </w:r>
          </w:p>
        </w:tc>
        <w:tc>
          <w:tcPr>
            <w:tcW w:w="1693" w:type="pct"/>
          </w:tcPr>
          <w:p w14:paraId="6E7498D8" w14:textId="77777777" w:rsidR="004544D6" w:rsidRDefault="004544D6" w:rsidP="00F93B3E">
            <w:r w:rsidRPr="00287DE8">
              <w:t>VARCHAR</w:t>
            </w:r>
          </w:p>
        </w:tc>
        <w:tc>
          <w:tcPr>
            <w:tcW w:w="756" w:type="pct"/>
          </w:tcPr>
          <w:p w14:paraId="0A187F99" w14:textId="77777777" w:rsidR="004544D6" w:rsidRDefault="004544D6" w:rsidP="00F93B3E">
            <w:pPr>
              <w:jc w:val="center"/>
            </w:pPr>
            <w:r>
              <w:t>50</w:t>
            </w:r>
          </w:p>
        </w:tc>
        <w:tc>
          <w:tcPr>
            <w:tcW w:w="331" w:type="pct"/>
          </w:tcPr>
          <w:p w14:paraId="68E3BE10" w14:textId="77777777" w:rsidR="004544D6" w:rsidRPr="009112D2" w:rsidRDefault="004544D6" w:rsidP="00F93B3E">
            <w:pPr>
              <w:jc w:val="center"/>
            </w:pPr>
          </w:p>
        </w:tc>
        <w:tc>
          <w:tcPr>
            <w:tcW w:w="448" w:type="pct"/>
          </w:tcPr>
          <w:p w14:paraId="03FF4F79" w14:textId="77777777" w:rsidR="004544D6" w:rsidRPr="009112D2" w:rsidRDefault="004544D6" w:rsidP="00F93B3E">
            <w:pPr>
              <w:jc w:val="center"/>
            </w:pPr>
          </w:p>
        </w:tc>
        <w:tc>
          <w:tcPr>
            <w:tcW w:w="321" w:type="pct"/>
          </w:tcPr>
          <w:p w14:paraId="74987865" w14:textId="77777777" w:rsidR="004544D6" w:rsidRPr="009112D2" w:rsidRDefault="004544D6" w:rsidP="00F93B3E">
            <w:pPr>
              <w:jc w:val="center"/>
            </w:pPr>
          </w:p>
        </w:tc>
        <w:tc>
          <w:tcPr>
            <w:tcW w:w="321" w:type="pct"/>
          </w:tcPr>
          <w:p w14:paraId="184FB7AD" w14:textId="77777777" w:rsidR="004544D6" w:rsidRPr="009112D2" w:rsidRDefault="004544D6" w:rsidP="00F93B3E">
            <w:pPr>
              <w:jc w:val="center"/>
            </w:pPr>
          </w:p>
        </w:tc>
      </w:tr>
      <w:tr w:rsidR="004544D6" w:rsidRPr="0058474C" w14:paraId="6B3D09FA" w14:textId="77777777" w:rsidTr="004544D6">
        <w:tc>
          <w:tcPr>
            <w:tcW w:w="1129" w:type="pct"/>
          </w:tcPr>
          <w:p w14:paraId="2D709261" w14:textId="77777777" w:rsidR="004544D6" w:rsidRPr="009205ED" w:rsidRDefault="004544D6" w:rsidP="00F93B3E">
            <w:r>
              <w:t>place</w:t>
            </w:r>
          </w:p>
        </w:tc>
        <w:tc>
          <w:tcPr>
            <w:tcW w:w="1693" w:type="pct"/>
          </w:tcPr>
          <w:p w14:paraId="52AC515A" w14:textId="77777777" w:rsidR="004544D6" w:rsidRDefault="004544D6" w:rsidP="00F93B3E">
            <w:r w:rsidRPr="00287DE8">
              <w:t>VARCHAR</w:t>
            </w:r>
          </w:p>
        </w:tc>
        <w:tc>
          <w:tcPr>
            <w:tcW w:w="756" w:type="pct"/>
          </w:tcPr>
          <w:p w14:paraId="37B9D9CA" w14:textId="77777777" w:rsidR="004544D6" w:rsidRDefault="004544D6" w:rsidP="00F93B3E">
            <w:pPr>
              <w:jc w:val="center"/>
            </w:pPr>
            <w:r>
              <w:t>50</w:t>
            </w:r>
          </w:p>
        </w:tc>
        <w:tc>
          <w:tcPr>
            <w:tcW w:w="331" w:type="pct"/>
          </w:tcPr>
          <w:p w14:paraId="6FE4EA07" w14:textId="77777777" w:rsidR="004544D6" w:rsidRPr="009112D2" w:rsidRDefault="004544D6" w:rsidP="00F93B3E">
            <w:pPr>
              <w:jc w:val="center"/>
            </w:pPr>
          </w:p>
        </w:tc>
        <w:tc>
          <w:tcPr>
            <w:tcW w:w="448" w:type="pct"/>
          </w:tcPr>
          <w:p w14:paraId="3BF311F8" w14:textId="77777777" w:rsidR="004544D6" w:rsidRPr="009112D2" w:rsidRDefault="004544D6" w:rsidP="00F93B3E">
            <w:pPr>
              <w:jc w:val="center"/>
            </w:pPr>
          </w:p>
        </w:tc>
        <w:tc>
          <w:tcPr>
            <w:tcW w:w="321" w:type="pct"/>
          </w:tcPr>
          <w:p w14:paraId="770521A5" w14:textId="77777777" w:rsidR="004544D6" w:rsidRPr="009112D2" w:rsidRDefault="004544D6" w:rsidP="00F93B3E">
            <w:pPr>
              <w:jc w:val="center"/>
            </w:pPr>
          </w:p>
        </w:tc>
        <w:tc>
          <w:tcPr>
            <w:tcW w:w="321" w:type="pct"/>
          </w:tcPr>
          <w:p w14:paraId="1AE8ACE2" w14:textId="77777777" w:rsidR="004544D6" w:rsidRPr="009112D2" w:rsidRDefault="004544D6" w:rsidP="00F93B3E">
            <w:pPr>
              <w:jc w:val="center"/>
            </w:pPr>
          </w:p>
        </w:tc>
      </w:tr>
      <w:tr w:rsidR="004544D6" w:rsidRPr="0058474C" w14:paraId="79594740" w14:textId="77777777" w:rsidTr="004544D6">
        <w:tc>
          <w:tcPr>
            <w:tcW w:w="1129" w:type="pct"/>
          </w:tcPr>
          <w:p w14:paraId="1FB4BEA6" w14:textId="77777777" w:rsidR="004544D6" w:rsidRDefault="004544D6" w:rsidP="00F93B3E">
            <w:r>
              <w:t>code</w:t>
            </w:r>
          </w:p>
        </w:tc>
        <w:tc>
          <w:tcPr>
            <w:tcW w:w="1693" w:type="pct"/>
          </w:tcPr>
          <w:p w14:paraId="74029F79" w14:textId="77777777" w:rsidR="004544D6" w:rsidRDefault="004544D6" w:rsidP="00F93B3E">
            <w:r w:rsidRPr="00287DE8">
              <w:t>VARCHAR</w:t>
            </w:r>
          </w:p>
        </w:tc>
        <w:tc>
          <w:tcPr>
            <w:tcW w:w="756" w:type="pct"/>
          </w:tcPr>
          <w:p w14:paraId="23ACD580" w14:textId="77777777" w:rsidR="004544D6" w:rsidRDefault="004544D6" w:rsidP="00F93B3E">
            <w:pPr>
              <w:jc w:val="center"/>
            </w:pPr>
            <w:r>
              <w:t>5</w:t>
            </w:r>
          </w:p>
        </w:tc>
        <w:tc>
          <w:tcPr>
            <w:tcW w:w="331" w:type="pct"/>
          </w:tcPr>
          <w:p w14:paraId="388762BF" w14:textId="77777777" w:rsidR="004544D6" w:rsidRPr="009112D2" w:rsidRDefault="004544D6" w:rsidP="00F93B3E">
            <w:pPr>
              <w:jc w:val="center"/>
            </w:pPr>
          </w:p>
        </w:tc>
        <w:tc>
          <w:tcPr>
            <w:tcW w:w="448" w:type="pct"/>
          </w:tcPr>
          <w:p w14:paraId="3CE40BA9" w14:textId="77777777" w:rsidR="004544D6" w:rsidRPr="009112D2" w:rsidRDefault="004544D6" w:rsidP="00F93B3E">
            <w:pPr>
              <w:jc w:val="center"/>
            </w:pPr>
          </w:p>
        </w:tc>
        <w:tc>
          <w:tcPr>
            <w:tcW w:w="321" w:type="pct"/>
          </w:tcPr>
          <w:p w14:paraId="13A016CF" w14:textId="77777777" w:rsidR="004544D6" w:rsidRPr="009112D2" w:rsidRDefault="004544D6" w:rsidP="00F93B3E">
            <w:pPr>
              <w:jc w:val="center"/>
            </w:pPr>
          </w:p>
        </w:tc>
        <w:tc>
          <w:tcPr>
            <w:tcW w:w="321" w:type="pct"/>
          </w:tcPr>
          <w:p w14:paraId="7F97B074" w14:textId="77777777" w:rsidR="004544D6" w:rsidRPr="009112D2" w:rsidRDefault="004544D6" w:rsidP="00F93B3E">
            <w:pPr>
              <w:jc w:val="center"/>
            </w:pPr>
            <w:r>
              <w:t>X</w:t>
            </w:r>
          </w:p>
        </w:tc>
      </w:tr>
      <w:tr w:rsidR="004544D6" w:rsidRPr="0058474C" w14:paraId="1177E15F" w14:textId="77777777" w:rsidTr="004544D6">
        <w:tc>
          <w:tcPr>
            <w:tcW w:w="1129" w:type="pct"/>
          </w:tcPr>
          <w:p w14:paraId="710F5EDA" w14:textId="77777777" w:rsidR="004544D6" w:rsidRDefault="004544D6" w:rsidP="00F93B3E">
            <w:r>
              <w:t>ville</w:t>
            </w:r>
          </w:p>
        </w:tc>
        <w:tc>
          <w:tcPr>
            <w:tcW w:w="1693" w:type="pct"/>
          </w:tcPr>
          <w:p w14:paraId="75B6D418" w14:textId="77777777" w:rsidR="004544D6" w:rsidRDefault="004544D6" w:rsidP="00F93B3E">
            <w:r w:rsidRPr="00287DE8">
              <w:t>VARCHAR</w:t>
            </w:r>
          </w:p>
        </w:tc>
        <w:tc>
          <w:tcPr>
            <w:tcW w:w="756" w:type="pct"/>
          </w:tcPr>
          <w:p w14:paraId="01F38326" w14:textId="77777777" w:rsidR="004544D6" w:rsidRDefault="004544D6" w:rsidP="00F93B3E">
            <w:pPr>
              <w:jc w:val="center"/>
            </w:pPr>
            <w:r>
              <w:t>20</w:t>
            </w:r>
          </w:p>
        </w:tc>
        <w:tc>
          <w:tcPr>
            <w:tcW w:w="331" w:type="pct"/>
          </w:tcPr>
          <w:p w14:paraId="75FB07F7" w14:textId="77777777" w:rsidR="004544D6" w:rsidRPr="009112D2" w:rsidRDefault="004544D6" w:rsidP="00F93B3E">
            <w:pPr>
              <w:jc w:val="center"/>
            </w:pPr>
          </w:p>
        </w:tc>
        <w:tc>
          <w:tcPr>
            <w:tcW w:w="448" w:type="pct"/>
          </w:tcPr>
          <w:p w14:paraId="3A6D93A8" w14:textId="77777777" w:rsidR="004544D6" w:rsidRPr="009112D2" w:rsidRDefault="004544D6" w:rsidP="00F93B3E">
            <w:pPr>
              <w:jc w:val="center"/>
            </w:pPr>
          </w:p>
        </w:tc>
        <w:tc>
          <w:tcPr>
            <w:tcW w:w="321" w:type="pct"/>
          </w:tcPr>
          <w:p w14:paraId="18C6676E" w14:textId="77777777" w:rsidR="004544D6" w:rsidRPr="009112D2" w:rsidRDefault="004544D6" w:rsidP="00F93B3E">
            <w:pPr>
              <w:jc w:val="center"/>
            </w:pPr>
          </w:p>
        </w:tc>
        <w:tc>
          <w:tcPr>
            <w:tcW w:w="321" w:type="pct"/>
          </w:tcPr>
          <w:p w14:paraId="0E7AA0CF" w14:textId="77777777" w:rsidR="004544D6" w:rsidRPr="009112D2" w:rsidRDefault="004544D6" w:rsidP="00F93B3E">
            <w:pPr>
              <w:jc w:val="center"/>
            </w:pPr>
            <w:r>
              <w:t>X</w:t>
            </w:r>
          </w:p>
        </w:tc>
      </w:tr>
      <w:tr w:rsidR="004544D6" w:rsidRPr="0058474C" w14:paraId="5DC5720D" w14:textId="77777777" w:rsidTr="004544D6">
        <w:tc>
          <w:tcPr>
            <w:tcW w:w="1129" w:type="pct"/>
          </w:tcPr>
          <w:p w14:paraId="3F0DA785" w14:textId="77777777" w:rsidR="004544D6" w:rsidRDefault="004544D6" w:rsidP="00F93B3E">
            <w:r>
              <w:t>pays</w:t>
            </w:r>
          </w:p>
        </w:tc>
        <w:tc>
          <w:tcPr>
            <w:tcW w:w="1693" w:type="pct"/>
          </w:tcPr>
          <w:p w14:paraId="09E06107" w14:textId="77777777" w:rsidR="004544D6" w:rsidRDefault="004544D6" w:rsidP="00F93B3E">
            <w:r w:rsidRPr="00287DE8">
              <w:t>VARCHAR</w:t>
            </w:r>
          </w:p>
        </w:tc>
        <w:tc>
          <w:tcPr>
            <w:tcW w:w="756" w:type="pct"/>
          </w:tcPr>
          <w:p w14:paraId="7FF6F67F" w14:textId="77777777" w:rsidR="004544D6" w:rsidRDefault="004544D6" w:rsidP="00F93B3E">
            <w:pPr>
              <w:jc w:val="center"/>
            </w:pPr>
            <w:r>
              <w:t>20</w:t>
            </w:r>
          </w:p>
        </w:tc>
        <w:tc>
          <w:tcPr>
            <w:tcW w:w="331" w:type="pct"/>
          </w:tcPr>
          <w:p w14:paraId="405B65BD" w14:textId="77777777" w:rsidR="004544D6" w:rsidRPr="009112D2" w:rsidRDefault="004544D6" w:rsidP="00F93B3E">
            <w:pPr>
              <w:jc w:val="center"/>
            </w:pPr>
          </w:p>
        </w:tc>
        <w:tc>
          <w:tcPr>
            <w:tcW w:w="448" w:type="pct"/>
          </w:tcPr>
          <w:p w14:paraId="0D5AEA64" w14:textId="77777777" w:rsidR="004544D6" w:rsidRPr="009112D2" w:rsidRDefault="004544D6" w:rsidP="00F93B3E">
            <w:pPr>
              <w:jc w:val="center"/>
            </w:pPr>
          </w:p>
        </w:tc>
        <w:tc>
          <w:tcPr>
            <w:tcW w:w="321" w:type="pct"/>
          </w:tcPr>
          <w:p w14:paraId="73DEB2ED" w14:textId="77777777" w:rsidR="004544D6" w:rsidRPr="009112D2" w:rsidRDefault="004544D6" w:rsidP="00F93B3E">
            <w:pPr>
              <w:jc w:val="center"/>
            </w:pPr>
          </w:p>
        </w:tc>
        <w:tc>
          <w:tcPr>
            <w:tcW w:w="321" w:type="pct"/>
          </w:tcPr>
          <w:p w14:paraId="41831B91" w14:textId="77777777" w:rsidR="004544D6" w:rsidRPr="009112D2" w:rsidRDefault="004544D6" w:rsidP="00F93B3E">
            <w:pPr>
              <w:jc w:val="center"/>
            </w:pPr>
            <w:r>
              <w:t>X</w:t>
            </w:r>
          </w:p>
        </w:tc>
      </w:tr>
      <w:tr w:rsidR="004544D6" w:rsidRPr="0058474C" w14:paraId="46D62220" w14:textId="77777777" w:rsidTr="004544D6">
        <w:tc>
          <w:tcPr>
            <w:tcW w:w="1129" w:type="pct"/>
          </w:tcPr>
          <w:p w14:paraId="7AB53788" w14:textId="77777777" w:rsidR="004544D6" w:rsidRDefault="004544D6" w:rsidP="009205ED">
            <w:r>
              <w:t>commentaire</w:t>
            </w:r>
          </w:p>
        </w:tc>
        <w:tc>
          <w:tcPr>
            <w:tcW w:w="1693" w:type="pct"/>
          </w:tcPr>
          <w:p w14:paraId="1520624E" w14:textId="77777777" w:rsidR="004544D6" w:rsidRDefault="004544D6" w:rsidP="007E411E">
            <w:r>
              <w:t>TEXT</w:t>
            </w:r>
          </w:p>
        </w:tc>
        <w:tc>
          <w:tcPr>
            <w:tcW w:w="756" w:type="pct"/>
          </w:tcPr>
          <w:p w14:paraId="16681498" w14:textId="77777777" w:rsidR="004544D6" w:rsidRDefault="004544D6" w:rsidP="007E411E">
            <w:pPr>
              <w:jc w:val="center"/>
            </w:pPr>
          </w:p>
        </w:tc>
        <w:tc>
          <w:tcPr>
            <w:tcW w:w="331" w:type="pct"/>
          </w:tcPr>
          <w:p w14:paraId="31EABEEC" w14:textId="77777777" w:rsidR="004544D6" w:rsidRPr="009112D2" w:rsidRDefault="004544D6" w:rsidP="007E411E">
            <w:pPr>
              <w:jc w:val="center"/>
            </w:pPr>
          </w:p>
        </w:tc>
        <w:tc>
          <w:tcPr>
            <w:tcW w:w="448" w:type="pct"/>
          </w:tcPr>
          <w:p w14:paraId="15AB23F3" w14:textId="77777777" w:rsidR="004544D6" w:rsidRPr="009112D2" w:rsidRDefault="004544D6" w:rsidP="007E411E">
            <w:pPr>
              <w:jc w:val="center"/>
            </w:pPr>
          </w:p>
        </w:tc>
        <w:tc>
          <w:tcPr>
            <w:tcW w:w="321" w:type="pct"/>
          </w:tcPr>
          <w:p w14:paraId="618EEE4D" w14:textId="77777777" w:rsidR="004544D6" w:rsidRPr="009112D2" w:rsidRDefault="004544D6" w:rsidP="007E411E">
            <w:pPr>
              <w:jc w:val="center"/>
            </w:pPr>
          </w:p>
        </w:tc>
        <w:tc>
          <w:tcPr>
            <w:tcW w:w="321" w:type="pct"/>
          </w:tcPr>
          <w:p w14:paraId="4358F5AF" w14:textId="77777777" w:rsidR="004544D6" w:rsidRPr="009112D2" w:rsidRDefault="004544D6" w:rsidP="007E411E">
            <w:pPr>
              <w:jc w:val="center"/>
            </w:pPr>
          </w:p>
        </w:tc>
      </w:tr>
    </w:tbl>
    <w:p w14:paraId="1FE80084" w14:textId="3A852213" w:rsidR="009205ED" w:rsidRDefault="009205ED" w:rsidP="009205ED"/>
    <w:p w14:paraId="0808A257" w14:textId="77777777" w:rsidR="004F50B2" w:rsidRDefault="004F50B2" w:rsidP="004F50B2">
      <w:pPr>
        <w:pStyle w:val="Titre4"/>
      </w:pPr>
      <w:r>
        <w:t>Contrainte d'unicité.</w:t>
      </w:r>
    </w:p>
    <w:p w14:paraId="6A451CEF" w14:textId="164BBDF3" w:rsidR="00F323E6" w:rsidRDefault="00F323E6" w:rsidP="00F323E6">
      <w:r>
        <w:t xml:space="preserve">Pour ne pas avoir deux fois la même adresse on implémentera </w:t>
      </w:r>
      <w:r w:rsidR="0095245E">
        <w:t>des</w:t>
      </w:r>
      <w:r>
        <w:t xml:space="preserve"> </w:t>
      </w:r>
      <w:r w:rsidR="0095245E">
        <w:t>TRIGGER BEFORE INSERT et BEFORE UPDATE.</w:t>
      </w:r>
    </w:p>
    <w:p w14:paraId="770B66ED" w14:textId="77777777" w:rsidR="00F323E6" w:rsidRPr="00F323E6" w:rsidRDefault="00F323E6" w:rsidP="00F323E6"/>
    <w:p w14:paraId="22688818" w14:textId="77777777" w:rsidR="009205ED" w:rsidRDefault="009205ED" w:rsidP="009205ED">
      <w:pPr>
        <w:pStyle w:val="Titre3"/>
      </w:pPr>
      <w:bookmarkStart w:id="98" w:name="_Toc22056182"/>
      <w:r>
        <w:t>Magasin</w:t>
      </w:r>
      <w:bookmarkEnd w:id="98"/>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0A76E884" w14:textId="77777777" w:rsidTr="004544D6">
        <w:tc>
          <w:tcPr>
            <w:tcW w:w="1129" w:type="pct"/>
            <w:shd w:val="clear" w:color="auto" w:fill="D9E2F3" w:themeFill="accent1" w:themeFillTint="33"/>
          </w:tcPr>
          <w:p w14:paraId="1F39C6C7" w14:textId="77777777" w:rsidR="004544D6" w:rsidRPr="0058474C" w:rsidRDefault="004544D6" w:rsidP="007E411E">
            <w:pPr>
              <w:rPr>
                <w:b/>
                <w:bCs/>
              </w:rPr>
            </w:pPr>
            <w:r w:rsidRPr="0058474C">
              <w:rPr>
                <w:b/>
                <w:bCs/>
              </w:rPr>
              <w:t>Colonne</w:t>
            </w:r>
          </w:p>
        </w:tc>
        <w:tc>
          <w:tcPr>
            <w:tcW w:w="1693" w:type="pct"/>
            <w:shd w:val="clear" w:color="auto" w:fill="D9E2F3" w:themeFill="accent1" w:themeFillTint="33"/>
          </w:tcPr>
          <w:p w14:paraId="068B93C4" w14:textId="77777777" w:rsidR="004544D6" w:rsidRPr="0058474C" w:rsidRDefault="004544D6" w:rsidP="007E411E">
            <w:pPr>
              <w:rPr>
                <w:b/>
                <w:bCs/>
              </w:rPr>
            </w:pPr>
            <w:r w:rsidRPr="0058474C">
              <w:rPr>
                <w:b/>
                <w:bCs/>
              </w:rPr>
              <w:t>Type</w:t>
            </w:r>
          </w:p>
        </w:tc>
        <w:tc>
          <w:tcPr>
            <w:tcW w:w="756" w:type="pct"/>
            <w:shd w:val="clear" w:color="auto" w:fill="D9E2F3" w:themeFill="accent1" w:themeFillTint="33"/>
          </w:tcPr>
          <w:p w14:paraId="33B08704" w14:textId="77777777" w:rsidR="004544D6" w:rsidRPr="0058474C" w:rsidRDefault="004544D6" w:rsidP="007E411E">
            <w:pPr>
              <w:rPr>
                <w:b/>
                <w:bCs/>
              </w:rPr>
            </w:pPr>
            <w:r w:rsidRPr="0058474C">
              <w:rPr>
                <w:b/>
                <w:bCs/>
              </w:rPr>
              <w:t>Precision</w:t>
            </w:r>
          </w:p>
        </w:tc>
        <w:tc>
          <w:tcPr>
            <w:tcW w:w="331" w:type="pct"/>
            <w:shd w:val="clear" w:color="auto" w:fill="D9E2F3" w:themeFill="accent1" w:themeFillTint="33"/>
          </w:tcPr>
          <w:p w14:paraId="163882DE" w14:textId="77777777" w:rsidR="004544D6" w:rsidRPr="0058474C" w:rsidRDefault="004544D6" w:rsidP="007E411E">
            <w:pPr>
              <w:rPr>
                <w:b/>
                <w:bCs/>
              </w:rPr>
            </w:pPr>
            <w:r w:rsidRPr="0058474C">
              <w:rPr>
                <w:b/>
                <w:bCs/>
              </w:rPr>
              <w:t>AI</w:t>
            </w:r>
          </w:p>
        </w:tc>
        <w:tc>
          <w:tcPr>
            <w:tcW w:w="448" w:type="pct"/>
            <w:shd w:val="clear" w:color="auto" w:fill="D9E2F3" w:themeFill="accent1" w:themeFillTint="33"/>
          </w:tcPr>
          <w:p w14:paraId="11012D08" w14:textId="77777777" w:rsidR="004544D6" w:rsidRPr="0058474C" w:rsidRDefault="004544D6" w:rsidP="007E411E">
            <w:pPr>
              <w:rPr>
                <w:b/>
                <w:bCs/>
              </w:rPr>
            </w:pPr>
            <w:r w:rsidRPr="0058474C">
              <w:rPr>
                <w:b/>
                <w:bCs/>
              </w:rPr>
              <w:t>PK</w:t>
            </w:r>
          </w:p>
        </w:tc>
        <w:tc>
          <w:tcPr>
            <w:tcW w:w="321" w:type="pct"/>
            <w:shd w:val="clear" w:color="auto" w:fill="D9E2F3" w:themeFill="accent1" w:themeFillTint="33"/>
          </w:tcPr>
          <w:p w14:paraId="75295017" w14:textId="77777777" w:rsidR="004544D6" w:rsidRPr="0058474C" w:rsidRDefault="004544D6" w:rsidP="007E411E">
            <w:pPr>
              <w:rPr>
                <w:b/>
                <w:bCs/>
              </w:rPr>
            </w:pPr>
            <w:r w:rsidRPr="0058474C">
              <w:rPr>
                <w:b/>
                <w:bCs/>
              </w:rPr>
              <w:t>FK</w:t>
            </w:r>
          </w:p>
        </w:tc>
        <w:tc>
          <w:tcPr>
            <w:tcW w:w="321" w:type="pct"/>
            <w:shd w:val="clear" w:color="auto" w:fill="D9E2F3" w:themeFill="accent1" w:themeFillTint="33"/>
          </w:tcPr>
          <w:p w14:paraId="4CF2676F" w14:textId="77777777" w:rsidR="004544D6" w:rsidRPr="0058474C" w:rsidRDefault="004544D6" w:rsidP="007E411E">
            <w:pPr>
              <w:rPr>
                <w:b/>
                <w:bCs/>
              </w:rPr>
            </w:pPr>
            <w:r>
              <w:rPr>
                <w:b/>
                <w:bCs/>
              </w:rPr>
              <w:t>NN</w:t>
            </w:r>
          </w:p>
        </w:tc>
      </w:tr>
      <w:tr w:rsidR="004544D6" w:rsidRPr="0058474C" w14:paraId="7FFFBE32" w14:textId="77777777" w:rsidTr="004544D6">
        <w:tc>
          <w:tcPr>
            <w:tcW w:w="1129" w:type="pct"/>
          </w:tcPr>
          <w:p w14:paraId="0EC2C59B" w14:textId="77777777" w:rsidR="004544D6" w:rsidRPr="009112D2" w:rsidRDefault="004544D6" w:rsidP="007E411E">
            <w:pPr>
              <w:rPr>
                <w:b/>
                <w:bCs/>
              </w:rPr>
            </w:pPr>
            <w:r>
              <w:rPr>
                <w:b/>
                <w:bCs/>
              </w:rPr>
              <w:t>id</w:t>
            </w:r>
          </w:p>
        </w:tc>
        <w:tc>
          <w:tcPr>
            <w:tcW w:w="1693" w:type="pct"/>
          </w:tcPr>
          <w:p w14:paraId="612380E1" w14:textId="77777777" w:rsidR="004544D6" w:rsidRPr="009112D2" w:rsidRDefault="004544D6" w:rsidP="007E411E">
            <w:pPr>
              <w:rPr>
                <w:b/>
                <w:bCs/>
              </w:rPr>
            </w:pPr>
            <w:r>
              <w:rPr>
                <w:b/>
                <w:bCs/>
              </w:rPr>
              <w:t>INT UNSIGNED</w:t>
            </w:r>
          </w:p>
        </w:tc>
        <w:tc>
          <w:tcPr>
            <w:tcW w:w="756" w:type="pct"/>
          </w:tcPr>
          <w:p w14:paraId="2A143312" w14:textId="77777777" w:rsidR="004544D6" w:rsidRPr="009112D2" w:rsidRDefault="004544D6" w:rsidP="007E411E">
            <w:pPr>
              <w:jc w:val="center"/>
              <w:rPr>
                <w:b/>
                <w:bCs/>
              </w:rPr>
            </w:pPr>
            <w:r>
              <w:rPr>
                <w:b/>
                <w:bCs/>
              </w:rPr>
              <w:t>10</w:t>
            </w:r>
          </w:p>
        </w:tc>
        <w:tc>
          <w:tcPr>
            <w:tcW w:w="331" w:type="pct"/>
          </w:tcPr>
          <w:p w14:paraId="63F812A0" w14:textId="77777777" w:rsidR="004544D6" w:rsidRPr="009112D2" w:rsidRDefault="004544D6" w:rsidP="007E411E">
            <w:pPr>
              <w:jc w:val="center"/>
              <w:rPr>
                <w:b/>
                <w:bCs/>
              </w:rPr>
            </w:pPr>
            <w:r>
              <w:rPr>
                <w:b/>
                <w:bCs/>
              </w:rPr>
              <w:t>X</w:t>
            </w:r>
          </w:p>
        </w:tc>
        <w:tc>
          <w:tcPr>
            <w:tcW w:w="448" w:type="pct"/>
          </w:tcPr>
          <w:p w14:paraId="3EEF8334" w14:textId="77777777" w:rsidR="004544D6" w:rsidRPr="009112D2" w:rsidRDefault="004544D6" w:rsidP="007E411E">
            <w:pPr>
              <w:jc w:val="center"/>
              <w:rPr>
                <w:b/>
                <w:bCs/>
              </w:rPr>
            </w:pPr>
            <w:r>
              <w:rPr>
                <w:b/>
                <w:bCs/>
              </w:rPr>
              <w:t>X</w:t>
            </w:r>
          </w:p>
        </w:tc>
        <w:tc>
          <w:tcPr>
            <w:tcW w:w="321" w:type="pct"/>
          </w:tcPr>
          <w:p w14:paraId="05893E22" w14:textId="77777777" w:rsidR="004544D6" w:rsidRPr="00E14CE6" w:rsidRDefault="004544D6" w:rsidP="007E411E">
            <w:pPr>
              <w:jc w:val="center"/>
              <w:rPr>
                <w:b/>
                <w:bCs/>
              </w:rPr>
            </w:pPr>
          </w:p>
        </w:tc>
        <w:tc>
          <w:tcPr>
            <w:tcW w:w="321" w:type="pct"/>
          </w:tcPr>
          <w:p w14:paraId="7D214277" w14:textId="77777777" w:rsidR="004544D6" w:rsidRPr="00E14CE6" w:rsidRDefault="004544D6" w:rsidP="007E411E">
            <w:pPr>
              <w:jc w:val="center"/>
              <w:rPr>
                <w:b/>
                <w:bCs/>
              </w:rPr>
            </w:pPr>
            <w:r>
              <w:rPr>
                <w:b/>
                <w:bCs/>
              </w:rPr>
              <w:t>X</w:t>
            </w:r>
          </w:p>
        </w:tc>
      </w:tr>
      <w:tr w:rsidR="004544D6" w:rsidRPr="0058474C" w14:paraId="3636D8D0" w14:textId="77777777" w:rsidTr="004544D6">
        <w:tc>
          <w:tcPr>
            <w:tcW w:w="1129" w:type="pct"/>
          </w:tcPr>
          <w:p w14:paraId="113084D2" w14:textId="77777777" w:rsidR="004544D6" w:rsidRPr="009112D2" w:rsidRDefault="004544D6" w:rsidP="007E411E">
            <w:r>
              <w:t>nom</w:t>
            </w:r>
          </w:p>
        </w:tc>
        <w:tc>
          <w:tcPr>
            <w:tcW w:w="1693" w:type="pct"/>
          </w:tcPr>
          <w:p w14:paraId="0D641B1F" w14:textId="77777777" w:rsidR="004544D6" w:rsidRPr="009112D2" w:rsidRDefault="004544D6" w:rsidP="007E411E">
            <w:r>
              <w:t>VARCHAR</w:t>
            </w:r>
          </w:p>
        </w:tc>
        <w:tc>
          <w:tcPr>
            <w:tcW w:w="756" w:type="pct"/>
          </w:tcPr>
          <w:p w14:paraId="54713BE4" w14:textId="77777777" w:rsidR="004544D6" w:rsidRPr="009112D2" w:rsidRDefault="004544D6" w:rsidP="007E411E">
            <w:pPr>
              <w:jc w:val="center"/>
            </w:pPr>
            <w:r>
              <w:t>50</w:t>
            </w:r>
          </w:p>
        </w:tc>
        <w:tc>
          <w:tcPr>
            <w:tcW w:w="331" w:type="pct"/>
          </w:tcPr>
          <w:p w14:paraId="17138C8C" w14:textId="77777777" w:rsidR="004544D6" w:rsidRPr="009112D2" w:rsidRDefault="004544D6" w:rsidP="007E411E">
            <w:pPr>
              <w:jc w:val="center"/>
            </w:pPr>
          </w:p>
        </w:tc>
        <w:tc>
          <w:tcPr>
            <w:tcW w:w="448" w:type="pct"/>
          </w:tcPr>
          <w:p w14:paraId="64038DDB" w14:textId="7BDAA133" w:rsidR="004544D6" w:rsidRPr="009112D2" w:rsidRDefault="00637ED4" w:rsidP="007E411E">
            <w:pPr>
              <w:jc w:val="center"/>
            </w:pPr>
            <w:r>
              <w:t>X</w:t>
            </w:r>
          </w:p>
        </w:tc>
        <w:tc>
          <w:tcPr>
            <w:tcW w:w="321" w:type="pct"/>
          </w:tcPr>
          <w:p w14:paraId="7765F0D5" w14:textId="77777777" w:rsidR="004544D6" w:rsidRPr="009112D2" w:rsidRDefault="004544D6" w:rsidP="007E411E">
            <w:pPr>
              <w:jc w:val="center"/>
            </w:pPr>
          </w:p>
        </w:tc>
        <w:tc>
          <w:tcPr>
            <w:tcW w:w="321" w:type="pct"/>
          </w:tcPr>
          <w:p w14:paraId="1CD51943" w14:textId="77777777" w:rsidR="004544D6" w:rsidRPr="009112D2" w:rsidRDefault="004544D6" w:rsidP="007E411E">
            <w:pPr>
              <w:jc w:val="center"/>
            </w:pPr>
            <w:r>
              <w:t>X</w:t>
            </w:r>
          </w:p>
        </w:tc>
      </w:tr>
      <w:tr w:rsidR="004544D6" w:rsidRPr="0058474C" w14:paraId="477CC499" w14:textId="77777777" w:rsidTr="004544D6">
        <w:tc>
          <w:tcPr>
            <w:tcW w:w="1129" w:type="pct"/>
          </w:tcPr>
          <w:p w14:paraId="71286340" w14:textId="77777777" w:rsidR="004544D6" w:rsidRDefault="004544D6" w:rsidP="009205ED">
            <w:r>
              <w:t>telephone</w:t>
            </w:r>
          </w:p>
        </w:tc>
        <w:tc>
          <w:tcPr>
            <w:tcW w:w="1693" w:type="pct"/>
          </w:tcPr>
          <w:p w14:paraId="3574773A" w14:textId="77777777" w:rsidR="004544D6" w:rsidRDefault="004544D6" w:rsidP="009205ED">
            <w:r w:rsidRPr="002946F0">
              <w:t>VARCHAR</w:t>
            </w:r>
          </w:p>
        </w:tc>
        <w:tc>
          <w:tcPr>
            <w:tcW w:w="756" w:type="pct"/>
          </w:tcPr>
          <w:p w14:paraId="500EB1FA" w14:textId="77777777" w:rsidR="004544D6" w:rsidRPr="009112D2" w:rsidRDefault="004544D6" w:rsidP="009205ED">
            <w:pPr>
              <w:jc w:val="center"/>
            </w:pPr>
            <w:r>
              <w:t>10</w:t>
            </w:r>
          </w:p>
        </w:tc>
        <w:tc>
          <w:tcPr>
            <w:tcW w:w="331" w:type="pct"/>
          </w:tcPr>
          <w:p w14:paraId="5ECEAFB7" w14:textId="77777777" w:rsidR="004544D6" w:rsidRPr="009112D2" w:rsidRDefault="004544D6" w:rsidP="009205ED">
            <w:pPr>
              <w:jc w:val="center"/>
            </w:pPr>
          </w:p>
        </w:tc>
        <w:tc>
          <w:tcPr>
            <w:tcW w:w="448" w:type="pct"/>
          </w:tcPr>
          <w:p w14:paraId="3A37EEE6" w14:textId="77777777" w:rsidR="004544D6" w:rsidRPr="009112D2" w:rsidRDefault="004544D6" w:rsidP="009205ED">
            <w:pPr>
              <w:jc w:val="center"/>
            </w:pPr>
          </w:p>
        </w:tc>
        <w:tc>
          <w:tcPr>
            <w:tcW w:w="321" w:type="pct"/>
          </w:tcPr>
          <w:p w14:paraId="0ED4CB38" w14:textId="77777777" w:rsidR="004544D6" w:rsidRPr="009112D2" w:rsidRDefault="004544D6" w:rsidP="009205ED">
            <w:pPr>
              <w:jc w:val="center"/>
            </w:pPr>
          </w:p>
        </w:tc>
        <w:tc>
          <w:tcPr>
            <w:tcW w:w="321" w:type="pct"/>
          </w:tcPr>
          <w:p w14:paraId="1484D8C5" w14:textId="77777777" w:rsidR="004544D6" w:rsidRPr="009112D2" w:rsidRDefault="004544D6" w:rsidP="009205ED">
            <w:pPr>
              <w:jc w:val="center"/>
            </w:pPr>
            <w:r>
              <w:t>X</w:t>
            </w:r>
          </w:p>
        </w:tc>
      </w:tr>
      <w:tr w:rsidR="004544D6" w:rsidRPr="0058474C" w14:paraId="5160AD93" w14:textId="77777777" w:rsidTr="004544D6">
        <w:tc>
          <w:tcPr>
            <w:tcW w:w="1129" w:type="pct"/>
          </w:tcPr>
          <w:p w14:paraId="188F02EB" w14:textId="77777777" w:rsidR="004544D6" w:rsidRDefault="004544D6" w:rsidP="009205ED">
            <w:r>
              <w:t>email</w:t>
            </w:r>
          </w:p>
        </w:tc>
        <w:tc>
          <w:tcPr>
            <w:tcW w:w="1693" w:type="pct"/>
          </w:tcPr>
          <w:p w14:paraId="416FA2F9" w14:textId="77777777" w:rsidR="004544D6" w:rsidRDefault="004544D6" w:rsidP="009205ED">
            <w:r w:rsidRPr="002946F0">
              <w:t>VARCHAR</w:t>
            </w:r>
          </w:p>
        </w:tc>
        <w:tc>
          <w:tcPr>
            <w:tcW w:w="756" w:type="pct"/>
          </w:tcPr>
          <w:p w14:paraId="72CC0DBC" w14:textId="77777777" w:rsidR="004544D6" w:rsidRPr="009112D2" w:rsidRDefault="004544D6" w:rsidP="009205ED">
            <w:pPr>
              <w:jc w:val="center"/>
            </w:pPr>
            <w:r>
              <w:t>255</w:t>
            </w:r>
          </w:p>
        </w:tc>
        <w:tc>
          <w:tcPr>
            <w:tcW w:w="331" w:type="pct"/>
          </w:tcPr>
          <w:p w14:paraId="1937D8FD" w14:textId="77777777" w:rsidR="004544D6" w:rsidRPr="009112D2" w:rsidRDefault="004544D6" w:rsidP="009205ED">
            <w:pPr>
              <w:jc w:val="center"/>
            </w:pPr>
          </w:p>
        </w:tc>
        <w:tc>
          <w:tcPr>
            <w:tcW w:w="448" w:type="pct"/>
          </w:tcPr>
          <w:p w14:paraId="0E8C26C6" w14:textId="77777777" w:rsidR="004544D6" w:rsidRPr="009112D2" w:rsidRDefault="004544D6" w:rsidP="009205ED">
            <w:pPr>
              <w:jc w:val="center"/>
            </w:pPr>
          </w:p>
        </w:tc>
        <w:tc>
          <w:tcPr>
            <w:tcW w:w="321" w:type="pct"/>
          </w:tcPr>
          <w:p w14:paraId="31B82AA2" w14:textId="77777777" w:rsidR="004544D6" w:rsidRPr="009112D2" w:rsidRDefault="004544D6" w:rsidP="009205ED">
            <w:pPr>
              <w:jc w:val="center"/>
            </w:pPr>
          </w:p>
        </w:tc>
        <w:tc>
          <w:tcPr>
            <w:tcW w:w="321" w:type="pct"/>
          </w:tcPr>
          <w:p w14:paraId="0148653E" w14:textId="77777777" w:rsidR="004544D6" w:rsidRPr="009112D2" w:rsidRDefault="004544D6" w:rsidP="009205ED">
            <w:pPr>
              <w:jc w:val="center"/>
            </w:pPr>
            <w:r>
              <w:t>X</w:t>
            </w:r>
          </w:p>
        </w:tc>
      </w:tr>
      <w:tr w:rsidR="004544D6" w:rsidRPr="0058474C" w14:paraId="57909BD6" w14:textId="77777777" w:rsidTr="004544D6">
        <w:tc>
          <w:tcPr>
            <w:tcW w:w="1129" w:type="pct"/>
          </w:tcPr>
          <w:p w14:paraId="04EFC722" w14:textId="77777777" w:rsidR="004544D6" w:rsidRDefault="004544D6" w:rsidP="007E411E">
            <w:r>
              <w:t>adresse_id</w:t>
            </w:r>
          </w:p>
        </w:tc>
        <w:tc>
          <w:tcPr>
            <w:tcW w:w="1693" w:type="pct"/>
          </w:tcPr>
          <w:p w14:paraId="7DB72369" w14:textId="77777777" w:rsidR="004544D6" w:rsidRDefault="004544D6" w:rsidP="007E411E">
            <w:r>
              <w:t>INT UNSIGNED</w:t>
            </w:r>
          </w:p>
        </w:tc>
        <w:tc>
          <w:tcPr>
            <w:tcW w:w="756" w:type="pct"/>
          </w:tcPr>
          <w:p w14:paraId="75D67EF5" w14:textId="77777777" w:rsidR="004544D6" w:rsidRPr="009112D2" w:rsidRDefault="004544D6" w:rsidP="007E411E">
            <w:pPr>
              <w:jc w:val="center"/>
            </w:pPr>
            <w:r>
              <w:t>10</w:t>
            </w:r>
          </w:p>
        </w:tc>
        <w:tc>
          <w:tcPr>
            <w:tcW w:w="331" w:type="pct"/>
          </w:tcPr>
          <w:p w14:paraId="40D17B1C" w14:textId="77777777" w:rsidR="004544D6" w:rsidRPr="009112D2" w:rsidRDefault="004544D6" w:rsidP="007E411E">
            <w:pPr>
              <w:jc w:val="center"/>
            </w:pPr>
          </w:p>
        </w:tc>
        <w:tc>
          <w:tcPr>
            <w:tcW w:w="448" w:type="pct"/>
          </w:tcPr>
          <w:p w14:paraId="3F6CAF9F" w14:textId="77777777" w:rsidR="004544D6" w:rsidRPr="009112D2" w:rsidRDefault="004544D6" w:rsidP="007E411E">
            <w:pPr>
              <w:jc w:val="center"/>
            </w:pPr>
          </w:p>
        </w:tc>
        <w:tc>
          <w:tcPr>
            <w:tcW w:w="321" w:type="pct"/>
          </w:tcPr>
          <w:p w14:paraId="479A476B" w14:textId="77777777" w:rsidR="004544D6" w:rsidRPr="009112D2" w:rsidRDefault="004544D6" w:rsidP="007E411E">
            <w:pPr>
              <w:jc w:val="center"/>
            </w:pPr>
            <w:r>
              <w:t>X</w:t>
            </w:r>
          </w:p>
        </w:tc>
        <w:tc>
          <w:tcPr>
            <w:tcW w:w="321" w:type="pct"/>
          </w:tcPr>
          <w:p w14:paraId="04B2B9DA" w14:textId="77777777" w:rsidR="004544D6" w:rsidRDefault="004544D6" w:rsidP="007E411E">
            <w:pPr>
              <w:jc w:val="center"/>
            </w:pPr>
            <w:r>
              <w:t>X</w:t>
            </w:r>
          </w:p>
        </w:tc>
      </w:tr>
    </w:tbl>
    <w:p w14:paraId="61B7510F" w14:textId="4D2D107C" w:rsidR="009205ED" w:rsidRDefault="009205ED" w:rsidP="009205ED"/>
    <w:p w14:paraId="12FD3877" w14:textId="202DF236" w:rsidR="00F323E6" w:rsidRDefault="00F323E6" w:rsidP="00F323E6">
      <w:pPr>
        <w:pStyle w:val="Titre4"/>
      </w:pPr>
      <w:r>
        <w:t>Clé primaire sur "nom"</w:t>
      </w:r>
    </w:p>
    <w:p w14:paraId="54DE4B19" w14:textId="4B0FDB03" w:rsidR="00F323E6" w:rsidRDefault="00F323E6" w:rsidP="009205ED">
      <w:r>
        <w:t>Définir une clé primaire sur le "nom" permet d'avoir des noms uniques pour les magasins et d'accélérer les recherches sur le "nom".</w:t>
      </w:r>
    </w:p>
    <w:p w14:paraId="3A51D7BC" w14:textId="68864B2F" w:rsidR="00F323E6" w:rsidRDefault="00F323E6" w:rsidP="009205ED"/>
    <w:p w14:paraId="6F85DA8E" w14:textId="2FEF0901"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79385F8C" w14:textId="77777777" w:rsidTr="004F50B2">
        <w:tc>
          <w:tcPr>
            <w:tcW w:w="2265" w:type="dxa"/>
            <w:shd w:val="clear" w:color="auto" w:fill="D9E2F3" w:themeFill="accent1" w:themeFillTint="33"/>
          </w:tcPr>
          <w:p w14:paraId="7D1E6B2C"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13028547"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62BFA5DF"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6D4B34E0" w14:textId="77777777" w:rsidR="00F323E6" w:rsidRPr="002071A1" w:rsidRDefault="00F323E6" w:rsidP="004F50B2">
            <w:pPr>
              <w:rPr>
                <w:b/>
                <w:bCs/>
              </w:rPr>
            </w:pPr>
            <w:r w:rsidRPr="002071A1">
              <w:rPr>
                <w:b/>
                <w:bCs/>
              </w:rPr>
              <w:t>ON UPDATE</w:t>
            </w:r>
          </w:p>
        </w:tc>
      </w:tr>
      <w:tr w:rsidR="00F323E6" w14:paraId="73804865" w14:textId="77777777" w:rsidTr="004F50B2">
        <w:tc>
          <w:tcPr>
            <w:tcW w:w="2265" w:type="dxa"/>
          </w:tcPr>
          <w:p w14:paraId="02B6668A" w14:textId="77777777" w:rsidR="00F323E6" w:rsidRDefault="00F323E6" w:rsidP="004F50B2">
            <w:r>
              <w:t>adresse</w:t>
            </w:r>
          </w:p>
        </w:tc>
        <w:tc>
          <w:tcPr>
            <w:tcW w:w="2265" w:type="dxa"/>
          </w:tcPr>
          <w:p w14:paraId="2A88662B" w14:textId="77777777" w:rsidR="00F323E6" w:rsidRDefault="00F323E6" w:rsidP="004F50B2">
            <w:r>
              <w:t>id</w:t>
            </w:r>
          </w:p>
        </w:tc>
        <w:tc>
          <w:tcPr>
            <w:tcW w:w="2266" w:type="dxa"/>
          </w:tcPr>
          <w:p w14:paraId="4DC455A4" w14:textId="77777777" w:rsidR="00F323E6" w:rsidRDefault="00F323E6" w:rsidP="004F50B2">
            <w:r>
              <w:t>NO ACTION</w:t>
            </w:r>
          </w:p>
        </w:tc>
        <w:tc>
          <w:tcPr>
            <w:tcW w:w="2266" w:type="dxa"/>
          </w:tcPr>
          <w:p w14:paraId="00165324" w14:textId="77777777" w:rsidR="00F323E6" w:rsidRDefault="00F323E6" w:rsidP="004F50B2">
            <w:r>
              <w:t>NO ACTION</w:t>
            </w:r>
          </w:p>
        </w:tc>
      </w:tr>
    </w:tbl>
    <w:p w14:paraId="664065CD" w14:textId="77777777" w:rsidR="00F323E6" w:rsidRPr="0017216F" w:rsidRDefault="00F323E6" w:rsidP="009205ED"/>
    <w:p w14:paraId="50AD9101" w14:textId="77777777" w:rsidR="004544D6" w:rsidRDefault="004544D6" w:rsidP="004544D6">
      <w:pPr>
        <w:pStyle w:val="Titre3"/>
      </w:pPr>
      <w:bookmarkStart w:id="99" w:name="_Toc22056183"/>
      <w:r>
        <w:t>Fournisseur</w:t>
      </w:r>
      <w:bookmarkEnd w:id="99"/>
      <w:r w:rsidRPr="0058474C">
        <w:t xml:space="preserve"> </w:t>
      </w:r>
    </w:p>
    <w:tbl>
      <w:tblPr>
        <w:tblStyle w:val="Grilledutableau"/>
        <w:tblW w:w="5000" w:type="pct"/>
        <w:tblLook w:val="04A0" w:firstRow="1" w:lastRow="0" w:firstColumn="1" w:lastColumn="0" w:noHBand="0" w:noVBand="1"/>
      </w:tblPr>
      <w:tblGrid>
        <w:gridCol w:w="2047"/>
        <w:gridCol w:w="3069"/>
        <w:gridCol w:w="1370"/>
        <w:gridCol w:w="600"/>
        <w:gridCol w:w="812"/>
        <w:gridCol w:w="582"/>
        <w:gridCol w:w="582"/>
      </w:tblGrid>
      <w:tr w:rsidR="004544D6" w:rsidRPr="0058474C" w14:paraId="5CB76633" w14:textId="77777777" w:rsidTr="004544D6">
        <w:tc>
          <w:tcPr>
            <w:tcW w:w="1129" w:type="pct"/>
            <w:shd w:val="clear" w:color="auto" w:fill="D9E2F3" w:themeFill="accent1" w:themeFillTint="33"/>
          </w:tcPr>
          <w:p w14:paraId="2DA0A410" w14:textId="77777777" w:rsidR="004544D6" w:rsidRPr="0058474C" w:rsidRDefault="004544D6" w:rsidP="008D6AC9">
            <w:pPr>
              <w:rPr>
                <w:b/>
                <w:bCs/>
              </w:rPr>
            </w:pPr>
            <w:r w:rsidRPr="0058474C">
              <w:rPr>
                <w:b/>
                <w:bCs/>
              </w:rPr>
              <w:t>Colonne</w:t>
            </w:r>
          </w:p>
        </w:tc>
        <w:tc>
          <w:tcPr>
            <w:tcW w:w="1693" w:type="pct"/>
            <w:shd w:val="clear" w:color="auto" w:fill="D9E2F3" w:themeFill="accent1" w:themeFillTint="33"/>
          </w:tcPr>
          <w:p w14:paraId="06C2C558" w14:textId="77777777" w:rsidR="004544D6" w:rsidRPr="0058474C" w:rsidRDefault="004544D6" w:rsidP="008D6AC9">
            <w:pPr>
              <w:rPr>
                <w:b/>
                <w:bCs/>
              </w:rPr>
            </w:pPr>
            <w:r w:rsidRPr="0058474C">
              <w:rPr>
                <w:b/>
                <w:bCs/>
              </w:rPr>
              <w:t>Type</w:t>
            </w:r>
          </w:p>
        </w:tc>
        <w:tc>
          <w:tcPr>
            <w:tcW w:w="756" w:type="pct"/>
            <w:shd w:val="clear" w:color="auto" w:fill="D9E2F3" w:themeFill="accent1" w:themeFillTint="33"/>
          </w:tcPr>
          <w:p w14:paraId="7919780A" w14:textId="77777777" w:rsidR="004544D6" w:rsidRPr="0058474C" w:rsidRDefault="004544D6" w:rsidP="008D6AC9">
            <w:pPr>
              <w:rPr>
                <w:b/>
                <w:bCs/>
              </w:rPr>
            </w:pPr>
            <w:r w:rsidRPr="0058474C">
              <w:rPr>
                <w:b/>
                <w:bCs/>
              </w:rPr>
              <w:t>Precision</w:t>
            </w:r>
          </w:p>
        </w:tc>
        <w:tc>
          <w:tcPr>
            <w:tcW w:w="331" w:type="pct"/>
            <w:shd w:val="clear" w:color="auto" w:fill="D9E2F3" w:themeFill="accent1" w:themeFillTint="33"/>
          </w:tcPr>
          <w:p w14:paraId="611F04E0" w14:textId="77777777" w:rsidR="004544D6" w:rsidRPr="0058474C" w:rsidRDefault="004544D6" w:rsidP="008D6AC9">
            <w:pPr>
              <w:rPr>
                <w:b/>
                <w:bCs/>
              </w:rPr>
            </w:pPr>
            <w:r w:rsidRPr="0058474C">
              <w:rPr>
                <w:b/>
                <w:bCs/>
              </w:rPr>
              <w:t>AI</w:t>
            </w:r>
          </w:p>
        </w:tc>
        <w:tc>
          <w:tcPr>
            <w:tcW w:w="448" w:type="pct"/>
            <w:shd w:val="clear" w:color="auto" w:fill="D9E2F3" w:themeFill="accent1" w:themeFillTint="33"/>
          </w:tcPr>
          <w:p w14:paraId="7E0AFF48" w14:textId="77777777" w:rsidR="004544D6" w:rsidRPr="0058474C" w:rsidRDefault="004544D6" w:rsidP="008D6AC9">
            <w:pPr>
              <w:rPr>
                <w:b/>
                <w:bCs/>
              </w:rPr>
            </w:pPr>
            <w:r w:rsidRPr="0058474C">
              <w:rPr>
                <w:b/>
                <w:bCs/>
              </w:rPr>
              <w:t>PK</w:t>
            </w:r>
          </w:p>
        </w:tc>
        <w:tc>
          <w:tcPr>
            <w:tcW w:w="321" w:type="pct"/>
            <w:shd w:val="clear" w:color="auto" w:fill="D9E2F3" w:themeFill="accent1" w:themeFillTint="33"/>
          </w:tcPr>
          <w:p w14:paraId="06F05B4E" w14:textId="77777777" w:rsidR="004544D6" w:rsidRPr="0058474C" w:rsidRDefault="004544D6" w:rsidP="008D6AC9">
            <w:pPr>
              <w:rPr>
                <w:b/>
                <w:bCs/>
              </w:rPr>
            </w:pPr>
            <w:r w:rsidRPr="0058474C">
              <w:rPr>
                <w:b/>
                <w:bCs/>
              </w:rPr>
              <w:t>FK</w:t>
            </w:r>
          </w:p>
        </w:tc>
        <w:tc>
          <w:tcPr>
            <w:tcW w:w="321" w:type="pct"/>
            <w:shd w:val="clear" w:color="auto" w:fill="D9E2F3" w:themeFill="accent1" w:themeFillTint="33"/>
          </w:tcPr>
          <w:p w14:paraId="4DEB7369" w14:textId="77777777" w:rsidR="004544D6" w:rsidRPr="0058474C" w:rsidRDefault="004544D6" w:rsidP="008D6AC9">
            <w:pPr>
              <w:rPr>
                <w:b/>
                <w:bCs/>
              </w:rPr>
            </w:pPr>
            <w:r>
              <w:rPr>
                <w:b/>
                <w:bCs/>
              </w:rPr>
              <w:t>NN</w:t>
            </w:r>
          </w:p>
        </w:tc>
      </w:tr>
      <w:tr w:rsidR="004544D6" w:rsidRPr="0058474C" w14:paraId="763DDE86" w14:textId="77777777" w:rsidTr="004544D6">
        <w:tc>
          <w:tcPr>
            <w:tcW w:w="1129" w:type="pct"/>
          </w:tcPr>
          <w:p w14:paraId="02D89151" w14:textId="77777777" w:rsidR="004544D6" w:rsidRPr="00FA13B6" w:rsidRDefault="004544D6" w:rsidP="008D6AC9">
            <w:pPr>
              <w:rPr>
                <w:b/>
                <w:bCs/>
              </w:rPr>
            </w:pPr>
            <w:r w:rsidRPr="00FA13B6">
              <w:rPr>
                <w:b/>
                <w:bCs/>
              </w:rPr>
              <w:t>id</w:t>
            </w:r>
          </w:p>
        </w:tc>
        <w:tc>
          <w:tcPr>
            <w:tcW w:w="1693" w:type="pct"/>
          </w:tcPr>
          <w:p w14:paraId="494B7B49" w14:textId="77777777" w:rsidR="004544D6" w:rsidRPr="00FA13B6" w:rsidRDefault="004544D6" w:rsidP="008D6AC9">
            <w:pPr>
              <w:rPr>
                <w:b/>
                <w:bCs/>
              </w:rPr>
            </w:pPr>
            <w:r w:rsidRPr="00FA13B6">
              <w:rPr>
                <w:b/>
                <w:bCs/>
              </w:rPr>
              <w:t>INT UNSIGNED</w:t>
            </w:r>
          </w:p>
        </w:tc>
        <w:tc>
          <w:tcPr>
            <w:tcW w:w="756" w:type="pct"/>
          </w:tcPr>
          <w:p w14:paraId="6FC57576" w14:textId="77777777" w:rsidR="004544D6" w:rsidRPr="0058474C" w:rsidRDefault="004544D6" w:rsidP="008D6AC9">
            <w:pPr>
              <w:jc w:val="center"/>
              <w:rPr>
                <w:b/>
                <w:bCs/>
              </w:rPr>
            </w:pPr>
            <w:r>
              <w:rPr>
                <w:b/>
                <w:bCs/>
              </w:rPr>
              <w:t>10</w:t>
            </w:r>
          </w:p>
        </w:tc>
        <w:tc>
          <w:tcPr>
            <w:tcW w:w="331" w:type="pct"/>
          </w:tcPr>
          <w:p w14:paraId="05382DD3" w14:textId="77777777" w:rsidR="004544D6" w:rsidRPr="0058474C" w:rsidRDefault="004544D6" w:rsidP="008D6AC9">
            <w:pPr>
              <w:jc w:val="center"/>
              <w:rPr>
                <w:b/>
                <w:bCs/>
              </w:rPr>
            </w:pPr>
            <w:r>
              <w:rPr>
                <w:b/>
                <w:bCs/>
              </w:rPr>
              <w:t>X</w:t>
            </w:r>
          </w:p>
        </w:tc>
        <w:tc>
          <w:tcPr>
            <w:tcW w:w="448" w:type="pct"/>
          </w:tcPr>
          <w:p w14:paraId="5742B82A" w14:textId="77777777" w:rsidR="004544D6" w:rsidRPr="0058474C" w:rsidRDefault="004544D6" w:rsidP="008D6AC9">
            <w:pPr>
              <w:jc w:val="center"/>
              <w:rPr>
                <w:b/>
                <w:bCs/>
              </w:rPr>
            </w:pPr>
            <w:r>
              <w:rPr>
                <w:b/>
                <w:bCs/>
              </w:rPr>
              <w:t>X</w:t>
            </w:r>
          </w:p>
        </w:tc>
        <w:tc>
          <w:tcPr>
            <w:tcW w:w="321" w:type="pct"/>
          </w:tcPr>
          <w:p w14:paraId="35A00C29" w14:textId="77777777" w:rsidR="004544D6" w:rsidRPr="0058474C" w:rsidRDefault="004544D6" w:rsidP="008D6AC9">
            <w:pPr>
              <w:jc w:val="center"/>
              <w:rPr>
                <w:b/>
                <w:bCs/>
              </w:rPr>
            </w:pPr>
          </w:p>
        </w:tc>
        <w:tc>
          <w:tcPr>
            <w:tcW w:w="321" w:type="pct"/>
          </w:tcPr>
          <w:p w14:paraId="57FF3FC2" w14:textId="77777777" w:rsidR="004544D6" w:rsidRPr="0058474C" w:rsidRDefault="004544D6" w:rsidP="008D6AC9">
            <w:pPr>
              <w:jc w:val="center"/>
              <w:rPr>
                <w:b/>
                <w:bCs/>
              </w:rPr>
            </w:pPr>
            <w:r>
              <w:rPr>
                <w:b/>
                <w:bCs/>
              </w:rPr>
              <w:t>X</w:t>
            </w:r>
          </w:p>
        </w:tc>
      </w:tr>
      <w:tr w:rsidR="004544D6" w14:paraId="1542A5BB" w14:textId="77777777" w:rsidTr="004544D6">
        <w:tc>
          <w:tcPr>
            <w:tcW w:w="1129" w:type="pct"/>
          </w:tcPr>
          <w:p w14:paraId="3E8EADD8" w14:textId="77777777" w:rsidR="004544D6" w:rsidRPr="00574DA6" w:rsidRDefault="004544D6" w:rsidP="008D6AC9">
            <w:r w:rsidRPr="00574DA6">
              <w:t>nom</w:t>
            </w:r>
          </w:p>
        </w:tc>
        <w:tc>
          <w:tcPr>
            <w:tcW w:w="1693" w:type="pct"/>
          </w:tcPr>
          <w:p w14:paraId="02B0185B" w14:textId="77777777" w:rsidR="004544D6" w:rsidRDefault="004544D6" w:rsidP="008D6AC9">
            <w:r w:rsidRPr="00BE49E7">
              <w:t>VARCHAR</w:t>
            </w:r>
          </w:p>
        </w:tc>
        <w:tc>
          <w:tcPr>
            <w:tcW w:w="756" w:type="pct"/>
          </w:tcPr>
          <w:p w14:paraId="38A30937" w14:textId="77777777" w:rsidR="004544D6" w:rsidRDefault="004544D6" w:rsidP="008D6AC9">
            <w:pPr>
              <w:jc w:val="center"/>
            </w:pPr>
            <w:r>
              <w:t>50</w:t>
            </w:r>
          </w:p>
        </w:tc>
        <w:tc>
          <w:tcPr>
            <w:tcW w:w="331" w:type="pct"/>
          </w:tcPr>
          <w:p w14:paraId="61A558A0" w14:textId="77777777" w:rsidR="004544D6" w:rsidRDefault="004544D6" w:rsidP="008D6AC9">
            <w:pPr>
              <w:jc w:val="center"/>
            </w:pPr>
          </w:p>
        </w:tc>
        <w:tc>
          <w:tcPr>
            <w:tcW w:w="448" w:type="pct"/>
          </w:tcPr>
          <w:p w14:paraId="1F45D435" w14:textId="71ABA4C3" w:rsidR="004544D6" w:rsidRDefault="00637ED4" w:rsidP="008D6AC9">
            <w:pPr>
              <w:jc w:val="center"/>
            </w:pPr>
            <w:r>
              <w:t>X</w:t>
            </w:r>
          </w:p>
        </w:tc>
        <w:tc>
          <w:tcPr>
            <w:tcW w:w="321" w:type="pct"/>
          </w:tcPr>
          <w:p w14:paraId="54EAC62D" w14:textId="77777777" w:rsidR="004544D6" w:rsidRDefault="004544D6" w:rsidP="008D6AC9">
            <w:pPr>
              <w:jc w:val="center"/>
            </w:pPr>
          </w:p>
        </w:tc>
        <w:tc>
          <w:tcPr>
            <w:tcW w:w="321" w:type="pct"/>
          </w:tcPr>
          <w:p w14:paraId="4DC18CC8" w14:textId="77777777" w:rsidR="004544D6" w:rsidRDefault="004544D6" w:rsidP="008D6AC9">
            <w:pPr>
              <w:jc w:val="center"/>
            </w:pPr>
            <w:r>
              <w:t>X</w:t>
            </w:r>
          </w:p>
        </w:tc>
      </w:tr>
      <w:tr w:rsidR="004544D6" w14:paraId="78E7A3F2" w14:textId="77777777" w:rsidTr="004544D6">
        <w:tc>
          <w:tcPr>
            <w:tcW w:w="1129" w:type="pct"/>
          </w:tcPr>
          <w:p w14:paraId="38DCBEF1" w14:textId="77777777" w:rsidR="004544D6" w:rsidRPr="00574DA6" w:rsidRDefault="004544D6" w:rsidP="008D6AC9">
            <w:r w:rsidRPr="00574DA6">
              <w:t>telephone</w:t>
            </w:r>
          </w:p>
        </w:tc>
        <w:tc>
          <w:tcPr>
            <w:tcW w:w="1693" w:type="pct"/>
          </w:tcPr>
          <w:p w14:paraId="0795EC63" w14:textId="77777777" w:rsidR="004544D6" w:rsidRDefault="004544D6" w:rsidP="008D6AC9">
            <w:r w:rsidRPr="00BE49E7">
              <w:t>VARCHAR</w:t>
            </w:r>
          </w:p>
        </w:tc>
        <w:tc>
          <w:tcPr>
            <w:tcW w:w="756" w:type="pct"/>
          </w:tcPr>
          <w:p w14:paraId="1D9A345C" w14:textId="77777777" w:rsidR="004544D6" w:rsidRDefault="004544D6" w:rsidP="008D6AC9">
            <w:pPr>
              <w:jc w:val="center"/>
            </w:pPr>
            <w:r>
              <w:t>10</w:t>
            </w:r>
          </w:p>
        </w:tc>
        <w:tc>
          <w:tcPr>
            <w:tcW w:w="331" w:type="pct"/>
          </w:tcPr>
          <w:p w14:paraId="3FD76F36" w14:textId="77777777" w:rsidR="004544D6" w:rsidRDefault="004544D6" w:rsidP="008D6AC9">
            <w:pPr>
              <w:jc w:val="center"/>
            </w:pPr>
          </w:p>
        </w:tc>
        <w:tc>
          <w:tcPr>
            <w:tcW w:w="448" w:type="pct"/>
          </w:tcPr>
          <w:p w14:paraId="46D23086" w14:textId="77777777" w:rsidR="004544D6" w:rsidRDefault="004544D6" w:rsidP="008D6AC9">
            <w:pPr>
              <w:jc w:val="center"/>
            </w:pPr>
          </w:p>
        </w:tc>
        <w:tc>
          <w:tcPr>
            <w:tcW w:w="321" w:type="pct"/>
          </w:tcPr>
          <w:p w14:paraId="089C7095" w14:textId="77777777" w:rsidR="004544D6" w:rsidRDefault="004544D6" w:rsidP="008D6AC9">
            <w:pPr>
              <w:jc w:val="center"/>
            </w:pPr>
          </w:p>
        </w:tc>
        <w:tc>
          <w:tcPr>
            <w:tcW w:w="321" w:type="pct"/>
          </w:tcPr>
          <w:p w14:paraId="7497A6D1" w14:textId="77777777" w:rsidR="004544D6" w:rsidRDefault="004544D6" w:rsidP="008D6AC9">
            <w:pPr>
              <w:jc w:val="center"/>
            </w:pPr>
            <w:r>
              <w:t>X</w:t>
            </w:r>
          </w:p>
        </w:tc>
      </w:tr>
      <w:tr w:rsidR="004544D6" w14:paraId="7D0132DD" w14:textId="77777777" w:rsidTr="004544D6">
        <w:tc>
          <w:tcPr>
            <w:tcW w:w="1129" w:type="pct"/>
          </w:tcPr>
          <w:p w14:paraId="69897D36" w14:textId="77777777" w:rsidR="004544D6" w:rsidRPr="00574DA6" w:rsidRDefault="004544D6" w:rsidP="008D6AC9">
            <w:r w:rsidRPr="00574DA6">
              <w:t>email</w:t>
            </w:r>
          </w:p>
        </w:tc>
        <w:tc>
          <w:tcPr>
            <w:tcW w:w="1693" w:type="pct"/>
          </w:tcPr>
          <w:p w14:paraId="5A957C06" w14:textId="77777777" w:rsidR="004544D6" w:rsidRDefault="004544D6" w:rsidP="008D6AC9">
            <w:r w:rsidRPr="00BE49E7">
              <w:t>VARCHAR</w:t>
            </w:r>
          </w:p>
        </w:tc>
        <w:tc>
          <w:tcPr>
            <w:tcW w:w="756" w:type="pct"/>
          </w:tcPr>
          <w:p w14:paraId="33C3D23D" w14:textId="77777777" w:rsidR="004544D6" w:rsidRDefault="004544D6" w:rsidP="008D6AC9">
            <w:pPr>
              <w:jc w:val="center"/>
            </w:pPr>
            <w:r>
              <w:t>255</w:t>
            </w:r>
          </w:p>
        </w:tc>
        <w:tc>
          <w:tcPr>
            <w:tcW w:w="331" w:type="pct"/>
          </w:tcPr>
          <w:p w14:paraId="7A6542C0" w14:textId="77777777" w:rsidR="004544D6" w:rsidRDefault="004544D6" w:rsidP="008D6AC9">
            <w:pPr>
              <w:jc w:val="center"/>
            </w:pPr>
          </w:p>
        </w:tc>
        <w:tc>
          <w:tcPr>
            <w:tcW w:w="448" w:type="pct"/>
          </w:tcPr>
          <w:p w14:paraId="19BEC2BA" w14:textId="77777777" w:rsidR="004544D6" w:rsidRDefault="004544D6" w:rsidP="008D6AC9">
            <w:pPr>
              <w:jc w:val="center"/>
            </w:pPr>
          </w:p>
        </w:tc>
        <w:tc>
          <w:tcPr>
            <w:tcW w:w="321" w:type="pct"/>
          </w:tcPr>
          <w:p w14:paraId="46412087" w14:textId="77777777" w:rsidR="004544D6" w:rsidRDefault="004544D6" w:rsidP="008D6AC9">
            <w:pPr>
              <w:jc w:val="center"/>
            </w:pPr>
          </w:p>
        </w:tc>
        <w:tc>
          <w:tcPr>
            <w:tcW w:w="321" w:type="pct"/>
          </w:tcPr>
          <w:p w14:paraId="4B89B568" w14:textId="77777777" w:rsidR="004544D6" w:rsidRDefault="004544D6" w:rsidP="008D6AC9">
            <w:pPr>
              <w:jc w:val="center"/>
            </w:pPr>
            <w:r>
              <w:t>X</w:t>
            </w:r>
          </w:p>
        </w:tc>
      </w:tr>
      <w:tr w:rsidR="004544D6" w14:paraId="0FFA6E5C" w14:textId="77777777" w:rsidTr="004544D6">
        <w:tc>
          <w:tcPr>
            <w:tcW w:w="1129" w:type="pct"/>
          </w:tcPr>
          <w:p w14:paraId="3209518E" w14:textId="77777777" w:rsidR="004544D6" w:rsidRPr="00574DA6" w:rsidRDefault="004544D6" w:rsidP="008D6AC9">
            <w:r w:rsidRPr="00574DA6">
              <w:t>adresse_id</w:t>
            </w:r>
          </w:p>
        </w:tc>
        <w:tc>
          <w:tcPr>
            <w:tcW w:w="1693" w:type="pct"/>
          </w:tcPr>
          <w:p w14:paraId="2A8A856F" w14:textId="77777777" w:rsidR="004544D6" w:rsidRPr="00A050E7" w:rsidRDefault="004544D6" w:rsidP="008D6AC9">
            <w:r>
              <w:t>INT UNSIGNED</w:t>
            </w:r>
          </w:p>
        </w:tc>
        <w:tc>
          <w:tcPr>
            <w:tcW w:w="756" w:type="pct"/>
          </w:tcPr>
          <w:p w14:paraId="1F2DCCCA" w14:textId="77777777" w:rsidR="004544D6" w:rsidRDefault="004544D6" w:rsidP="008D6AC9">
            <w:pPr>
              <w:jc w:val="center"/>
            </w:pPr>
            <w:r>
              <w:t>10</w:t>
            </w:r>
          </w:p>
        </w:tc>
        <w:tc>
          <w:tcPr>
            <w:tcW w:w="331" w:type="pct"/>
          </w:tcPr>
          <w:p w14:paraId="3B163694" w14:textId="77777777" w:rsidR="004544D6" w:rsidRDefault="004544D6" w:rsidP="008D6AC9">
            <w:pPr>
              <w:jc w:val="center"/>
            </w:pPr>
          </w:p>
        </w:tc>
        <w:tc>
          <w:tcPr>
            <w:tcW w:w="448" w:type="pct"/>
          </w:tcPr>
          <w:p w14:paraId="5E389365" w14:textId="77777777" w:rsidR="004544D6" w:rsidRDefault="004544D6" w:rsidP="008D6AC9">
            <w:pPr>
              <w:jc w:val="center"/>
            </w:pPr>
          </w:p>
        </w:tc>
        <w:tc>
          <w:tcPr>
            <w:tcW w:w="321" w:type="pct"/>
          </w:tcPr>
          <w:p w14:paraId="3B7B7C68" w14:textId="77777777" w:rsidR="004544D6" w:rsidRDefault="004544D6" w:rsidP="008D6AC9">
            <w:pPr>
              <w:jc w:val="center"/>
            </w:pPr>
            <w:r>
              <w:t>X</w:t>
            </w:r>
          </w:p>
        </w:tc>
        <w:tc>
          <w:tcPr>
            <w:tcW w:w="321" w:type="pct"/>
          </w:tcPr>
          <w:p w14:paraId="0B607F25" w14:textId="77777777" w:rsidR="004544D6" w:rsidRDefault="004544D6" w:rsidP="008D6AC9">
            <w:pPr>
              <w:jc w:val="center"/>
            </w:pPr>
            <w:r>
              <w:t>X</w:t>
            </w:r>
          </w:p>
        </w:tc>
      </w:tr>
    </w:tbl>
    <w:p w14:paraId="444C71B2" w14:textId="245EAA42" w:rsidR="00F323E6" w:rsidRDefault="00F323E6" w:rsidP="00F323E6"/>
    <w:p w14:paraId="00C64DE8" w14:textId="77777777" w:rsidR="00F323E6" w:rsidRDefault="00F323E6" w:rsidP="00F323E6">
      <w:pPr>
        <w:pStyle w:val="Titre4"/>
      </w:pPr>
      <w:r>
        <w:t>Clé primaire sur "nom"</w:t>
      </w:r>
    </w:p>
    <w:p w14:paraId="0CE3BB87" w14:textId="10D6BC74" w:rsidR="00F323E6" w:rsidRDefault="00F323E6" w:rsidP="00F323E6">
      <w:r>
        <w:t>Définir une clé primaire sur le "nom" permet d'avoir des noms uniques pour les fournisseurs et d'accélérer les recherches sur le "nom".</w:t>
      </w:r>
    </w:p>
    <w:p w14:paraId="1EE11A43" w14:textId="5FB23D08" w:rsidR="00F323E6" w:rsidRDefault="00F323E6" w:rsidP="009205ED"/>
    <w:p w14:paraId="21011830" w14:textId="3455E2C6" w:rsidR="00F323E6" w:rsidRDefault="00F323E6" w:rsidP="00F323E6">
      <w:pPr>
        <w:pStyle w:val="Titre4"/>
      </w:pPr>
      <w:r>
        <w:t>Clé étrangère sur "adresse_id"</w:t>
      </w:r>
    </w:p>
    <w:tbl>
      <w:tblPr>
        <w:tblStyle w:val="Grilledutableau"/>
        <w:tblW w:w="0" w:type="auto"/>
        <w:tblLook w:val="04A0" w:firstRow="1" w:lastRow="0" w:firstColumn="1" w:lastColumn="0" w:noHBand="0" w:noVBand="1"/>
      </w:tblPr>
      <w:tblGrid>
        <w:gridCol w:w="2265"/>
        <w:gridCol w:w="2265"/>
        <w:gridCol w:w="2266"/>
        <w:gridCol w:w="2266"/>
      </w:tblGrid>
      <w:tr w:rsidR="00F323E6" w14:paraId="4E90EED8" w14:textId="77777777" w:rsidTr="004F50B2">
        <w:tc>
          <w:tcPr>
            <w:tcW w:w="2265" w:type="dxa"/>
            <w:shd w:val="clear" w:color="auto" w:fill="D9E2F3" w:themeFill="accent1" w:themeFillTint="33"/>
          </w:tcPr>
          <w:p w14:paraId="4209B989" w14:textId="77777777" w:rsidR="00F323E6" w:rsidRPr="002071A1" w:rsidRDefault="00F323E6" w:rsidP="004F50B2">
            <w:pPr>
              <w:rPr>
                <w:b/>
                <w:bCs/>
              </w:rPr>
            </w:pPr>
            <w:r w:rsidRPr="002071A1">
              <w:rPr>
                <w:b/>
                <w:bCs/>
              </w:rPr>
              <w:t>Table</w:t>
            </w:r>
          </w:p>
        </w:tc>
        <w:tc>
          <w:tcPr>
            <w:tcW w:w="2265" w:type="dxa"/>
            <w:shd w:val="clear" w:color="auto" w:fill="D9E2F3" w:themeFill="accent1" w:themeFillTint="33"/>
          </w:tcPr>
          <w:p w14:paraId="0A1F9D48" w14:textId="77777777" w:rsidR="00F323E6" w:rsidRPr="002071A1" w:rsidRDefault="00F323E6" w:rsidP="004F50B2">
            <w:pPr>
              <w:rPr>
                <w:b/>
                <w:bCs/>
              </w:rPr>
            </w:pPr>
            <w:r w:rsidRPr="002071A1">
              <w:rPr>
                <w:b/>
                <w:bCs/>
              </w:rPr>
              <w:t>Colonne</w:t>
            </w:r>
          </w:p>
        </w:tc>
        <w:tc>
          <w:tcPr>
            <w:tcW w:w="2266" w:type="dxa"/>
            <w:shd w:val="clear" w:color="auto" w:fill="D9E2F3" w:themeFill="accent1" w:themeFillTint="33"/>
          </w:tcPr>
          <w:p w14:paraId="79E184D5" w14:textId="77777777" w:rsidR="00F323E6" w:rsidRPr="002071A1" w:rsidRDefault="00F323E6" w:rsidP="004F50B2">
            <w:pPr>
              <w:rPr>
                <w:b/>
                <w:bCs/>
              </w:rPr>
            </w:pPr>
            <w:r w:rsidRPr="002071A1">
              <w:rPr>
                <w:b/>
                <w:bCs/>
              </w:rPr>
              <w:t>ON DELETE</w:t>
            </w:r>
          </w:p>
        </w:tc>
        <w:tc>
          <w:tcPr>
            <w:tcW w:w="2266" w:type="dxa"/>
            <w:shd w:val="clear" w:color="auto" w:fill="D9E2F3" w:themeFill="accent1" w:themeFillTint="33"/>
          </w:tcPr>
          <w:p w14:paraId="5BB1C9A0" w14:textId="77777777" w:rsidR="00F323E6" w:rsidRPr="002071A1" w:rsidRDefault="00F323E6" w:rsidP="004F50B2">
            <w:pPr>
              <w:rPr>
                <w:b/>
                <w:bCs/>
              </w:rPr>
            </w:pPr>
            <w:r w:rsidRPr="002071A1">
              <w:rPr>
                <w:b/>
                <w:bCs/>
              </w:rPr>
              <w:t>ON UPDATE</w:t>
            </w:r>
          </w:p>
        </w:tc>
      </w:tr>
      <w:tr w:rsidR="00F323E6" w14:paraId="3C50865B" w14:textId="77777777" w:rsidTr="004F50B2">
        <w:tc>
          <w:tcPr>
            <w:tcW w:w="2265" w:type="dxa"/>
          </w:tcPr>
          <w:p w14:paraId="2927A7A4" w14:textId="77777777" w:rsidR="00F323E6" w:rsidRDefault="00F323E6" w:rsidP="004F50B2">
            <w:r>
              <w:t>adresse</w:t>
            </w:r>
          </w:p>
        </w:tc>
        <w:tc>
          <w:tcPr>
            <w:tcW w:w="2265" w:type="dxa"/>
          </w:tcPr>
          <w:p w14:paraId="715709E1" w14:textId="77777777" w:rsidR="00F323E6" w:rsidRDefault="00F323E6" w:rsidP="004F50B2">
            <w:r>
              <w:t>id</w:t>
            </w:r>
          </w:p>
        </w:tc>
        <w:tc>
          <w:tcPr>
            <w:tcW w:w="2266" w:type="dxa"/>
          </w:tcPr>
          <w:p w14:paraId="3322EBA2" w14:textId="77777777" w:rsidR="00F323E6" w:rsidRDefault="00F323E6" w:rsidP="004F50B2">
            <w:r>
              <w:t>NO ACTION</w:t>
            </w:r>
          </w:p>
        </w:tc>
        <w:tc>
          <w:tcPr>
            <w:tcW w:w="2266" w:type="dxa"/>
          </w:tcPr>
          <w:p w14:paraId="5DB67918" w14:textId="77777777" w:rsidR="00F323E6" w:rsidRDefault="00F323E6" w:rsidP="004F50B2">
            <w:r>
              <w:t>NO ACTION</w:t>
            </w:r>
          </w:p>
        </w:tc>
      </w:tr>
    </w:tbl>
    <w:p w14:paraId="783F1577" w14:textId="77777777" w:rsidR="00F323E6" w:rsidRDefault="00F323E6" w:rsidP="00F323E6"/>
    <w:p w14:paraId="53DC33F2" w14:textId="77777777" w:rsidR="00F323E6" w:rsidRDefault="00F323E6" w:rsidP="009205ED"/>
    <w:p w14:paraId="62B3973C" w14:textId="77777777" w:rsidR="009205ED" w:rsidRPr="0017216F" w:rsidRDefault="009205ED" w:rsidP="009205ED"/>
    <w:p w14:paraId="1EBDBEDA" w14:textId="77777777" w:rsidR="002745DC" w:rsidRDefault="002745DC">
      <w:pPr>
        <w:jc w:val="left"/>
      </w:pPr>
    </w:p>
    <w:p w14:paraId="704F73CE" w14:textId="77777777" w:rsidR="002745DC" w:rsidRDefault="002745DC">
      <w:pPr>
        <w:jc w:val="left"/>
      </w:pPr>
    </w:p>
    <w:p w14:paraId="331A9209" w14:textId="77777777" w:rsidR="002745DC" w:rsidRDefault="002745DC">
      <w:pPr>
        <w:jc w:val="left"/>
      </w:pPr>
      <w:r>
        <w:br w:type="page"/>
      </w:r>
    </w:p>
    <w:p w14:paraId="7A5D47F5" w14:textId="77777777" w:rsidR="00122CAB" w:rsidRDefault="00122CAB" w:rsidP="00122CAB">
      <w:pPr>
        <w:pStyle w:val="Titre2"/>
      </w:pPr>
      <w:bookmarkStart w:id="100" w:name="_Toc22056184"/>
      <w:r>
        <w:t>Diagramme du M</w:t>
      </w:r>
      <w:r w:rsidR="002745DC">
        <w:t xml:space="preserve">odèle </w:t>
      </w:r>
      <w:r>
        <w:t>P</w:t>
      </w:r>
      <w:r w:rsidR="002745DC">
        <w:t xml:space="preserve">hysique de </w:t>
      </w:r>
      <w:r>
        <w:t>D</w:t>
      </w:r>
      <w:r w:rsidR="002745DC">
        <w:t>onnées</w:t>
      </w:r>
      <w:r>
        <w:t>.</w:t>
      </w:r>
      <w:bookmarkEnd w:id="100"/>
    </w:p>
    <w:p w14:paraId="679E8C9F" w14:textId="77777777" w:rsidR="00122CAB" w:rsidRDefault="00122CAB">
      <w:pPr>
        <w:jc w:val="left"/>
        <w:rPr>
          <w:noProof/>
        </w:rPr>
      </w:pPr>
    </w:p>
    <w:p w14:paraId="48858B19" w14:textId="0F51BF41" w:rsidR="00122CAB" w:rsidRDefault="00C52C26">
      <w:pPr>
        <w:jc w:val="left"/>
      </w:pPr>
      <w:r>
        <w:rPr>
          <w:noProof/>
        </w:rPr>
        <w:drawing>
          <wp:inline distT="0" distB="0" distL="0" distR="0" wp14:anchorId="4E22CAF2" wp14:editId="759BDBA5">
            <wp:extent cx="5760720" cy="4646930"/>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C Pizza MPD.png"/>
                    <pic:cNvPicPr/>
                  </pic:nvPicPr>
                  <pic:blipFill>
                    <a:blip r:embed="rId59">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14:paraId="46362808" w14:textId="77777777" w:rsidR="004D55F3" w:rsidRDefault="004D55F3">
      <w:pPr>
        <w:jc w:val="left"/>
      </w:pPr>
    </w:p>
    <w:p w14:paraId="1AC6A017" w14:textId="77777777" w:rsidR="003624FF" w:rsidRDefault="003624FF">
      <w:pPr>
        <w:jc w:val="left"/>
      </w:pPr>
      <w:r>
        <w:t xml:space="preserve">L'outil de création du modèle physique de données ne contient pas tous les types de MySQL. </w:t>
      </w:r>
    </w:p>
    <w:p w14:paraId="26AA8E9A" w14:textId="47A3B710" w:rsidR="004D55F3" w:rsidRDefault="003624FF" w:rsidP="003624FF">
      <w:pPr>
        <w:pStyle w:val="Paragraphedeliste"/>
        <w:numPr>
          <w:ilvl w:val="0"/>
          <w:numId w:val="32"/>
        </w:numPr>
        <w:jc w:val="left"/>
      </w:pPr>
      <w:r>
        <w:t>Les VACHAR(1000) sont remplacés par des type TEXT.</w:t>
      </w:r>
    </w:p>
    <w:p w14:paraId="7BBD2EE9" w14:textId="70253920" w:rsidR="003624FF" w:rsidRDefault="003624FF" w:rsidP="003624FF">
      <w:pPr>
        <w:pStyle w:val="Paragraphedeliste"/>
        <w:numPr>
          <w:ilvl w:val="0"/>
          <w:numId w:val="32"/>
        </w:numPr>
        <w:jc w:val="left"/>
      </w:pPr>
      <w:r>
        <w:t>Les BOOLEAN sont remplacés par des TINYINT.</w:t>
      </w:r>
    </w:p>
    <w:p w14:paraId="5F0D7AC2" w14:textId="1F3AB71C" w:rsidR="00447219" w:rsidRDefault="00447219" w:rsidP="00447219">
      <w:pPr>
        <w:jc w:val="left"/>
      </w:pPr>
      <w:r>
        <w:t>Une table a été ajoutée dans la base pour afficher les messages d'erreur. Elle n'apparait pas dans le diagramme.</w:t>
      </w:r>
    </w:p>
    <w:p w14:paraId="782D7FA9" w14:textId="0088C387" w:rsidR="004D55F3" w:rsidRDefault="004D55F3">
      <w:pPr>
        <w:jc w:val="left"/>
      </w:pPr>
      <w:r>
        <w:br w:type="page"/>
      </w:r>
    </w:p>
    <w:p w14:paraId="19C1B231" w14:textId="25A673ED" w:rsidR="001070A7" w:rsidRDefault="001070A7" w:rsidP="001070A7">
      <w:pPr>
        <w:pStyle w:val="Titre1"/>
      </w:pPr>
      <w:bookmarkStart w:id="101" w:name="_Toc22056185"/>
      <w:r>
        <w:t>Script</w:t>
      </w:r>
      <w:r w:rsidR="00990C03">
        <w:t>s</w:t>
      </w:r>
      <w:r>
        <w:t xml:space="preserve"> de la base de données MySQL.</w:t>
      </w:r>
      <w:bookmarkEnd w:id="101"/>
    </w:p>
    <w:p w14:paraId="7DBA125A" w14:textId="7F0D7683" w:rsidR="00990C03" w:rsidRPr="00990C03" w:rsidRDefault="00990C03" w:rsidP="00990C03">
      <w:pPr>
        <w:pStyle w:val="Titre2"/>
      </w:pPr>
      <w:r>
        <w:t>Création de la base de données oc_pizza.</w:t>
      </w:r>
    </w:p>
    <w:tbl>
      <w:tblPr>
        <w:tblStyle w:val="Grilledutableau"/>
        <w:tblW w:w="0" w:type="auto"/>
        <w:tblLook w:val="04A0" w:firstRow="1" w:lastRow="0" w:firstColumn="1" w:lastColumn="0" w:noHBand="0" w:noVBand="1"/>
      </w:tblPr>
      <w:tblGrid>
        <w:gridCol w:w="9062"/>
      </w:tblGrid>
      <w:tr w:rsidR="001070A7" w:rsidRPr="001070A7" w14:paraId="3EFBC9A9" w14:textId="77777777" w:rsidTr="001070A7">
        <w:tc>
          <w:tcPr>
            <w:tcW w:w="9062" w:type="dxa"/>
          </w:tcPr>
          <w:p w14:paraId="5F64FCE4" w14:textId="77777777" w:rsidR="001070A7" w:rsidRPr="001070A7" w:rsidRDefault="001070A7" w:rsidP="001070A7">
            <w:pPr>
              <w:jc w:val="left"/>
              <w:rPr>
                <w:rFonts w:ascii="Consolas" w:hAnsi="Consolas"/>
                <w:sz w:val="20"/>
                <w:szCs w:val="20"/>
              </w:rPr>
            </w:pPr>
          </w:p>
          <w:p w14:paraId="4046A4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DATABASE oc_pizza CHARACTER SET 'utf8';</w:t>
            </w:r>
          </w:p>
          <w:p w14:paraId="71170009" w14:textId="77777777" w:rsidR="001070A7" w:rsidRPr="001070A7" w:rsidRDefault="001070A7" w:rsidP="001070A7">
            <w:pPr>
              <w:jc w:val="left"/>
              <w:rPr>
                <w:rFonts w:ascii="Consolas" w:hAnsi="Consolas"/>
                <w:sz w:val="20"/>
                <w:szCs w:val="20"/>
                <w:lang w:val="en-GB"/>
              </w:rPr>
            </w:pPr>
          </w:p>
          <w:p w14:paraId="1A69579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USE oc_pizza;</w:t>
            </w:r>
          </w:p>
          <w:p w14:paraId="56526C03" w14:textId="77777777" w:rsidR="001070A7" w:rsidRPr="001070A7" w:rsidRDefault="001070A7" w:rsidP="001070A7">
            <w:pPr>
              <w:jc w:val="left"/>
              <w:rPr>
                <w:rFonts w:ascii="Consolas" w:hAnsi="Consolas"/>
                <w:sz w:val="20"/>
                <w:szCs w:val="20"/>
                <w:lang w:val="en-GB"/>
              </w:rPr>
            </w:pPr>
          </w:p>
          <w:p w14:paraId="33068A5B" w14:textId="77777777" w:rsidR="001070A7" w:rsidRPr="001070A7" w:rsidRDefault="001070A7" w:rsidP="001070A7">
            <w:pPr>
              <w:jc w:val="left"/>
              <w:rPr>
                <w:rFonts w:ascii="Consolas" w:hAnsi="Consolas"/>
                <w:sz w:val="20"/>
                <w:szCs w:val="20"/>
                <w:lang w:val="en-GB"/>
              </w:rPr>
            </w:pPr>
          </w:p>
          <w:p w14:paraId="1CF681A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37D9A1A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GLOBAL #</w:t>
            </w:r>
          </w:p>
          <w:p w14:paraId="331BCC1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4C71D703" w14:textId="77777777" w:rsidR="001070A7" w:rsidRPr="001070A7" w:rsidRDefault="001070A7" w:rsidP="001070A7">
            <w:pPr>
              <w:jc w:val="left"/>
              <w:rPr>
                <w:rFonts w:ascii="Consolas" w:hAnsi="Consolas"/>
                <w:sz w:val="20"/>
                <w:szCs w:val="20"/>
                <w:lang w:val="en-GB"/>
              </w:rPr>
            </w:pPr>
          </w:p>
          <w:p w14:paraId="4652789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ERREUR #</w:t>
            </w:r>
          </w:p>
          <w:p w14:paraId="64E80A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erreur;</w:t>
            </w:r>
          </w:p>
          <w:p w14:paraId="34E4B078"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erreur (</w:t>
            </w:r>
          </w:p>
          <w:p w14:paraId="4452C043"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id TINYINT UNSIGNED AUTO_INCREMENT NOT NULL, -- identifiant de l'erreur</w:t>
            </w:r>
          </w:p>
          <w:p w14:paraId="35A6ADEC"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message VARCHAR(100) UNIQUE,                 -- message d'erreur</w:t>
            </w:r>
          </w:p>
          <w:p w14:paraId="566AF99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PRIMARY KEY (id)</w:t>
            </w:r>
          </w:p>
          <w:p w14:paraId="60F530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)ENGINE=InnoDB;</w:t>
            </w:r>
          </w:p>
          <w:p w14:paraId="395D1ADC" w14:textId="77777777" w:rsidR="001070A7" w:rsidRPr="001070A7" w:rsidRDefault="001070A7" w:rsidP="001070A7">
            <w:pPr>
              <w:jc w:val="left"/>
              <w:rPr>
                <w:rFonts w:ascii="Consolas" w:hAnsi="Consolas"/>
                <w:sz w:val="20"/>
                <w:szCs w:val="20"/>
                <w:lang w:val="en-GB"/>
              </w:rPr>
            </w:pPr>
          </w:p>
          <w:p w14:paraId="43DC3839"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erreur;</w:t>
            </w:r>
          </w:p>
          <w:p w14:paraId="7265B56D" w14:textId="77777777" w:rsidR="001070A7" w:rsidRPr="001070A7" w:rsidRDefault="001070A7" w:rsidP="001070A7">
            <w:pPr>
              <w:jc w:val="left"/>
              <w:rPr>
                <w:rFonts w:ascii="Consolas" w:hAnsi="Consolas"/>
                <w:sz w:val="20"/>
                <w:szCs w:val="20"/>
              </w:rPr>
            </w:pPr>
          </w:p>
          <w:p w14:paraId="42EE04D1" w14:textId="77777777" w:rsidR="001070A7" w:rsidRPr="001070A7" w:rsidRDefault="001070A7" w:rsidP="001070A7">
            <w:pPr>
              <w:jc w:val="left"/>
              <w:rPr>
                <w:rFonts w:ascii="Consolas" w:hAnsi="Consolas"/>
                <w:sz w:val="20"/>
                <w:szCs w:val="20"/>
              </w:rPr>
            </w:pPr>
            <w:r w:rsidRPr="001070A7">
              <w:rPr>
                <w:rFonts w:ascii="Consolas" w:hAnsi="Consolas"/>
                <w:sz w:val="20"/>
                <w:szCs w:val="20"/>
              </w:rPr>
              <w:t>-- remplissage de la table des erreurs pour créer une erreur lors d'une ré-insertion</w:t>
            </w:r>
          </w:p>
          <w:p w14:paraId="403BA742"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l''adresse doit être unique!');</w:t>
            </w:r>
          </w:p>
          <w:p w14:paraId="4B8C66F1"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login doit être unique!');</w:t>
            </w:r>
          </w:p>
          <w:p w14:paraId="64560ED4"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nom du magasin doit être unique!');</w:t>
            </w:r>
          </w:p>
          <w:p w14:paraId="5483CEB4"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le nom du fournisseur doit être unique!');</w:t>
            </w:r>
          </w:p>
          <w:p w14:paraId="5F9DBA9D"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un produit n''est plus disponible!');</w:t>
            </w:r>
          </w:p>
          <w:p w14:paraId="410CF01A" w14:textId="77777777" w:rsidR="001070A7" w:rsidRPr="001070A7" w:rsidRDefault="001070A7" w:rsidP="001070A7">
            <w:pPr>
              <w:jc w:val="left"/>
              <w:rPr>
                <w:rFonts w:ascii="Consolas" w:hAnsi="Consolas"/>
                <w:sz w:val="20"/>
                <w:szCs w:val="20"/>
              </w:rPr>
            </w:pPr>
            <w:r w:rsidRPr="001070A7">
              <w:rPr>
                <w:rFonts w:ascii="Consolas" w:hAnsi="Consolas"/>
                <w:sz w:val="20"/>
                <w:szCs w:val="20"/>
              </w:rPr>
              <w:t>INSERT INTO erreur (message) VALUES ('ERREUR : la commande n''est pas en attente!');</w:t>
            </w:r>
          </w:p>
          <w:p w14:paraId="2863F1D5"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INSERT INTO erreur (message) VALUES ('ERREUR : la commande n''est pas en préparation!');   </w:t>
            </w:r>
          </w:p>
          <w:p w14:paraId="1D4150CC"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INSERT INTO erreur (message) VALUES ('ERREUR : la commande n''est pas préparée!');   </w:t>
            </w:r>
          </w:p>
          <w:p w14:paraId="6DC56278" w14:textId="77777777" w:rsidR="001070A7" w:rsidRPr="001070A7" w:rsidRDefault="001070A7" w:rsidP="001070A7">
            <w:pPr>
              <w:jc w:val="left"/>
              <w:rPr>
                <w:rFonts w:ascii="Consolas" w:hAnsi="Consolas"/>
                <w:sz w:val="20"/>
                <w:szCs w:val="20"/>
              </w:rPr>
            </w:pPr>
          </w:p>
          <w:p w14:paraId="485F96E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SELECT * FROM erreur;</w:t>
            </w:r>
          </w:p>
          <w:p w14:paraId="162DA2FE" w14:textId="77777777" w:rsidR="001070A7" w:rsidRPr="001070A7" w:rsidRDefault="001070A7" w:rsidP="001070A7">
            <w:pPr>
              <w:jc w:val="left"/>
              <w:rPr>
                <w:rFonts w:ascii="Consolas" w:hAnsi="Consolas"/>
                <w:sz w:val="20"/>
                <w:szCs w:val="20"/>
                <w:lang w:val="en-GB"/>
              </w:rPr>
            </w:pPr>
          </w:p>
          <w:p w14:paraId="6FD2BA2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ADRESSE #</w:t>
            </w:r>
          </w:p>
          <w:p w14:paraId="023C0F6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adresse;</w:t>
            </w:r>
          </w:p>
          <w:p w14:paraId="5527ED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adresse (</w:t>
            </w:r>
          </w:p>
          <w:p w14:paraId="77C5ED1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7F24B230"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appartement VARCHAR(4),</w:t>
            </w:r>
          </w:p>
          <w:p w14:paraId="3DD4D5F2"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etage VARCHAR(3),</w:t>
            </w:r>
          </w:p>
          <w:p w14:paraId="29207E2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couloir VARCHAR(3),</w:t>
            </w:r>
          </w:p>
          <w:p w14:paraId="5E9484D1"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escalier VARCHAR(3),</w:t>
            </w:r>
          </w:p>
          <w:p w14:paraId="02B8404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entree VARCHAR(3),</w:t>
            </w:r>
          </w:p>
          <w:p w14:paraId="7186FBBF"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immeuble VARCHAR(10),</w:t>
            </w:r>
          </w:p>
          <w:p w14:paraId="6274B650"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residence VARCHAR(20),</w:t>
            </w:r>
          </w:p>
          <w:p w14:paraId="3283096F"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numero VARCHAR(5),</w:t>
            </w:r>
          </w:p>
          <w:p w14:paraId="680DB02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voie VARCHAR(50),</w:t>
            </w:r>
          </w:p>
          <w:p w14:paraId="702BB74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place VARCHAR(50),</w:t>
            </w:r>
          </w:p>
          <w:p w14:paraId="582353AB"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code VARCHAR(5) NOT NULL,</w:t>
            </w:r>
          </w:p>
          <w:p w14:paraId="5E4DB38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ville VARCHAR(20) NOT NULL,</w:t>
            </w:r>
          </w:p>
          <w:p w14:paraId="65EDAEF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pays VARCHAR(20) DEFAULT 'FRANCE' NOT NULL,</w:t>
            </w:r>
          </w:p>
          <w:p w14:paraId="6A5E20E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commentaire TEXT, -- pour un code de digicode ou informations complémentaires</w:t>
            </w:r>
          </w:p>
          <w:p w14:paraId="382142B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PRIMARY KEY (id)</w:t>
            </w:r>
          </w:p>
          <w:p w14:paraId="6F08550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2DB3718C"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adresse;</w:t>
            </w:r>
          </w:p>
          <w:p w14:paraId="5817C6B9" w14:textId="77777777" w:rsidR="001070A7" w:rsidRPr="001070A7" w:rsidRDefault="001070A7" w:rsidP="001070A7">
            <w:pPr>
              <w:jc w:val="left"/>
              <w:rPr>
                <w:rFonts w:ascii="Consolas" w:hAnsi="Consolas"/>
                <w:sz w:val="20"/>
                <w:szCs w:val="20"/>
              </w:rPr>
            </w:pPr>
          </w:p>
          <w:p w14:paraId="232F9042" w14:textId="77777777" w:rsidR="001070A7" w:rsidRPr="001070A7" w:rsidRDefault="001070A7" w:rsidP="001070A7">
            <w:pPr>
              <w:jc w:val="left"/>
              <w:rPr>
                <w:rFonts w:ascii="Consolas" w:hAnsi="Consolas"/>
                <w:sz w:val="20"/>
                <w:szCs w:val="20"/>
              </w:rPr>
            </w:pPr>
            <w:r w:rsidRPr="001070A7">
              <w:rPr>
                <w:rFonts w:ascii="Consolas" w:hAnsi="Consolas"/>
                <w:sz w:val="20"/>
                <w:szCs w:val="20"/>
              </w:rPr>
              <w:t>-- trigger pour vérifier l'insertion d'adresse unique</w:t>
            </w:r>
          </w:p>
          <w:p w14:paraId="72BE00C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TRIGGER IF EXISTS before_insert_adresse;</w:t>
            </w:r>
          </w:p>
          <w:p w14:paraId="7E30B31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2D53B9F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CREATE TRIGGER before_insert_adresse </w:t>
            </w:r>
          </w:p>
          <w:p w14:paraId="001345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BEFORE INSERT ON adresse FOR EACH ROW</w:t>
            </w:r>
          </w:p>
          <w:p w14:paraId="7E5D2AF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BEGIN</w:t>
            </w:r>
          </w:p>
          <w:p w14:paraId="57472BA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DECLARE existedeja INTEGER;</w:t>
            </w:r>
          </w:p>
          <w:p w14:paraId="6062F4B1" w14:textId="77777777" w:rsidR="001070A7" w:rsidRPr="001070A7" w:rsidRDefault="001070A7" w:rsidP="001070A7">
            <w:pPr>
              <w:jc w:val="left"/>
              <w:rPr>
                <w:rFonts w:ascii="Consolas" w:hAnsi="Consolas"/>
                <w:sz w:val="20"/>
                <w:szCs w:val="20"/>
                <w:lang w:val="en-GB"/>
              </w:rPr>
            </w:pPr>
          </w:p>
          <w:p w14:paraId="4F5225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SELECT COUNT(*) INTO existedeja </w:t>
            </w:r>
          </w:p>
          <w:p w14:paraId="1D7A90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FROM adresse </w:t>
            </w:r>
          </w:p>
          <w:p w14:paraId="0217464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WHERE  IFNULL(appartement,'NULL') = IFNULL(NEW.appartement,'NULL')</w:t>
            </w:r>
          </w:p>
          <w:p w14:paraId="51EF7AF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IFNULL(etage,'NULL') = IFNULL(NEW.etage,'NULL')</w:t>
            </w:r>
          </w:p>
          <w:p w14:paraId="6B4C3A0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IFNULL(couloir,'NULL') = IFNULL(NEW.couloir,'NULL')</w:t>
            </w:r>
          </w:p>
          <w:p w14:paraId="665B24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IFNULL(escalier,'NULL') = IFNULL(NEW.escalier,'NULL')</w:t>
            </w:r>
          </w:p>
          <w:p w14:paraId="5194AD1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IFNULL(entree,'NULL') = IFNULL(NEW.entree,'NULL')</w:t>
            </w:r>
          </w:p>
          <w:p w14:paraId="4FC18D6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IFNULL(immeuble,'NULL') = IFNULL(NEW.immeuble,'NULL')</w:t>
            </w:r>
          </w:p>
          <w:p w14:paraId="4F5B2CF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IFNULL(residence,'NULL') = IFNULL(NEW.residence,'NULL')</w:t>
            </w:r>
          </w:p>
          <w:p w14:paraId="77D809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IFNULL(numero,'NULL') = IFNULL(NEW.numero,'NULL')</w:t>
            </w:r>
          </w:p>
          <w:p w14:paraId="35DFCFA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IFNULL(voie,'NULL') = IFNULL(NEW.voie,'NULL')</w:t>
            </w:r>
          </w:p>
          <w:p w14:paraId="662D04D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IFNULL(place,'NULL') = IFNULL(NEW.place,'NULL')</w:t>
            </w:r>
          </w:p>
          <w:p w14:paraId="6820870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IFNULL(code,'NULL') = IFNULL(NEW.code,'NULL')</w:t>
            </w:r>
          </w:p>
          <w:p w14:paraId="42E8CAD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IFNULL(ville,'NULL') = IFNULL(NEW.ville,'NULL')</w:t>
            </w:r>
          </w:p>
          <w:p w14:paraId="77BB90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IFNULL(pays,'NULL') = IFNULL(NEW.pays,'NULL');</w:t>
            </w:r>
          </w:p>
          <w:p w14:paraId="71ACD10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t>
            </w:r>
          </w:p>
          <w:p w14:paraId="0DDB7A5F"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IF existedeja &gt; 0 THEN</w:t>
            </w:r>
          </w:p>
          <w:p w14:paraId="37F241FD"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INSERT INTO erreur (message) VALUES ('ERREUR : l''adresse doit être unique!');</w:t>
            </w:r>
          </w:p>
          <w:p w14:paraId="63DA589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END IF;</w:t>
            </w:r>
          </w:p>
          <w:p w14:paraId="4A8525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END |</w:t>
            </w:r>
          </w:p>
          <w:p w14:paraId="70FD2D8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3BC8F940" w14:textId="77777777" w:rsidR="001070A7" w:rsidRPr="001070A7" w:rsidRDefault="001070A7" w:rsidP="001070A7">
            <w:pPr>
              <w:jc w:val="left"/>
              <w:rPr>
                <w:rFonts w:ascii="Consolas" w:hAnsi="Consolas"/>
                <w:sz w:val="20"/>
                <w:szCs w:val="20"/>
                <w:lang w:val="en-GB"/>
              </w:rPr>
            </w:pPr>
          </w:p>
          <w:p w14:paraId="280ED8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TRIGGER IF EXISTS before_update_adresse;</w:t>
            </w:r>
          </w:p>
          <w:p w14:paraId="5C8CE9D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24F3140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CREATE TRIGGER before_update_adresse </w:t>
            </w:r>
          </w:p>
          <w:p w14:paraId="1C550C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BEFORE UPDATE ON adresse FOR EACH ROW</w:t>
            </w:r>
          </w:p>
          <w:p w14:paraId="05D69C9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BEGIN</w:t>
            </w:r>
          </w:p>
          <w:p w14:paraId="1541C5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DECLARE existedeja INTEGER;</w:t>
            </w:r>
          </w:p>
          <w:p w14:paraId="17431413" w14:textId="77777777" w:rsidR="001070A7" w:rsidRPr="001070A7" w:rsidRDefault="001070A7" w:rsidP="001070A7">
            <w:pPr>
              <w:jc w:val="left"/>
              <w:rPr>
                <w:rFonts w:ascii="Consolas" w:hAnsi="Consolas"/>
                <w:sz w:val="20"/>
                <w:szCs w:val="20"/>
                <w:lang w:val="en-GB"/>
              </w:rPr>
            </w:pPr>
          </w:p>
          <w:p w14:paraId="0365DC7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SELECT COUNT(*) INTO existedeja </w:t>
            </w:r>
          </w:p>
          <w:p w14:paraId="75C6B61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FROM adresse </w:t>
            </w:r>
          </w:p>
          <w:p w14:paraId="63445E6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WHERE  IFNULL(appartement,'NULL') = IFNULL(NEW.appartement,'NULL')</w:t>
            </w:r>
          </w:p>
          <w:p w14:paraId="50E7864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IFNULL(etage,'NULL') = IFNULL(NEW.etage,'NULL')</w:t>
            </w:r>
          </w:p>
          <w:p w14:paraId="5D17A7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IFNULL(couloir,'NULL') = IFNULL(NEW.couloir,'NULL')</w:t>
            </w:r>
          </w:p>
          <w:p w14:paraId="6F7002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IFNULL(escalier,'NULL') = IFNULL(NEW.escalier,'NULL')</w:t>
            </w:r>
          </w:p>
          <w:p w14:paraId="371DAA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IFNULL(entree,'NULL') = IFNULL(NEW.entree,'NULL')</w:t>
            </w:r>
          </w:p>
          <w:p w14:paraId="0835A3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IFNULL(immeuble,'NULL') = IFNULL(NEW.immeuble,'NULL')</w:t>
            </w:r>
          </w:p>
          <w:p w14:paraId="0CD6B4B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IFNULL(residence,'NULL') = IFNULL(NEW.residence,'NULL')</w:t>
            </w:r>
          </w:p>
          <w:p w14:paraId="23DEC4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IFNULL(numero,'NULL') = IFNULL(NEW.numero,'NULL')</w:t>
            </w:r>
          </w:p>
          <w:p w14:paraId="343429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IFNULL(voie,'NULL') = IFNULL(NEW.voie,'NULL')</w:t>
            </w:r>
          </w:p>
          <w:p w14:paraId="5027440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IFNULL(place,'NULL') = IFNULL(NEW.place,'NULL')</w:t>
            </w:r>
          </w:p>
          <w:p w14:paraId="0D6A525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IFNULL(code,'NULL') = IFNULL(NEW.code,'NULL')</w:t>
            </w:r>
          </w:p>
          <w:p w14:paraId="42E555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IFNULL(ville,'NULL') = IFNULL(NEW.ville,'NULL')</w:t>
            </w:r>
          </w:p>
          <w:p w14:paraId="731897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AND IFNULL(pays,'NULL') = IFNULL(NEW.pays,'NULL');</w:t>
            </w:r>
          </w:p>
          <w:p w14:paraId="1174F14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w:t>
            </w:r>
          </w:p>
          <w:p w14:paraId="4E5A21AA"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IF existedeja &gt; 0 THEN</w:t>
            </w:r>
          </w:p>
          <w:p w14:paraId="72CA58E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INSERT INTO erreur (message) VALUES ('ERREUR : l''adresse doit être unique!');</w:t>
            </w:r>
          </w:p>
          <w:p w14:paraId="57C1E0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END IF;</w:t>
            </w:r>
          </w:p>
          <w:p w14:paraId="43DDB3F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END |</w:t>
            </w:r>
          </w:p>
          <w:p w14:paraId="2B4CFCF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DELIMITER ;</w:t>
            </w:r>
          </w:p>
          <w:p w14:paraId="43917675" w14:textId="77777777" w:rsidR="001070A7" w:rsidRPr="001070A7" w:rsidRDefault="001070A7" w:rsidP="001070A7">
            <w:pPr>
              <w:jc w:val="left"/>
              <w:rPr>
                <w:rFonts w:ascii="Consolas" w:hAnsi="Consolas"/>
                <w:sz w:val="20"/>
                <w:szCs w:val="20"/>
                <w:lang w:val="en-GB"/>
              </w:rPr>
            </w:pPr>
          </w:p>
          <w:p w14:paraId="3E7A417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FOURNISSEUR #</w:t>
            </w:r>
          </w:p>
          <w:p w14:paraId="732E5FB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fournisseur;</w:t>
            </w:r>
          </w:p>
          <w:p w14:paraId="551A3E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fournisseur (</w:t>
            </w:r>
          </w:p>
          <w:p w14:paraId="6AD5F05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2C72DD1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4D98123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5DFFD2E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email VARCHAR(255) NOT NULL,</w:t>
            </w:r>
          </w:p>
          <w:p w14:paraId="3A4A924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59D9932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(id,nom)</w:t>
            </w:r>
          </w:p>
          <w:p w14:paraId="0AEEA9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00E9F3D7" w14:textId="77777777" w:rsidR="001070A7" w:rsidRPr="001070A7" w:rsidRDefault="001070A7" w:rsidP="001070A7">
            <w:pPr>
              <w:jc w:val="left"/>
              <w:rPr>
                <w:rFonts w:ascii="Consolas" w:hAnsi="Consolas"/>
                <w:sz w:val="20"/>
                <w:szCs w:val="20"/>
                <w:lang w:val="en-GB"/>
              </w:rPr>
            </w:pPr>
          </w:p>
          <w:p w14:paraId="2A3C2C24"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61761AE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fournisseur ADD CONSTRAINT adresse_fournisseur_fk</w:t>
            </w:r>
          </w:p>
          <w:p w14:paraId="0AF3BDC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43C3EB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4E2521C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018D07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1A54C6C2" w14:textId="77777777" w:rsidR="001070A7" w:rsidRPr="001070A7" w:rsidRDefault="001070A7" w:rsidP="001070A7">
            <w:pPr>
              <w:jc w:val="left"/>
              <w:rPr>
                <w:rFonts w:ascii="Consolas" w:hAnsi="Consolas"/>
                <w:sz w:val="20"/>
                <w:szCs w:val="20"/>
                <w:lang w:val="en-GB"/>
              </w:rPr>
            </w:pPr>
          </w:p>
          <w:p w14:paraId="4159C1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fournisseur;</w:t>
            </w:r>
          </w:p>
          <w:p w14:paraId="2B507E2F" w14:textId="77777777" w:rsidR="001070A7" w:rsidRPr="001070A7" w:rsidRDefault="001070A7" w:rsidP="001070A7">
            <w:pPr>
              <w:jc w:val="left"/>
              <w:rPr>
                <w:rFonts w:ascii="Consolas" w:hAnsi="Consolas"/>
                <w:sz w:val="20"/>
                <w:szCs w:val="20"/>
                <w:lang w:val="en-GB"/>
              </w:rPr>
            </w:pPr>
          </w:p>
          <w:p w14:paraId="4A059A81" w14:textId="77777777" w:rsidR="001070A7" w:rsidRPr="001070A7" w:rsidRDefault="001070A7" w:rsidP="001070A7">
            <w:pPr>
              <w:jc w:val="left"/>
              <w:rPr>
                <w:rFonts w:ascii="Consolas" w:hAnsi="Consolas"/>
                <w:sz w:val="20"/>
                <w:szCs w:val="20"/>
                <w:lang w:val="en-GB"/>
              </w:rPr>
            </w:pPr>
          </w:p>
          <w:p w14:paraId="540521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MAGASIN #</w:t>
            </w:r>
          </w:p>
          <w:p w14:paraId="63CFEA8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magasin;</w:t>
            </w:r>
          </w:p>
          <w:p w14:paraId="3A65C5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magasin (</w:t>
            </w:r>
          </w:p>
          <w:p w14:paraId="6D60BFE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33AFCB2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7A10775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64BF5A4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email VARCHAR(255) NOT NULL,</w:t>
            </w:r>
          </w:p>
          <w:p w14:paraId="1BF885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2835DC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(id,nom)</w:t>
            </w:r>
          </w:p>
          <w:p w14:paraId="356309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374D801" w14:textId="77777777" w:rsidR="001070A7" w:rsidRPr="001070A7" w:rsidRDefault="001070A7" w:rsidP="001070A7">
            <w:pPr>
              <w:jc w:val="left"/>
              <w:rPr>
                <w:rFonts w:ascii="Consolas" w:hAnsi="Consolas"/>
                <w:sz w:val="20"/>
                <w:szCs w:val="20"/>
                <w:lang w:val="en-GB"/>
              </w:rPr>
            </w:pPr>
          </w:p>
          <w:p w14:paraId="248F5D88"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2B03E29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magasin ADD CONSTRAINT adresse_magasin_fk</w:t>
            </w:r>
          </w:p>
          <w:p w14:paraId="4F1910A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0F9FAC6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7BA6DD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4B97627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09A8CE7E" w14:textId="77777777" w:rsidR="001070A7" w:rsidRPr="001070A7" w:rsidRDefault="001070A7" w:rsidP="001070A7">
            <w:pPr>
              <w:jc w:val="left"/>
              <w:rPr>
                <w:rFonts w:ascii="Consolas" w:hAnsi="Consolas"/>
                <w:sz w:val="20"/>
                <w:szCs w:val="20"/>
                <w:lang w:val="en-GB"/>
              </w:rPr>
            </w:pPr>
          </w:p>
          <w:p w14:paraId="2C065CCA"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magasin</w:t>
            </w:r>
          </w:p>
          <w:p w14:paraId="0B2280E3" w14:textId="77777777" w:rsidR="001070A7" w:rsidRPr="001070A7" w:rsidRDefault="001070A7" w:rsidP="001070A7">
            <w:pPr>
              <w:jc w:val="left"/>
              <w:rPr>
                <w:rFonts w:ascii="Consolas" w:hAnsi="Consolas"/>
                <w:sz w:val="20"/>
                <w:szCs w:val="20"/>
              </w:rPr>
            </w:pPr>
            <w:r w:rsidRPr="001070A7">
              <w:rPr>
                <w:rFonts w:ascii="Consolas" w:hAnsi="Consolas"/>
                <w:sz w:val="20"/>
                <w:szCs w:val="20"/>
              </w:rPr>
              <w:t>ADD INDEX magasin_nom_idx (nom);</w:t>
            </w:r>
          </w:p>
          <w:p w14:paraId="45B72D3A" w14:textId="77777777" w:rsidR="001070A7" w:rsidRPr="001070A7" w:rsidRDefault="001070A7" w:rsidP="001070A7">
            <w:pPr>
              <w:jc w:val="left"/>
              <w:rPr>
                <w:rFonts w:ascii="Consolas" w:hAnsi="Consolas"/>
                <w:sz w:val="20"/>
                <w:szCs w:val="20"/>
              </w:rPr>
            </w:pPr>
          </w:p>
          <w:p w14:paraId="1F4EDCB8"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magasin;</w:t>
            </w:r>
          </w:p>
          <w:p w14:paraId="2F763FBC" w14:textId="77777777" w:rsidR="001070A7" w:rsidRPr="001070A7" w:rsidRDefault="001070A7" w:rsidP="001070A7">
            <w:pPr>
              <w:jc w:val="left"/>
              <w:rPr>
                <w:rFonts w:ascii="Consolas" w:hAnsi="Consolas"/>
                <w:sz w:val="20"/>
                <w:szCs w:val="20"/>
              </w:rPr>
            </w:pPr>
          </w:p>
          <w:p w14:paraId="6677CE4F" w14:textId="77777777" w:rsidR="001070A7" w:rsidRPr="001070A7" w:rsidRDefault="001070A7" w:rsidP="001070A7">
            <w:pPr>
              <w:jc w:val="left"/>
              <w:rPr>
                <w:rFonts w:ascii="Consolas" w:hAnsi="Consolas"/>
                <w:sz w:val="20"/>
                <w:szCs w:val="20"/>
              </w:rPr>
            </w:pPr>
          </w:p>
          <w:p w14:paraId="1D32A3B0"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3ABE5B7F" w14:textId="77777777" w:rsidR="001070A7" w:rsidRPr="001070A7" w:rsidRDefault="001070A7" w:rsidP="001070A7">
            <w:pPr>
              <w:jc w:val="left"/>
              <w:rPr>
                <w:rFonts w:ascii="Consolas" w:hAnsi="Consolas"/>
                <w:sz w:val="20"/>
                <w:szCs w:val="20"/>
              </w:rPr>
            </w:pPr>
            <w:r w:rsidRPr="001070A7">
              <w:rPr>
                <w:rFonts w:ascii="Consolas" w:hAnsi="Consolas"/>
                <w:sz w:val="20"/>
                <w:szCs w:val="20"/>
              </w:rPr>
              <w:t>#                                                                  UTILISATEUR #</w:t>
            </w:r>
          </w:p>
          <w:p w14:paraId="33C8F8B2"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3FF98B2C" w14:textId="77777777" w:rsidR="001070A7" w:rsidRPr="001070A7" w:rsidRDefault="001070A7" w:rsidP="001070A7">
            <w:pPr>
              <w:jc w:val="left"/>
              <w:rPr>
                <w:rFonts w:ascii="Consolas" w:hAnsi="Consolas"/>
                <w:sz w:val="20"/>
                <w:szCs w:val="20"/>
              </w:rPr>
            </w:pPr>
          </w:p>
          <w:p w14:paraId="635CEDE6" w14:textId="77777777" w:rsidR="001070A7" w:rsidRPr="001070A7" w:rsidRDefault="001070A7" w:rsidP="001070A7">
            <w:pPr>
              <w:jc w:val="left"/>
              <w:rPr>
                <w:rFonts w:ascii="Consolas" w:hAnsi="Consolas"/>
                <w:sz w:val="20"/>
                <w:szCs w:val="20"/>
              </w:rPr>
            </w:pPr>
            <w:r w:rsidRPr="001070A7">
              <w:rPr>
                <w:rFonts w:ascii="Consolas" w:hAnsi="Consolas"/>
                <w:sz w:val="20"/>
                <w:szCs w:val="20"/>
              </w:rPr>
              <w:t>################################################################## UTILISATEUR #</w:t>
            </w:r>
          </w:p>
          <w:p w14:paraId="7F1F855D"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utilisateur;</w:t>
            </w:r>
          </w:p>
          <w:p w14:paraId="774C47C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utilisateur (</w:t>
            </w:r>
          </w:p>
          <w:p w14:paraId="446B8F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6D7EC06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civilite ENUM('Mlle','Mme','M') NOT NULL,</w:t>
            </w:r>
          </w:p>
          <w:p w14:paraId="32A75EA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VARCHAR(50) NOT NULL,</w:t>
            </w:r>
          </w:p>
          <w:p w14:paraId="59E6C14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prenom VARCHAR(50) NOT NULL,</w:t>
            </w:r>
          </w:p>
          <w:p w14:paraId="0491726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login VARCHAR(50) NOT NULL UNIQUE,</w:t>
            </w:r>
          </w:p>
          <w:p w14:paraId="5ADE6FF8"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mot_de_passe VARCHAR(255) NOT NULL,</w:t>
            </w:r>
          </w:p>
          <w:p w14:paraId="227A70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magasin_id INT UNSIGNED NOT NULL,</w:t>
            </w:r>
          </w:p>
          <w:p w14:paraId="4E4593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E46F5C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6350BC38" w14:textId="77777777" w:rsidR="001070A7" w:rsidRPr="001070A7" w:rsidRDefault="001070A7" w:rsidP="001070A7">
            <w:pPr>
              <w:jc w:val="left"/>
              <w:rPr>
                <w:rFonts w:ascii="Consolas" w:hAnsi="Consolas"/>
                <w:sz w:val="20"/>
                <w:szCs w:val="20"/>
                <w:lang w:val="en-GB"/>
              </w:rPr>
            </w:pPr>
          </w:p>
          <w:p w14:paraId="2B51AF20"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utilisateur est lié à un magasin par son identifiant</w:t>
            </w:r>
          </w:p>
          <w:p w14:paraId="77B81EF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utilisateur ADD CONSTRAINT magasin_utilisateur_fk</w:t>
            </w:r>
          </w:p>
          <w:p w14:paraId="6D89AAD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(magasin_id)</w:t>
            </w:r>
          </w:p>
          <w:p w14:paraId="556D1A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magasin (id)</w:t>
            </w:r>
          </w:p>
          <w:p w14:paraId="55A388C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DC3F3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614FCD47" w14:textId="77777777" w:rsidR="001070A7" w:rsidRPr="001070A7" w:rsidRDefault="001070A7" w:rsidP="001070A7">
            <w:pPr>
              <w:jc w:val="left"/>
              <w:rPr>
                <w:rFonts w:ascii="Consolas" w:hAnsi="Consolas"/>
                <w:sz w:val="20"/>
                <w:szCs w:val="20"/>
                <w:lang w:val="en-GB"/>
              </w:rPr>
            </w:pPr>
          </w:p>
          <w:p w14:paraId="4D83065E" w14:textId="77777777" w:rsidR="001070A7" w:rsidRPr="001070A7" w:rsidRDefault="001070A7" w:rsidP="001070A7">
            <w:pPr>
              <w:jc w:val="left"/>
              <w:rPr>
                <w:rFonts w:ascii="Consolas" w:hAnsi="Consolas"/>
                <w:sz w:val="20"/>
                <w:szCs w:val="20"/>
              </w:rPr>
            </w:pPr>
            <w:r w:rsidRPr="001070A7">
              <w:rPr>
                <w:rFonts w:ascii="Consolas" w:hAnsi="Consolas"/>
                <w:sz w:val="20"/>
                <w:szCs w:val="20"/>
              </w:rPr>
              <w:t>-- ajout d'un index pour une recherche sur les noms</w:t>
            </w:r>
          </w:p>
          <w:p w14:paraId="36981B5E"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utilisateur</w:t>
            </w:r>
          </w:p>
          <w:p w14:paraId="045EA91D" w14:textId="77777777" w:rsidR="001070A7" w:rsidRPr="001070A7" w:rsidRDefault="001070A7" w:rsidP="001070A7">
            <w:pPr>
              <w:jc w:val="left"/>
              <w:rPr>
                <w:rFonts w:ascii="Consolas" w:hAnsi="Consolas"/>
                <w:sz w:val="20"/>
                <w:szCs w:val="20"/>
              </w:rPr>
            </w:pPr>
            <w:r w:rsidRPr="001070A7">
              <w:rPr>
                <w:rFonts w:ascii="Consolas" w:hAnsi="Consolas"/>
                <w:sz w:val="20"/>
                <w:szCs w:val="20"/>
              </w:rPr>
              <w:t>ADD INDEX utilisateur_nom_idx (nom);</w:t>
            </w:r>
          </w:p>
          <w:p w14:paraId="3E8A6758" w14:textId="77777777" w:rsidR="001070A7" w:rsidRPr="001070A7" w:rsidRDefault="001070A7" w:rsidP="001070A7">
            <w:pPr>
              <w:jc w:val="left"/>
              <w:rPr>
                <w:rFonts w:ascii="Consolas" w:hAnsi="Consolas"/>
                <w:sz w:val="20"/>
                <w:szCs w:val="20"/>
              </w:rPr>
            </w:pPr>
          </w:p>
          <w:p w14:paraId="5EAB827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utilisateur;</w:t>
            </w:r>
          </w:p>
          <w:p w14:paraId="74B82355" w14:textId="77777777" w:rsidR="001070A7" w:rsidRPr="001070A7" w:rsidRDefault="001070A7" w:rsidP="001070A7">
            <w:pPr>
              <w:jc w:val="left"/>
              <w:rPr>
                <w:rFonts w:ascii="Consolas" w:hAnsi="Consolas"/>
                <w:sz w:val="20"/>
                <w:szCs w:val="20"/>
                <w:lang w:val="en-GB"/>
              </w:rPr>
            </w:pPr>
          </w:p>
          <w:p w14:paraId="57305E80" w14:textId="77777777" w:rsidR="001070A7" w:rsidRPr="001070A7" w:rsidRDefault="001070A7" w:rsidP="001070A7">
            <w:pPr>
              <w:jc w:val="left"/>
              <w:rPr>
                <w:rFonts w:ascii="Consolas" w:hAnsi="Consolas"/>
                <w:sz w:val="20"/>
                <w:szCs w:val="20"/>
                <w:lang w:val="en-GB"/>
              </w:rPr>
            </w:pPr>
          </w:p>
          <w:p w14:paraId="75A6409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EMPLOYE #</w:t>
            </w:r>
          </w:p>
          <w:p w14:paraId="0609F1B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employe;</w:t>
            </w:r>
          </w:p>
          <w:p w14:paraId="468B17A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employe (</w:t>
            </w:r>
          </w:p>
          <w:p w14:paraId="61174C8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55DF3E8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role ENUM ('Accueil','Pizzaiolo','Livreur','Manager',</w:t>
            </w:r>
          </w:p>
          <w:p w14:paraId="706F251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'Gestionnaire','Comptable','Direction') NOT NULL,</w:t>
            </w:r>
          </w:p>
          <w:p w14:paraId="72F013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w:t>
            </w:r>
          </w:p>
          <w:p w14:paraId="7F1C2AAA"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69DB810" w14:textId="77777777" w:rsidR="001070A7" w:rsidRPr="001070A7" w:rsidRDefault="001070A7" w:rsidP="001070A7">
            <w:pPr>
              <w:jc w:val="left"/>
              <w:rPr>
                <w:rFonts w:ascii="Consolas" w:hAnsi="Consolas"/>
                <w:sz w:val="20"/>
                <w:szCs w:val="20"/>
              </w:rPr>
            </w:pPr>
          </w:p>
          <w:p w14:paraId="1BAB24D7" w14:textId="77777777" w:rsidR="001070A7" w:rsidRPr="001070A7" w:rsidRDefault="001070A7" w:rsidP="001070A7">
            <w:pPr>
              <w:jc w:val="left"/>
              <w:rPr>
                <w:rFonts w:ascii="Consolas" w:hAnsi="Consolas"/>
                <w:sz w:val="20"/>
                <w:szCs w:val="20"/>
              </w:rPr>
            </w:pPr>
            <w:r w:rsidRPr="001070A7">
              <w:rPr>
                <w:rFonts w:ascii="Consolas" w:hAnsi="Consolas"/>
                <w:sz w:val="20"/>
                <w:szCs w:val="20"/>
              </w:rPr>
              <w:t>--un employé est un utilisateur</w:t>
            </w:r>
          </w:p>
          <w:p w14:paraId="0FB11CA8"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employe ADD CONSTRAINT utilisateur_employe_fk</w:t>
            </w:r>
          </w:p>
          <w:p w14:paraId="18A516A0"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1061B771"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0FC73030"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67905583"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272D65A6" w14:textId="77777777" w:rsidR="001070A7" w:rsidRPr="001070A7" w:rsidRDefault="001070A7" w:rsidP="001070A7">
            <w:pPr>
              <w:jc w:val="left"/>
              <w:rPr>
                <w:rFonts w:ascii="Consolas" w:hAnsi="Consolas"/>
                <w:sz w:val="20"/>
                <w:szCs w:val="20"/>
              </w:rPr>
            </w:pPr>
          </w:p>
          <w:p w14:paraId="13A149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employe;</w:t>
            </w:r>
          </w:p>
          <w:p w14:paraId="2D9635CB" w14:textId="77777777" w:rsidR="001070A7" w:rsidRPr="001070A7" w:rsidRDefault="001070A7" w:rsidP="001070A7">
            <w:pPr>
              <w:jc w:val="left"/>
              <w:rPr>
                <w:rFonts w:ascii="Consolas" w:hAnsi="Consolas"/>
                <w:sz w:val="20"/>
                <w:szCs w:val="20"/>
                <w:lang w:val="en-GB"/>
              </w:rPr>
            </w:pPr>
          </w:p>
          <w:p w14:paraId="769A82B0" w14:textId="77777777" w:rsidR="001070A7" w:rsidRPr="001070A7" w:rsidRDefault="001070A7" w:rsidP="001070A7">
            <w:pPr>
              <w:jc w:val="left"/>
              <w:rPr>
                <w:rFonts w:ascii="Consolas" w:hAnsi="Consolas"/>
                <w:sz w:val="20"/>
                <w:szCs w:val="20"/>
                <w:lang w:val="en-GB"/>
              </w:rPr>
            </w:pPr>
          </w:p>
          <w:p w14:paraId="209480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CLIENT #</w:t>
            </w:r>
          </w:p>
          <w:p w14:paraId="7C2174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client;</w:t>
            </w:r>
          </w:p>
          <w:p w14:paraId="2A7E81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client (</w:t>
            </w:r>
          </w:p>
          <w:p w14:paraId="52439DE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070D7EE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telephone VARCHAR(10) NOT NULL,</w:t>
            </w:r>
          </w:p>
          <w:p w14:paraId="2BC9876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6D5B87ED"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email VARCHAR(255) NOT NULL UNIQUE,</w:t>
            </w:r>
          </w:p>
          <w:p w14:paraId="6B7A7A51"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PRIMARY KEY (utilisateur_id)</w:t>
            </w:r>
          </w:p>
          <w:p w14:paraId="54B372E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34CF7E5" w14:textId="77777777" w:rsidR="001070A7" w:rsidRPr="001070A7" w:rsidRDefault="001070A7" w:rsidP="001070A7">
            <w:pPr>
              <w:jc w:val="left"/>
              <w:rPr>
                <w:rFonts w:ascii="Consolas" w:hAnsi="Consolas"/>
                <w:sz w:val="20"/>
                <w:szCs w:val="20"/>
              </w:rPr>
            </w:pPr>
          </w:p>
          <w:p w14:paraId="3ACEC117" w14:textId="77777777" w:rsidR="001070A7" w:rsidRPr="001070A7" w:rsidRDefault="001070A7" w:rsidP="001070A7">
            <w:pPr>
              <w:jc w:val="left"/>
              <w:rPr>
                <w:rFonts w:ascii="Consolas" w:hAnsi="Consolas"/>
                <w:sz w:val="20"/>
                <w:szCs w:val="20"/>
              </w:rPr>
            </w:pPr>
            <w:r w:rsidRPr="001070A7">
              <w:rPr>
                <w:rFonts w:ascii="Consolas" w:hAnsi="Consolas"/>
                <w:sz w:val="20"/>
                <w:szCs w:val="20"/>
              </w:rPr>
              <w:t>--un client est un utilisateur</w:t>
            </w:r>
          </w:p>
          <w:p w14:paraId="28D2725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client ADD CONSTRAINT utilisateur_client_fk</w:t>
            </w:r>
          </w:p>
          <w:p w14:paraId="2C793C10"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4201FE17"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617D8EBF"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28DA1FC9"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53023929" w14:textId="77777777" w:rsidR="001070A7" w:rsidRPr="001070A7" w:rsidRDefault="001070A7" w:rsidP="001070A7">
            <w:pPr>
              <w:jc w:val="left"/>
              <w:rPr>
                <w:rFonts w:ascii="Consolas" w:hAnsi="Consolas"/>
                <w:sz w:val="20"/>
                <w:szCs w:val="20"/>
              </w:rPr>
            </w:pPr>
          </w:p>
          <w:p w14:paraId="1757BD41"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l'identifiant de l'adresse et la la table adresse sont liés</w:t>
            </w:r>
          </w:p>
          <w:p w14:paraId="1C04148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client ADD CONSTRAINT adresse_client_fk</w:t>
            </w:r>
          </w:p>
          <w:p w14:paraId="6394FF9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661E680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3789870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320E9B2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563A938" w14:textId="77777777" w:rsidR="001070A7" w:rsidRPr="001070A7" w:rsidRDefault="001070A7" w:rsidP="001070A7">
            <w:pPr>
              <w:jc w:val="left"/>
              <w:rPr>
                <w:rFonts w:ascii="Consolas" w:hAnsi="Consolas"/>
                <w:sz w:val="20"/>
                <w:szCs w:val="20"/>
                <w:lang w:val="en-GB"/>
              </w:rPr>
            </w:pPr>
          </w:p>
          <w:p w14:paraId="0B5FB9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client;</w:t>
            </w:r>
          </w:p>
          <w:p w14:paraId="724B6E0E" w14:textId="77777777" w:rsidR="001070A7" w:rsidRPr="001070A7" w:rsidRDefault="001070A7" w:rsidP="001070A7">
            <w:pPr>
              <w:jc w:val="left"/>
              <w:rPr>
                <w:rFonts w:ascii="Consolas" w:hAnsi="Consolas"/>
                <w:sz w:val="20"/>
                <w:szCs w:val="20"/>
                <w:lang w:val="en-GB"/>
              </w:rPr>
            </w:pPr>
          </w:p>
          <w:p w14:paraId="52CA07B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2B9708C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PRODUIT #</w:t>
            </w:r>
          </w:p>
          <w:p w14:paraId="5C3828C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71808758" w14:textId="77777777" w:rsidR="001070A7" w:rsidRPr="001070A7" w:rsidRDefault="001070A7" w:rsidP="001070A7">
            <w:pPr>
              <w:jc w:val="left"/>
              <w:rPr>
                <w:rFonts w:ascii="Consolas" w:hAnsi="Consolas"/>
                <w:sz w:val="20"/>
                <w:szCs w:val="20"/>
                <w:lang w:val="en-GB"/>
              </w:rPr>
            </w:pPr>
          </w:p>
          <w:p w14:paraId="6AD5383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 # </w:t>
            </w:r>
          </w:p>
          <w:p w14:paraId="10DBBDB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produit;</w:t>
            </w:r>
          </w:p>
          <w:p w14:paraId="59095CC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produit (</w:t>
            </w:r>
          </w:p>
          <w:p w14:paraId="57386B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2A7DEC1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designation VARCHAR(100) UNIQUE NOT NULL,</w:t>
            </w:r>
          </w:p>
          <w:p w14:paraId="3BD82B9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categorie ENUM ('pack','vrac','ingrédient','pizza','boisson','dessert','emballage','sauce') NOT NULL,</w:t>
            </w:r>
          </w:p>
          <w:p w14:paraId="6F0D20E3"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fournisseur_id INT UNSIGNED,</w:t>
            </w:r>
          </w:p>
          <w:p w14:paraId="65B386EB"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reference VARCHAR(20),</w:t>
            </w:r>
          </w:p>
          <w:p w14:paraId="334BD94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quantite DECIMAL(5,2) DEFAULT (0.0),</w:t>
            </w:r>
          </w:p>
          <w:p w14:paraId="7FDB9F48"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unite VARCHAR(3),</w:t>
            </w:r>
          </w:p>
          <w:p w14:paraId="277A7E3A"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prix_achat_ht DECIMAL(5,2) DEFAULT (0.0),</w:t>
            </w:r>
          </w:p>
          <w:p w14:paraId="21492E4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prix_vente_ht DECIMAL(5,2) DEFAULT (0.0),</w:t>
            </w:r>
          </w:p>
          <w:p w14:paraId="0F81C8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tva_emporte DECIMAL(3,1) DEFAULT (10.0) NOT NULL,</w:t>
            </w:r>
          </w:p>
          <w:p w14:paraId="00E4FF5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tva_livre DECIMAL(3,1) DEFAULT (10.0) NOT NULL,</w:t>
            </w:r>
          </w:p>
          <w:p w14:paraId="6C241A7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40186F72"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478458E" w14:textId="77777777" w:rsidR="001070A7" w:rsidRPr="001070A7" w:rsidRDefault="001070A7" w:rsidP="001070A7">
            <w:pPr>
              <w:jc w:val="left"/>
              <w:rPr>
                <w:rFonts w:ascii="Consolas" w:hAnsi="Consolas"/>
                <w:sz w:val="20"/>
                <w:szCs w:val="20"/>
              </w:rPr>
            </w:pPr>
          </w:p>
          <w:p w14:paraId="15110399"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produit peut être lié à un fournisseur</w:t>
            </w:r>
          </w:p>
          <w:p w14:paraId="48C3C219"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produit ADD CONSTRAINT fournisseur_produit_fk</w:t>
            </w:r>
          </w:p>
          <w:p w14:paraId="18FA17C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(fournisseur_id)</w:t>
            </w:r>
          </w:p>
          <w:p w14:paraId="4D6F91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fournisseur (id)</w:t>
            </w:r>
          </w:p>
          <w:p w14:paraId="4C1A87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30BC576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4471645B" w14:textId="77777777" w:rsidR="001070A7" w:rsidRPr="001070A7" w:rsidRDefault="001070A7" w:rsidP="001070A7">
            <w:pPr>
              <w:jc w:val="left"/>
              <w:rPr>
                <w:rFonts w:ascii="Consolas" w:hAnsi="Consolas"/>
                <w:sz w:val="20"/>
                <w:szCs w:val="20"/>
                <w:lang w:val="en-GB"/>
              </w:rPr>
            </w:pPr>
          </w:p>
          <w:p w14:paraId="4D23C66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produit;</w:t>
            </w:r>
          </w:p>
          <w:p w14:paraId="707F6B54" w14:textId="77777777" w:rsidR="001070A7" w:rsidRPr="001070A7" w:rsidRDefault="001070A7" w:rsidP="001070A7">
            <w:pPr>
              <w:jc w:val="left"/>
              <w:rPr>
                <w:rFonts w:ascii="Consolas" w:hAnsi="Consolas"/>
                <w:sz w:val="20"/>
                <w:szCs w:val="20"/>
                <w:lang w:val="en-GB"/>
              </w:rPr>
            </w:pPr>
          </w:p>
          <w:p w14:paraId="634576C4" w14:textId="77777777" w:rsidR="001070A7" w:rsidRPr="001070A7" w:rsidRDefault="001070A7" w:rsidP="001070A7">
            <w:pPr>
              <w:jc w:val="left"/>
              <w:rPr>
                <w:rFonts w:ascii="Consolas" w:hAnsi="Consolas"/>
                <w:sz w:val="20"/>
                <w:szCs w:val="20"/>
                <w:lang w:val="en-GB"/>
              </w:rPr>
            </w:pPr>
          </w:p>
          <w:p w14:paraId="7AEA23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PREPARATION #</w:t>
            </w:r>
          </w:p>
          <w:p w14:paraId="036B7CB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preparation;</w:t>
            </w:r>
          </w:p>
          <w:p w14:paraId="4D9B14E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preparation (</w:t>
            </w:r>
          </w:p>
          <w:p w14:paraId="517E894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7E65906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recette TEXT NOT NULL,</w:t>
            </w:r>
          </w:p>
          <w:p w14:paraId="1961CC4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w:t>
            </w:r>
          </w:p>
          <w:p w14:paraId="57E6D29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D294B3C" w14:textId="77777777" w:rsidR="001070A7" w:rsidRPr="001070A7" w:rsidRDefault="001070A7" w:rsidP="001070A7">
            <w:pPr>
              <w:jc w:val="left"/>
              <w:rPr>
                <w:rFonts w:ascii="Consolas" w:hAnsi="Consolas"/>
                <w:sz w:val="20"/>
                <w:szCs w:val="20"/>
              </w:rPr>
            </w:pPr>
          </w:p>
          <w:p w14:paraId="443823F9"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 produit comme la pizza peut avoir une recette donc l'identifiant de la </w:t>
            </w:r>
          </w:p>
          <w:p w14:paraId="38C8E5DE" w14:textId="77777777" w:rsidR="001070A7" w:rsidRPr="001070A7" w:rsidRDefault="001070A7" w:rsidP="001070A7">
            <w:pPr>
              <w:jc w:val="left"/>
              <w:rPr>
                <w:rFonts w:ascii="Consolas" w:hAnsi="Consolas"/>
                <w:sz w:val="20"/>
                <w:szCs w:val="20"/>
              </w:rPr>
            </w:pPr>
            <w:r w:rsidRPr="001070A7">
              <w:rPr>
                <w:rFonts w:ascii="Consolas" w:hAnsi="Consolas"/>
                <w:sz w:val="20"/>
                <w:szCs w:val="20"/>
              </w:rPr>
              <w:t>-- préparation est le même que celui du produit</w:t>
            </w:r>
          </w:p>
          <w:p w14:paraId="0E274A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preparation ADD CONSTRAINT produit_preparation_fk</w:t>
            </w:r>
          </w:p>
          <w:p w14:paraId="145DC8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6CF01E7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52CD234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22CE49A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EEC9216" w14:textId="77777777" w:rsidR="001070A7" w:rsidRPr="001070A7" w:rsidRDefault="001070A7" w:rsidP="001070A7">
            <w:pPr>
              <w:jc w:val="left"/>
              <w:rPr>
                <w:rFonts w:ascii="Consolas" w:hAnsi="Consolas"/>
                <w:sz w:val="20"/>
                <w:szCs w:val="20"/>
                <w:lang w:val="en-GB"/>
              </w:rPr>
            </w:pPr>
          </w:p>
          <w:p w14:paraId="34AD50F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preparation;</w:t>
            </w:r>
          </w:p>
          <w:p w14:paraId="780756E3" w14:textId="77777777" w:rsidR="001070A7" w:rsidRPr="001070A7" w:rsidRDefault="001070A7" w:rsidP="001070A7">
            <w:pPr>
              <w:jc w:val="left"/>
              <w:rPr>
                <w:rFonts w:ascii="Consolas" w:hAnsi="Consolas"/>
                <w:sz w:val="20"/>
                <w:szCs w:val="20"/>
                <w:lang w:val="en-GB"/>
              </w:rPr>
            </w:pPr>
          </w:p>
          <w:p w14:paraId="4C9D2FC9" w14:textId="77777777" w:rsidR="001070A7" w:rsidRPr="001070A7" w:rsidRDefault="001070A7" w:rsidP="001070A7">
            <w:pPr>
              <w:jc w:val="left"/>
              <w:rPr>
                <w:rFonts w:ascii="Consolas" w:hAnsi="Consolas"/>
                <w:sz w:val="20"/>
                <w:szCs w:val="20"/>
                <w:lang w:val="en-GB"/>
              </w:rPr>
            </w:pPr>
          </w:p>
          <w:p w14:paraId="453F0C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COMPOSITION #</w:t>
            </w:r>
          </w:p>
          <w:p w14:paraId="1ECDC79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composition;</w:t>
            </w:r>
          </w:p>
          <w:p w14:paraId="576D97B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composition (</w:t>
            </w:r>
          </w:p>
          <w:p w14:paraId="2262D8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45193C4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formule TEXT NOT NULL,</w:t>
            </w:r>
          </w:p>
          <w:p w14:paraId="742996E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w:t>
            </w:r>
          </w:p>
          <w:p w14:paraId="7A8FF1F6"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F4271E9" w14:textId="77777777" w:rsidR="001070A7" w:rsidRPr="001070A7" w:rsidRDefault="001070A7" w:rsidP="001070A7">
            <w:pPr>
              <w:jc w:val="left"/>
              <w:rPr>
                <w:rFonts w:ascii="Consolas" w:hAnsi="Consolas"/>
                <w:sz w:val="20"/>
                <w:szCs w:val="20"/>
              </w:rPr>
            </w:pPr>
          </w:p>
          <w:p w14:paraId="3318E81D"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un produit comme peut avoir une composition donc l'identifiant de la </w:t>
            </w:r>
          </w:p>
          <w:p w14:paraId="5D8D6CBC" w14:textId="77777777" w:rsidR="001070A7" w:rsidRPr="001070A7" w:rsidRDefault="001070A7" w:rsidP="001070A7">
            <w:pPr>
              <w:jc w:val="left"/>
              <w:rPr>
                <w:rFonts w:ascii="Consolas" w:hAnsi="Consolas"/>
                <w:sz w:val="20"/>
                <w:szCs w:val="20"/>
              </w:rPr>
            </w:pPr>
            <w:r w:rsidRPr="001070A7">
              <w:rPr>
                <w:rFonts w:ascii="Consolas" w:hAnsi="Consolas"/>
                <w:sz w:val="20"/>
                <w:szCs w:val="20"/>
              </w:rPr>
              <w:t>-- composition est le même que celui du produit</w:t>
            </w:r>
          </w:p>
          <w:p w14:paraId="15915E16"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composition ADD CONSTRAINT produit_composition_fk</w:t>
            </w:r>
          </w:p>
          <w:p w14:paraId="04D33A2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366A9A9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32B8B9E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73C12E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5315F82" w14:textId="77777777" w:rsidR="001070A7" w:rsidRPr="001070A7" w:rsidRDefault="001070A7" w:rsidP="001070A7">
            <w:pPr>
              <w:jc w:val="left"/>
              <w:rPr>
                <w:rFonts w:ascii="Consolas" w:hAnsi="Consolas"/>
                <w:sz w:val="20"/>
                <w:szCs w:val="20"/>
                <w:lang w:val="en-GB"/>
              </w:rPr>
            </w:pPr>
          </w:p>
          <w:p w14:paraId="6229E75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composition;</w:t>
            </w:r>
          </w:p>
          <w:p w14:paraId="7C9D3B76" w14:textId="77777777" w:rsidR="001070A7" w:rsidRPr="001070A7" w:rsidRDefault="001070A7" w:rsidP="001070A7">
            <w:pPr>
              <w:jc w:val="left"/>
              <w:rPr>
                <w:rFonts w:ascii="Consolas" w:hAnsi="Consolas"/>
                <w:sz w:val="20"/>
                <w:szCs w:val="20"/>
                <w:lang w:val="en-GB"/>
              </w:rPr>
            </w:pPr>
          </w:p>
          <w:p w14:paraId="36FF20EB" w14:textId="77777777" w:rsidR="001070A7" w:rsidRPr="001070A7" w:rsidRDefault="001070A7" w:rsidP="001070A7">
            <w:pPr>
              <w:jc w:val="left"/>
              <w:rPr>
                <w:rFonts w:ascii="Consolas" w:hAnsi="Consolas"/>
                <w:sz w:val="20"/>
                <w:szCs w:val="20"/>
                <w:lang w:val="en-GB"/>
              </w:rPr>
            </w:pPr>
          </w:p>
          <w:p w14:paraId="749EA55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COMPOSANT # </w:t>
            </w:r>
          </w:p>
          <w:p w14:paraId="053B0AB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composant;</w:t>
            </w:r>
          </w:p>
          <w:p w14:paraId="4517338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composant (</w:t>
            </w:r>
          </w:p>
          <w:p w14:paraId="262161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69AAC9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ingredient_id INT UNSIGNED NOT NULL,</w:t>
            </w:r>
          </w:p>
          <w:p w14:paraId="580060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DECIMAL(5,2) DEFAULT (0) NOT NULL,</w:t>
            </w:r>
          </w:p>
          <w:p w14:paraId="218D9E1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unite VARCHAR(3) NOT NULL,</w:t>
            </w:r>
          </w:p>
          <w:p w14:paraId="50F7A6F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(produit_id, ingredient_id)</w:t>
            </w:r>
          </w:p>
          <w:p w14:paraId="47CDF35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2FCB8EE" w14:textId="77777777" w:rsidR="001070A7" w:rsidRPr="001070A7" w:rsidRDefault="001070A7" w:rsidP="001070A7">
            <w:pPr>
              <w:jc w:val="left"/>
              <w:rPr>
                <w:rFonts w:ascii="Consolas" w:hAnsi="Consolas"/>
                <w:sz w:val="20"/>
                <w:szCs w:val="20"/>
              </w:rPr>
            </w:pPr>
          </w:p>
          <w:p w14:paraId="744F4D03" w14:textId="77777777" w:rsidR="001070A7" w:rsidRPr="001070A7" w:rsidRDefault="001070A7" w:rsidP="001070A7">
            <w:pPr>
              <w:jc w:val="left"/>
              <w:rPr>
                <w:rFonts w:ascii="Consolas" w:hAnsi="Consolas"/>
                <w:sz w:val="20"/>
                <w:szCs w:val="20"/>
              </w:rPr>
            </w:pPr>
            <w:r w:rsidRPr="001070A7">
              <w:rPr>
                <w:rFonts w:ascii="Consolas" w:hAnsi="Consolas"/>
                <w:sz w:val="20"/>
                <w:szCs w:val="20"/>
              </w:rPr>
              <w:t>-- le produit composant est un produit identifié par son id</w:t>
            </w:r>
          </w:p>
          <w:p w14:paraId="214A620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composant ADD CONSTRAINT produit_composition_produit_fk</w:t>
            </w:r>
          </w:p>
          <w:p w14:paraId="3D9F7C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2A83077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7FC2D9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10E43C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4B4B2AFE" w14:textId="77777777" w:rsidR="001070A7" w:rsidRPr="001070A7" w:rsidRDefault="001070A7" w:rsidP="001070A7">
            <w:pPr>
              <w:jc w:val="left"/>
              <w:rPr>
                <w:rFonts w:ascii="Consolas" w:hAnsi="Consolas"/>
                <w:sz w:val="20"/>
                <w:szCs w:val="20"/>
                <w:lang w:val="en-GB"/>
              </w:rPr>
            </w:pPr>
          </w:p>
          <w:p w14:paraId="1DBD3C4D"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ingrédient est un produit identifié par son id</w:t>
            </w:r>
          </w:p>
          <w:p w14:paraId="7FBF0A4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composant ADD CONSTRAINT produit_composition_ingredient_fk</w:t>
            </w:r>
          </w:p>
          <w:p w14:paraId="5EF9F10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(ingredient_id)</w:t>
            </w:r>
          </w:p>
          <w:p w14:paraId="35A06C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665D94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2F27F58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2B0358A5" w14:textId="77777777" w:rsidR="001070A7" w:rsidRPr="001070A7" w:rsidRDefault="001070A7" w:rsidP="001070A7">
            <w:pPr>
              <w:jc w:val="left"/>
              <w:rPr>
                <w:rFonts w:ascii="Consolas" w:hAnsi="Consolas"/>
                <w:sz w:val="20"/>
                <w:szCs w:val="20"/>
                <w:lang w:val="en-GB"/>
              </w:rPr>
            </w:pPr>
          </w:p>
          <w:p w14:paraId="3A6C7D8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DESCRIBE composant; </w:t>
            </w:r>
          </w:p>
          <w:p w14:paraId="6F1921E6" w14:textId="77777777" w:rsidR="001070A7" w:rsidRPr="001070A7" w:rsidRDefault="001070A7" w:rsidP="001070A7">
            <w:pPr>
              <w:jc w:val="left"/>
              <w:rPr>
                <w:rFonts w:ascii="Consolas" w:hAnsi="Consolas"/>
                <w:sz w:val="20"/>
                <w:szCs w:val="20"/>
                <w:lang w:val="en-GB"/>
              </w:rPr>
            </w:pPr>
          </w:p>
          <w:p w14:paraId="32365DAE" w14:textId="77777777" w:rsidR="001070A7" w:rsidRPr="001070A7" w:rsidRDefault="001070A7" w:rsidP="001070A7">
            <w:pPr>
              <w:jc w:val="left"/>
              <w:rPr>
                <w:rFonts w:ascii="Consolas" w:hAnsi="Consolas"/>
                <w:sz w:val="20"/>
                <w:szCs w:val="20"/>
                <w:lang w:val="en-GB"/>
              </w:rPr>
            </w:pPr>
          </w:p>
          <w:p w14:paraId="6AB4B00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STOCK #</w:t>
            </w:r>
          </w:p>
          <w:p w14:paraId="30D2ECB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stock;</w:t>
            </w:r>
          </w:p>
          <w:p w14:paraId="26D0FED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stock (</w:t>
            </w:r>
          </w:p>
          <w:p w14:paraId="3ACCE1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magasin_id INT UNSIGNED NOT NULL,</w:t>
            </w:r>
          </w:p>
          <w:p w14:paraId="60F8DCC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463B228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DECIMAL(5,2) DEFAULT (0) NOT NULL,</w:t>
            </w:r>
          </w:p>
          <w:p w14:paraId="65A8532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quantite_min DECIMAL(5,2) DEFAULT (0.0) NOT NULL,</w:t>
            </w:r>
          </w:p>
          <w:p w14:paraId="058B15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unite VARCHAR(3) DEFAULT 'KG' NOT NULL,</w:t>
            </w:r>
          </w:p>
          <w:p w14:paraId="43C96AC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(magasin_id, produit_id)</w:t>
            </w:r>
          </w:p>
          <w:p w14:paraId="21120AF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4C3C7CAD" w14:textId="77777777" w:rsidR="001070A7" w:rsidRPr="001070A7" w:rsidRDefault="001070A7" w:rsidP="001070A7">
            <w:pPr>
              <w:jc w:val="left"/>
              <w:rPr>
                <w:rFonts w:ascii="Consolas" w:hAnsi="Consolas"/>
                <w:sz w:val="20"/>
                <w:szCs w:val="20"/>
              </w:rPr>
            </w:pPr>
          </w:p>
          <w:p w14:paraId="4787E0D9"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liaison entre le stock et les magasins</w:t>
            </w:r>
          </w:p>
          <w:p w14:paraId="42C9C32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stock ADD CONSTRAINT magasin_stock_fk</w:t>
            </w:r>
          </w:p>
          <w:p w14:paraId="515116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(magasin_id)</w:t>
            </w:r>
          </w:p>
          <w:p w14:paraId="2ED50F5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magasin (id)</w:t>
            </w:r>
          </w:p>
          <w:p w14:paraId="3EBB212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2BF2A74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170778A1" w14:textId="77777777" w:rsidR="001070A7" w:rsidRPr="001070A7" w:rsidRDefault="001070A7" w:rsidP="001070A7">
            <w:pPr>
              <w:jc w:val="left"/>
              <w:rPr>
                <w:rFonts w:ascii="Consolas" w:hAnsi="Consolas"/>
                <w:sz w:val="20"/>
                <w:szCs w:val="20"/>
                <w:lang w:val="en-GB"/>
              </w:rPr>
            </w:pPr>
          </w:p>
          <w:p w14:paraId="14AB7050"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liaison entre le stock et les produits</w:t>
            </w:r>
          </w:p>
          <w:p w14:paraId="10006C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stock ADD CONSTRAINT produit_stock_fk</w:t>
            </w:r>
          </w:p>
          <w:p w14:paraId="7B5EAA7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79BE7B2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1B889FE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36B35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22DF7FFB" w14:textId="77777777" w:rsidR="001070A7" w:rsidRPr="001070A7" w:rsidRDefault="001070A7" w:rsidP="001070A7">
            <w:pPr>
              <w:jc w:val="left"/>
              <w:rPr>
                <w:rFonts w:ascii="Consolas" w:hAnsi="Consolas"/>
                <w:sz w:val="20"/>
                <w:szCs w:val="20"/>
                <w:lang w:val="en-GB"/>
              </w:rPr>
            </w:pPr>
          </w:p>
          <w:p w14:paraId="733D798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stock;</w:t>
            </w:r>
          </w:p>
          <w:p w14:paraId="186B21FB" w14:textId="77777777" w:rsidR="001070A7" w:rsidRPr="001070A7" w:rsidRDefault="001070A7" w:rsidP="001070A7">
            <w:pPr>
              <w:jc w:val="left"/>
              <w:rPr>
                <w:rFonts w:ascii="Consolas" w:hAnsi="Consolas"/>
                <w:sz w:val="20"/>
                <w:szCs w:val="20"/>
                <w:lang w:val="en-GB"/>
              </w:rPr>
            </w:pPr>
          </w:p>
          <w:p w14:paraId="61036509" w14:textId="77777777" w:rsidR="001070A7" w:rsidRPr="001070A7" w:rsidRDefault="001070A7" w:rsidP="001070A7">
            <w:pPr>
              <w:jc w:val="left"/>
              <w:rPr>
                <w:rFonts w:ascii="Consolas" w:hAnsi="Consolas"/>
                <w:sz w:val="20"/>
                <w:szCs w:val="20"/>
                <w:lang w:val="en-GB"/>
              </w:rPr>
            </w:pPr>
          </w:p>
          <w:p w14:paraId="5A47F5B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15AA597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COMMANDE #</w:t>
            </w:r>
          </w:p>
          <w:p w14:paraId="433687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w:t>
            </w:r>
          </w:p>
          <w:p w14:paraId="1DEC2FCD" w14:textId="77777777" w:rsidR="001070A7" w:rsidRPr="001070A7" w:rsidRDefault="001070A7" w:rsidP="001070A7">
            <w:pPr>
              <w:jc w:val="left"/>
              <w:rPr>
                <w:rFonts w:ascii="Consolas" w:hAnsi="Consolas"/>
                <w:sz w:val="20"/>
                <w:szCs w:val="20"/>
                <w:lang w:val="en-GB"/>
              </w:rPr>
            </w:pPr>
          </w:p>
          <w:p w14:paraId="08F2814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PANIER #</w:t>
            </w:r>
          </w:p>
          <w:p w14:paraId="5A561DF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panier;</w:t>
            </w:r>
          </w:p>
          <w:p w14:paraId="34C7734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panier (</w:t>
            </w:r>
          </w:p>
          <w:p w14:paraId="629E44A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6CBBCC8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 NOT NULL,</w:t>
            </w:r>
          </w:p>
          <w:p w14:paraId="7BA20A1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 NOT NULL,</w:t>
            </w:r>
          </w:p>
          <w:p w14:paraId="126922D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montant_ttc DECIMAL(5,2) DEFAULT (0.0) NOT NULL,</w:t>
            </w:r>
          </w:p>
          <w:p w14:paraId="666A64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livraison TINYINT UNSIGNED DEFAULT TRUE NOT NULL,</w:t>
            </w:r>
          </w:p>
          <w:p w14:paraId="1AADC0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w:t>
            </w:r>
          </w:p>
          <w:p w14:paraId="16C816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1506F445" w14:textId="77777777" w:rsidR="001070A7" w:rsidRPr="001070A7" w:rsidRDefault="001070A7" w:rsidP="001070A7">
            <w:pPr>
              <w:jc w:val="left"/>
              <w:rPr>
                <w:rFonts w:ascii="Consolas" w:hAnsi="Consolas"/>
                <w:sz w:val="20"/>
                <w:szCs w:val="20"/>
                <w:lang w:val="en-GB"/>
              </w:rPr>
            </w:pPr>
          </w:p>
          <w:p w14:paraId="46D5B895"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 panier est lié à un client</w:t>
            </w:r>
          </w:p>
          <w:p w14:paraId="10170AD7"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panier ADD CONSTRAINT client_panier_fk</w:t>
            </w:r>
          </w:p>
          <w:p w14:paraId="5F07A45C"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4339377C"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client (utilisateur_id)</w:t>
            </w:r>
          </w:p>
          <w:p w14:paraId="051276A1"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NO ACTION</w:t>
            </w:r>
          </w:p>
          <w:p w14:paraId="305DA527"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NO ACTION;</w:t>
            </w:r>
          </w:p>
          <w:p w14:paraId="13959885" w14:textId="77777777" w:rsidR="001070A7" w:rsidRPr="001070A7" w:rsidRDefault="001070A7" w:rsidP="001070A7">
            <w:pPr>
              <w:jc w:val="left"/>
              <w:rPr>
                <w:rFonts w:ascii="Consolas" w:hAnsi="Consolas"/>
                <w:sz w:val="20"/>
                <w:szCs w:val="20"/>
              </w:rPr>
            </w:pPr>
          </w:p>
          <w:p w14:paraId="6D08E780"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panier;</w:t>
            </w:r>
          </w:p>
          <w:p w14:paraId="09A61AC1" w14:textId="77777777" w:rsidR="001070A7" w:rsidRPr="001070A7" w:rsidRDefault="001070A7" w:rsidP="001070A7">
            <w:pPr>
              <w:jc w:val="left"/>
              <w:rPr>
                <w:rFonts w:ascii="Consolas" w:hAnsi="Consolas"/>
                <w:sz w:val="20"/>
                <w:szCs w:val="20"/>
              </w:rPr>
            </w:pPr>
          </w:p>
          <w:p w14:paraId="445D1E54" w14:textId="77777777" w:rsidR="001070A7" w:rsidRPr="001070A7" w:rsidRDefault="001070A7" w:rsidP="001070A7">
            <w:pPr>
              <w:jc w:val="left"/>
              <w:rPr>
                <w:rFonts w:ascii="Consolas" w:hAnsi="Consolas"/>
                <w:sz w:val="20"/>
                <w:szCs w:val="20"/>
              </w:rPr>
            </w:pPr>
          </w:p>
          <w:p w14:paraId="4361498B"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LIGNE_DE_PANIER #</w:t>
            </w:r>
          </w:p>
          <w:p w14:paraId="064F28D9"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ligne_de_panier;</w:t>
            </w:r>
          </w:p>
          <w:p w14:paraId="25DECE06"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ligne_de_panier (</w:t>
            </w:r>
          </w:p>
          <w:p w14:paraId="6F9270B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utilisateur_id INT UNSIGNED NOT NULL,</w:t>
            </w:r>
          </w:p>
          <w:p w14:paraId="5FFA8F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2A6F0A4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DECIMAL(2) DEFAULT (0) NOT NULL,</w:t>
            </w:r>
          </w:p>
          <w:p w14:paraId="00E90C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prix_unitaire_ht DECIMAL(5,2) DEFAULT (0.0) NOT NULL,</w:t>
            </w:r>
          </w:p>
          <w:p w14:paraId="0799D60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taux_tva DECIMAL(3,1) DEFAULT (0.0) NOT NULL,</w:t>
            </w:r>
          </w:p>
          <w:p w14:paraId="33B45C3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(utilisateur_id, produit_id)</w:t>
            </w:r>
          </w:p>
          <w:p w14:paraId="2942FD51"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09FCDF43" w14:textId="77777777" w:rsidR="001070A7" w:rsidRPr="001070A7" w:rsidRDefault="001070A7" w:rsidP="001070A7">
            <w:pPr>
              <w:jc w:val="left"/>
              <w:rPr>
                <w:rFonts w:ascii="Consolas" w:hAnsi="Consolas"/>
                <w:sz w:val="20"/>
                <w:szCs w:val="20"/>
              </w:rPr>
            </w:pPr>
          </w:p>
          <w:p w14:paraId="450DCC78"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ligne de panier est liée à un client donc un utilisateur</w:t>
            </w:r>
          </w:p>
          <w:p w14:paraId="3D69DF7D"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ligne_de_panier ADD CONSTRAINT utilisateur_ligne_de_panier_fk</w:t>
            </w:r>
          </w:p>
          <w:p w14:paraId="21AF8FEF"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67318F46"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utilisateur (id)</w:t>
            </w:r>
          </w:p>
          <w:p w14:paraId="73526D42"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DELETE CASCADE</w:t>
            </w:r>
          </w:p>
          <w:p w14:paraId="3C366E58" w14:textId="77777777" w:rsidR="001070A7" w:rsidRPr="001070A7" w:rsidRDefault="001070A7" w:rsidP="001070A7">
            <w:pPr>
              <w:jc w:val="left"/>
              <w:rPr>
                <w:rFonts w:ascii="Consolas" w:hAnsi="Consolas"/>
                <w:sz w:val="20"/>
                <w:szCs w:val="20"/>
              </w:rPr>
            </w:pPr>
            <w:r w:rsidRPr="001070A7">
              <w:rPr>
                <w:rFonts w:ascii="Consolas" w:hAnsi="Consolas"/>
                <w:sz w:val="20"/>
                <w:szCs w:val="20"/>
              </w:rPr>
              <w:t>ON UPDATE CASCADE;</w:t>
            </w:r>
          </w:p>
          <w:p w14:paraId="0F33F911" w14:textId="77777777" w:rsidR="001070A7" w:rsidRPr="001070A7" w:rsidRDefault="001070A7" w:rsidP="001070A7">
            <w:pPr>
              <w:jc w:val="left"/>
              <w:rPr>
                <w:rFonts w:ascii="Consolas" w:hAnsi="Consolas"/>
                <w:sz w:val="20"/>
                <w:szCs w:val="20"/>
              </w:rPr>
            </w:pPr>
          </w:p>
          <w:p w14:paraId="57E6C582"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ligne de panier est liée à un produit</w:t>
            </w:r>
          </w:p>
          <w:p w14:paraId="4B33FF3E"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ligne_de_panier ADD CONSTRAINT produit_ligne_de_panier_fk</w:t>
            </w:r>
          </w:p>
          <w:p w14:paraId="24D3C0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6A88B87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1A1A461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CFEA58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50223F4E" w14:textId="77777777" w:rsidR="001070A7" w:rsidRPr="001070A7" w:rsidRDefault="001070A7" w:rsidP="001070A7">
            <w:pPr>
              <w:jc w:val="left"/>
              <w:rPr>
                <w:rFonts w:ascii="Consolas" w:hAnsi="Consolas"/>
                <w:sz w:val="20"/>
                <w:szCs w:val="20"/>
                <w:lang w:val="en-GB"/>
              </w:rPr>
            </w:pPr>
          </w:p>
          <w:p w14:paraId="4CE383F4"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ligne_de_panier;</w:t>
            </w:r>
          </w:p>
          <w:p w14:paraId="4F4A01B4" w14:textId="77777777" w:rsidR="001070A7" w:rsidRPr="001070A7" w:rsidRDefault="001070A7" w:rsidP="001070A7">
            <w:pPr>
              <w:jc w:val="left"/>
              <w:rPr>
                <w:rFonts w:ascii="Consolas" w:hAnsi="Consolas"/>
                <w:sz w:val="20"/>
                <w:szCs w:val="20"/>
              </w:rPr>
            </w:pPr>
          </w:p>
          <w:p w14:paraId="65303CF7" w14:textId="77777777" w:rsidR="001070A7" w:rsidRPr="001070A7" w:rsidRDefault="001070A7" w:rsidP="001070A7">
            <w:pPr>
              <w:jc w:val="left"/>
              <w:rPr>
                <w:rFonts w:ascii="Consolas" w:hAnsi="Consolas"/>
                <w:sz w:val="20"/>
                <w:szCs w:val="20"/>
              </w:rPr>
            </w:pPr>
          </w:p>
          <w:p w14:paraId="069FC320"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COMMANDE # </w:t>
            </w:r>
          </w:p>
          <w:p w14:paraId="3A0D4B9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commande;</w:t>
            </w:r>
          </w:p>
          <w:p w14:paraId="2B1A87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commande (</w:t>
            </w:r>
          </w:p>
          <w:p w14:paraId="33C2709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45665DB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utilisateur_id INT UNSIGNED NOT NULL,</w:t>
            </w:r>
          </w:p>
          <w:p w14:paraId="0326484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adresse_id INT UNSIGNED NOT NULL,</w:t>
            </w:r>
          </w:p>
          <w:p w14:paraId="6EAF2C2C"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statut ENUM ('En attente', 'En préparation', 'Préparée', 'En livraison', 'Livrée', 'Clos') NOT NULL,</w:t>
            </w:r>
          </w:p>
          <w:p w14:paraId="513E7B2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jour DATE DEFAULT (CURRENT_DATE()) NOT NULL,</w:t>
            </w:r>
          </w:p>
          <w:p w14:paraId="6507C9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 NOT NULL,</w:t>
            </w:r>
          </w:p>
          <w:p w14:paraId="76C2A76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preparation_delai TIME,</w:t>
            </w:r>
          </w:p>
          <w:p w14:paraId="249BF94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preparation_duree TIME,</w:t>
            </w:r>
          </w:p>
          <w:p w14:paraId="0EB5CAF8" w14:textId="77777777" w:rsidR="001070A7" w:rsidRPr="001070A7" w:rsidRDefault="001070A7" w:rsidP="001070A7">
            <w:pPr>
              <w:jc w:val="left"/>
              <w:rPr>
                <w:rFonts w:ascii="Consolas" w:hAnsi="Consolas"/>
                <w:sz w:val="20"/>
                <w:szCs w:val="20"/>
              </w:rPr>
            </w:pPr>
            <w:r w:rsidRPr="001070A7">
              <w:rPr>
                <w:rFonts w:ascii="Consolas" w:hAnsi="Consolas"/>
                <w:sz w:val="20"/>
                <w:szCs w:val="20"/>
                <w:lang w:val="en-GB"/>
              </w:rPr>
              <w:t xml:space="preserve">                </w:t>
            </w:r>
            <w:r w:rsidRPr="001070A7">
              <w:rPr>
                <w:rFonts w:ascii="Consolas" w:hAnsi="Consolas"/>
                <w:sz w:val="20"/>
                <w:szCs w:val="20"/>
              </w:rPr>
              <w:t>livraison_delai TIME,</w:t>
            </w:r>
          </w:p>
          <w:p w14:paraId="6F3840D7" w14:textId="77777777" w:rsidR="001070A7" w:rsidRPr="001070A7" w:rsidRDefault="001070A7" w:rsidP="001070A7">
            <w:pPr>
              <w:jc w:val="left"/>
              <w:rPr>
                <w:rFonts w:ascii="Consolas" w:hAnsi="Consolas"/>
                <w:sz w:val="20"/>
                <w:szCs w:val="20"/>
              </w:rPr>
            </w:pPr>
            <w:r w:rsidRPr="001070A7">
              <w:rPr>
                <w:rFonts w:ascii="Consolas" w:hAnsi="Consolas"/>
                <w:sz w:val="20"/>
                <w:szCs w:val="20"/>
              </w:rPr>
              <w:t xml:space="preserve">                livraison_duree TIME,</w:t>
            </w:r>
          </w:p>
          <w:p w14:paraId="5C1C73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paiement_OK BOOLEAN DEFAULT false NOT NULL,</w:t>
            </w:r>
          </w:p>
          <w:p w14:paraId="4A8848B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montant_ttc DECIMAL(5,2) DEFAULT (0.0) NOT NULL,</w:t>
            </w:r>
          </w:p>
          <w:p w14:paraId="695ABCC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908AA0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C70C8C8" w14:textId="77777777" w:rsidR="001070A7" w:rsidRPr="001070A7" w:rsidRDefault="001070A7" w:rsidP="001070A7">
            <w:pPr>
              <w:jc w:val="left"/>
              <w:rPr>
                <w:rFonts w:ascii="Consolas" w:hAnsi="Consolas"/>
                <w:sz w:val="20"/>
                <w:szCs w:val="20"/>
                <w:lang w:val="en-GB"/>
              </w:rPr>
            </w:pPr>
          </w:p>
          <w:p w14:paraId="4DD3777F"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commande à une adresse de livraison unique</w:t>
            </w:r>
          </w:p>
          <w:p w14:paraId="449C30FB"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commande ADD CONSTRAINT adresse_commande_fk</w:t>
            </w:r>
          </w:p>
          <w:p w14:paraId="370FF1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(adresse_id)</w:t>
            </w:r>
          </w:p>
          <w:p w14:paraId="79C24FF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adresse (id)</w:t>
            </w:r>
          </w:p>
          <w:p w14:paraId="2E82C2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9712C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35C10857" w14:textId="77777777" w:rsidR="001070A7" w:rsidRPr="001070A7" w:rsidRDefault="001070A7" w:rsidP="001070A7">
            <w:pPr>
              <w:jc w:val="left"/>
              <w:rPr>
                <w:rFonts w:ascii="Consolas" w:hAnsi="Consolas"/>
                <w:sz w:val="20"/>
                <w:szCs w:val="20"/>
                <w:lang w:val="en-GB"/>
              </w:rPr>
            </w:pPr>
          </w:p>
          <w:p w14:paraId="4969CFCA"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commande est liée à un utilisateur</w:t>
            </w:r>
          </w:p>
          <w:p w14:paraId="7B555E9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commande ADD CONSTRAINT client_commande_fk</w:t>
            </w:r>
          </w:p>
          <w:p w14:paraId="151A710B" w14:textId="77777777" w:rsidR="001070A7" w:rsidRPr="001070A7" w:rsidRDefault="001070A7" w:rsidP="001070A7">
            <w:pPr>
              <w:jc w:val="left"/>
              <w:rPr>
                <w:rFonts w:ascii="Consolas" w:hAnsi="Consolas"/>
                <w:sz w:val="20"/>
                <w:szCs w:val="20"/>
              </w:rPr>
            </w:pPr>
            <w:r w:rsidRPr="001070A7">
              <w:rPr>
                <w:rFonts w:ascii="Consolas" w:hAnsi="Consolas"/>
                <w:sz w:val="20"/>
                <w:szCs w:val="20"/>
              </w:rPr>
              <w:t>FOREIGN KEY (utilisateur_id)</w:t>
            </w:r>
          </w:p>
          <w:p w14:paraId="326F70AA" w14:textId="77777777" w:rsidR="001070A7" w:rsidRPr="001070A7" w:rsidRDefault="001070A7" w:rsidP="001070A7">
            <w:pPr>
              <w:jc w:val="left"/>
              <w:rPr>
                <w:rFonts w:ascii="Consolas" w:hAnsi="Consolas"/>
                <w:sz w:val="20"/>
                <w:szCs w:val="20"/>
              </w:rPr>
            </w:pPr>
            <w:r w:rsidRPr="001070A7">
              <w:rPr>
                <w:rFonts w:ascii="Consolas" w:hAnsi="Consolas"/>
                <w:sz w:val="20"/>
                <w:szCs w:val="20"/>
              </w:rPr>
              <w:t>REFERENCES client (utilisateur_id)</w:t>
            </w:r>
          </w:p>
          <w:p w14:paraId="7841F00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14A2980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3CAE5F9D" w14:textId="77777777" w:rsidR="001070A7" w:rsidRPr="001070A7" w:rsidRDefault="001070A7" w:rsidP="001070A7">
            <w:pPr>
              <w:jc w:val="left"/>
              <w:rPr>
                <w:rFonts w:ascii="Consolas" w:hAnsi="Consolas"/>
                <w:sz w:val="20"/>
                <w:szCs w:val="20"/>
                <w:lang w:val="en-GB"/>
              </w:rPr>
            </w:pPr>
          </w:p>
          <w:p w14:paraId="0896F08A"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commande;</w:t>
            </w:r>
          </w:p>
          <w:p w14:paraId="2196A431" w14:textId="77777777" w:rsidR="001070A7" w:rsidRPr="001070A7" w:rsidRDefault="001070A7" w:rsidP="001070A7">
            <w:pPr>
              <w:jc w:val="left"/>
              <w:rPr>
                <w:rFonts w:ascii="Consolas" w:hAnsi="Consolas"/>
                <w:sz w:val="20"/>
                <w:szCs w:val="20"/>
              </w:rPr>
            </w:pPr>
          </w:p>
          <w:p w14:paraId="2B25BF46" w14:textId="77777777" w:rsidR="001070A7" w:rsidRPr="001070A7" w:rsidRDefault="001070A7" w:rsidP="001070A7">
            <w:pPr>
              <w:jc w:val="left"/>
              <w:rPr>
                <w:rFonts w:ascii="Consolas" w:hAnsi="Consolas"/>
                <w:sz w:val="20"/>
                <w:szCs w:val="20"/>
              </w:rPr>
            </w:pPr>
          </w:p>
          <w:p w14:paraId="6227A13E" w14:textId="77777777" w:rsidR="001070A7" w:rsidRPr="001070A7" w:rsidRDefault="001070A7" w:rsidP="001070A7">
            <w:pPr>
              <w:jc w:val="left"/>
              <w:rPr>
                <w:rFonts w:ascii="Consolas" w:hAnsi="Consolas"/>
                <w:sz w:val="20"/>
                <w:szCs w:val="20"/>
              </w:rPr>
            </w:pPr>
            <w:r w:rsidRPr="001070A7">
              <w:rPr>
                <w:rFonts w:ascii="Consolas" w:hAnsi="Consolas"/>
                <w:sz w:val="20"/>
                <w:szCs w:val="20"/>
              </w:rPr>
              <w:t>############################################################ LIGNE_DE_COMMANDE #</w:t>
            </w:r>
          </w:p>
          <w:p w14:paraId="2561A5EF"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ligne_de_commande;</w:t>
            </w:r>
          </w:p>
          <w:p w14:paraId="2E279692" w14:textId="77777777" w:rsidR="001070A7" w:rsidRPr="001070A7" w:rsidRDefault="001070A7" w:rsidP="001070A7">
            <w:pPr>
              <w:jc w:val="left"/>
              <w:rPr>
                <w:rFonts w:ascii="Consolas" w:hAnsi="Consolas"/>
                <w:sz w:val="20"/>
                <w:szCs w:val="20"/>
              </w:rPr>
            </w:pPr>
            <w:r w:rsidRPr="001070A7">
              <w:rPr>
                <w:rFonts w:ascii="Consolas" w:hAnsi="Consolas"/>
                <w:sz w:val="20"/>
                <w:szCs w:val="20"/>
              </w:rPr>
              <w:t>CREATE TABLE ligne_de_commande (</w:t>
            </w:r>
          </w:p>
          <w:p w14:paraId="3FC823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rPr>
              <w:t xml:space="preserve">                </w:t>
            </w:r>
            <w:r w:rsidRPr="001070A7">
              <w:rPr>
                <w:rFonts w:ascii="Consolas" w:hAnsi="Consolas"/>
                <w:sz w:val="20"/>
                <w:szCs w:val="20"/>
                <w:lang w:val="en-GB"/>
              </w:rPr>
              <w:t>commande_id INT UNSIGNED NOT NULL,</w:t>
            </w:r>
          </w:p>
          <w:p w14:paraId="7BFC26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produit_id INT UNSIGNED NOT NULL,</w:t>
            </w:r>
          </w:p>
          <w:p w14:paraId="1368C82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quantite DECIMAL(2) DEFAULT 1 NOT NULL,</w:t>
            </w:r>
          </w:p>
          <w:p w14:paraId="35D2956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prix_unitaire_ht DECIMAL(5,2) NOT NULL,</w:t>
            </w:r>
          </w:p>
          <w:p w14:paraId="6ABA23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taux_tva DECIMAL(3,1) DEFAULT (0.0) NOT NULL,</w:t>
            </w:r>
          </w:p>
          <w:p w14:paraId="01FA515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(commande_id, produit_id)</w:t>
            </w:r>
          </w:p>
          <w:p w14:paraId="7B0F7994"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1BB81017" w14:textId="77777777" w:rsidR="001070A7" w:rsidRPr="001070A7" w:rsidRDefault="001070A7" w:rsidP="001070A7">
            <w:pPr>
              <w:jc w:val="left"/>
              <w:rPr>
                <w:rFonts w:ascii="Consolas" w:hAnsi="Consolas"/>
                <w:sz w:val="20"/>
                <w:szCs w:val="20"/>
              </w:rPr>
            </w:pPr>
          </w:p>
          <w:p w14:paraId="7F4E0D5B"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chaque ligne de commande est liée à une commande</w:t>
            </w:r>
          </w:p>
          <w:p w14:paraId="70635571"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ligne_de_commande ADD CONSTRAINT commande_ligne_de_commande_fk</w:t>
            </w:r>
          </w:p>
          <w:p w14:paraId="2DD1B3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(commande_id)</w:t>
            </w:r>
          </w:p>
          <w:p w14:paraId="60EAD08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commande (id)</w:t>
            </w:r>
          </w:p>
          <w:p w14:paraId="2B4DBE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608B71B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60961ABF" w14:textId="77777777" w:rsidR="001070A7" w:rsidRPr="001070A7" w:rsidRDefault="001070A7" w:rsidP="001070A7">
            <w:pPr>
              <w:jc w:val="left"/>
              <w:rPr>
                <w:rFonts w:ascii="Consolas" w:hAnsi="Consolas"/>
                <w:sz w:val="20"/>
                <w:szCs w:val="20"/>
                <w:lang w:val="en-GB"/>
              </w:rPr>
            </w:pPr>
          </w:p>
          <w:p w14:paraId="798D0419"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chaque ligne de commande est liée à un produit</w:t>
            </w:r>
          </w:p>
          <w:p w14:paraId="31E336CF"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ligne_de_commande ADD CONSTRAINT produit_ligne_de_commande_fk</w:t>
            </w:r>
          </w:p>
          <w:p w14:paraId="74BA634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(produit_id)</w:t>
            </w:r>
          </w:p>
          <w:p w14:paraId="2D7EE6C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produit (id)</w:t>
            </w:r>
          </w:p>
          <w:p w14:paraId="7868D17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683976C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F8ED6DB" w14:textId="77777777" w:rsidR="001070A7" w:rsidRPr="001070A7" w:rsidRDefault="001070A7" w:rsidP="001070A7">
            <w:pPr>
              <w:jc w:val="left"/>
              <w:rPr>
                <w:rFonts w:ascii="Consolas" w:hAnsi="Consolas"/>
                <w:sz w:val="20"/>
                <w:szCs w:val="20"/>
                <w:lang w:val="en-GB"/>
              </w:rPr>
            </w:pPr>
          </w:p>
          <w:p w14:paraId="25D58798"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ligne_de_commande;</w:t>
            </w:r>
          </w:p>
          <w:p w14:paraId="0BBFABC3" w14:textId="77777777" w:rsidR="001070A7" w:rsidRPr="001070A7" w:rsidRDefault="001070A7" w:rsidP="001070A7">
            <w:pPr>
              <w:jc w:val="left"/>
              <w:rPr>
                <w:rFonts w:ascii="Consolas" w:hAnsi="Consolas"/>
                <w:sz w:val="20"/>
                <w:szCs w:val="20"/>
              </w:rPr>
            </w:pPr>
          </w:p>
          <w:p w14:paraId="532D0DA3" w14:textId="77777777" w:rsidR="001070A7" w:rsidRPr="001070A7" w:rsidRDefault="001070A7" w:rsidP="001070A7">
            <w:pPr>
              <w:jc w:val="left"/>
              <w:rPr>
                <w:rFonts w:ascii="Consolas" w:hAnsi="Consolas"/>
                <w:sz w:val="20"/>
                <w:szCs w:val="20"/>
              </w:rPr>
            </w:pPr>
          </w:p>
          <w:p w14:paraId="02711018"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46830F15" w14:textId="77777777" w:rsidR="001070A7" w:rsidRPr="001070A7" w:rsidRDefault="001070A7" w:rsidP="001070A7">
            <w:pPr>
              <w:jc w:val="left"/>
              <w:rPr>
                <w:rFonts w:ascii="Consolas" w:hAnsi="Consolas"/>
                <w:sz w:val="20"/>
                <w:szCs w:val="20"/>
              </w:rPr>
            </w:pPr>
            <w:r w:rsidRPr="001070A7">
              <w:rPr>
                <w:rFonts w:ascii="Consolas" w:hAnsi="Consolas"/>
                <w:sz w:val="20"/>
                <w:szCs w:val="20"/>
              </w:rPr>
              <w:t>#                                                                     PAIEMENT #</w:t>
            </w:r>
          </w:p>
          <w:p w14:paraId="2CE67279" w14:textId="77777777" w:rsidR="001070A7" w:rsidRPr="001070A7" w:rsidRDefault="001070A7" w:rsidP="001070A7">
            <w:pPr>
              <w:jc w:val="left"/>
              <w:rPr>
                <w:rFonts w:ascii="Consolas" w:hAnsi="Consolas"/>
                <w:sz w:val="20"/>
                <w:szCs w:val="20"/>
              </w:rPr>
            </w:pPr>
            <w:r w:rsidRPr="001070A7">
              <w:rPr>
                <w:rFonts w:ascii="Consolas" w:hAnsi="Consolas"/>
                <w:sz w:val="20"/>
                <w:szCs w:val="20"/>
              </w:rPr>
              <w:t>################################################################################</w:t>
            </w:r>
          </w:p>
          <w:p w14:paraId="1FC24E45" w14:textId="77777777" w:rsidR="001070A7" w:rsidRPr="001070A7" w:rsidRDefault="001070A7" w:rsidP="001070A7">
            <w:pPr>
              <w:jc w:val="left"/>
              <w:rPr>
                <w:rFonts w:ascii="Consolas" w:hAnsi="Consolas"/>
                <w:sz w:val="20"/>
                <w:szCs w:val="20"/>
              </w:rPr>
            </w:pPr>
          </w:p>
          <w:p w14:paraId="7C417D63" w14:textId="77777777" w:rsidR="001070A7" w:rsidRPr="001070A7" w:rsidRDefault="001070A7" w:rsidP="001070A7">
            <w:pPr>
              <w:jc w:val="left"/>
              <w:rPr>
                <w:rFonts w:ascii="Consolas" w:hAnsi="Consolas"/>
                <w:sz w:val="20"/>
                <w:szCs w:val="20"/>
              </w:rPr>
            </w:pPr>
            <w:r w:rsidRPr="001070A7">
              <w:rPr>
                <w:rFonts w:ascii="Consolas" w:hAnsi="Consolas"/>
                <w:sz w:val="20"/>
                <w:szCs w:val="20"/>
              </w:rPr>
              <w:t>################################################################ ETABLISSEMENT #</w:t>
            </w:r>
          </w:p>
          <w:p w14:paraId="77743460" w14:textId="77777777" w:rsidR="001070A7" w:rsidRPr="001070A7" w:rsidRDefault="001070A7" w:rsidP="001070A7">
            <w:pPr>
              <w:jc w:val="left"/>
              <w:rPr>
                <w:rFonts w:ascii="Consolas" w:hAnsi="Consolas"/>
                <w:sz w:val="20"/>
                <w:szCs w:val="20"/>
              </w:rPr>
            </w:pPr>
            <w:r w:rsidRPr="001070A7">
              <w:rPr>
                <w:rFonts w:ascii="Consolas" w:hAnsi="Consolas"/>
                <w:sz w:val="20"/>
                <w:szCs w:val="20"/>
              </w:rPr>
              <w:t>DROP TABLE IF EXISTS etablissement;</w:t>
            </w:r>
          </w:p>
          <w:p w14:paraId="400A38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etablissement (</w:t>
            </w:r>
          </w:p>
          <w:p w14:paraId="6339345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TINYINT UNSIGNED AUTO_INCREMENT NOT NULL,</w:t>
            </w:r>
          </w:p>
          <w:p w14:paraId="24993C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nom VARCHAR(20) NOT NULL,</w:t>
            </w:r>
          </w:p>
          <w:p w14:paraId="259FC2C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7CFF88DB"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7232277A"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etablissement;</w:t>
            </w:r>
          </w:p>
          <w:p w14:paraId="09215F25" w14:textId="77777777" w:rsidR="001070A7" w:rsidRPr="001070A7" w:rsidRDefault="001070A7" w:rsidP="001070A7">
            <w:pPr>
              <w:jc w:val="left"/>
              <w:rPr>
                <w:rFonts w:ascii="Consolas" w:hAnsi="Consolas"/>
                <w:sz w:val="20"/>
                <w:szCs w:val="20"/>
              </w:rPr>
            </w:pPr>
          </w:p>
          <w:p w14:paraId="604BD09A" w14:textId="77777777" w:rsidR="001070A7" w:rsidRPr="001070A7" w:rsidRDefault="001070A7" w:rsidP="001070A7">
            <w:pPr>
              <w:jc w:val="left"/>
              <w:rPr>
                <w:rFonts w:ascii="Consolas" w:hAnsi="Consolas"/>
                <w:sz w:val="20"/>
                <w:szCs w:val="20"/>
              </w:rPr>
            </w:pPr>
            <w:r w:rsidRPr="001070A7">
              <w:rPr>
                <w:rFonts w:ascii="Consolas" w:hAnsi="Consolas"/>
                <w:sz w:val="20"/>
                <w:szCs w:val="20"/>
              </w:rPr>
              <w:t>##################################################################### PAIEMENT #</w:t>
            </w:r>
          </w:p>
          <w:p w14:paraId="578E8CB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paiement;</w:t>
            </w:r>
          </w:p>
          <w:p w14:paraId="12B85FF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paiement (</w:t>
            </w:r>
          </w:p>
          <w:p w14:paraId="464604E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id INT UNSIGNED AUTO_INCREMENT NOT NULL,</w:t>
            </w:r>
          </w:p>
          <w:p w14:paraId="073810E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type ENUM ('espèce','carte bancaire','ticket restaurant','chèque bancaire','sans') NOT NULL,</w:t>
            </w:r>
          </w:p>
          <w:p w14:paraId="0CEC49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(id)</w:t>
            </w:r>
          </w:p>
          <w:p w14:paraId="5FC2067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317EFF9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paiement;</w:t>
            </w:r>
          </w:p>
          <w:p w14:paraId="7020F197" w14:textId="77777777" w:rsidR="001070A7" w:rsidRPr="001070A7" w:rsidRDefault="001070A7" w:rsidP="001070A7">
            <w:pPr>
              <w:jc w:val="left"/>
              <w:rPr>
                <w:rFonts w:ascii="Consolas" w:hAnsi="Consolas"/>
                <w:sz w:val="20"/>
                <w:szCs w:val="20"/>
                <w:lang w:val="en-GB"/>
              </w:rPr>
            </w:pPr>
          </w:p>
          <w:p w14:paraId="3AE1199A" w14:textId="77777777" w:rsidR="001070A7" w:rsidRPr="001070A7" w:rsidRDefault="001070A7" w:rsidP="001070A7">
            <w:pPr>
              <w:jc w:val="left"/>
              <w:rPr>
                <w:rFonts w:ascii="Consolas" w:hAnsi="Consolas"/>
                <w:sz w:val="20"/>
                <w:szCs w:val="20"/>
                <w:lang w:val="en-GB"/>
              </w:rPr>
            </w:pPr>
          </w:p>
          <w:p w14:paraId="68A00A9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TICKET_RESTAURANT #</w:t>
            </w:r>
          </w:p>
          <w:p w14:paraId="5EC29D3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ticket_restaurant;</w:t>
            </w:r>
          </w:p>
          <w:p w14:paraId="6B17265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ticket_restaurant (</w:t>
            </w:r>
          </w:p>
          <w:p w14:paraId="7225E69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330CF22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numero VARCHAR(50) NOT NULL,</w:t>
            </w:r>
          </w:p>
          <w:p w14:paraId="12B3536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etablissement_id TINYINT UNSIGNED NOT NULL,</w:t>
            </w:r>
          </w:p>
          <w:p w14:paraId="04948DD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521118C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)ENGINE=InnoDB;</w:t>
            </w:r>
          </w:p>
          <w:p w14:paraId="74F0C802" w14:textId="77777777" w:rsidR="001070A7" w:rsidRPr="001070A7" w:rsidRDefault="001070A7" w:rsidP="001070A7">
            <w:pPr>
              <w:jc w:val="left"/>
              <w:rPr>
                <w:rFonts w:ascii="Consolas" w:hAnsi="Consolas"/>
                <w:sz w:val="20"/>
                <w:szCs w:val="20"/>
                <w:lang w:val="en-GB"/>
              </w:rPr>
            </w:pPr>
          </w:p>
          <w:p w14:paraId="5435F1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ticket_restaurant est un paiement</w:t>
            </w:r>
          </w:p>
          <w:p w14:paraId="3483A5E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ALTER TABLE ticket_restaurant ADD CONSTRAINT paiement_ticket_restaurant_fk</w:t>
            </w:r>
          </w:p>
          <w:p w14:paraId="39803E6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07E795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5A5452F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6FFFD4D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44948F99" w14:textId="77777777" w:rsidR="001070A7" w:rsidRPr="001070A7" w:rsidRDefault="001070A7" w:rsidP="001070A7">
            <w:pPr>
              <w:jc w:val="left"/>
              <w:rPr>
                <w:rFonts w:ascii="Consolas" w:hAnsi="Consolas"/>
                <w:sz w:val="20"/>
                <w:szCs w:val="20"/>
                <w:lang w:val="en-GB"/>
              </w:rPr>
            </w:pPr>
          </w:p>
          <w:p w14:paraId="1255BE9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ticket_restaurant;</w:t>
            </w:r>
          </w:p>
          <w:p w14:paraId="7E7E8BA9" w14:textId="77777777" w:rsidR="001070A7" w:rsidRPr="001070A7" w:rsidRDefault="001070A7" w:rsidP="001070A7">
            <w:pPr>
              <w:jc w:val="left"/>
              <w:rPr>
                <w:rFonts w:ascii="Consolas" w:hAnsi="Consolas"/>
                <w:sz w:val="20"/>
                <w:szCs w:val="20"/>
                <w:lang w:val="en-GB"/>
              </w:rPr>
            </w:pPr>
          </w:p>
          <w:p w14:paraId="57C0D18C" w14:textId="77777777" w:rsidR="001070A7" w:rsidRPr="001070A7" w:rsidRDefault="001070A7" w:rsidP="001070A7">
            <w:pPr>
              <w:jc w:val="left"/>
              <w:rPr>
                <w:rFonts w:ascii="Consolas" w:hAnsi="Consolas"/>
                <w:sz w:val="20"/>
                <w:szCs w:val="20"/>
                <w:lang w:val="en-GB"/>
              </w:rPr>
            </w:pPr>
          </w:p>
          <w:p w14:paraId="1B33CB24" w14:textId="77777777" w:rsidR="001070A7" w:rsidRPr="00430C2B" w:rsidRDefault="001070A7" w:rsidP="001070A7">
            <w:pPr>
              <w:jc w:val="left"/>
              <w:rPr>
                <w:rFonts w:ascii="Consolas" w:hAnsi="Consolas"/>
                <w:sz w:val="20"/>
                <w:szCs w:val="20"/>
              </w:rPr>
            </w:pPr>
            <w:r w:rsidRPr="00430C2B">
              <w:rPr>
                <w:rFonts w:ascii="Consolas" w:hAnsi="Consolas"/>
                <w:sz w:val="20"/>
                <w:szCs w:val="20"/>
              </w:rPr>
              <w:t xml:space="preserve">############################################################### CARTE_BANCAIRE # </w:t>
            </w:r>
          </w:p>
          <w:p w14:paraId="2D04F168" w14:textId="77777777" w:rsidR="001070A7" w:rsidRPr="00430C2B" w:rsidRDefault="001070A7" w:rsidP="001070A7">
            <w:pPr>
              <w:jc w:val="left"/>
              <w:rPr>
                <w:rFonts w:ascii="Consolas" w:hAnsi="Consolas"/>
                <w:sz w:val="20"/>
                <w:szCs w:val="20"/>
              </w:rPr>
            </w:pPr>
            <w:r w:rsidRPr="00430C2B">
              <w:rPr>
                <w:rFonts w:ascii="Consolas" w:hAnsi="Consolas"/>
                <w:sz w:val="20"/>
                <w:szCs w:val="20"/>
              </w:rPr>
              <w:t>DROP TABLE IF EXISTS carte_bancaire;</w:t>
            </w:r>
          </w:p>
          <w:p w14:paraId="31ADE7A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carte_bancaire (</w:t>
            </w:r>
          </w:p>
          <w:p w14:paraId="779C55A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438E775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reference VARCHAR(100) NOT NULL,</w:t>
            </w:r>
          </w:p>
          <w:p w14:paraId="4B84AA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w:t>
            </w:r>
          </w:p>
          <w:p w14:paraId="3B7AD60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heure TIME DEFAULT (CURRENT_TIME()),</w:t>
            </w:r>
          </w:p>
          <w:p w14:paraId="7272D44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3A4708BA"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5226AC7F" w14:textId="77777777" w:rsidR="001070A7" w:rsidRPr="001070A7" w:rsidRDefault="001070A7" w:rsidP="001070A7">
            <w:pPr>
              <w:jc w:val="left"/>
              <w:rPr>
                <w:rFonts w:ascii="Consolas" w:hAnsi="Consolas"/>
                <w:sz w:val="20"/>
                <w:szCs w:val="20"/>
              </w:rPr>
            </w:pPr>
          </w:p>
          <w:p w14:paraId="30B477AD" w14:textId="77777777" w:rsidR="001070A7" w:rsidRPr="001070A7" w:rsidRDefault="001070A7" w:rsidP="001070A7">
            <w:pPr>
              <w:jc w:val="left"/>
              <w:rPr>
                <w:rFonts w:ascii="Consolas" w:hAnsi="Consolas"/>
                <w:sz w:val="20"/>
                <w:szCs w:val="20"/>
              </w:rPr>
            </w:pPr>
            <w:r w:rsidRPr="001070A7">
              <w:rPr>
                <w:rFonts w:ascii="Consolas" w:hAnsi="Consolas"/>
                <w:sz w:val="20"/>
                <w:szCs w:val="20"/>
              </w:rPr>
              <w:t>-- carte_bancaire est un paiement</w:t>
            </w:r>
          </w:p>
          <w:p w14:paraId="16600523"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carte_bancaire ADD CONSTRAINT paiement_carte_bancaire_fk</w:t>
            </w:r>
          </w:p>
          <w:p w14:paraId="7CB1C8A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4B6BD70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03252D7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444D12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5BC13488" w14:textId="77777777" w:rsidR="001070A7" w:rsidRPr="001070A7" w:rsidRDefault="001070A7" w:rsidP="001070A7">
            <w:pPr>
              <w:jc w:val="left"/>
              <w:rPr>
                <w:rFonts w:ascii="Consolas" w:hAnsi="Consolas"/>
                <w:sz w:val="20"/>
                <w:szCs w:val="20"/>
                <w:lang w:val="en-GB"/>
              </w:rPr>
            </w:pPr>
          </w:p>
          <w:p w14:paraId="1E0920BF"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carte_bancaire;</w:t>
            </w:r>
          </w:p>
          <w:p w14:paraId="5F3A02F8" w14:textId="77777777" w:rsidR="001070A7" w:rsidRPr="001070A7" w:rsidRDefault="001070A7" w:rsidP="001070A7">
            <w:pPr>
              <w:jc w:val="left"/>
              <w:rPr>
                <w:rFonts w:ascii="Consolas" w:hAnsi="Consolas"/>
                <w:sz w:val="20"/>
                <w:szCs w:val="20"/>
                <w:lang w:val="en-GB"/>
              </w:rPr>
            </w:pPr>
          </w:p>
          <w:p w14:paraId="4F90DE27" w14:textId="77777777" w:rsidR="001070A7" w:rsidRPr="001070A7" w:rsidRDefault="001070A7" w:rsidP="001070A7">
            <w:pPr>
              <w:jc w:val="left"/>
              <w:rPr>
                <w:rFonts w:ascii="Consolas" w:hAnsi="Consolas"/>
                <w:sz w:val="20"/>
                <w:szCs w:val="20"/>
                <w:lang w:val="en-GB"/>
              </w:rPr>
            </w:pPr>
          </w:p>
          <w:p w14:paraId="03A753E4"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CHEQUE #</w:t>
            </w:r>
          </w:p>
          <w:p w14:paraId="4549FD8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cheque;</w:t>
            </w:r>
          </w:p>
          <w:p w14:paraId="428F607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cheque (</w:t>
            </w:r>
          </w:p>
          <w:p w14:paraId="1174487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350DB10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banque TINYINT UNSIGNED NOT NULL,</w:t>
            </w:r>
          </w:p>
          <w:p w14:paraId="694D8700"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numero VARCHAR(100) NOT NULL,</w:t>
            </w:r>
          </w:p>
          <w:p w14:paraId="5E40F7F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jour DATE DEFAULT (CURRENT_DATE()),</w:t>
            </w:r>
          </w:p>
          <w:p w14:paraId="7D74DCCC"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(paiement_id)</w:t>
            </w:r>
          </w:p>
          <w:p w14:paraId="07476ECE"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5A728F81" w14:textId="77777777" w:rsidR="001070A7" w:rsidRPr="001070A7" w:rsidRDefault="001070A7" w:rsidP="001070A7">
            <w:pPr>
              <w:jc w:val="left"/>
              <w:rPr>
                <w:rFonts w:ascii="Consolas" w:hAnsi="Consolas"/>
                <w:sz w:val="20"/>
                <w:szCs w:val="20"/>
              </w:rPr>
            </w:pPr>
          </w:p>
          <w:p w14:paraId="77F82A51" w14:textId="77777777" w:rsidR="001070A7" w:rsidRPr="001070A7" w:rsidRDefault="001070A7" w:rsidP="001070A7">
            <w:pPr>
              <w:jc w:val="left"/>
              <w:rPr>
                <w:rFonts w:ascii="Consolas" w:hAnsi="Consolas"/>
                <w:sz w:val="20"/>
                <w:szCs w:val="20"/>
              </w:rPr>
            </w:pPr>
            <w:r w:rsidRPr="001070A7">
              <w:rPr>
                <w:rFonts w:ascii="Consolas" w:hAnsi="Consolas"/>
                <w:sz w:val="20"/>
                <w:szCs w:val="20"/>
              </w:rPr>
              <w:t>-- cheque est un paiement</w:t>
            </w:r>
          </w:p>
          <w:p w14:paraId="067C5932"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cheque ADD CONSTRAINT paiement_cheque_fk</w:t>
            </w:r>
          </w:p>
          <w:p w14:paraId="6B7678B3"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3B016B4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407E67FA"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CASCADE</w:t>
            </w:r>
          </w:p>
          <w:p w14:paraId="4C67B71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CASCADE;</w:t>
            </w:r>
          </w:p>
          <w:p w14:paraId="41E7BBF5" w14:textId="77777777" w:rsidR="001070A7" w:rsidRPr="001070A7" w:rsidRDefault="001070A7" w:rsidP="001070A7">
            <w:pPr>
              <w:jc w:val="left"/>
              <w:rPr>
                <w:rFonts w:ascii="Consolas" w:hAnsi="Consolas"/>
                <w:sz w:val="20"/>
                <w:szCs w:val="20"/>
                <w:lang w:val="en-GB"/>
              </w:rPr>
            </w:pPr>
          </w:p>
          <w:p w14:paraId="72226E3B"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DESCRIBE cheque;</w:t>
            </w:r>
          </w:p>
          <w:p w14:paraId="2DEBD189" w14:textId="77777777" w:rsidR="001070A7" w:rsidRPr="001070A7" w:rsidRDefault="001070A7" w:rsidP="001070A7">
            <w:pPr>
              <w:jc w:val="left"/>
              <w:rPr>
                <w:rFonts w:ascii="Consolas" w:hAnsi="Consolas"/>
                <w:sz w:val="20"/>
                <w:szCs w:val="20"/>
                <w:lang w:val="en-GB"/>
              </w:rPr>
            </w:pPr>
          </w:p>
          <w:p w14:paraId="4AD2313D" w14:textId="77777777" w:rsidR="001070A7" w:rsidRPr="001070A7" w:rsidRDefault="001070A7" w:rsidP="001070A7">
            <w:pPr>
              <w:jc w:val="left"/>
              <w:rPr>
                <w:rFonts w:ascii="Consolas" w:hAnsi="Consolas"/>
                <w:sz w:val="20"/>
                <w:szCs w:val="20"/>
                <w:lang w:val="en-GB"/>
              </w:rPr>
            </w:pPr>
          </w:p>
          <w:p w14:paraId="7CB7BB0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LISTE PAIEMENT #</w:t>
            </w:r>
          </w:p>
          <w:p w14:paraId="2F8F4C38"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DROP TABLE IF EXISTS liste_paiement;</w:t>
            </w:r>
          </w:p>
          <w:p w14:paraId="276BD53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CREATE TABLE liste_paiement (</w:t>
            </w:r>
          </w:p>
          <w:p w14:paraId="6EE0574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commande_id INT UNSIGNED NOT NULL,</w:t>
            </w:r>
          </w:p>
          <w:p w14:paraId="2F8141FE"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paiement_id INT UNSIGNED NOT NULL,</w:t>
            </w:r>
          </w:p>
          <w:p w14:paraId="0CCD893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montant DECIMAL(5,2) DEFAULT (0.0)NOT NULL,</w:t>
            </w:r>
          </w:p>
          <w:p w14:paraId="4415B196"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 xml:space="preserve">                PRIMARY KEY (commande_id,paiement_id )</w:t>
            </w:r>
          </w:p>
          <w:p w14:paraId="0F4AA096" w14:textId="77777777" w:rsidR="001070A7" w:rsidRPr="001070A7" w:rsidRDefault="001070A7" w:rsidP="001070A7">
            <w:pPr>
              <w:jc w:val="left"/>
              <w:rPr>
                <w:rFonts w:ascii="Consolas" w:hAnsi="Consolas"/>
                <w:sz w:val="20"/>
                <w:szCs w:val="20"/>
              </w:rPr>
            </w:pPr>
            <w:r w:rsidRPr="001070A7">
              <w:rPr>
                <w:rFonts w:ascii="Consolas" w:hAnsi="Consolas"/>
                <w:sz w:val="20"/>
                <w:szCs w:val="20"/>
              </w:rPr>
              <w:t>)ENGINE=InnoDB;</w:t>
            </w:r>
          </w:p>
          <w:p w14:paraId="3CFF4CD8" w14:textId="77777777" w:rsidR="001070A7" w:rsidRPr="001070A7" w:rsidRDefault="001070A7" w:rsidP="001070A7">
            <w:pPr>
              <w:jc w:val="left"/>
              <w:rPr>
                <w:rFonts w:ascii="Consolas" w:hAnsi="Consolas"/>
                <w:sz w:val="20"/>
                <w:szCs w:val="20"/>
              </w:rPr>
            </w:pPr>
          </w:p>
          <w:p w14:paraId="2933D6B5"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liste de paiement est liée à un paiement</w:t>
            </w:r>
          </w:p>
          <w:p w14:paraId="44C0A83C"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liste_paiement ADD CONSTRAINT paiement_liste_paiement_fk</w:t>
            </w:r>
          </w:p>
          <w:p w14:paraId="2E02CE6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(paiement_id)</w:t>
            </w:r>
          </w:p>
          <w:p w14:paraId="3CB51FA2"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paiement (id)</w:t>
            </w:r>
          </w:p>
          <w:p w14:paraId="0B8B580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7BBBE325"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7205F8E6" w14:textId="77777777" w:rsidR="001070A7" w:rsidRPr="001070A7" w:rsidRDefault="001070A7" w:rsidP="001070A7">
            <w:pPr>
              <w:jc w:val="left"/>
              <w:rPr>
                <w:rFonts w:ascii="Consolas" w:hAnsi="Consolas"/>
                <w:sz w:val="20"/>
                <w:szCs w:val="20"/>
                <w:lang w:val="en-GB"/>
              </w:rPr>
            </w:pPr>
          </w:p>
          <w:p w14:paraId="6A2A9680" w14:textId="77777777" w:rsidR="001070A7" w:rsidRPr="001070A7" w:rsidRDefault="001070A7" w:rsidP="001070A7">
            <w:pPr>
              <w:jc w:val="left"/>
              <w:rPr>
                <w:rFonts w:ascii="Consolas" w:hAnsi="Consolas"/>
                <w:sz w:val="20"/>
                <w:szCs w:val="20"/>
              </w:rPr>
            </w:pPr>
            <w:r w:rsidRPr="001070A7">
              <w:rPr>
                <w:rFonts w:ascii="Consolas" w:hAnsi="Consolas"/>
                <w:sz w:val="20"/>
                <w:szCs w:val="20"/>
              </w:rPr>
              <w:t>-- une liste de paiement est liée à une commande</w:t>
            </w:r>
          </w:p>
          <w:p w14:paraId="7EDC8B95" w14:textId="77777777" w:rsidR="001070A7" w:rsidRPr="001070A7" w:rsidRDefault="001070A7" w:rsidP="001070A7">
            <w:pPr>
              <w:jc w:val="left"/>
              <w:rPr>
                <w:rFonts w:ascii="Consolas" w:hAnsi="Consolas"/>
                <w:sz w:val="20"/>
                <w:szCs w:val="20"/>
              </w:rPr>
            </w:pPr>
            <w:r w:rsidRPr="001070A7">
              <w:rPr>
                <w:rFonts w:ascii="Consolas" w:hAnsi="Consolas"/>
                <w:sz w:val="20"/>
                <w:szCs w:val="20"/>
              </w:rPr>
              <w:t>ALTER TABLE liste_paiement ADD CONSTRAINT commande_liste_paiement_fk</w:t>
            </w:r>
          </w:p>
          <w:p w14:paraId="6DE3C039"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FOREIGN KEY (commande_id)</w:t>
            </w:r>
          </w:p>
          <w:p w14:paraId="55523687"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REFERENCES commande (id)</w:t>
            </w:r>
          </w:p>
          <w:p w14:paraId="4E02C191"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DELETE NO ACTION</w:t>
            </w:r>
          </w:p>
          <w:p w14:paraId="5AC8C06D" w14:textId="77777777" w:rsidR="001070A7" w:rsidRPr="001070A7" w:rsidRDefault="001070A7" w:rsidP="001070A7">
            <w:pPr>
              <w:jc w:val="left"/>
              <w:rPr>
                <w:rFonts w:ascii="Consolas" w:hAnsi="Consolas"/>
                <w:sz w:val="20"/>
                <w:szCs w:val="20"/>
                <w:lang w:val="en-GB"/>
              </w:rPr>
            </w:pPr>
            <w:r w:rsidRPr="001070A7">
              <w:rPr>
                <w:rFonts w:ascii="Consolas" w:hAnsi="Consolas"/>
                <w:sz w:val="20"/>
                <w:szCs w:val="20"/>
                <w:lang w:val="en-GB"/>
              </w:rPr>
              <w:t>ON UPDATE NO ACTION;</w:t>
            </w:r>
          </w:p>
          <w:p w14:paraId="628AECE3" w14:textId="77777777" w:rsidR="001070A7" w:rsidRPr="001070A7" w:rsidRDefault="001070A7" w:rsidP="001070A7">
            <w:pPr>
              <w:jc w:val="left"/>
              <w:rPr>
                <w:rFonts w:ascii="Consolas" w:hAnsi="Consolas"/>
                <w:sz w:val="20"/>
                <w:szCs w:val="20"/>
                <w:lang w:val="en-GB"/>
              </w:rPr>
            </w:pPr>
          </w:p>
          <w:p w14:paraId="06AEB1C3" w14:textId="77777777" w:rsidR="001070A7" w:rsidRPr="001070A7" w:rsidRDefault="001070A7" w:rsidP="001070A7">
            <w:pPr>
              <w:jc w:val="left"/>
              <w:rPr>
                <w:rFonts w:ascii="Consolas" w:hAnsi="Consolas"/>
                <w:sz w:val="20"/>
                <w:szCs w:val="20"/>
              </w:rPr>
            </w:pPr>
            <w:r w:rsidRPr="001070A7">
              <w:rPr>
                <w:rFonts w:ascii="Consolas" w:hAnsi="Consolas"/>
                <w:sz w:val="20"/>
                <w:szCs w:val="20"/>
              </w:rPr>
              <w:t>DESCRIBE liste_paiement;</w:t>
            </w:r>
          </w:p>
          <w:p w14:paraId="76E62B87" w14:textId="77777777" w:rsidR="001070A7" w:rsidRPr="001070A7" w:rsidRDefault="001070A7" w:rsidP="001070A7">
            <w:pPr>
              <w:jc w:val="left"/>
              <w:rPr>
                <w:rFonts w:ascii="Consolas" w:hAnsi="Consolas"/>
                <w:sz w:val="20"/>
                <w:szCs w:val="20"/>
              </w:rPr>
            </w:pPr>
          </w:p>
          <w:p w14:paraId="592A1887" w14:textId="7720C1E4" w:rsidR="001070A7" w:rsidRPr="001070A7" w:rsidRDefault="001070A7" w:rsidP="001070A7">
            <w:pPr>
              <w:jc w:val="left"/>
              <w:rPr>
                <w:rFonts w:ascii="Consolas" w:hAnsi="Consolas"/>
                <w:sz w:val="20"/>
                <w:szCs w:val="20"/>
              </w:rPr>
            </w:pPr>
            <w:r w:rsidRPr="001070A7">
              <w:rPr>
                <w:rFonts w:ascii="Consolas" w:hAnsi="Consolas"/>
                <w:sz w:val="20"/>
                <w:szCs w:val="20"/>
              </w:rPr>
              <w:t>SHOW TABLES;</w:t>
            </w:r>
          </w:p>
        </w:tc>
      </w:tr>
    </w:tbl>
    <w:p w14:paraId="5AE164D5" w14:textId="4E81687C" w:rsidR="001070A7" w:rsidRDefault="001070A7">
      <w:pPr>
        <w:jc w:val="left"/>
      </w:pPr>
    </w:p>
    <w:p w14:paraId="55922BF2" w14:textId="4EFB29A6" w:rsidR="001070A7" w:rsidRDefault="001070A7">
      <w:pPr>
        <w:jc w:val="left"/>
      </w:pPr>
    </w:p>
    <w:p w14:paraId="4C7B1BCA" w14:textId="39FE6B04" w:rsidR="001070A7" w:rsidRDefault="001070A7">
      <w:pPr>
        <w:jc w:val="left"/>
      </w:pPr>
    </w:p>
    <w:p w14:paraId="705C4301" w14:textId="41C6DE33" w:rsidR="001070A7" w:rsidRDefault="001070A7">
      <w:pPr>
        <w:jc w:val="left"/>
      </w:pPr>
    </w:p>
    <w:p w14:paraId="05472AE4" w14:textId="769A4E0E" w:rsidR="00990C03" w:rsidRDefault="00990C03">
      <w:pPr>
        <w:jc w:val="left"/>
      </w:pPr>
      <w:r>
        <w:br w:type="page"/>
      </w:r>
    </w:p>
    <w:p w14:paraId="614FED5B" w14:textId="479277DB" w:rsidR="00990C03" w:rsidRPr="00990C03" w:rsidRDefault="00990C03" w:rsidP="00990C03">
      <w:pPr>
        <w:pStyle w:val="Titre2"/>
      </w:pPr>
      <w:r>
        <w:t>Création des procédures.</w:t>
      </w:r>
    </w:p>
    <w:p w14:paraId="3E170690"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0B5A26" w14:paraId="4B84602F" w14:textId="77777777" w:rsidTr="00990C03">
        <w:tc>
          <w:tcPr>
            <w:tcW w:w="9062" w:type="dxa"/>
          </w:tcPr>
          <w:p w14:paraId="507E8D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20925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OC PIZZA                                                   CREATE PROCEDURES #</w:t>
            </w:r>
          </w:p>
          <w:p w14:paraId="53E8D4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63EC0FA" w14:textId="77777777" w:rsidR="000B5A26" w:rsidRPr="000B5A26" w:rsidRDefault="000B5A26" w:rsidP="000B5A26">
            <w:pPr>
              <w:jc w:val="left"/>
              <w:rPr>
                <w:rFonts w:ascii="Consolas" w:hAnsi="Consolas"/>
                <w:sz w:val="20"/>
                <w:szCs w:val="20"/>
                <w:lang w:val="en-GB"/>
              </w:rPr>
            </w:pPr>
          </w:p>
          <w:p w14:paraId="507E07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ADRESSE #</w:t>
            </w:r>
          </w:p>
          <w:p w14:paraId="0E0484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create_adresse;</w:t>
            </w:r>
          </w:p>
          <w:p w14:paraId="5E4B6B3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E5E3F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create_adresse(</w:t>
            </w:r>
          </w:p>
          <w:p w14:paraId="50B250DE" w14:textId="77777777" w:rsidR="000B5A26" w:rsidRPr="000B5A26" w:rsidRDefault="000B5A26" w:rsidP="000B5A26">
            <w:pPr>
              <w:jc w:val="left"/>
              <w:rPr>
                <w:rFonts w:ascii="Consolas" w:hAnsi="Consolas"/>
                <w:sz w:val="20"/>
                <w:szCs w:val="20"/>
                <w:lang w:val="es-ES"/>
              </w:rPr>
            </w:pPr>
            <w:r w:rsidRPr="000B5A26">
              <w:rPr>
                <w:rFonts w:ascii="Consolas" w:hAnsi="Consolas"/>
                <w:sz w:val="20"/>
                <w:szCs w:val="20"/>
                <w:lang w:val="en-GB"/>
              </w:rPr>
              <w:t xml:space="preserve">   </w:t>
            </w:r>
            <w:r w:rsidRPr="000B5A26">
              <w:rPr>
                <w:rFonts w:ascii="Consolas" w:hAnsi="Consolas"/>
                <w:sz w:val="20"/>
                <w:szCs w:val="20"/>
                <w:lang w:val="es-ES"/>
              </w:rPr>
              <w:t>IN p_numero VARCHAR(5),       -- numéro de la rue</w:t>
            </w:r>
          </w:p>
          <w:p w14:paraId="63D52C5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s-ES"/>
              </w:rPr>
              <w:tab/>
            </w:r>
            <w:r w:rsidRPr="000B5A26">
              <w:rPr>
                <w:rFonts w:ascii="Consolas" w:hAnsi="Consolas"/>
                <w:sz w:val="20"/>
                <w:szCs w:val="20"/>
              </w:rPr>
              <w:t>IN p_voie VARCHAR(50),        -- nom de la voie</w:t>
            </w:r>
          </w:p>
          <w:p w14:paraId="0411E6D6"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p_ville VARCHAR(20),       -- nom de la ville</w:t>
            </w:r>
          </w:p>
          <w:p w14:paraId="3DD1573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p_code VARCHAR(5),         -- code postal</w:t>
            </w:r>
          </w:p>
          <w:p w14:paraId="230AB62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identifiant de l'adresse correspondante</w:t>
            </w:r>
          </w:p>
          <w:p w14:paraId="6CFB280C"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7A3C367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SET p_id = 0;</w:t>
            </w:r>
          </w:p>
          <w:p w14:paraId="73015E0C" w14:textId="77777777" w:rsidR="000B5A26" w:rsidRPr="000B5A26" w:rsidRDefault="000B5A26" w:rsidP="000B5A26">
            <w:pPr>
              <w:jc w:val="left"/>
              <w:rPr>
                <w:rFonts w:ascii="Consolas" w:hAnsi="Consolas"/>
                <w:sz w:val="20"/>
                <w:szCs w:val="20"/>
              </w:rPr>
            </w:pPr>
          </w:p>
          <w:p w14:paraId="1681D9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l'adresse existe déjà</w:t>
            </w:r>
          </w:p>
          <w:p w14:paraId="0E8EBA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SELECT DISTINCT id INTO p_id FROM adresse</w:t>
            </w:r>
          </w:p>
          <w:p w14:paraId="149EAF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WHERE numero = p_numero AND voie = p_voie AND ville = p_ville AND code = p_code</w:t>
            </w:r>
          </w:p>
          <w:p w14:paraId="26CE7F6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5AF9F6B1" w14:textId="77777777" w:rsidR="000B5A26" w:rsidRPr="000B5A26" w:rsidRDefault="000B5A26" w:rsidP="000B5A26">
            <w:pPr>
              <w:jc w:val="left"/>
              <w:rPr>
                <w:rFonts w:ascii="Consolas" w:hAnsi="Consolas"/>
                <w:sz w:val="20"/>
                <w:szCs w:val="20"/>
                <w:lang w:val="en-GB"/>
              </w:rPr>
            </w:pPr>
          </w:p>
          <w:p w14:paraId="4279DC9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si l'adresse n'existe pas on la créé sinon on renvoie l'identifiant trouvé</w:t>
            </w:r>
          </w:p>
          <w:p w14:paraId="580F48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 xml:space="preserve">IF p_id =  0 THEN </w:t>
            </w:r>
          </w:p>
          <w:p w14:paraId="5D535A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INSERT INTO adresse(numero, voie, ville, code) </w:t>
            </w:r>
          </w:p>
          <w:p w14:paraId="61CD44A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lang w:val="en-GB"/>
              </w:rPr>
              <w:tab/>
            </w:r>
            <w:r w:rsidRPr="000B5A26">
              <w:rPr>
                <w:rFonts w:ascii="Consolas" w:hAnsi="Consolas"/>
                <w:sz w:val="20"/>
                <w:szCs w:val="20"/>
              </w:rPr>
              <w:t>VALUES (p_numero,p_voie, p_ville, p_code);</w:t>
            </w:r>
          </w:p>
          <w:p w14:paraId="1ACE95E7" w14:textId="77777777" w:rsidR="000B5A26" w:rsidRPr="000B5A26" w:rsidRDefault="000B5A26" w:rsidP="000B5A26">
            <w:pPr>
              <w:jc w:val="left"/>
              <w:rPr>
                <w:rFonts w:ascii="Consolas" w:hAnsi="Consolas"/>
                <w:sz w:val="20"/>
                <w:szCs w:val="20"/>
              </w:rPr>
            </w:pPr>
          </w:p>
          <w:p w14:paraId="025988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de l'adresse créée</w:t>
            </w:r>
          </w:p>
          <w:p w14:paraId="3FD098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rPr>
              <w:tab/>
            </w:r>
            <w:r w:rsidRPr="000B5A26">
              <w:rPr>
                <w:rFonts w:ascii="Consolas" w:hAnsi="Consolas"/>
                <w:sz w:val="20"/>
                <w:szCs w:val="20"/>
                <w:lang w:val="en-GB"/>
              </w:rPr>
              <w:t xml:space="preserve">SELECT DISTINCT id INTO p_id </w:t>
            </w:r>
          </w:p>
          <w:p w14:paraId="4076212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FROM adresse </w:t>
            </w:r>
          </w:p>
          <w:p w14:paraId="0EE241F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WHERE numero=p_numero AND voie=p_voie AND ville = p_ville AND code = p_code</w:t>
            </w:r>
          </w:p>
          <w:p w14:paraId="190A4D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3B4E988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END IF;</w:t>
            </w:r>
          </w:p>
          <w:p w14:paraId="513E5F9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0E6EB7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5E32CFD" w14:textId="77777777" w:rsidR="000B5A26" w:rsidRPr="000B5A26" w:rsidRDefault="000B5A26" w:rsidP="000B5A26">
            <w:pPr>
              <w:jc w:val="left"/>
              <w:rPr>
                <w:rFonts w:ascii="Consolas" w:hAnsi="Consolas"/>
                <w:sz w:val="20"/>
                <w:szCs w:val="20"/>
                <w:lang w:val="en-GB"/>
              </w:rPr>
            </w:pPr>
          </w:p>
          <w:p w14:paraId="47419EB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MAGASIN #</w:t>
            </w:r>
          </w:p>
          <w:p w14:paraId="3B7253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create_magasin;</w:t>
            </w:r>
          </w:p>
          <w:p w14:paraId="2BF870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50DD0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create_magasin( </w:t>
            </w:r>
          </w:p>
          <w:p w14:paraId="2E1518B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p_nom VARCHAR(50),        -- nom du magasin</w:t>
            </w:r>
          </w:p>
          <w:p w14:paraId="7A62382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p_telephone VARCHAR(10),  -- téléphone du magasin</w:t>
            </w:r>
          </w:p>
          <w:p w14:paraId="25117DA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p_email VARCHAR(255),     -- email du magasin</w:t>
            </w:r>
          </w:p>
          <w:p w14:paraId="2B0D1900" w14:textId="77777777" w:rsidR="000B5A26" w:rsidRPr="000B5A26" w:rsidRDefault="000B5A26" w:rsidP="000B5A26">
            <w:pPr>
              <w:jc w:val="left"/>
              <w:rPr>
                <w:rFonts w:ascii="Consolas" w:hAnsi="Consolas"/>
                <w:sz w:val="20"/>
                <w:szCs w:val="20"/>
                <w:lang w:val="es-ES"/>
              </w:rPr>
            </w:pPr>
            <w:r w:rsidRPr="000B5A26">
              <w:rPr>
                <w:rFonts w:ascii="Consolas" w:hAnsi="Consolas"/>
                <w:sz w:val="20"/>
                <w:szCs w:val="20"/>
              </w:rPr>
              <w:tab/>
            </w:r>
            <w:r w:rsidRPr="000B5A26">
              <w:rPr>
                <w:rFonts w:ascii="Consolas" w:hAnsi="Consolas"/>
                <w:sz w:val="20"/>
                <w:szCs w:val="20"/>
                <w:lang w:val="es-ES"/>
              </w:rPr>
              <w:t>IN p_numero VARCHAR(5),      -- numéro de la rue</w:t>
            </w:r>
          </w:p>
          <w:p w14:paraId="3084DF7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s-ES"/>
              </w:rPr>
              <w:tab/>
            </w:r>
            <w:r w:rsidRPr="000B5A26">
              <w:rPr>
                <w:rFonts w:ascii="Consolas" w:hAnsi="Consolas"/>
                <w:sz w:val="20"/>
                <w:szCs w:val="20"/>
              </w:rPr>
              <w:t>IN p_voie VARCHAR(50),       -- nom de la voie</w:t>
            </w:r>
          </w:p>
          <w:p w14:paraId="747E3A4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p_ville VARCHAR(20),      -- nom de la ville</w:t>
            </w:r>
          </w:p>
          <w:p w14:paraId="298F03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p_code VARCHAR(5),        -- code postal</w:t>
            </w:r>
          </w:p>
          <w:p w14:paraId="6E76A43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l'identifiant du magasin correspondant</w:t>
            </w:r>
          </w:p>
          <w:p w14:paraId="588756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B1162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44F7EB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760B789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p_id = 0;</w:t>
            </w:r>
          </w:p>
          <w:p w14:paraId="311DFD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v_adresse_id = 0;</w:t>
            </w:r>
          </w:p>
          <w:p w14:paraId="66928CEF" w14:textId="77777777" w:rsidR="000B5A26" w:rsidRPr="000B5A26" w:rsidRDefault="000B5A26" w:rsidP="000B5A26">
            <w:pPr>
              <w:jc w:val="left"/>
              <w:rPr>
                <w:rFonts w:ascii="Consolas" w:hAnsi="Consolas"/>
                <w:sz w:val="20"/>
                <w:szCs w:val="20"/>
                <w:lang w:val="en-GB"/>
              </w:rPr>
            </w:pPr>
          </w:p>
          <w:p w14:paraId="1F35959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effectue la création de l'adresse pour avoir l'identifiant</w:t>
            </w:r>
          </w:p>
          <w:p w14:paraId="65B7FFB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create_adresse(p_numero, p_voie, p_ville, p_code, v_adresse_id);</w:t>
            </w:r>
          </w:p>
          <w:p w14:paraId="5ED91A97" w14:textId="77777777" w:rsidR="000B5A26" w:rsidRPr="000B5A26" w:rsidRDefault="000B5A26" w:rsidP="000B5A26">
            <w:pPr>
              <w:jc w:val="left"/>
              <w:rPr>
                <w:rFonts w:ascii="Consolas" w:hAnsi="Consolas"/>
                <w:sz w:val="20"/>
                <w:szCs w:val="20"/>
              </w:rPr>
            </w:pPr>
          </w:p>
          <w:p w14:paraId="49DE05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un magasin existe déjà</w:t>
            </w:r>
          </w:p>
          <w:p w14:paraId="657D0F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DISTINCT id INTO p_id FROM magasin</w:t>
            </w:r>
          </w:p>
          <w:p w14:paraId="09D87A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nom = p_nom AND telephone = p_telephone AND email = p_email AND adresse_id = v_adresse_id</w:t>
            </w:r>
          </w:p>
          <w:p w14:paraId="50EAAD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56121B0C" w14:textId="77777777" w:rsidR="000B5A26" w:rsidRPr="000B5A26" w:rsidRDefault="000B5A26" w:rsidP="000B5A26">
            <w:pPr>
              <w:jc w:val="left"/>
              <w:rPr>
                <w:rFonts w:ascii="Consolas" w:hAnsi="Consolas"/>
                <w:sz w:val="20"/>
                <w:szCs w:val="20"/>
                <w:lang w:val="en-GB"/>
              </w:rPr>
            </w:pPr>
          </w:p>
          <w:p w14:paraId="0FA4871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p_id &gt; 0 THEN</w:t>
            </w:r>
          </w:p>
          <w:p w14:paraId="35DFF84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le nom du magasin doit être unique!');</w:t>
            </w:r>
          </w:p>
          <w:p w14:paraId="6C4514C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313B3E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magasin (nom, telephone,email,adresse_id) </w:t>
            </w:r>
          </w:p>
          <w:p w14:paraId="48C8939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VALUES (p_nom, p_telephone,p_email,v_adresse_id);</w:t>
            </w:r>
          </w:p>
          <w:p w14:paraId="51D33FBB" w14:textId="77777777" w:rsidR="000B5A26" w:rsidRPr="000B5A26" w:rsidRDefault="000B5A26" w:rsidP="000B5A26">
            <w:pPr>
              <w:jc w:val="left"/>
              <w:rPr>
                <w:rFonts w:ascii="Consolas" w:hAnsi="Consolas"/>
                <w:sz w:val="20"/>
                <w:szCs w:val="20"/>
              </w:rPr>
            </w:pPr>
          </w:p>
          <w:p w14:paraId="3040B9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du magasin créée</w:t>
            </w:r>
          </w:p>
          <w:p w14:paraId="3E0748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SELECT id INTO p_id </w:t>
            </w:r>
          </w:p>
          <w:p w14:paraId="3871E2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magasin </w:t>
            </w:r>
          </w:p>
          <w:p w14:paraId="040CFF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nom=p_nom;</w:t>
            </w:r>
          </w:p>
          <w:p w14:paraId="01A39E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  </w:t>
            </w:r>
          </w:p>
          <w:p w14:paraId="7CFFB4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8BB59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6657D42" w14:textId="77777777" w:rsidR="000B5A26" w:rsidRPr="000B5A26" w:rsidRDefault="000B5A26" w:rsidP="000B5A26">
            <w:pPr>
              <w:jc w:val="left"/>
              <w:rPr>
                <w:rFonts w:ascii="Consolas" w:hAnsi="Consolas"/>
                <w:sz w:val="20"/>
                <w:szCs w:val="20"/>
                <w:lang w:val="en-GB"/>
              </w:rPr>
            </w:pPr>
          </w:p>
          <w:p w14:paraId="3E832D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FOURNISSEUR #</w:t>
            </w:r>
          </w:p>
          <w:p w14:paraId="496C26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create_fournisseur;</w:t>
            </w:r>
          </w:p>
          <w:p w14:paraId="550CE69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AF637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create_fournisseur( </w:t>
            </w:r>
          </w:p>
          <w:p w14:paraId="02AD701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p_nom VARCHAR(50),         -- nom du fournisseur</w:t>
            </w:r>
          </w:p>
          <w:p w14:paraId="52B0DA85"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p_telephone VARCHAR(10),   -- téléphone du fournisseur</w:t>
            </w:r>
          </w:p>
          <w:p w14:paraId="65BC0FCF"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p_email VARCHAR(255),      -- email du fournisseur</w:t>
            </w:r>
          </w:p>
          <w:p w14:paraId="7AB773D4"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p_numero VARCHAR(5),       -- numéro du fournisseur</w:t>
            </w:r>
          </w:p>
          <w:p w14:paraId="6AE380F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 xml:space="preserve">IN p_voie VARCHAR(50),        -- nom de la voie </w:t>
            </w:r>
          </w:p>
          <w:p w14:paraId="34D7E57E"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 xml:space="preserve">IN p_ville VARCHAR(20),       -- nom de la ville </w:t>
            </w:r>
          </w:p>
          <w:p w14:paraId="598BD13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 p_code VARCHAR(5),         -- code postal</w:t>
            </w:r>
          </w:p>
          <w:p w14:paraId="63E5040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OUT p_id INT(10) UNSIGNED)    -- retourne l'identifiant du fournisseur créé</w:t>
            </w:r>
          </w:p>
          <w:p w14:paraId="63D8D92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10FD8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v_adresse_id INT(10) UNSIGNED;</w:t>
            </w:r>
          </w:p>
          <w:p w14:paraId="27EFBC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332BA6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p_id = 0;</w:t>
            </w:r>
          </w:p>
          <w:p w14:paraId="2CA2FB0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v_adresse_id = 0;</w:t>
            </w:r>
          </w:p>
          <w:p w14:paraId="0385CF6F" w14:textId="77777777" w:rsidR="000B5A26" w:rsidRPr="000B5A26" w:rsidRDefault="000B5A26" w:rsidP="000B5A26">
            <w:pPr>
              <w:jc w:val="left"/>
              <w:rPr>
                <w:rFonts w:ascii="Consolas" w:hAnsi="Consolas"/>
                <w:sz w:val="20"/>
                <w:szCs w:val="20"/>
                <w:lang w:val="en-GB"/>
              </w:rPr>
            </w:pPr>
          </w:p>
          <w:p w14:paraId="3F73812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création de l'adresse</w:t>
            </w:r>
          </w:p>
          <w:p w14:paraId="4D2EBF5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create_adresse(p_numero, p_voie, p_ville, p_code, v_adresse_id);</w:t>
            </w:r>
          </w:p>
          <w:p w14:paraId="156F1DFC" w14:textId="77777777" w:rsidR="000B5A26" w:rsidRPr="000B5A26" w:rsidRDefault="000B5A26" w:rsidP="000B5A26">
            <w:pPr>
              <w:jc w:val="left"/>
              <w:rPr>
                <w:rFonts w:ascii="Consolas" w:hAnsi="Consolas"/>
                <w:sz w:val="20"/>
                <w:szCs w:val="20"/>
              </w:rPr>
            </w:pPr>
          </w:p>
          <w:p w14:paraId="62DE1AE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recherche si le fournisseur existe</w:t>
            </w:r>
          </w:p>
          <w:p w14:paraId="7DBBA9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id INTO p_id FROM fournisseur</w:t>
            </w:r>
          </w:p>
          <w:p w14:paraId="235F7E5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 p_nom AND telephone = p_telephone AND email = p_email AND adresse_id = v_adresse_id</w:t>
            </w:r>
          </w:p>
          <w:p w14:paraId="217E64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08E2C312" w14:textId="77777777" w:rsidR="000B5A26" w:rsidRPr="000B5A26" w:rsidRDefault="000B5A26" w:rsidP="000B5A26">
            <w:pPr>
              <w:jc w:val="left"/>
              <w:rPr>
                <w:rFonts w:ascii="Consolas" w:hAnsi="Consolas"/>
                <w:sz w:val="20"/>
                <w:szCs w:val="20"/>
                <w:lang w:val="en-GB"/>
              </w:rPr>
            </w:pPr>
          </w:p>
          <w:p w14:paraId="7E6235F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si il existe il y a une erreur de duplication sinon on créé le fournisseur</w:t>
            </w:r>
          </w:p>
          <w:p w14:paraId="18BD60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p_id &gt; 0 THEN</w:t>
            </w:r>
          </w:p>
          <w:p w14:paraId="3423874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le nom du fournisseur doit être unique!');</w:t>
            </w:r>
          </w:p>
          <w:p w14:paraId="520A199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885A64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t xml:space="preserve">INSERT INTO fournisseur (nom, telephone,email,adresse_id) </w:t>
            </w:r>
          </w:p>
          <w:p w14:paraId="6A48D08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t>VALUES (p_nom, p_telephone,p_email,v_adresse_id);</w:t>
            </w:r>
          </w:p>
          <w:p w14:paraId="0673AF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r w:rsidRPr="000B5A26">
              <w:rPr>
                <w:rFonts w:ascii="Consolas" w:hAnsi="Consolas"/>
                <w:sz w:val="20"/>
                <w:szCs w:val="20"/>
              </w:rPr>
              <w:tab/>
            </w:r>
          </w:p>
          <w:p w14:paraId="1F11EB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recherche ID du fournisseur créée</w:t>
            </w:r>
          </w:p>
          <w:p w14:paraId="0D9622F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rPr>
              <w:tab/>
            </w:r>
            <w:r w:rsidRPr="000B5A26">
              <w:rPr>
                <w:rFonts w:ascii="Consolas" w:hAnsi="Consolas"/>
                <w:sz w:val="20"/>
                <w:szCs w:val="20"/>
                <w:lang w:val="en-GB"/>
              </w:rPr>
              <w:t xml:space="preserve">SELECT id INTO p_id </w:t>
            </w:r>
          </w:p>
          <w:p w14:paraId="53C76A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r w:rsidRPr="000B5A26">
              <w:rPr>
                <w:rFonts w:ascii="Consolas" w:hAnsi="Consolas"/>
                <w:sz w:val="20"/>
                <w:szCs w:val="20"/>
                <w:lang w:val="en-GB"/>
              </w:rPr>
              <w:tab/>
              <w:t xml:space="preserve">FROM fournisseur </w:t>
            </w:r>
          </w:p>
          <w:p w14:paraId="245E6E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r w:rsidRPr="000B5A26">
              <w:rPr>
                <w:rFonts w:ascii="Consolas" w:hAnsi="Consolas"/>
                <w:sz w:val="20"/>
                <w:szCs w:val="20"/>
                <w:lang w:val="en-GB"/>
              </w:rPr>
              <w:tab/>
              <w:t>WHERE nom=p_nom;</w:t>
            </w:r>
          </w:p>
          <w:p w14:paraId="55D155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ABAC7B2"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4A8BDE2A"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72D6DDAD" w14:textId="77777777" w:rsidR="000B5A26" w:rsidRPr="000B5A26" w:rsidRDefault="000B5A26" w:rsidP="000B5A26">
            <w:pPr>
              <w:jc w:val="left"/>
              <w:rPr>
                <w:rFonts w:ascii="Consolas" w:hAnsi="Consolas"/>
                <w:sz w:val="20"/>
                <w:szCs w:val="20"/>
              </w:rPr>
            </w:pPr>
          </w:p>
          <w:p w14:paraId="38032FAF"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6D490D89"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UTILISATEURS #</w:t>
            </w:r>
          </w:p>
          <w:p w14:paraId="26992D1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D64A48C" w14:textId="77777777" w:rsidR="000B5A26" w:rsidRPr="000B5A26" w:rsidRDefault="000B5A26" w:rsidP="000B5A26">
            <w:pPr>
              <w:jc w:val="left"/>
              <w:rPr>
                <w:rFonts w:ascii="Consolas" w:hAnsi="Consolas"/>
                <w:sz w:val="20"/>
                <w:szCs w:val="20"/>
              </w:rPr>
            </w:pPr>
          </w:p>
          <w:p w14:paraId="79098817" w14:textId="77777777" w:rsidR="000B5A26" w:rsidRPr="000B5A26" w:rsidRDefault="000B5A26" w:rsidP="000B5A26">
            <w:pPr>
              <w:jc w:val="left"/>
              <w:rPr>
                <w:rFonts w:ascii="Consolas" w:hAnsi="Consolas"/>
                <w:sz w:val="20"/>
                <w:szCs w:val="20"/>
              </w:rPr>
            </w:pPr>
          </w:p>
          <w:p w14:paraId="7DB6D682" w14:textId="77777777" w:rsidR="000B5A26" w:rsidRPr="000B5A26" w:rsidRDefault="000B5A26" w:rsidP="000B5A26">
            <w:pPr>
              <w:jc w:val="left"/>
              <w:rPr>
                <w:rFonts w:ascii="Consolas" w:hAnsi="Consolas"/>
                <w:sz w:val="20"/>
                <w:szCs w:val="20"/>
              </w:rPr>
            </w:pPr>
            <w:r w:rsidRPr="000B5A26">
              <w:rPr>
                <w:rFonts w:ascii="Consolas" w:hAnsi="Consolas"/>
                <w:sz w:val="20"/>
                <w:szCs w:val="20"/>
              </w:rPr>
              <w:t>########################################################### CREATE UTILISATEUR #</w:t>
            </w:r>
          </w:p>
          <w:p w14:paraId="6A503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create_utilisateur;</w:t>
            </w:r>
          </w:p>
          <w:p w14:paraId="229B44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98C97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create_utilisateur( </w:t>
            </w:r>
          </w:p>
          <w:p w14:paraId="6191929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28B25A0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de l'utilisateur</w:t>
            </w:r>
          </w:p>
          <w:p w14:paraId="5D34222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de l'utilisateur</w:t>
            </w:r>
          </w:p>
          <w:p w14:paraId="340EC5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w:t>
            </w:r>
          </w:p>
          <w:p w14:paraId="35B5D4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w:t>
            </w:r>
          </w:p>
          <w:p w14:paraId="1BA0658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 UNSIGNED,          -- son magasin attitré</w:t>
            </w:r>
          </w:p>
          <w:p w14:paraId="7364986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7538955D"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16C7161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SET p_id = 0;</w:t>
            </w:r>
          </w:p>
          <w:p w14:paraId="6EA702DC" w14:textId="77777777" w:rsidR="000B5A26" w:rsidRPr="000B5A26" w:rsidRDefault="000B5A26" w:rsidP="000B5A26">
            <w:pPr>
              <w:jc w:val="left"/>
              <w:rPr>
                <w:rFonts w:ascii="Consolas" w:hAnsi="Consolas"/>
                <w:sz w:val="20"/>
                <w:szCs w:val="20"/>
              </w:rPr>
            </w:pPr>
          </w:p>
          <w:p w14:paraId="1825AC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 FROM utilisateur</w:t>
            </w:r>
          </w:p>
          <w:p w14:paraId="7868F0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login = p_login;</w:t>
            </w:r>
          </w:p>
          <w:p w14:paraId="6CDA3D48" w14:textId="77777777" w:rsidR="000B5A26" w:rsidRPr="000B5A26" w:rsidRDefault="000B5A26" w:rsidP="000B5A26">
            <w:pPr>
              <w:jc w:val="left"/>
              <w:rPr>
                <w:rFonts w:ascii="Consolas" w:hAnsi="Consolas"/>
                <w:sz w:val="20"/>
                <w:szCs w:val="20"/>
                <w:lang w:val="en-GB"/>
              </w:rPr>
            </w:pPr>
          </w:p>
          <w:p w14:paraId="0B6DEC2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p_id &gt; 0 THEN</w:t>
            </w:r>
          </w:p>
          <w:p w14:paraId="1309EE96"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erreur (message) VALUES ('ERREUR : le login doit être unique!');</w:t>
            </w:r>
          </w:p>
          <w:p w14:paraId="7F12B6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0BEF32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utilisateur (civilite, nom, prenom, login, mot_de_passe, magasin_id)</w:t>
            </w:r>
          </w:p>
          <w:p w14:paraId="727D8DA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(p_civilite, p_nom, p_prenom, p_login, p_mot_de_passe, p_magasin_id);</w:t>
            </w:r>
          </w:p>
          <w:p w14:paraId="55B07166" w14:textId="77777777" w:rsidR="000B5A26" w:rsidRPr="000B5A26" w:rsidRDefault="000B5A26" w:rsidP="000B5A26">
            <w:pPr>
              <w:jc w:val="left"/>
              <w:rPr>
                <w:rFonts w:ascii="Consolas" w:hAnsi="Consolas"/>
                <w:sz w:val="20"/>
                <w:szCs w:val="20"/>
              </w:rPr>
            </w:pPr>
          </w:p>
          <w:p w14:paraId="6CFB2A3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recherche ID de l'utilisateur créée</w:t>
            </w:r>
          </w:p>
          <w:p w14:paraId="7A8EBF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w:t>
            </w:r>
          </w:p>
          <w:p w14:paraId="515CC9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utilisateur </w:t>
            </w:r>
          </w:p>
          <w:p w14:paraId="6F9D03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login = p_login;</w:t>
            </w:r>
          </w:p>
          <w:p w14:paraId="759B4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23CA5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BA878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92880DF" w14:textId="77777777" w:rsidR="000B5A26" w:rsidRPr="000B5A26" w:rsidRDefault="000B5A26" w:rsidP="000B5A26">
            <w:pPr>
              <w:jc w:val="left"/>
              <w:rPr>
                <w:rFonts w:ascii="Consolas" w:hAnsi="Consolas"/>
                <w:sz w:val="20"/>
                <w:szCs w:val="20"/>
                <w:lang w:val="en-GB"/>
              </w:rPr>
            </w:pPr>
          </w:p>
          <w:p w14:paraId="41E4B0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EMPLOYE #</w:t>
            </w:r>
          </w:p>
          <w:p w14:paraId="7D4D14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create_employe;</w:t>
            </w:r>
          </w:p>
          <w:p w14:paraId="1110B8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96F8C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create_employe( </w:t>
            </w:r>
          </w:p>
          <w:p w14:paraId="5769177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75B5185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de l'employé</w:t>
            </w:r>
          </w:p>
          <w:p w14:paraId="3F7407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de l'employé</w:t>
            </w:r>
          </w:p>
          <w:p w14:paraId="614D5B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 de l'employé</w:t>
            </w:r>
          </w:p>
          <w:p w14:paraId="6FC4CF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 de l'employé </w:t>
            </w:r>
          </w:p>
          <w:p w14:paraId="6C65C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INT(10) UNSIGNED,      -- magasin ou il travaille </w:t>
            </w:r>
          </w:p>
          <w:p w14:paraId="17DD5F9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p_role ENUM ('Accueil','Pizzaiolo','Livreur','Manager',</w:t>
            </w:r>
          </w:p>
          <w:p w14:paraId="22A811A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'Gestionnaire','Comptable','Direction'),     -- son poste</w:t>
            </w:r>
          </w:p>
          <w:p w14:paraId="24BABE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2B33340B"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6660615C"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create_utilisateur(p_civilite, p_nom, p_prenom, p_login, p_mot_de_passe, p_magasin_id, p_id);</w:t>
            </w:r>
          </w:p>
          <w:p w14:paraId="1A83FEAF" w14:textId="77777777" w:rsidR="000B5A26" w:rsidRPr="000B5A26" w:rsidRDefault="000B5A26" w:rsidP="000B5A26">
            <w:pPr>
              <w:jc w:val="left"/>
              <w:rPr>
                <w:rFonts w:ascii="Consolas" w:hAnsi="Consolas"/>
                <w:sz w:val="20"/>
                <w:szCs w:val="20"/>
              </w:rPr>
            </w:pPr>
          </w:p>
          <w:p w14:paraId="54CE47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INSERT INTO employe (utilisateur_id, role)</w:t>
            </w:r>
          </w:p>
          <w:p w14:paraId="089A08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VALUES (p_id, p_role);</w:t>
            </w:r>
          </w:p>
          <w:p w14:paraId="183527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A2EEA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4DBE30D" w14:textId="77777777" w:rsidR="000B5A26" w:rsidRPr="000B5A26" w:rsidRDefault="000B5A26" w:rsidP="000B5A26">
            <w:pPr>
              <w:jc w:val="left"/>
              <w:rPr>
                <w:rFonts w:ascii="Consolas" w:hAnsi="Consolas"/>
                <w:sz w:val="20"/>
                <w:szCs w:val="20"/>
                <w:lang w:val="en-GB"/>
              </w:rPr>
            </w:pPr>
          </w:p>
          <w:p w14:paraId="02A21D81" w14:textId="77777777" w:rsidR="000B5A26" w:rsidRPr="000B5A26" w:rsidRDefault="000B5A26" w:rsidP="000B5A26">
            <w:pPr>
              <w:jc w:val="left"/>
              <w:rPr>
                <w:rFonts w:ascii="Consolas" w:hAnsi="Consolas"/>
                <w:sz w:val="20"/>
                <w:szCs w:val="20"/>
                <w:lang w:val="en-GB"/>
              </w:rPr>
            </w:pPr>
          </w:p>
          <w:p w14:paraId="20527EA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CLIENT #</w:t>
            </w:r>
          </w:p>
          <w:p w14:paraId="17D2C8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create_client;</w:t>
            </w:r>
          </w:p>
          <w:p w14:paraId="0C61FD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643801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CREATE PROCEDURE create_client( </w:t>
            </w:r>
          </w:p>
          <w:p w14:paraId="0696794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 p_civilite ENUM ('Mlle','Mme','M'), -- civilité</w:t>
            </w:r>
          </w:p>
          <w:p w14:paraId="55B781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p_nom VARCHAR(50),                  -- nom du client</w:t>
            </w:r>
          </w:p>
          <w:p w14:paraId="7BE049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p_prenom VARCHAR(50),               -- prénom du client</w:t>
            </w:r>
          </w:p>
          <w:p w14:paraId="6672FC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p_login VARCHAR(50),                -- login du client</w:t>
            </w:r>
          </w:p>
          <w:p w14:paraId="645F80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p_mot_de_passe VARCHAR(255),        -- mot de passe du client</w:t>
            </w:r>
          </w:p>
          <w:p w14:paraId="3EC030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p_magasin_id INT(10) UNSIGNED,      -- magasin préféré</w:t>
            </w:r>
          </w:p>
          <w:p w14:paraId="6E2151B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p_telephone VARCHAR(10),            -- téléphone du client</w:t>
            </w:r>
          </w:p>
          <w:p w14:paraId="0F4858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p_email VARCHAR(255),               -- email du client</w:t>
            </w:r>
          </w:p>
          <w:p w14:paraId="656F9F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p_numero VARCHAR(5),                -- addresse simplifiée</w:t>
            </w:r>
          </w:p>
          <w:p w14:paraId="064A51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p_voie VARCHAR(50), </w:t>
            </w:r>
          </w:p>
          <w:p w14:paraId="6C1625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p_ville VARCHAR(20),</w:t>
            </w:r>
          </w:p>
          <w:p w14:paraId="28B6895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p_code VARCHAR(5),</w:t>
            </w:r>
          </w:p>
          <w:p w14:paraId="7DBEA4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OUT p_id INT(10) UNSIGNED)             -- retourne l'identifiant</w:t>
            </w:r>
          </w:p>
          <w:p w14:paraId="15BD2F9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5D77B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06B1D66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6F79F1DF"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CALL create_adresse(p_numero, p_voie, p_ville, p_code, v_adresse_id);</w:t>
            </w:r>
          </w:p>
          <w:p w14:paraId="3440DF6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CALL create_utilisateur(p_civilite, p_nom, p_prenom, p_login, p_mot_de_passe, p_magasin_id, p_id);</w:t>
            </w:r>
          </w:p>
          <w:p w14:paraId="37C7B276" w14:textId="77777777" w:rsidR="000B5A26" w:rsidRPr="000B5A26" w:rsidRDefault="000B5A26" w:rsidP="000B5A26">
            <w:pPr>
              <w:jc w:val="left"/>
              <w:rPr>
                <w:rFonts w:ascii="Consolas" w:hAnsi="Consolas"/>
                <w:sz w:val="20"/>
                <w:szCs w:val="20"/>
              </w:rPr>
            </w:pPr>
          </w:p>
          <w:p w14:paraId="0316214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INSERT INTO client (utilisateur_id, telephone, adresse_id, email)</w:t>
            </w:r>
          </w:p>
          <w:p w14:paraId="0306599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VALUES (p_id, p_telephone, v_adresse_id, p_email);</w:t>
            </w:r>
          </w:p>
          <w:p w14:paraId="25A69D78"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03F3B8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08CCC8" w14:textId="77777777" w:rsidR="000B5A26" w:rsidRPr="000B5A26" w:rsidRDefault="000B5A26" w:rsidP="000B5A26">
            <w:pPr>
              <w:jc w:val="left"/>
              <w:rPr>
                <w:rFonts w:ascii="Consolas" w:hAnsi="Consolas"/>
                <w:sz w:val="20"/>
                <w:szCs w:val="20"/>
                <w:lang w:val="en-GB"/>
              </w:rPr>
            </w:pPr>
          </w:p>
          <w:p w14:paraId="44A4F936" w14:textId="77777777" w:rsidR="000B5A26" w:rsidRPr="000B5A26" w:rsidRDefault="000B5A26" w:rsidP="000B5A26">
            <w:pPr>
              <w:jc w:val="left"/>
              <w:rPr>
                <w:rFonts w:ascii="Consolas" w:hAnsi="Consolas"/>
                <w:sz w:val="20"/>
                <w:szCs w:val="20"/>
                <w:lang w:val="en-GB"/>
              </w:rPr>
            </w:pPr>
          </w:p>
          <w:p w14:paraId="07F95D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047DB7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PAIEMENT #</w:t>
            </w:r>
          </w:p>
          <w:p w14:paraId="6606E91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32286B26" w14:textId="77777777" w:rsidR="000B5A26" w:rsidRPr="000B5A26" w:rsidRDefault="000B5A26" w:rsidP="000B5A26">
            <w:pPr>
              <w:jc w:val="left"/>
              <w:rPr>
                <w:rFonts w:ascii="Consolas" w:hAnsi="Consolas"/>
                <w:sz w:val="20"/>
                <w:szCs w:val="20"/>
                <w:lang w:val="en-GB"/>
              </w:rPr>
            </w:pPr>
          </w:p>
          <w:p w14:paraId="53A3643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PAIEMENT #</w:t>
            </w:r>
          </w:p>
          <w:p w14:paraId="3E47D8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create_paiement;</w:t>
            </w:r>
          </w:p>
          <w:p w14:paraId="655286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A0B47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create_paiement(</w:t>
            </w:r>
          </w:p>
          <w:p w14:paraId="0DBE6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p_type ENUM ('espèce','carte bancaire','ticket restaurant','chèque bancaire','sans'),</w:t>
            </w:r>
          </w:p>
          <w:p w14:paraId="5CC261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282EF5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C7CC08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paiement (type) VALUES (p_type);</w:t>
            </w:r>
          </w:p>
          <w:p w14:paraId="48F3DB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id INTO p_id FROM paiement</w:t>
            </w:r>
          </w:p>
          <w:p w14:paraId="4E3BAE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type = p_type</w:t>
            </w:r>
          </w:p>
          <w:p w14:paraId="629CC0F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DESC LIMIT 1;</w:t>
            </w:r>
          </w:p>
          <w:p w14:paraId="32A45A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6409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69D5036" w14:textId="77777777" w:rsidR="000B5A26" w:rsidRPr="000B5A26" w:rsidRDefault="000B5A26" w:rsidP="000B5A26">
            <w:pPr>
              <w:jc w:val="left"/>
              <w:rPr>
                <w:rFonts w:ascii="Consolas" w:hAnsi="Consolas"/>
                <w:sz w:val="20"/>
                <w:szCs w:val="20"/>
                <w:lang w:val="en-GB"/>
              </w:rPr>
            </w:pPr>
          </w:p>
          <w:p w14:paraId="6C1B0F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TICKET RESTAURANT #</w:t>
            </w:r>
          </w:p>
          <w:p w14:paraId="653B9E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add_paiement_ticket_restaurant;</w:t>
            </w:r>
          </w:p>
          <w:p w14:paraId="3B367D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48891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add_paiement_ticket_restaurant(</w:t>
            </w:r>
          </w:p>
          <w:p w14:paraId="7644EC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4D3F08C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064009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p_numero VARCHAR(50),</w:t>
            </w:r>
          </w:p>
          <w:p w14:paraId="61A89E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p_etablissement_id TINYINT UNSIGNED,</w:t>
            </w:r>
          </w:p>
          <w:p w14:paraId="1CC440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2FEB37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DCD7F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create_paiement('ticket restaurant',p_paiement_id);</w:t>
            </w:r>
          </w:p>
          <w:p w14:paraId="7FA4FE20" w14:textId="77777777" w:rsidR="000B5A26" w:rsidRPr="000B5A26" w:rsidRDefault="000B5A26" w:rsidP="000B5A26">
            <w:pPr>
              <w:jc w:val="left"/>
              <w:rPr>
                <w:rFonts w:ascii="Consolas" w:hAnsi="Consolas"/>
                <w:sz w:val="20"/>
                <w:szCs w:val="20"/>
                <w:lang w:val="en-GB"/>
              </w:rPr>
            </w:pPr>
          </w:p>
          <w:p w14:paraId="77B6010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ticket_restaurant (paiement_id,numero,etablissement_id) </w:t>
            </w:r>
          </w:p>
          <w:p w14:paraId="1C52E0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(p_paiement_id, p_numero, p_etablissement_id);</w:t>
            </w:r>
          </w:p>
          <w:p w14:paraId="328448C4" w14:textId="77777777" w:rsidR="000B5A26" w:rsidRPr="000B5A26" w:rsidRDefault="000B5A26" w:rsidP="000B5A26">
            <w:pPr>
              <w:jc w:val="left"/>
              <w:rPr>
                <w:rFonts w:ascii="Consolas" w:hAnsi="Consolas"/>
                <w:sz w:val="20"/>
                <w:szCs w:val="20"/>
                <w:lang w:val="en-GB"/>
              </w:rPr>
            </w:pPr>
          </w:p>
          <w:p w14:paraId="17E851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liste_paiement (commande_id,paiement_id,montant)</w:t>
            </w:r>
          </w:p>
          <w:p w14:paraId="467B703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VALUES (p_commande_id, p_paiement_id, p_montant); </w:t>
            </w:r>
          </w:p>
          <w:p w14:paraId="088CC2CE" w14:textId="77777777" w:rsidR="000B5A26" w:rsidRPr="000B5A26" w:rsidRDefault="000B5A26" w:rsidP="000B5A26">
            <w:pPr>
              <w:jc w:val="left"/>
              <w:rPr>
                <w:rFonts w:ascii="Consolas" w:hAnsi="Consolas"/>
                <w:sz w:val="20"/>
                <w:szCs w:val="20"/>
              </w:rPr>
            </w:pPr>
          </w:p>
          <w:p w14:paraId="1B19FD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4F23C41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2A2635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6D0916C" w14:textId="77777777" w:rsidR="000B5A26" w:rsidRPr="000B5A26" w:rsidRDefault="000B5A26" w:rsidP="000B5A26">
            <w:pPr>
              <w:jc w:val="left"/>
              <w:rPr>
                <w:rFonts w:ascii="Consolas" w:hAnsi="Consolas"/>
                <w:sz w:val="20"/>
                <w:szCs w:val="20"/>
                <w:lang w:val="en-GB"/>
              </w:rPr>
            </w:pPr>
          </w:p>
          <w:p w14:paraId="5A67A7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598E1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50C1DC8" w14:textId="77777777" w:rsidR="000B5A26" w:rsidRPr="000B5A26" w:rsidRDefault="000B5A26" w:rsidP="000B5A26">
            <w:pPr>
              <w:jc w:val="left"/>
              <w:rPr>
                <w:rFonts w:ascii="Consolas" w:hAnsi="Consolas"/>
                <w:sz w:val="20"/>
                <w:szCs w:val="20"/>
                <w:lang w:val="en-GB"/>
              </w:rPr>
            </w:pPr>
          </w:p>
          <w:p w14:paraId="1CDF7B0B" w14:textId="77777777" w:rsidR="000B5A26" w:rsidRPr="000B5A26" w:rsidRDefault="000B5A26" w:rsidP="000B5A26">
            <w:pPr>
              <w:jc w:val="left"/>
              <w:rPr>
                <w:rFonts w:ascii="Consolas" w:hAnsi="Consolas"/>
                <w:sz w:val="20"/>
                <w:szCs w:val="20"/>
                <w:lang w:val="en-GB"/>
              </w:rPr>
            </w:pPr>
          </w:p>
          <w:p w14:paraId="448012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CARTE BANCAIRE #</w:t>
            </w:r>
          </w:p>
          <w:p w14:paraId="004D4A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add_paiement_carte_bancaire;</w:t>
            </w:r>
          </w:p>
          <w:p w14:paraId="3032227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E6048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add_paiement_carte_bancaire(</w:t>
            </w:r>
          </w:p>
          <w:p w14:paraId="1ED303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203D0F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6195AB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p_reference VARCHAR(100),</w:t>
            </w:r>
          </w:p>
          <w:p w14:paraId="45DF87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2B4F34A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8A4EC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create_paiement('carte bancaire',p_paiement_id);</w:t>
            </w:r>
          </w:p>
          <w:p w14:paraId="0A13A1EF" w14:textId="77777777" w:rsidR="000B5A26" w:rsidRPr="000B5A26" w:rsidRDefault="000B5A26" w:rsidP="000B5A26">
            <w:pPr>
              <w:jc w:val="left"/>
              <w:rPr>
                <w:rFonts w:ascii="Consolas" w:hAnsi="Consolas"/>
                <w:sz w:val="20"/>
                <w:szCs w:val="20"/>
                <w:lang w:val="en-GB"/>
              </w:rPr>
            </w:pPr>
          </w:p>
          <w:p w14:paraId="2E3816F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INSERT INTO carte_bancaire (paiement_id,reference,jour,heure) </w:t>
            </w:r>
          </w:p>
          <w:p w14:paraId="38D573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(p_paiement_id, p_reference,CURRENT_DATE(), CURRENT_TIME());</w:t>
            </w:r>
          </w:p>
          <w:p w14:paraId="6FB3F5BB" w14:textId="77777777" w:rsidR="000B5A26" w:rsidRPr="000B5A26" w:rsidRDefault="000B5A26" w:rsidP="000B5A26">
            <w:pPr>
              <w:jc w:val="left"/>
              <w:rPr>
                <w:rFonts w:ascii="Consolas" w:hAnsi="Consolas"/>
                <w:sz w:val="20"/>
                <w:szCs w:val="20"/>
              </w:rPr>
            </w:pPr>
          </w:p>
          <w:p w14:paraId="65E6F4B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liste_paiement (commande_id,paiement_id,montant)</w:t>
            </w:r>
          </w:p>
          <w:p w14:paraId="68467B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72F41D1E" w14:textId="77777777" w:rsidR="000B5A26" w:rsidRPr="000B5A26" w:rsidRDefault="000B5A26" w:rsidP="000B5A26">
            <w:pPr>
              <w:jc w:val="left"/>
              <w:rPr>
                <w:rFonts w:ascii="Consolas" w:hAnsi="Consolas"/>
                <w:sz w:val="20"/>
                <w:szCs w:val="20"/>
              </w:rPr>
            </w:pPr>
          </w:p>
          <w:p w14:paraId="1A0E0F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286D92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0EA4B0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F1A31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AE8758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2F27B77" w14:textId="77777777" w:rsidR="000B5A26" w:rsidRPr="000B5A26" w:rsidRDefault="000B5A26" w:rsidP="000B5A26">
            <w:pPr>
              <w:jc w:val="left"/>
              <w:rPr>
                <w:rFonts w:ascii="Consolas" w:hAnsi="Consolas"/>
                <w:sz w:val="20"/>
                <w:szCs w:val="20"/>
                <w:lang w:val="en-GB"/>
              </w:rPr>
            </w:pPr>
          </w:p>
          <w:p w14:paraId="7B774484" w14:textId="77777777" w:rsidR="000B5A26" w:rsidRPr="000B5A26" w:rsidRDefault="000B5A26" w:rsidP="000B5A26">
            <w:pPr>
              <w:jc w:val="left"/>
              <w:rPr>
                <w:rFonts w:ascii="Consolas" w:hAnsi="Consolas"/>
                <w:sz w:val="20"/>
                <w:szCs w:val="20"/>
                <w:lang w:val="en-GB"/>
              </w:rPr>
            </w:pPr>
          </w:p>
          <w:p w14:paraId="298C76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CHEQUE #</w:t>
            </w:r>
          </w:p>
          <w:p w14:paraId="0CA3A6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add_paiement_cheque;</w:t>
            </w:r>
          </w:p>
          <w:p w14:paraId="7D322C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8E8E2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add_paiement_cheque(</w:t>
            </w:r>
          </w:p>
          <w:p w14:paraId="694474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02439A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768DC8E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p_banque TINYINT UNSIGNED,</w:t>
            </w:r>
          </w:p>
          <w:p w14:paraId="3861150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p_numero VARCHAR(100),</w:t>
            </w:r>
          </w:p>
          <w:p w14:paraId="7F7130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3466E7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ADF03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create_paiement('chèque bancaire',p_paiement_id);</w:t>
            </w:r>
          </w:p>
          <w:p w14:paraId="08A43A83" w14:textId="77777777" w:rsidR="000B5A26" w:rsidRPr="000B5A26" w:rsidRDefault="000B5A26" w:rsidP="000B5A26">
            <w:pPr>
              <w:jc w:val="left"/>
              <w:rPr>
                <w:rFonts w:ascii="Consolas" w:hAnsi="Consolas"/>
                <w:sz w:val="20"/>
                <w:szCs w:val="20"/>
                <w:lang w:val="en-GB"/>
              </w:rPr>
            </w:pPr>
          </w:p>
          <w:p w14:paraId="1F6565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cheque (paiement_id,banque,numero,jour) </w:t>
            </w:r>
          </w:p>
          <w:p w14:paraId="0FF64B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(p_paiement_id, p_banque,p_numero,CURRENT_DATE);</w:t>
            </w:r>
          </w:p>
          <w:p w14:paraId="76B8C068" w14:textId="77777777" w:rsidR="000B5A26" w:rsidRPr="000B5A26" w:rsidRDefault="000B5A26" w:rsidP="000B5A26">
            <w:pPr>
              <w:jc w:val="left"/>
              <w:rPr>
                <w:rFonts w:ascii="Consolas" w:hAnsi="Consolas"/>
                <w:sz w:val="20"/>
                <w:szCs w:val="20"/>
                <w:lang w:val="en-GB"/>
              </w:rPr>
            </w:pPr>
          </w:p>
          <w:p w14:paraId="28BA42E1"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liste_paiement (commande_id,paiement_id,montant)</w:t>
            </w:r>
          </w:p>
          <w:p w14:paraId="0CA4773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1C7DA19E" w14:textId="77777777" w:rsidR="000B5A26" w:rsidRPr="000B5A26" w:rsidRDefault="000B5A26" w:rsidP="000B5A26">
            <w:pPr>
              <w:jc w:val="left"/>
              <w:rPr>
                <w:rFonts w:ascii="Consolas" w:hAnsi="Consolas"/>
                <w:sz w:val="20"/>
                <w:szCs w:val="20"/>
              </w:rPr>
            </w:pPr>
          </w:p>
          <w:p w14:paraId="1AADE5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1C565E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386DFA2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E22C677" w14:textId="77777777" w:rsidR="000B5A26" w:rsidRPr="000B5A26" w:rsidRDefault="000B5A26" w:rsidP="000B5A26">
            <w:pPr>
              <w:jc w:val="left"/>
              <w:rPr>
                <w:rFonts w:ascii="Consolas" w:hAnsi="Consolas"/>
                <w:sz w:val="20"/>
                <w:szCs w:val="20"/>
                <w:lang w:val="en-GB"/>
              </w:rPr>
            </w:pPr>
          </w:p>
          <w:p w14:paraId="4724BF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7DA91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70E235D" w14:textId="77777777" w:rsidR="000B5A26" w:rsidRPr="000B5A26" w:rsidRDefault="000B5A26" w:rsidP="000B5A26">
            <w:pPr>
              <w:jc w:val="left"/>
              <w:rPr>
                <w:rFonts w:ascii="Consolas" w:hAnsi="Consolas"/>
                <w:sz w:val="20"/>
                <w:szCs w:val="20"/>
                <w:lang w:val="en-GB"/>
              </w:rPr>
            </w:pPr>
          </w:p>
          <w:p w14:paraId="046F84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PAIEMENT ESPECE #</w:t>
            </w:r>
          </w:p>
          <w:p w14:paraId="453BC5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add_paiement_espece;</w:t>
            </w:r>
          </w:p>
          <w:p w14:paraId="21042C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3809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add_paiement_espece(</w:t>
            </w:r>
          </w:p>
          <w:p w14:paraId="58C8708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w:t>
            </w:r>
          </w:p>
          <w:p w14:paraId="1C9120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p_montant DECIMAL(5,2),   </w:t>
            </w:r>
          </w:p>
          <w:p w14:paraId="068F9F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p_paiement_id INT(10) UNSIGNED)</w:t>
            </w:r>
          </w:p>
          <w:p w14:paraId="4EF63A8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73056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create_paiement('espèce',p_paiement_id);</w:t>
            </w:r>
          </w:p>
          <w:p w14:paraId="7474AB85" w14:textId="77777777" w:rsidR="000B5A26" w:rsidRPr="000B5A26" w:rsidRDefault="000B5A26" w:rsidP="000B5A26">
            <w:pPr>
              <w:jc w:val="left"/>
              <w:rPr>
                <w:rFonts w:ascii="Consolas" w:hAnsi="Consolas"/>
                <w:sz w:val="20"/>
                <w:szCs w:val="20"/>
                <w:lang w:val="en-GB"/>
              </w:rPr>
            </w:pPr>
          </w:p>
          <w:p w14:paraId="3AE500C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INSERT INTO liste_paiement (commande_id,paiement_id,montant)</w:t>
            </w:r>
          </w:p>
          <w:p w14:paraId="7E5BCF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(p_commande_id, p_paiement_id, p_montant); </w:t>
            </w:r>
          </w:p>
          <w:p w14:paraId="2322E9C2" w14:textId="77777777" w:rsidR="000B5A26" w:rsidRPr="000B5A26" w:rsidRDefault="000B5A26" w:rsidP="000B5A26">
            <w:pPr>
              <w:jc w:val="left"/>
              <w:rPr>
                <w:rFonts w:ascii="Consolas" w:hAnsi="Consolas"/>
                <w:sz w:val="20"/>
                <w:szCs w:val="20"/>
              </w:rPr>
            </w:pPr>
          </w:p>
          <w:p w14:paraId="0D6E8E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reste_du(p_commande_id) = 0 THEN</w:t>
            </w:r>
          </w:p>
          <w:p w14:paraId="656226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paiement_ok = TRUE WHERE id = p_commande_id;</w:t>
            </w:r>
          </w:p>
          <w:p w14:paraId="01758E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5E512E3"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10123F8C"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271C9BDD" w14:textId="77777777" w:rsidR="000B5A26" w:rsidRPr="000B5A26" w:rsidRDefault="000B5A26" w:rsidP="000B5A26">
            <w:pPr>
              <w:jc w:val="left"/>
              <w:rPr>
                <w:rFonts w:ascii="Consolas" w:hAnsi="Consolas"/>
                <w:sz w:val="20"/>
                <w:szCs w:val="20"/>
              </w:rPr>
            </w:pPr>
          </w:p>
          <w:p w14:paraId="0F943FBF" w14:textId="77777777" w:rsidR="000B5A26" w:rsidRPr="000B5A26" w:rsidRDefault="000B5A26" w:rsidP="000B5A26">
            <w:pPr>
              <w:jc w:val="left"/>
              <w:rPr>
                <w:rFonts w:ascii="Consolas" w:hAnsi="Consolas"/>
                <w:sz w:val="20"/>
                <w:szCs w:val="20"/>
              </w:rPr>
            </w:pPr>
            <w:r w:rsidRPr="000B5A26">
              <w:rPr>
                <w:rFonts w:ascii="Consolas" w:hAnsi="Consolas"/>
                <w:sz w:val="20"/>
                <w:szCs w:val="20"/>
              </w:rPr>
              <w:t>##################################################################### RESTE DU #</w:t>
            </w:r>
          </w:p>
          <w:p w14:paraId="455E4509"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reste_du;</w:t>
            </w:r>
          </w:p>
          <w:p w14:paraId="4C8B46C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626C3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reste_du(</w:t>
            </w:r>
          </w:p>
          <w:p w14:paraId="681ED1E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p_commande_id INT(10) UNSIGNED)</w:t>
            </w:r>
          </w:p>
          <w:p w14:paraId="0167C4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DECIMAL(5,2)</w:t>
            </w:r>
          </w:p>
          <w:p w14:paraId="04E233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74D545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4E341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v_total_paiement DECIMAL(5,2);</w:t>
            </w:r>
          </w:p>
          <w:p w14:paraId="0D5150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v_montant DECIMAL(5,2);</w:t>
            </w:r>
          </w:p>
          <w:p w14:paraId="0395CBC0" w14:textId="77777777" w:rsidR="000B5A26" w:rsidRPr="000B5A26" w:rsidRDefault="000B5A26" w:rsidP="000B5A26">
            <w:pPr>
              <w:jc w:val="left"/>
              <w:rPr>
                <w:rFonts w:ascii="Consolas" w:hAnsi="Consolas"/>
                <w:sz w:val="20"/>
                <w:szCs w:val="20"/>
                <w:lang w:val="en-GB"/>
              </w:rPr>
            </w:pPr>
          </w:p>
          <w:p w14:paraId="24B641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montant_TTC INTO v_montant FROM commande WHERE id = p_commande_id;</w:t>
            </w:r>
          </w:p>
          <w:p w14:paraId="7EF0CB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SUM(montant) INTO v_total_paiement FROM liste_paiement WHERE commande_id = p_commande_id;</w:t>
            </w:r>
          </w:p>
          <w:p w14:paraId="76B1274A" w14:textId="77777777" w:rsidR="000B5A26" w:rsidRPr="000B5A26" w:rsidRDefault="000B5A26" w:rsidP="000B5A26">
            <w:pPr>
              <w:jc w:val="left"/>
              <w:rPr>
                <w:rFonts w:ascii="Consolas" w:hAnsi="Consolas"/>
                <w:sz w:val="20"/>
                <w:szCs w:val="20"/>
                <w:lang w:val="en-GB"/>
              </w:rPr>
            </w:pPr>
          </w:p>
          <w:p w14:paraId="053D3D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v_total_paiement IS NULL THEN</w:t>
            </w:r>
          </w:p>
          <w:p w14:paraId="195F60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(v_montant);</w:t>
            </w:r>
          </w:p>
          <w:p w14:paraId="7AFD41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0BC72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(v_montant - v_total_paiement);</w:t>
            </w:r>
          </w:p>
          <w:p w14:paraId="3882E6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0D4C2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D417E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4B1DEA4" w14:textId="77777777" w:rsidR="000B5A26" w:rsidRPr="000B5A26" w:rsidRDefault="000B5A26" w:rsidP="000B5A26">
            <w:pPr>
              <w:jc w:val="left"/>
              <w:rPr>
                <w:rFonts w:ascii="Consolas" w:hAnsi="Consolas"/>
                <w:sz w:val="20"/>
                <w:szCs w:val="20"/>
                <w:lang w:val="en-GB"/>
              </w:rPr>
            </w:pPr>
          </w:p>
          <w:p w14:paraId="16B729E6" w14:textId="77777777" w:rsidR="000B5A26" w:rsidRPr="000B5A26" w:rsidRDefault="000B5A26" w:rsidP="000B5A26">
            <w:pPr>
              <w:jc w:val="left"/>
              <w:rPr>
                <w:rFonts w:ascii="Consolas" w:hAnsi="Consolas"/>
                <w:sz w:val="20"/>
                <w:szCs w:val="20"/>
                <w:lang w:val="en-GB"/>
              </w:rPr>
            </w:pPr>
          </w:p>
          <w:p w14:paraId="0BCF1A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2341E2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PRODUIT #</w:t>
            </w:r>
          </w:p>
          <w:p w14:paraId="318B31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43F798C1" w14:textId="77777777" w:rsidR="000B5A26" w:rsidRPr="000B5A26" w:rsidRDefault="000B5A26" w:rsidP="000B5A26">
            <w:pPr>
              <w:jc w:val="left"/>
              <w:rPr>
                <w:rFonts w:ascii="Consolas" w:hAnsi="Consolas"/>
                <w:sz w:val="20"/>
                <w:szCs w:val="20"/>
                <w:lang w:val="en-GB"/>
              </w:rPr>
            </w:pPr>
          </w:p>
          <w:p w14:paraId="0CABEB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CREATE PRODUIT #</w:t>
            </w:r>
          </w:p>
          <w:p w14:paraId="3A630C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create_produit;</w:t>
            </w:r>
          </w:p>
          <w:p w14:paraId="04D16F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1A08E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create_produit(</w:t>
            </w:r>
          </w:p>
          <w:p w14:paraId="3776F6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p_designation VARCHAR(100),</w:t>
            </w:r>
          </w:p>
          <w:p w14:paraId="69DD20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p_categorie ENUM ('pack','vrac','ingrédient','pizza','boisson','dessert','emballage','sauce'),</w:t>
            </w:r>
          </w:p>
          <w:p w14:paraId="633CED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p_fournisseur_id INT UNSIGNED,</w:t>
            </w:r>
          </w:p>
          <w:p w14:paraId="33793C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p_reference VARCHAR(20),</w:t>
            </w:r>
          </w:p>
          <w:p w14:paraId="4D18E06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4E66CF4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p_unite VARCHAR(3),</w:t>
            </w:r>
          </w:p>
          <w:p w14:paraId="592A9F2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p_prix_achat_ht DECIMAL(5,2),</w:t>
            </w:r>
          </w:p>
          <w:p w14:paraId="532946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p_prix_vente_ht DECIMAL(5,2), </w:t>
            </w:r>
          </w:p>
          <w:p w14:paraId="718875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p_tva_emporte DECIMAL(3,1),</w:t>
            </w:r>
          </w:p>
          <w:p w14:paraId="1B123F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p_tva_livre DECIMAL(3,1),</w:t>
            </w:r>
          </w:p>
          <w:p w14:paraId="261BAC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p_formule TEXT,</w:t>
            </w:r>
          </w:p>
          <w:p w14:paraId="0EA46D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p_recette TEXT,</w:t>
            </w:r>
          </w:p>
          <w:p w14:paraId="550F6D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4BFA95D0" w14:textId="77777777" w:rsidR="000B5A26" w:rsidRPr="000B5A26" w:rsidRDefault="000B5A26" w:rsidP="000B5A26">
            <w:pPr>
              <w:jc w:val="left"/>
              <w:rPr>
                <w:rFonts w:ascii="Consolas" w:hAnsi="Consolas"/>
                <w:sz w:val="20"/>
                <w:szCs w:val="20"/>
              </w:rPr>
            </w:pPr>
            <w:r w:rsidRPr="000B5A26">
              <w:rPr>
                <w:rFonts w:ascii="Consolas" w:hAnsi="Consolas"/>
                <w:sz w:val="20"/>
                <w:szCs w:val="20"/>
              </w:rPr>
              <w:t>BEGIN</w:t>
            </w:r>
          </w:p>
          <w:p w14:paraId="67523A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produit (designation,categorie,fournisseur_id,reference,quantite,unite,prix_achat_ht,prix_vente_ht,tva_emporte,tva_livre) </w:t>
            </w:r>
          </w:p>
          <w:p w14:paraId="58A5EBE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(p_designation,p_categorie,p_fournisseur_id,p_reference,p_quantite,p_unite,p_prix_achat_ht,p_prix_vente_ht,p_tva_emporte,p_tva_livre);</w:t>
            </w:r>
          </w:p>
          <w:p w14:paraId="70584101" w14:textId="77777777" w:rsidR="000B5A26" w:rsidRPr="000B5A26" w:rsidRDefault="000B5A26" w:rsidP="000B5A26">
            <w:pPr>
              <w:jc w:val="left"/>
              <w:rPr>
                <w:rFonts w:ascii="Consolas" w:hAnsi="Consolas"/>
                <w:sz w:val="20"/>
                <w:szCs w:val="20"/>
              </w:rPr>
            </w:pPr>
          </w:p>
          <w:p w14:paraId="04C2AA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l'identifiant du produit créé</w:t>
            </w:r>
          </w:p>
          <w:p w14:paraId="3B1DEE2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id INTO p_id FROM produit WHERE designation = p_designation;</w:t>
            </w:r>
          </w:p>
          <w:p w14:paraId="06463CEA" w14:textId="77777777" w:rsidR="000B5A26" w:rsidRPr="000B5A26" w:rsidRDefault="000B5A26" w:rsidP="000B5A26">
            <w:pPr>
              <w:jc w:val="left"/>
              <w:rPr>
                <w:rFonts w:ascii="Consolas" w:hAnsi="Consolas"/>
                <w:sz w:val="20"/>
                <w:szCs w:val="20"/>
                <w:lang w:val="en-GB"/>
              </w:rPr>
            </w:pPr>
          </w:p>
          <w:p w14:paraId="4F9BA2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 création de la composition </w:t>
            </w:r>
          </w:p>
          <w:p w14:paraId="20AED7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p_formule IS NOT NULL THEN</w:t>
            </w:r>
          </w:p>
          <w:p w14:paraId="6E9EFC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composition (produit_id,formule) VALUES (p_id,p_formule); </w:t>
            </w:r>
          </w:p>
          <w:p w14:paraId="643E7E4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IF;</w:t>
            </w:r>
          </w:p>
          <w:p w14:paraId="4C7F61E7" w14:textId="77777777" w:rsidR="000B5A26" w:rsidRPr="000B5A26" w:rsidRDefault="000B5A26" w:rsidP="000B5A26">
            <w:pPr>
              <w:jc w:val="left"/>
              <w:rPr>
                <w:rFonts w:ascii="Consolas" w:hAnsi="Consolas"/>
                <w:sz w:val="20"/>
                <w:szCs w:val="20"/>
              </w:rPr>
            </w:pPr>
          </w:p>
          <w:p w14:paraId="4DDBBB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création de la recette</w:t>
            </w:r>
          </w:p>
          <w:p w14:paraId="01AC5C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p_recette IS NOT NULL THEN</w:t>
            </w:r>
          </w:p>
          <w:p w14:paraId="4C74AFA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preparation (produit_id,recette) VALUES (p_id,p_recette); </w:t>
            </w:r>
          </w:p>
          <w:p w14:paraId="338495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00563731" w14:textId="77777777" w:rsidR="000B5A26" w:rsidRPr="000B5A26" w:rsidRDefault="000B5A26" w:rsidP="000B5A26">
            <w:pPr>
              <w:jc w:val="left"/>
              <w:rPr>
                <w:rFonts w:ascii="Consolas" w:hAnsi="Consolas"/>
                <w:sz w:val="20"/>
                <w:szCs w:val="20"/>
                <w:lang w:val="en-GB"/>
              </w:rPr>
            </w:pPr>
          </w:p>
          <w:p w14:paraId="068FF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C6D99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395E040" w14:textId="77777777" w:rsidR="000B5A26" w:rsidRPr="000B5A26" w:rsidRDefault="000B5A26" w:rsidP="000B5A26">
            <w:pPr>
              <w:jc w:val="left"/>
              <w:rPr>
                <w:rFonts w:ascii="Consolas" w:hAnsi="Consolas"/>
                <w:sz w:val="20"/>
                <w:szCs w:val="20"/>
                <w:lang w:val="en-GB"/>
              </w:rPr>
            </w:pPr>
          </w:p>
          <w:p w14:paraId="57C8DE5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CHERCHE PRODUIT ID #</w:t>
            </w:r>
          </w:p>
          <w:p w14:paraId="5006FA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cherche_produit_id;</w:t>
            </w:r>
          </w:p>
          <w:p w14:paraId="36B6E9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22BBCF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cherche_produit_id(</w:t>
            </w:r>
          </w:p>
          <w:p w14:paraId="02FC2BC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p_designation VARCHAR(100),</w:t>
            </w:r>
          </w:p>
          <w:p w14:paraId="1F28AD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p_categorie ENUM ('pack','vrac','ingrédient','pizza','boisson','dessert','emballage','sauce'),</w:t>
            </w:r>
          </w:p>
          <w:p w14:paraId="769DFED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p_id INT(10) UNSIGNED)</w:t>
            </w:r>
          </w:p>
          <w:p w14:paraId="264613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96E06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3CF871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p_id FROM produit</w:t>
            </w:r>
          </w:p>
          <w:p w14:paraId="22269A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p_categorie AND designation LIKE CONCAT("%", p_designation, "%");</w:t>
            </w:r>
          </w:p>
          <w:p w14:paraId="3E06101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9A500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A08722C" w14:textId="77777777" w:rsidR="000B5A26" w:rsidRPr="000B5A26" w:rsidRDefault="000B5A26" w:rsidP="000B5A26">
            <w:pPr>
              <w:jc w:val="left"/>
              <w:rPr>
                <w:rFonts w:ascii="Consolas" w:hAnsi="Consolas"/>
                <w:sz w:val="20"/>
                <w:szCs w:val="20"/>
                <w:lang w:val="en-GB"/>
              </w:rPr>
            </w:pPr>
          </w:p>
          <w:p w14:paraId="5110B54F" w14:textId="77777777" w:rsidR="000B5A26" w:rsidRPr="000B5A26" w:rsidRDefault="000B5A26" w:rsidP="000B5A26">
            <w:pPr>
              <w:jc w:val="left"/>
              <w:rPr>
                <w:rFonts w:ascii="Consolas" w:hAnsi="Consolas"/>
                <w:sz w:val="20"/>
                <w:szCs w:val="20"/>
                <w:lang w:val="en-GB"/>
              </w:rPr>
            </w:pPr>
          </w:p>
          <w:p w14:paraId="090881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ADD COMPOSANT #</w:t>
            </w:r>
          </w:p>
          <w:p w14:paraId="266850B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add_composant;</w:t>
            </w:r>
          </w:p>
          <w:p w14:paraId="0AEE56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4793F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add_composant(</w:t>
            </w:r>
          </w:p>
          <w:p w14:paraId="6A7E156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 UNSIGNED,</w:t>
            </w:r>
          </w:p>
          <w:p w14:paraId="0209207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p_ingredient_id INT(10) UNSIGNED,</w:t>
            </w:r>
          </w:p>
          <w:p w14:paraId="332F20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31F4A8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p_unite VARCHAR(3))</w:t>
            </w:r>
          </w:p>
          <w:p w14:paraId="11DF7D5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5D880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composant (produit_id,ingredient_id,quantite,unite) </w:t>
            </w:r>
          </w:p>
          <w:p w14:paraId="1DC749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VALUES (p_produit_id,p_ingredient_id,p_quantite,p_unite);</w:t>
            </w:r>
          </w:p>
          <w:p w14:paraId="015036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D4386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2954739" w14:textId="77777777" w:rsidR="000B5A26" w:rsidRPr="000B5A26" w:rsidRDefault="000B5A26" w:rsidP="000B5A26">
            <w:pPr>
              <w:jc w:val="left"/>
              <w:rPr>
                <w:rFonts w:ascii="Consolas" w:hAnsi="Consolas"/>
                <w:sz w:val="20"/>
                <w:szCs w:val="20"/>
                <w:lang w:val="en-GB"/>
              </w:rPr>
            </w:pPr>
          </w:p>
          <w:p w14:paraId="53DA22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LIVRAISON #</w:t>
            </w:r>
          </w:p>
          <w:p w14:paraId="725976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livraison;</w:t>
            </w:r>
          </w:p>
          <w:p w14:paraId="6D2FC9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5124E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livraison(</w:t>
            </w:r>
          </w:p>
          <w:p w14:paraId="0D01E5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 UNSIGNED,</w:t>
            </w:r>
          </w:p>
          <w:p w14:paraId="1CCF08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 UNSIGNED,</w:t>
            </w:r>
          </w:p>
          <w:p w14:paraId="4D7B0B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0469D9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BC252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v_unite_par_produit DECIMAL(5,2) DEFAULT (1.0);</w:t>
            </w:r>
          </w:p>
          <w:p w14:paraId="18D5E9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v_vrac_id INT(10) UNSIGNED;</w:t>
            </w:r>
          </w:p>
          <w:p w14:paraId="616C87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v_exist INT DEFAULT 0 ;</w:t>
            </w:r>
          </w:p>
          <w:p w14:paraId="1B8CBC3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v_stock_initial DECIMAL(5,2) DEFAULT (0.0);</w:t>
            </w:r>
          </w:p>
          <w:p w14:paraId="011CBB3C" w14:textId="77777777" w:rsidR="000B5A26" w:rsidRPr="000B5A26" w:rsidRDefault="000B5A26" w:rsidP="000B5A26">
            <w:pPr>
              <w:jc w:val="left"/>
              <w:rPr>
                <w:rFonts w:ascii="Consolas" w:hAnsi="Consolas"/>
                <w:sz w:val="20"/>
                <w:szCs w:val="20"/>
                <w:lang w:val="en-GB"/>
              </w:rPr>
            </w:pPr>
          </w:p>
          <w:p w14:paraId="4647A3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quantite,ingredient_id INTO v_unite_par_produit,v_vrac_id FROM composant WHERE produit_id = p_produit_id;</w:t>
            </w:r>
          </w:p>
          <w:p w14:paraId="456948C4" w14:textId="77777777" w:rsidR="000B5A26" w:rsidRPr="000B5A26" w:rsidRDefault="000B5A26" w:rsidP="000B5A26">
            <w:pPr>
              <w:jc w:val="left"/>
              <w:rPr>
                <w:rFonts w:ascii="Consolas" w:hAnsi="Consolas"/>
                <w:sz w:val="20"/>
                <w:szCs w:val="20"/>
                <w:lang w:val="en-GB"/>
              </w:rPr>
            </w:pPr>
          </w:p>
          <w:p w14:paraId="731961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 COUNT(*) INTO v_stock_initial,v_exist FROM stock </w:t>
            </w:r>
          </w:p>
          <w:p w14:paraId="2FCF33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AND produit_id = v_vrac_id;</w:t>
            </w:r>
          </w:p>
          <w:p w14:paraId="3AE8D459" w14:textId="77777777" w:rsidR="000B5A26" w:rsidRPr="000B5A26" w:rsidRDefault="000B5A26" w:rsidP="000B5A26">
            <w:pPr>
              <w:jc w:val="left"/>
              <w:rPr>
                <w:rFonts w:ascii="Consolas" w:hAnsi="Consolas"/>
                <w:sz w:val="20"/>
                <w:szCs w:val="20"/>
                <w:lang w:val="en-GB"/>
              </w:rPr>
            </w:pPr>
          </w:p>
          <w:p w14:paraId="11273AF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v_exist = 0 THEN</w:t>
            </w:r>
          </w:p>
          <w:p w14:paraId="290EE1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INSERT INTO stock (magasin_id,produit_id,quantite)</w:t>
            </w:r>
          </w:p>
          <w:p w14:paraId="3AFCA37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VALUES (p_magasin_id, v_vrac_id,p_quantite*v_unite_par_produit);</w:t>
            </w:r>
          </w:p>
          <w:p w14:paraId="091822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ELSE    </w:t>
            </w:r>
          </w:p>
          <w:p w14:paraId="7E00293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w:t>
            </w:r>
          </w:p>
          <w:p w14:paraId="67395A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quantite = p_quantite*v_unite_par_produit + v_stock_initial</w:t>
            </w:r>
          </w:p>
          <w:p w14:paraId="1E472E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AND produit_id = v_vrac_id;    </w:t>
            </w:r>
          </w:p>
          <w:p w14:paraId="2BD660E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A4FCD97" w14:textId="77777777" w:rsidR="000B5A26" w:rsidRPr="000B5A26" w:rsidRDefault="000B5A26" w:rsidP="000B5A26">
            <w:pPr>
              <w:jc w:val="left"/>
              <w:rPr>
                <w:rFonts w:ascii="Consolas" w:hAnsi="Consolas"/>
                <w:sz w:val="20"/>
                <w:szCs w:val="20"/>
                <w:lang w:val="en-GB"/>
              </w:rPr>
            </w:pPr>
          </w:p>
          <w:p w14:paraId="428EED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03EEF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982CC7E" w14:textId="77777777" w:rsidR="000B5A26" w:rsidRPr="000B5A26" w:rsidRDefault="000B5A26" w:rsidP="000B5A26">
            <w:pPr>
              <w:jc w:val="left"/>
              <w:rPr>
                <w:rFonts w:ascii="Consolas" w:hAnsi="Consolas"/>
                <w:sz w:val="20"/>
                <w:szCs w:val="20"/>
                <w:lang w:val="en-GB"/>
              </w:rPr>
            </w:pPr>
          </w:p>
          <w:p w14:paraId="79EBAD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LIVRE MAGASIN #</w:t>
            </w:r>
          </w:p>
          <w:p w14:paraId="6171CA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livre_magasin;</w:t>
            </w:r>
          </w:p>
          <w:p w14:paraId="6572A8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ABDF1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livre_magasin()</w:t>
            </w:r>
          </w:p>
          <w:p w14:paraId="63ED6B3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636F0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v_magasin_id INT(10) DEFAULT 1;</w:t>
            </w:r>
          </w:p>
          <w:p w14:paraId="24A4F39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v_produit_id INT(10) DEFAULT 1;</w:t>
            </w:r>
          </w:p>
          <w:p w14:paraId="672227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done INT DEFAULT FALSE;</w:t>
            </w:r>
          </w:p>
          <w:p w14:paraId="2455EB74" w14:textId="77777777" w:rsidR="000B5A26" w:rsidRPr="000B5A26" w:rsidRDefault="000B5A26" w:rsidP="000B5A26">
            <w:pPr>
              <w:jc w:val="left"/>
              <w:rPr>
                <w:rFonts w:ascii="Consolas" w:hAnsi="Consolas"/>
                <w:sz w:val="20"/>
                <w:szCs w:val="20"/>
                <w:lang w:val="en-GB"/>
              </w:rPr>
            </w:pPr>
          </w:p>
          <w:p w14:paraId="0F3696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curs_produit CURSOR FOR SELECT id FROM produit WHERE categorie IN ("ingrédient","pack");</w:t>
            </w:r>
          </w:p>
          <w:p w14:paraId="3C4927D7" w14:textId="77777777" w:rsidR="000B5A26" w:rsidRPr="000B5A26" w:rsidRDefault="000B5A26" w:rsidP="000B5A26">
            <w:pPr>
              <w:jc w:val="left"/>
              <w:rPr>
                <w:rFonts w:ascii="Consolas" w:hAnsi="Consolas"/>
                <w:sz w:val="20"/>
                <w:szCs w:val="20"/>
                <w:lang w:val="en-GB"/>
              </w:rPr>
            </w:pPr>
          </w:p>
          <w:p w14:paraId="5D8A34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CONTINUE HANDLER FOR NOT FOUND SET done = TRUE;</w:t>
            </w:r>
          </w:p>
          <w:p w14:paraId="1A1A6F8E" w14:textId="77777777" w:rsidR="000B5A26" w:rsidRPr="000B5A26" w:rsidRDefault="000B5A26" w:rsidP="000B5A26">
            <w:pPr>
              <w:jc w:val="left"/>
              <w:rPr>
                <w:rFonts w:ascii="Consolas" w:hAnsi="Consolas"/>
                <w:sz w:val="20"/>
                <w:szCs w:val="20"/>
                <w:lang w:val="en-GB"/>
              </w:rPr>
            </w:pPr>
          </w:p>
          <w:p w14:paraId="033664B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OPEN curs_produit;</w:t>
            </w:r>
          </w:p>
          <w:p w14:paraId="58C1A66D" w14:textId="77777777" w:rsidR="000B5A26" w:rsidRPr="000B5A26" w:rsidRDefault="000B5A26" w:rsidP="000B5A26">
            <w:pPr>
              <w:jc w:val="left"/>
              <w:rPr>
                <w:rFonts w:ascii="Consolas" w:hAnsi="Consolas"/>
                <w:sz w:val="20"/>
                <w:szCs w:val="20"/>
              </w:rPr>
            </w:pPr>
          </w:p>
          <w:p w14:paraId="181A92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loop_curseur: LOOP </w:t>
            </w:r>
          </w:p>
          <w:p w14:paraId="4E6FF62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FETCH curs_produit INTO v_produit_id;</w:t>
            </w:r>
          </w:p>
          <w:p w14:paraId="3843037F" w14:textId="77777777" w:rsidR="000B5A26" w:rsidRPr="000B5A26" w:rsidRDefault="000B5A26" w:rsidP="000B5A26">
            <w:pPr>
              <w:jc w:val="left"/>
              <w:rPr>
                <w:rFonts w:ascii="Consolas" w:hAnsi="Consolas"/>
                <w:sz w:val="20"/>
                <w:szCs w:val="20"/>
                <w:lang w:val="en-GB"/>
              </w:rPr>
            </w:pPr>
          </w:p>
          <w:p w14:paraId="7DE9E3F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done THEN</w:t>
            </w:r>
          </w:p>
          <w:p w14:paraId="10DC84B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loop_curseur;</w:t>
            </w:r>
          </w:p>
          <w:p w14:paraId="76DBC9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8DE6F73" w14:textId="77777777" w:rsidR="000B5A26" w:rsidRPr="000B5A26" w:rsidRDefault="000B5A26" w:rsidP="000B5A26">
            <w:pPr>
              <w:jc w:val="left"/>
              <w:rPr>
                <w:rFonts w:ascii="Consolas" w:hAnsi="Consolas"/>
                <w:sz w:val="20"/>
                <w:szCs w:val="20"/>
                <w:lang w:val="en-GB"/>
              </w:rPr>
            </w:pPr>
          </w:p>
          <w:p w14:paraId="38666D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REPEAT</w:t>
            </w:r>
          </w:p>
          <w:p w14:paraId="4C803EC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livraison(v_magasin_id,v_produit_id,1);   </w:t>
            </w:r>
          </w:p>
          <w:p w14:paraId="6EF5CF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v_magasin_id = v_magasin_id + 1;</w:t>
            </w:r>
          </w:p>
          <w:p w14:paraId="6736C3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UNTIL v_magasin_id &gt; 4</w:t>
            </w:r>
          </w:p>
          <w:p w14:paraId="3AFD21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REPEAT;</w:t>
            </w:r>
          </w:p>
          <w:p w14:paraId="1BF391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v_magasin_id = 1;</w:t>
            </w:r>
          </w:p>
          <w:p w14:paraId="6A19A9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loop_curseur;</w:t>
            </w:r>
          </w:p>
          <w:p w14:paraId="758ABF71" w14:textId="77777777" w:rsidR="000B5A26" w:rsidRPr="000B5A26" w:rsidRDefault="000B5A26" w:rsidP="000B5A26">
            <w:pPr>
              <w:jc w:val="left"/>
              <w:rPr>
                <w:rFonts w:ascii="Consolas" w:hAnsi="Consolas"/>
                <w:sz w:val="20"/>
                <w:szCs w:val="20"/>
                <w:lang w:val="en-GB"/>
              </w:rPr>
            </w:pPr>
          </w:p>
          <w:p w14:paraId="66DF52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CLOSE curs_produit;</w:t>
            </w:r>
          </w:p>
          <w:p w14:paraId="207A585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09B4D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1088A62" w14:textId="77777777" w:rsidR="000B5A26" w:rsidRPr="000B5A26" w:rsidRDefault="000B5A26" w:rsidP="000B5A26">
            <w:pPr>
              <w:jc w:val="left"/>
              <w:rPr>
                <w:rFonts w:ascii="Consolas" w:hAnsi="Consolas"/>
                <w:sz w:val="20"/>
                <w:szCs w:val="20"/>
                <w:lang w:val="en-GB"/>
              </w:rPr>
            </w:pPr>
          </w:p>
          <w:p w14:paraId="2FB1A7EC" w14:textId="77777777" w:rsidR="000B5A26" w:rsidRPr="000B5A26" w:rsidRDefault="000B5A26" w:rsidP="000B5A26">
            <w:pPr>
              <w:jc w:val="left"/>
              <w:rPr>
                <w:rFonts w:ascii="Consolas" w:hAnsi="Consolas"/>
                <w:sz w:val="20"/>
                <w:szCs w:val="20"/>
                <w:lang w:val="en-GB"/>
              </w:rPr>
            </w:pPr>
          </w:p>
          <w:p w14:paraId="4D83C5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534824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COMMANDE #</w:t>
            </w:r>
          </w:p>
          <w:p w14:paraId="11B623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1374329D" w14:textId="77777777" w:rsidR="000B5A26" w:rsidRPr="000B5A26" w:rsidRDefault="000B5A26" w:rsidP="000B5A26">
            <w:pPr>
              <w:jc w:val="left"/>
              <w:rPr>
                <w:rFonts w:ascii="Consolas" w:hAnsi="Consolas"/>
                <w:sz w:val="20"/>
                <w:szCs w:val="20"/>
                <w:lang w:val="en-GB"/>
              </w:rPr>
            </w:pPr>
          </w:p>
          <w:p w14:paraId="6BC6600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UPDATE MONTANT PANIER #</w:t>
            </w:r>
          </w:p>
          <w:p w14:paraId="345E4F0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update_panier;</w:t>
            </w:r>
          </w:p>
          <w:p w14:paraId="210A5D7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5AF7D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update_panier(</w:t>
            </w:r>
          </w:p>
          <w:p w14:paraId="58776C4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788228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3450EE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FDAD7A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v_montant DECIMAL(5,2) DEFAULT (0.0);</w:t>
            </w:r>
          </w:p>
          <w:p w14:paraId="299007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v_livraison_modifie TINYINT DEFAULT FALSE;</w:t>
            </w:r>
          </w:p>
          <w:p w14:paraId="156E07DB" w14:textId="77777777" w:rsidR="000B5A26" w:rsidRPr="000B5A26" w:rsidRDefault="000B5A26" w:rsidP="000B5A26">
            <w:pPr>
              <w:jc w:val="left"/>
              <w:rPr>
                <w:rFonts w:ascii="Consolas" w:hAnsi="Consolas"/>
                <w:sz w:val="20"/>
                <w:szCs w:val="20"/>
              </w:rPr>
            </w:pPr>
          </w:p>
          <w:p w14:paraId="39301CF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cherche si on a modifier le type de livraison</w:t>
            </w:r>
          </w:p>
          <w:p w14:paraId="05D5449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(livraison &lt;&gt; p_livraison) INTO v_livraison_modifie FROM panier WHERE utilisateur_id = p_utilisateur_id;</w:t>
            </w:r>
          </w:p>
          <w:p w14:paraId="61B45806" w14:textId="77777777" w:rsidR="000B5A26" w:rsidRPr="000B5A26" w:rsidRDefault="000B5A26" w:rsidP="000B5A26">
            <w:pPr>
              <w:jc w:val="left"/>
              <w:rPr>
                <w:rFonts w:ascii="Consolas" w:hAnsi="Consolas"/>
                <w:sz w:val="20"/>
                <w:szCs w:val="20"/>
              </w:rPr>
            </w:pPr>
          </w:p>
          <w:p w14:paraId="5EA1C6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v_livraison_modifie THEN</w:t>
            </w:r>
          </w:p>
          <w:p w14:paraId="7F568F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p_livraison THEN</w:t>
            </w:r>
          </w:p>
          <w:p w14:paraId="36DAA02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livraison</w:t>
            </w:r>
          </w:p>
          <w:p w14:paraId="7C3EC3E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UPDATE ligne_de_panier</w:t>
            </w:r>
          </w:p>
          <w:p w14:paraId="0EEF00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SET taux_tva = (SELECT tva_livre FROM produit WHERE produit.id = ligne_de_panier.produit_id)  </w:t>
            </w:r>
          </w:p>
          <w:p w14:paraId="01FB272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ligne_de_panier.utilisateur_id = p_utilisateur_id;</w:t>
            </w:r>
          </w:p>
          <w:p w14:paraId="1B19B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45CB3AB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 take away</w:t>
            </w:r>
          </w:p>
          <w:p w14:paraId="20996DD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ligne_de_panier</w:t>
            </w:r>
          </w:p>
          <w:p w14:paraId="3918347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SET taux_tva = (SELECT tva_emporte FROM produit WHERE produit.id = ligne_de_panier.produit_id)  </w:t>
            </w:r>
          </w:p>
          <w:p w14:paraId="70A08A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ligne_de_panier.utilisateur_id = p_utilisateur_id;</w:t>
            </w:r>
          </w:p>
          <w:p w14:paraId="59E5743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52A9866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4C95FE60" w14:textId="77777777" w:rsidR="000B5A26" w:rsidRPr="000B5A26" w:rsidRDefault="000B5A26" w:rsidP="000B5A26">
            <w:pPr>
              <w:jc w:val="left"/>
              <w:rPr>
                <w:rFonts w:ascii="Consolas" w:hAnsi="Consolas"/>
                <w:sz w:val="20"/>
                <w:szCs w:val="20"/>
              </w:rPr>
            </w:pPr>
          </w:p>
          <w:p w14:paraId="314C845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SUM(quantite*prix_unitaire_ht*(1+taux_tva/100)) INTO v_montant FROM ligne_de_panier WHERE utilisateur_id = p_utilisateur_id;</w:t>
            </w:r>
          </w:p>
          <w:p w14:paraId="5F7EB54E" w14:textId="77777777" w:rsidR="000B5A26" w:rsidRPr="000B5A26" w:rsidRDefault="000B5A26" w:rsidP="000B5A26">
            <w:pPr>
              <w:jc w:val="left"/>
              <w:rPr>
                <w:rFonts w:ascii="Consolas" w:hAnsi="Consolas"/>
                <w:sz w:val="20"/>
                <w:szCs w:val="20"/>
              </w:rPr>
            </w:pPr>
          </w:p>
          <w:p w14:paraId="1AFE63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panier (utilisateur_id,jour,heure,montant_ttc,livraison)</w:t>
            </w:r>
          </w:p>
          <w:p w14:paraId="2C2EA5A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 p_utilisateur_id,CURRENT_DATE(), CURRENT_TIME(), v_montant, p_livraison)</w:t>
            </w:r>
          </w:p>
          <w:p w14:paraId="1495293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jour = CURRENT_DATE(), heure = CURRENT_TIME(), montant_ttc = v_montant, livraison = p_livraison;</w:t>
            </w:r>
          </w:p>
          <w:p w14:paraId="395B1C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75BFF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F663BBA" w14:textId="77777777" w:rsidR="000B5A26" w:rsidRPr="000B5A26" w:rsidRDefault="000B5A26" w:rsidP="000B5A26">
            <w:pPr>
              <w:jc w:val="left"/>
              <w:rPr>
                <w:rFonts w:ascii="Consolas" w:hAnsi="Consolas"/>
                <w:sz w:val="20"/>
                <w:szCs w:val="20"/>
                <w:lang w:val="en-GB"/>
              </w:rPr>
            </w:pPr>
          </w:p>
          <w:p w14:paraId="300E2138" w14:textId="77777777" w:rsidR="000B5A26" w:rsidRPr="000B5A26" w:rsidRDefault="000B5A26" w:rsidP="000B5A26">
            <w:pPr>
              <w:jc w:val="left"/>
              <w:rPr>
                <w:rFonts w:ascii="Consolas" w:hAnsi="Consolas"/>
                <w:sz w:val="20"/>
                <w:szCs w:val="20"/>
                <w:lang w:val="en-GB"/>
              </w:rPr>
            </w:pPr>
          </w:p>
          <w:p w14:paraId="291D223C" w14:textId="77777777" w:rsidR="000B5A26" w:rsidRPr="000B5A26" w:rsidRDefault="000B5A26" w:rsidP="000B5A26">
            <w:pPr>
              <w:jc w:val="left"/>
              <w:rPr>
                <w:rFonts w:ascii="Consolas" w:hAnsi="Consolas"/>
                <w:sz w:val="20"/>
                <w:szCs w:val="20"/>
                <w:lang w:val="en-GB"/>
              </w:rPr>
            </w:pPr>
          </w:p>
          <w:p w14:paraId="5DB716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AJOUT PANIER #</w:t>
            </w:r>
          </w:p>
          <w:p w14:paraId="53F2FA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ajoute_panier;</w:t>
            </w:r>
          </w:p>
          <w:p w14:paraId="2B74C8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A29633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ajoute_panier(</w:t>
            </w:r>
          </w:p>
          <w:p w14:paraId="60CF3BA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09310C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39B599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DECIMAL(2,0),</w:t>
            </w:r>
          </w:p>
          <w:p w14:paraId="06DCBA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5CE428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7EB671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v_quantite_old DECIMAL(2,0) DEFAULT (0.0);</w:t>
            </w:r>
          </w:p>
          <w:p w14:paraId="5CDDE77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v_prix_unitaire_ht DECIMAL(5,2) DEFAULT (0.0);</w:t>
            </w:r>
          </w:p>
          <w:p w14:paraId="4806B15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v_taux_tva DECIMAL(5,2) DEFAULT (0.0);</w:t>
            </w:r>
          </w:p>
          <w:p w14:paraId="43CDB43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45876D82" w14:textId="77777777" w:rsidR="000B5A26" w:rsidRPr="000B5A26" w:rsidRDefault="000B5A26" w:rsidP="000B5A26">
            <w:pPr>
              <w:jc w:val="left"/>
              <w:rPr>
                <w:rFonts w:ascii="Consolas" w:hAnsi="Consolas"/>
                <w:sz w:val="20"/>
                <w:szCs w:val="20"/>
              </w:rPr>
            </w:pPr>
          </w:p>
          <w:p w14:paraId="7780F1A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l'ancienne quantité</w:t>
            </w:r>
          </w:p>
          <w:p w14:paraId="28C3CD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quantite INTO v_quantite_old FROM ligne_de_panier </w:t>
            </w:r>
          </w:p>
          <w:p w14:paraId="7AB4E0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 AND produit_id = p_produit_id;</w:t>
            </w:r>
          </w:p>
          <w:p w14:paraId="0806F369" w14:textId="77777777" w:rsidR="000B5A26" w:rsidRPr="000B5A26" w:rsidRDefault="000B5A26" w:rsidP="000B5A26">
            <w:pPr>
              <w:jc w:val="left"/>
              <w:rPr>
                <w:rFonts w:ascii="Consolas" w:hAnsi="Consolas"/>
                <w:sz w:val="20"/>
                <w:szCs w:val="20"/>
              </w:rPr>
            </w:pPr>
          </w:p>
          <w:p w14:paraId="0DB4B7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v_quantite_old IS NULL THEN</w:t>
            </w:r>
          </w:p>
          <w:p w14:paraId="68E5C2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v_quantite_old = 0;</w:t>
            </w:r>
          </w:p>
          <w:p w14:paraId="515FA1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CD08654" w14:textId="77777777" w:rsidR="000B5A26" w:rsidRPr="000B5A26" w:rsidRDefault="000B5A26" w:rsidP="000B5A26">
            <w:pPr>
              <w:jc w:val="left"/>
              <w:rPr>
                <w:rFonts w:ascii="Consolas" w:hAnsi="Consolas"/>
                <w:sz w:val="20"/>
                <w:szCs w:val="20"/>
                <w:lang w:val="en-GB"/>
              </w:rPr>
            </w:pPr>
          </w:p>
          <w:p w14:paraId="46BE1A7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p_livraison THEN</w:t>
            </w:r>
          </w:p>
          <w:p w14:paraId="0609E17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livraison à domicile</w:t>
            </w:r>
          </w:p>
          <w:p w14:paraId="441B0F0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tva_livre INTO v_prix_unitaire_ht,v_taux_tva FROM produit WHERE id = p_produit_id;</w:t>
            </w:r>
          </w:p>
          <w:p w14:paraId="5D1BA0D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7F5F4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vente à emporter</w:t>
            </w:r>
          </w:p>
          <w:p w14:paraId="01BD4C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tva_emporte INTO v_prix_unitaire_ht,v_taux_tva FROM produit WHERE id = p_produit_id;</w:t>
            </w:r>
          </w:p>
          <w:p w14:paraId="561DE7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54379FDF" w14:textId="77777777" w:rsidR="000B5A26" w:rsidRPr="000B5A26" w:rsidRDefault="000B5A26" w:rsidP="000B5A26">
            <w:pPr>
              <w:jc w:val="left"/>
              <w:rPr>
                <w:rFonts w:ascii="Consolas" w:hAnsi="Consolas"/>
                <w:sz w:val="20"/>
                <w:szCs w:val="20"/>
              </w:rPr>
            </w:pPr>
          </w:p>
          <w:p w14:paraId="74FD0D2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2AEF1EB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ligne_de_panier (utilisateur_id,produit_id,quantite,prix_unitaire_ht,taux_tva)</w:t>
            </w:r>
          </w:p>
          <w:p w14:paraId="327907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(p_utilisateur_id,p_produit_id,p_quantite+v_quantite_old,v_prix_unitaire_ht,v_taux_tva)</w:t>
            </w:r>
          </w:p>
          <w:p w14:paraId="681BD1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quantite = p_quantite + v_quantite_old, prix_unitaire_ht = v_prix_unitaire_ht, taux_tva = v_taux_tva;</w:t>
            </w:r>
          </w:p>
          <w:p w14:paraId="0E3292C4" w14:textId="77777777" w:rsidR="000B5A26" w:rsidRPr="000B5A26" w:rsidRDefault="000B5A26" w:rsidP="000B5A26">
            <w:pPr>
              <w:jc w:val="left"/>
              <w:rPr>
                <w:rFonts w:ascii="Consolas" w:hAnsi="Consolas"/>
                <w:sz w:val="20"/>
                <w:szCs w:val="20"/>
              </w:rPr>
            </w:pPr>
          </w:p>
          <w:p w14:paraId="4535306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update_panier(p_utilisateur_id,p_livraison);</w:t>
            </w:r>
          </w:p>
          <w:p w14:paraId="248E0ED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8DD50B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6F2053" w14:textId="77777777" w:rsidR="000B5A26" w:rsidRPr="000B5A26" w:rsidRDefault="000B5A26" w:rsidP="000B5A26">
            <w:pPr>
              <w:jc w:val="left"/>
              <w:rPr>
                <w:rFonts w:ascii="Consolas" w:hAnsi="Consolas"/>
                <w:sz w:val="20"/>
                <w:szCs w:val="20"/>
                <w:lang w:val="en-GB"/>
              </w:rPr>
            </w:pPr>
          </w:p>
          <w:p w14:paraId="0B37FCE0" w14:textId="77777777" w:rsidR="000B5A26" w:rsidRPr="000B5A26" w:rsidRDefault="000B5A26" w:rsidP="000B5A26">
            <w:pPr>
              <w:jc w:val="left"/>
              <w:rPr>
                <w:rFonts w:ascii="Consolas" w:hAnsi="Consolas"/>
                <w:sz w:val="20"/>
                <w:szCs w:val="20"/>
                <w:lang w:val="en-GB"/>
              </w:rPr>
            </w:pPr>
          </w:p>
          <w:p w14:paraId="7DECE65A" w14:textId="77777777" w:rsidR="000B5A26" w:rsidRPr="000B5A26" w:rsidRDefault="000B5A26" w:rsidP="000B5A26">
            <w:pPr>
              <w:jc w:val="left"/>
              <w:rPr>
                <w:rFonts w:ascii="Consolas" w:hAnsi="Consolas"/>
                <w:sz w:val="20"/>
                <w:szCs w:val="20"/>
                <w:lang w:val="en-GB"/>
              </w:rPr>
            </w:pPr>
          </w:p>
          <w:p w14:paraId="044E07C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ENLEVE PANIER #</w:t>
            </w:r>
          </w:p>
          <w:p w14:paraId="408C30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enleve_panier;</w:t>
            </w:r>
          </w:p>
          <w:p w14:paraId="5D3669E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B8A63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enleve_panier(</w:t>
            </w:r>
          </w:p>
          <w:p w14:paraId="5716B9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w:t>
            </w:r>
          </w:p>
          <w:p w14:paraId="1DCAD1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08C9B5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DECIMAL(2,0),</w:t>
            </w:r>
          </w:p>
          <w:p w14:paraId="3D366D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p_livraison TINYINT UNSIGNED)</w:t>
            </w:r>
          </w:p>
          <w:p w14:paraId="6C19A8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F6190D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v_quantite_old DECIMAL(2,0) DEFAULT (0.0);</w:t>
            </w:r>
          </w:p>
          <w:p w14:paraId="4CFD47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v_prix_unitaire_ht DECIMAL(5,2) DEFAULT (0.0);</w:t>
            </w:r>
          </w:p>
          <w:p w14:paraId="2BAB7A2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v_taux_tva DECIMAL(5,2) DEFAULT (0.0);</w:t>
            </w:r>
          </w:p>
          <w:p w14:paraId="6C79B6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144B18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l'ancienne quantité</w:t>
            </w:r>
          </w:p>
          <w:p w14:paraId="2006FE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quantite INTO v_quantite_old FROM ligne_de_panier </w:t>
            </w:r>
          </w:p>
          <w:p w14:paraId="4756CC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 AND produit_id = p_produit_id;</w:t>
            </w:r>
          </w:p>
          <w:p w14:paraId="67F0465B" w14:textId="77777777" w:rsidR="000B5A26" w:rsidRPr="000B5A26" w:rsidRDefault="000B5A26" w:rsidP="000B5A26">
            <w:pPr>
              <w:jc w:val="left"/>
              <w:rPr>
                <w:rFonts w:ascii="Consolas" w:hAnsi="Consolas"/>
                <w:sz w:val="20"/>
                <w:szCs w:val="20"/>
              </w:rPr>
            </w:pPr>
          </w:p>
          <w:p w14:paraId="07C7F4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sélectionne le prix et la tva suivant la livraison</w:t>
            </w:r>
          </w:p>
          <w:p w14:paraId="1CFE1A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p_livraison THEN</w:t>
            </w:r>
          </w:p>
          <w:p w14:paraId="5B4D25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livraison à domicile</w:t>
            </w:r>
          </w:p>
          <w:p w14:paraId="399EEC4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tva_livre INTO v_prix_unitaire_ht,v_taux_tva FROM produit WHERE id = p_produit_id;</w:t>
            </w:r>
          </w:p>
          <w:p w14:paraId="20DA251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BCD0AD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vente à emporter</w:t>
            </w:r>
          </w:p>
          <w:p w14:paraId="3426ACA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prix_vente_ht, tva_emporte INTO v_prix_unitaire_ht,v_taux_tva FROM produit WHERE id = p_produit_id;</w:t>
            </w:r>
          </w:p>
          <w:p w14:paraId="4AB98F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4BC31ABC" w14:textId="77777777" w:rsidR="000B5A26" w:rsidRPr="000B5A26" w:rsidRDefault="000B5A26" w:rsidP="000B5A26">
            <w:pPr>
              <w:jc w:val="left"/>
              <w:rPr>
                <w:rFonts w:ascii="Consolas" w:hAnsi="Consolas"/>
                <w:sz w:val="20"/>
                <w:szCs w:val="20"/>
              </w:rPr>
            </w:pPr>
          </w:p>
          <w:p w14:paraId="16E574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diminue la quantité</w:t>
            </w:r>
          </w:p>
          <w:p w14:paraId="7BA36F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v_quantite_old IS NULL  OR v_quantite_old &lt;= p_quantite THEN</w:t>
            </w:r>
          </w:p>
          <w:p w14:paraId="47F4614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DELETE FROM ligne_de_panier WHERE utilisateur_id = p_utilisateur_id AND produit_id = p_produit_id;</w:t>
            </w:r>
          </w:p>
          <w:p w14:paraId="054401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1CF6EA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ligne_de_panier (utilisateur_id,produit_id,quantite,prix_unitaire_ht,taux_tva)</w:t>
            </w:r>
          </w:p>
          <w:p w14:paraId="47842E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(p_utilisateur_id,p_produit_id,v_quantite_old - p_quantite,v_prix_unitaire_ht,v_taux_tva)</w:t>
            </w:r>
          </w:p>
          <w:p w14:paraId="34F2FB8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DUPLICATE KEY UPDATE quantite = v_quantite_old - p_quantite, prix_unitaire_ht = v_prix_unitaire_ht, taux_tva = v_taux_tva;</w:t>
            </w:r>
          </w:p>
          <w:p w14:paraId="68A832C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17B1A443" w14:textId="77777777" w:rsidR="000B5A26" w:rsidRPr="000B5A26" w:rsidRDefault="000B5A26" w:rsidP="000B5A26">
            <w:pPr>
              <w:jc w:val="left"/>
              <w:rPr>
                <w:rFonts w:ascii="Consolas" w:hAnsi="Consolas"/>
                <w:sz w:val="20"/>
                <w:szCs w:val="20"/>
              </w:rPr>
            </w:pPr>
          </w:p>
          <w:p w14:paraId="14F7644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met à jour le panier   </w:t>
            </w:r>
          </w:p>
          <w:p w14:paraId="71CDB0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update_panier(p_utilisateur_id,p_livraison);</w:t>
            </w:r>
          </w:p>
          <w:p w14:paraId="7B03D812" w14:textId="77777777" w:rsidR="000B5A26" w:rsidRPr="000B5A26" w:rsidRDefault="000B5A26" w:rsidP="000B5A26">
            <w:pPr>
              <w:jc w:val="left"/>
              <w:rPr>
                <w:rFonts w:ascii="Consolas" w:hAnsi="Consolas"/>
                <w:sz w:val="20"/>
                <w:szCs w:val="20"/>
              </w:rPr>
            </w:pPr>
          </w:p>
          <w:p w14:paraId="5D852EA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595B06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403C43E" w14:textId="77777777" w:rsidR="000B5A26" w:rsidRPr="000B5A26" w:rsidRDefault="000B5A26" w:rsidP="000B5A26">
            <w:pPr>
              <w:jc w:val="left"/>
              <w:rPr>
                <w:rFonts w:ascii="Consolas" w:hAnsi="Consolas"/>
                <w:sz w:val="20"/>
                <w:szCs w:val="20"/>
                <w:lang w:val="en-GB"/>
              </w:rPr>
            </w:pPr>
          </w:p>
          <w:p w14:paraId="6F8C35BE" w14:textId="77777777" w:rsidR="000B5A26" w:rsidRPr="000B5A26" w:rsidRDefault="000B5A26" w:rsidP="000B5A26">
            <w:pPr>
              <w:jc w:val="left"/>
              <w:rPr>
                <w:rFonts w:ascii="Consolas" w:hAnsi="Consolas"/>
                <w:sz w:val="20"/>
                <w:szCs w:val="20"/>
                <w:lang w:val="en-GB"/>
              </w:rPr>
            </w:pPr>
          </w:p>
          <w:p w14:paraId="70F6B5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DIMINUE STOCK #</w:t>
            </w:r>
          </w:p>
          <w:p w14:paraId="43927D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diminue_stock;</w:t>
            </w:r>
          </w:p>
          <w:p w14:paraId="65E1DFD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554110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diminue_stock(</w:t>
            </w:r>
          </w:p>
          <w:p w14:paraId="251DBA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w:t>
            </w:r>
          </w:p>
          <w:p w14:paraId="007DC2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p_produit_id INT(10),</w:t>
            </w:r>
          </w:p>
          <w:p w14:paraId="738EE4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p_quantite DECIMAL(5,2))</w:t>
            </w:r>
          </w:p>
          <w:p w14:paraId="4BF15B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5457A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v_compose INT DEFAULT FALSE;</w:t>
            </w:r>
          </w:p>
          <w:p w14:paraId="556B88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done INT DEFAULT FALSE;</w:t>
            </w:r>
          </w:p>
          <w:p w14:paraId="1953082D"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en-GB"/>
              </w:rPr>
              <w:t xml:space="preserve">   </w:t>
            </w:r>
            <w:r w:rsidRPr="000B5A26">
              <w:rPr>
                <w:rFonts w:ascii="Consolas" w:hAnsi="Consolas"/>
                <w:sz w:val="20"/>
                <w:szCs w:val="20"/>
                <w:lang w:val="pt-PT"/>
              </w:rPr>
              <w:t>DECLARE v_quantite_old DECIMAL(5,2);</w:t>
            </w:r>
          </w:p>
          <w:p w14:paraId="216D6F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pt-PT"/>
              </w:rPr>
              <w:t xml:space="preserve">   </w:t>
            </w:r>
            <w:r w:rsidRPr="000B5A26">
              <w:rPr>
                <w:rFonts w:ascii="Consolas" w:hAnsi="Consolas"/>
                <w:sz w:val="20"/>
                <w:szCs w:val="20"/>
                <w:lang w:val="en-GB"/>
              </w:rPr>
              <w:t>DECLARE v_produit_id INT(10) UNSIGNED;</w:t>
            </w:r>
          </w:p>
          <w:p w14:paraId="7E4F00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v_quantite DECIMAL(5,2);</w:t>
            </w:r>
          </w:p>
          <w:p w14:paraId="37D1BD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curs_produit_panier CURSOR FOR </w:t>
            </w:r>
          </w:p>
          <w:p w14:paraId="045B1E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ingredient_id, quantite FROM composant WHERE produit_id = p_produit_id;</w:t>
            </w:r>
          </w:p>
          <w:p w14:paraId="36B40CDE" w14:textId="77777777" w:rsidR="000B5A26" w:rsidRPr="000B5A26" w:rsidRDefault="000B5A26" w:rsidP="000B5A26">
            <w:pPr>
              <w:jc w:val="left"/>
              <w:rPr>
                <w:rFonts w:ascii="Consolas" w:hAnsi="Consolas"/>
                <w:sz w:val="20"/>
                <w:szCs w:val="20"/>
                <w:lang w:val="en-GB"/>
              </w:rPr>
            </w:pPr>
          </w:p>
          <w:p w14:paraId="345E61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CONTINUE HANDLER FOR </w:t>
            </w:r>
          </w:p>
          <w:p w14:paraId="23CDCA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NOT FOUND SET done = TRUE;</w:t>
            </w:r>
          </w:p>
          <w:p w14:paraId="28D5DA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2F2DA45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vérifie si le produit est composé</w:t>
            </w:r>
          </w:p>
          <w:p w14:paraId="05059C8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(COUNT(*)&gt;0) INTO v_compose FROM composant WHERE produit_id = p_produit_id;</w:t>
            </w:r>
          </w:p>
          <w:p w14:paraId="4351DBFA" w14:textId="77777777" w:rsidR="000B5A26" w:rsidRPr="000B5A26" w:rsidRDefault="000B5A26" w:rsidP="000B5A26">
            <w:pPr>
              <w:jc w:val="left"/>
              <w:rPr>
                <w:rFonts w:ascii="Consolas" w:hAnsi="Consolas"/>
                <w:sz w:val="20"/>
                <w:szCs w:val="20"/>
                <w:lang w:val="en-GB"/>
              </w:rPr>
            </w:pPr>
          </w:p>
          <w:p w14:paraId="3670DAD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IF v_compose THEN</w:t>
            </w:r>
          </w:p>
          <w:p w14:paraId="228930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le produit est composé on utilise le cursor     </w:t>
            </w:r>
          </w:p>
          <w:p w14:paraId="041074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OPEN curs_produit_panier;</w:t>
            </w:r>
          </w:p>
          <w:p w14:paraId="065494ED" w14:textId="77777777" w:rsidR="000B5A26" w:rsidRPr="000B5A26" w:rsidRDefault="000B5A26" w:rsidP="000B5A26">
            <w:pPr>
              <w:jc w:val="left"/>
              <w:rPr>
                <w:rFonts w:ascii="Consolas" w:hAnsi="Consolas"/>
                <w:sz w:val="20"/>
                <w:szCs w:val="20"/>
              </w:rPr>
            </w:pPr>
          </w:p>
          <w:p w14:paraId="75E20F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loop_curseur: LOOP </w:t>
            </w:r>
          </w:p>
          <w:p w14:paraId="7C68667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les valeurs du curseur dans deux variables</w:t>
            </w:r>
          </w:p>
          <w:p w14:paraId="4C2F26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FETCH curs_produit_panier INTO v_produit_id,v_quantite;</w:t>
            </w:r>
          </w:p>
          <w:p w14:paraId="47D23202" w14:textId="77777777" w:rsidR="000B5A26" w:rsidRPr="000B5A26" w:rsidRDefault="000B5A26" w:rsidP="000B5A26">
            <w:pPr>
              <w:jc w:val="left"/>
              <w:rPr>
                <w:rFonts w:ascii="Consolas" w:hAnsi="Consolas"/>
                <w:sz w:val="20"/>
                <w:szCs w:val="20"/>
              </w:rPr>
            </w:pPr>
          </w:p>
          <w:p w14:paraId="65D546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done THEN</w:t>
            </w:r>
          </w:p>
          <w:p w14:paraId="41F6CE1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loop_curseur;</w:t>
            </w:r>
          </w:p>
          <w:p w14:paraId="344C30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69F52AA7" w14:textId="77777777" w:rsidR="000B5A26" w:rsidRPr="000B5A26" w:rsidRDefault="000B5A26" w:rsidP="000B5A26">
            <w:pPr>
              <w:jc w:val="left"/>
              <w:rPr>
                <w:rFonts w:ascii="Consolas" w:hAnsi="Consolas"/>
                <w:sz w:val="20"/>
                <w:szCs w:val="20"/>
                <w:lang w:val="en-GB"/>
              </w:rPr>
            </w:pPr>
          </w:p>
          <w:p w14:paraId="7D722A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quantite INTO v_quantite_old FROM stock WHERE magasin_id = p_magasin_id AND produit_id = v_produit_id;</w:t>
            </w:r>
          </w:p>
          <w:p w14:paraId="1FD6391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v_quantite_old &lt;= v_quantite THEN </w:t>
            </w:r>
          </w:p>
          <w:p w14:paraId="7857E1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0 WHERE magasin_id = p_magasin_id AND produit_id = v_produit_id;</w:t>
            </w:r>
          </w:p>
          <w:p w14:paraId="5E6BDD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B2537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v_quantite_old - v_quantite WHERE magasin_id = p_magasin_id AND produit_id = v_produit_id;</w:t>
            </w:r>
          </w:p>
          <w:p w14:paraId="0DC3A68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25D92EF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loop_curseur;</w:t>
            </w:r>
          </w:p>
          <w:p w14:paraId="17EC697E" w14:textId="77777777" w:rsidR="000B5A26" w:rsidRPr="000B5A26" w:rsidRDefault="000B5A26" w:rsidP="000B5A26">
            <w:pPr>
              <w:jc w:val="left"/>
              <w:rPr>
                <w:rFonts w:ascii="Consolas" w:hAnsi="Consolas"/>
                <w:sz w:val="20"/>
                <w:szCs w:val="20"/>
                <w:lang w:val="en-GB"/>
              </w:rPr>
            </w:pPr>
          </w:p>
          <w:p w14:paraId="6397C87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CLOSE curs_produit_panier;</w:t>
            </w:r>
          </w:p>
          <w:p w14:paraId="50F3225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1A79A0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produit simple</w:t>
            </w:r>
          </w:p>
          <w:p w14:paraId="470965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quantite INTO v_quantite_old FROM stock WHERE magasin_id = p_magasin_id AND produit_id = p_produit_id;</w:t>
            </w:r>
          </w:p>
          <w:p w14:paraId="4E82F5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v_quantite_old &lt;= p_quantite THEN </w:t>
            </w:r>
          </w:p>
          <w:p w14:paraId="11000A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0 WHERE magasin_id = p_magasin_id AND produit_id = v_produit_id;</w:t>
            </w:r>
          </w:p>
          <w:p w14:paraId="499ED5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ELSE</w:t>
            </w:r>
          </w:p>
          <w:p w14:paraId="6D7E8C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stock SET quantite = v_quantite_old - p_quantite WHERE magasin_id = p_magasin_id AND produit_id = v_produit_id;</w:t>
            </w:r>
          </w:p>
          <w:p w14:paraId="2ACF74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73AC0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29C85E2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06CFC2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B6FF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1132CFE" w14:textId="77777777" w:rsidR="000B5A26" w:rsidRPr="000B5A26" w:rsidRDefault="000B5A26" w:rsidP="000B5A26">
            <w:pPr>
              <w:jc w:val="left"/>
              <w:rPr>
                <w:rFonts w:ascii="Consolas" w:hAnsi="Consolas"/>
                <w:sz w:val="20"/>
                <w:szCs w:val="20"/>
                <w:lang w:val="en-GB"/>
              </w:rPr>
            </w:pPr>
          </w:p>
          <w:p w14:paraId="17B1D57B" w14:textId="77777777" w:rsidR="000B5A26" w:rsidRPr="000B5A26" w:rsidRDefault="000B5A26" w:rsidP="000B5A26">
            <w:pPr>
              <w:jc w:val="left"/>
              <w:rPr>
                <w:rFonts w:ascii="Consolas" w:hAnsi="Consolas"/>
                <w:sz w:val="20"/>
                <w:szCs w:val="20"/>
                <w:lang w:val="en-GB"/>
              </w:rPr>
            </w:pPr>
          </w:p>
          <w:p w14:paraId="1C5794E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VALIDE COMMANDE #</w:t>
            </w:r>
          </w:p>
          <w:p w14:paraId="66F8CEE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valide_commande;</w:t>
            </w:r>
          </w:p>
          <w:p w14:paraId="7226D5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6CC13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valide_commande(</w:t>
            </w:r>
          </w:p>
          <w:p w14:paraId="6E1344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p_utilisateur_id INT(10) UNSIGNED,</w:t>
            </w:r>
          </w:p>
          <w:p w14:paraId="743F4E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OUT p_commande_id INT(10) UNSIGNED)</w:t>
            </w:r>
          </w:p>
          <w:p w14:paraId="3BB975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4E6FD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v_jour DATE DEFAULT CURRENT_DATE();</w:t>
            </w:r>
          </w:p>
          <w:p w14:paraId="3CA44E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v_heure TIME DEFAULT CURRENT_TIME();</w:t>
            </w:r>
          </w:p>
          <w:p w14:paraId="0665B12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v_montant_ttc DECIMAL(5,2) DEFAULT (0.0);</w:t>
            </w:r>
          </w:p>
          <w:p w14:paraId="064A787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v_adresse_id INT(10) UNSIGNED;</w:t>
            </w:r>
          </w:p>
          <w:p w14:paraId="71FC4F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v_livraison TINYINT UNSIGNED DEFAULT TRUE;</w:t>
            </w:r>
          </w:p>
          <w:p w14:paraId="778CC0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v_magasin_id INT(10) UNSIGNED;</w:t>
            </w:r>
          </w:p>
          <w:p w14:paraId="6DB69F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v_produit_id INT(10) UNSIGNED;</w:t>
            </w:r>
          </w:p>
          <w:p w14:paraId="1210C64B"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en-GB"/>
              </w:rPr>
              <w:t xml:space="preserve">   </w:t>
            </w:r>
            <w:r w:rsidRPr="000B5A26">
              <w:rPr>
                <w:rFonts w:ascii="Consolas" w:hAnsi="Consolas"/>
                <w:sz w:val="20"/>
                <w:szCs w:val="20"/>
                <w:lang w:val="pt-PT"/>
              </w:rPr>
              <w:t>DECLARE v_quantite DECIMAL(5,2) DEFAULT (0.0);</w:t>
            </w:r>
          </w:p>
          <w:p w14:paraId="2893DCE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pt-PT"/>
              </w:rPr>
              <w:t xml:space="preserve">   </w:t>
            </w:r>
            <w:r w:rsidRPr="000B5A26">
              <w:rPr>
                <w:rFonts w:ascii="Consolas" w:hAnsi="Consolas"/>
                <w:sz w:val="20"/>
                <w:szCs w:val="20"/>
                <w:lang w:val="en-GB"/>
              </w:rPr>
              <w:t>DECLARE done INT DEFAULT FALSE;</w:t>
            </w:r>
          </w:p>
          <w:p w14:paraId="4B8F33F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DECLARE curseur_verification CURSOR FOR </w:t>
            </w:r>
          </w:p>
          <w:p w14:paraId="4FCA13C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produit_id,quantite FROM ligne_de_panier WHERE utilisateur_id = p_utilisateur_id;</w:t>
            </w:r>
          </w:p>
          <w:p w14:paraId="166498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curseur_modification CURSOR FOR </w:t>
            </w:r>
          </w:p>
          <w:p w14:paraId="2C3561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produit_id,quantite FROM ligne_de_panier WHERE utilisateur_id = p_utilisateur_id;</w:t>
            </w:r>
          </w:p>
          <w:p w14:paraId="16F8BC86" w14:textId="77777777" w:rsidR="000B5A26" w:rsidRPr="000B5A26" w:rsidRDefault="000B5A26" w:rsidP="000B5A26">
            <w:pPr>
              <w:jc w:val="left"/>
              <w:rPr>
                <w:rFonts w:ascii="Consolas" w:hAnsi="Consolas"/>
                <w:sz w:val="20"/>
                <w:szCs w:val="20"/>
              </w:rPr>
            </w:pPr>
          </w:p>
          <w:p w14:paraId="5F65149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DECLARE CONTINUE HANDLER FOR NOT FOUND SET done = TRUE;</w:t>
            </w:r>
          </w:p>
          <w:p w14:paraId="43D4536D" w14:textId="77777777" w:rsidR="000B5A26" w:rsidRPr="000B5A26" w:rsidRDefault="000B5A26" w:rsidP="000B5A26">
            <w:pPr>
              <w:jc w:val="left"/>
              <w:rPr>
                <w:rFonts w:ascii="Consolas" w:hAnsi="Consolas"/>
                <w:sz w:val="20"/>
                <w:szCs w:val="20"/>
                <w:lang w:val="en-GB"/>
              </w:rPr>
            </w:pPr>
          </w:p>
          <w:p w14:paraId="439163A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on sélectionne le magasin du client pour chercher les stock</w:t>
            </w:r>
          </w:p>
          <w:p w14:paraId="3BA7C1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magasin_id INTO v_magasin_id FROM utilisateur WHERE id = p_utilisateur_id;</w:t>
            </w:r>
          </w:p>
          <w:p w14:paraId="2DBAE792" w14:textId="77777777" w:rsidR="000B5A26" w:rsidRPr="000B5A26" w:rsidRDefault="000B5A26" w:rsidP="000B5A26">
            <w:pPr>
              <w:jc w:val="left"/>
              <w:rPr>
                <w:rFonts w:ascii="Consolas" w:hAnsi="Consolas"/>
                <w:sz w:val="20"/>
                <w:szCs w:val="20"/>
                <w:lang w:val="en-GB"/>
              </w:rPr>
            </w:pPr>
          </w:p>
          <w:p w14:paraId="76528F79"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vérification de la présence de tous les produits en stock</w:t>
            </w:r>
          </w:p>
          <w:p w14:paraId="585701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OPEN curseur_verification;</w:t>
            </w:r>
          </w:p>
          <w:p w14:paraId="1CD13A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loop_vérification: LOOP </w:t>
            </w:r>
          </w:p>
          <w:p w14:paraId="21B6743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FETCH curseur_verification INTO v_produit_id,v_quantite;</w:t>
            </w:r>
          </w:p>
          <w:p w14:paraId="6F9620F3" w14:textId="77777777" w:rsidR="000B5A26" w:rsidRPr="000B5A26" w:rsidRDefault="000B5A26" w:rsidP="000B5A26">
            <w:pPr>
              <w:jc w:val="left"/>
              <w:rPr>
                <w:rFonts w:ascii="Consolas" w:hAnsi="Consolas"/>
                <w:sz w:val="20"/>
                <w:szCs w:val="20"/>
              </w:rPr>
            </w:pPr>
          </w:p>
          <w:p w14:paraId="6D7AED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done THEN</w:t>
            </w:r>
          </w:p>
          <w:p w14:paraId="1FF574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LEAVE loop_vérification;</w:t>
            </w:r>
          </w:p>
          <w:p w14:paraId="267F82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04CB2968" w14:textId="77777777" w:rsidR="000B5A26" w:rsidRPr="000B5A26" w:rsidRDefault="000B5A26" w:rsidP="000B5A26">
            <w:pPr>
              <w:jc w:val="left"/>
              <w:rPr>
                <w:rFonts w:ascii="Consolas" w:hAnsi="Consolas"/>
                <w:sz w:val="20"/>
                <w:szCs w:val="20"/>
              </w:rPr>
            </w:pPr>
          </w:p>
          <w:p w14:paraId="0100303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produit_est_disponible(v_magasin_id,v_produit_id,v_quantite) = FALSE THEN</w:t>
            </w:r>
          </w:p>
          <w:p w14:paraId="7F46284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enlève le produit correspondant et on provoque une erreur</w:t>
            </w:r>
          </w:p>
          <w:p w14:paraId="418459D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CALL enleve_panier(p_utilisateur_id,v_produit_id,v_quantite);</w:t>
            </w:r>
          </w:p>
          <w:p w14:paraId="0D77E3C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un produit n''est plus disponible!');</w:t>
            </w:r>
          </w:p>
          <w:p w14:paraId="4B6A0C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E6028B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LOOP loop_vérification;</w:t>
            </w:r>
          </w:p>
          <w:p w14:paraId="0A074024" w14:textId="77777777" w:rsidR="000B5A26" w:rsidRPr="000B5A26" w:rsidRDefault="000B5A26" w:rsidP="000B5A26">
            <w:pPr>
              <w:jc w:val="left"/>
              <w:rPr>
                <w:rFonts w:ascii="Consolas" w:hAnsi="Consolas"/>
                <w:sz w:val="20"/>
                <w:szCs w:val="20"/>
                <w:lang w:val="en-GB"/>
              </w:rPr>
            </w:pPr>
          </w:p>
          <w:p w14:paraId="53344D0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CLOSE curseur_verification;</w:t>
            </w:r>
          </w:p>
          <w:p w14:paraId="187B652D" w14:textId="77777777" w:rsidR="000B5A26" w:rsidRPr="000B5A26" w:rsidRDefault="000B5A26" w:rsidP="000B5A26">
            <w:pPr>
              <w:jc w:val="left"/>
              <w:rPr>
                <w:rFonts w:ascii="Consolas" w:hAnsi="Consolas"/>
                <w:sz w:val="20"/>
                <w:szCs w:val="20"/>
              </w:rPr>
            </w:pPr>
          </w:p>
          <w:p w14:paraId="50E5373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le montant du panier et savoir si c'est une livraison</w:t>
            </w:r>
          </w:p>
          <w:p w14:paraId="0483A72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montant_ttc,livraison INTO v_montant_ttc,v_livraison from panier WHERE utilisateur_id = p_utilisateur_id;</w:t>
            </w:r>
          </w:p>
          <w:p w14:paraId="49B02DCD" w14:textId="77777777" w:rsidR="000B5A26" w:rsidRPr="000B5A26" w:rsidRDefault="000B5A26" w:rsidP="000B5A26">
            <w:pPr>
              <w:jc w:val="left"/>
              <w:rPr>
                <w:rFonts w:ascii="Consolas" w:hAnsi="Consolas"/>
                <w:sz w:val="20"/>
                <w:szCs w:val="20"/>
              </w:rPr>
            </w:pPr>
          </w:p>
          <w:p w14:paraId="06D9F8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v_livraison THEN</w:t>
            </w:r>
          </w:p>
          <w:p w14:paraId="732D76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prend l'adresse du client</w:t>
            </w:r>
          </w:p>
          <w:p w14:paraId="32213C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adresse.id INTO v_adresse_id FROM adresse</w:t>
            </w:r>
          </w:p>
          <w:p w14:paraId="402A0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JOIN client ON adresse.id = client.adresse_id</w:t>
            </w:r>
          </w:p>
          <w:p w14:paraId="27A8A08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client.utilisateur_id = p_utilisateur_id;</w:t>
            </w:r>
          </w:p>
          <w:p w14:paraId="0B23AFE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3207F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prend l'adresse du magasin</w:t>
            </w:r>
          </w:p>
          <w:p w14:paraId="40C51C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adresse.id INTO v_adresse_id FROM adresse</w:t>
            </w:r>
          </w:p>
          <w:p w14:paraId="64EE410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JOIN magasin ON adresse.id = magasin.adresse_id</w:t>
            </w:r>
          </w:p>
          <w:p w14:paraId="2341AC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magasin.id = v_magasin_id;</w:t>
            </w:r>
          </w:p>
          <w:p w14:paraId="2995708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IF;</w:t>
            </w:r>
          </w:p>
          <w:p w14:paraId="6509A023" w14:textId="77777777" w:rsidR="000B5A26" w:rsidRPr="000B5A26" w:rsidRDefault="000B5A26" w:rsidP="000B5A26">
            <w:pPr>
              <w:jc w:val="left"/>
              <w:rPr>
                <w:rFonts w:ascii="Consolas" w:hAnsi="Consolas"/>
                <w:sz w:val="20"/>
                <w:szCs w:val="20"/>
              </w:rPr>
            </w:pPr>
          </w:p>
          <w:p w14:paraId="3D513D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créée une nouvelle commande a</w:t>
            </w:r>
          </w:p>
          <w:p w14:paraId="709FE97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commande (utilisateur_id, adresse_id, statut, jour, heure, montant_ttc)</w:t>
            </w:r>
          </w:p>
          <w:p w14:paraId="41CD9B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VALUES (p_utilisateur_id, v_adresse_id, 'En attente', v_jour, v_heure, v_montant_ttc);</w:t>
            </w:r>
          </w:p>
          <w:p w14:paraId="07DF129E" w14:textId="77777777" w:rsidR="000B5A26" w:rsidRPr="000B5A26" w:rsidRDefault="000B5A26" w:rsidP="000B5A26">
            <w:pPr>
              <w:jc w:val="left"/>
              <w:rPr>
                <w:rFonts w:ascii="Consolas" w:hAnsi="Consolas"/>
                <w:sz w:val="20"/>
                <w:szCs w:val="20"/>
              </w:rPr>
            </w:pPr>
          </w:p>
          <w:p w14:paraId="13D9F6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récupère l'identifiant de la commande</w:t>
            </w:r>
          </w:p>
          <w:p w14:paraId="2BD7B0B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DISTINCT id INTO p_commande_id FROM commande</w:t>
            </w:r>
          </w:p>
          <w:p w14:paraId="0CA44796"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WHERE utilisateur_id = p_utilisateur_id AND adresse_id = v_adresse_id AND statut = 'En attente' AND jour = v_jour AND heure = v_heure;</w:t>
            </w:r>
          </w:p>
          <w:p w14:paraId="155B01D0" w14:textId="77777777" w:rsidR="000B5A26" w:rsidRPr="000B5A26" w:rsidRDefault="000B5A26" w:rsidP="000B5A26">
            <w:pPr>
              <w:jc w:val="left"/>
              <w:rPr>
                <w:rFonts w:ascii="Consolas" w:hAnsi="Consolas"/>
                <w:sz w:val="20"/>
                <w:szCs w:val="20"/>
              </w:rPr>
            </w:pPr>
          </w:p>
          <w:p w14:paraId="5F6144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 diminution des stocks </w:t>
            </w:r>
          </w:p>
          <w:p w14:paraId="318DEEB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done = FALSE;</w:t>
            </w:r>
          </w:p>
          <w:p w14:paraId="2D0AD0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t>
            </w:r>
          </w:p>
          <w:p w14:paraId="12E89EB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OPEN curseur_modification;</w:t>
            </w:r>
          </w:p>
          <w:p w14:paraId="011D699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loop_modification: LOOP </w:t>
            </w:r>
          </w:p>
          <w:p w14:paraId="60676AB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FETCH curseur_modification INTO v_produit_id,v_quantite;</w:t>
            </w:r>
          </w:p>
          <w:p w14:paraId="7A74D6AC" w14:textId="77777777" w:rsidR="000B5A26" w:rsidRPr="000B5A26" w:rsidRDefault="000B5A26" w:rsidP="000B5A26">
            <w:pPr>
              <w:jc w:val="left"/>
              <w:rPr>
                <w:rFonts w:ascii="Consolas" w:hAnsi="Consolas"/>
                <w:sz w:val="20"/>
                <w:szCs w:val="20"/>
                <w:lang w:val="en-GB"/>
              </w:rPr>
            </w:pPr>
          </w:p>
          <w:p w14:paraId="6F5C900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done THEN</w:t>
            </w:r>
          </w:p>
          <w:p w14:paraId="4D0D32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LEAVE loop_modification;</w:t>
            </w:r>
          </w:p>
          <w:p w14:paraId="0E4CE0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3648554F" w14:textId="77777777" w:rsidR="000B5A26" w:rsidRPr="000B5A26" w:rsidRDefault="000B5A26" w:rsidP="000B5A26">
            <w:pPr>
              <w:jc w:val="left"/>
              <w:rPr>
                <w:rFonts w:ascii="Consolas" w:hAnsi="Consolas"/>
                <w:sz w:val="20"/>
                <w:szCs w:val="20"/>
                <w:lang w:val="en-GB"/>
              </w:rPr>
            </w:pPr>
          </w:p>
          <w:p w14:paraId="0FFD85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CALL diminue_stock(v_magasin_id,v_produit_id,v_produit_id);</w:t>
            </w:r>
          </w:p>
          <w:p w14:paraId="0BF381C2" w14:textId="77777777" w:rsidR="000B5A26" w:rsidRPr="000B5A26" w:rsidRDefault="000B5A26" w:rsidP="000B5A26">
            <w:pPr>
              <w:jc w:val="left"/>
              <w:rPr>
                <w:rFonts w:ascii="Consolas" w:hAnsi="Consolas"/>
                <w:sz w:val="20"/>
                <w:szCs w:val="20"/>
                <w:lang w:val="en-GB"/>
              </w:rPr>
            </w:pPr>
          </w:p>
          <w:p w14:paraId="17C5B1F1"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END LOOP loop_modification;</w:t>
            </w:r>
          </w:p>
          <w:p w14:paraId="16482273" w14:textId="77777777" w:rsidR="000B5A26" w:rsidRPr="000B5A26" w:rsidRDefault="000B5A26" w:rsidP="000B5A26">
            <w:pPr>
              <w:jc w:val="left"/>
              <w:rPr>
                <w:rFonts w:ascii="Consolas" w:hAnsi="Consolas"/>
                <w:sz w:val="20"/>
                <w:szCs w:val="20"/>
              </w:rPr>
            </w:pPr>
          </w:p>
          <w:p w14:paraId="685E5C9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CLOSE curseur_modification;</w:t>
            </w:r>
          </w:p>
          <w:p w14:paraId="0712B2EC" w14:textId="77777777" w:rsidR="000B5A26" w:rsidRPr="000B5A26" w:rsidRDefault="000B5A26" w:rsidP="000B5A26">
            <w:pPr>
              <w:jc w:val="left"/>
              <w:rPr>
                <w:rFonts w:ascii="Consolas" w:hAnsi="Consolas"/>
                <w:sz w:val="20"/>
                <w:szCs w:val="20"/>
              </w:rPr>
            </w:pPr>
          </w:p>
          <w:p w14:paraId="7366C5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copie les lignes de panier dans les lignes de commande</w:t>
            </w:r>
          </w:p>
          <w:p w14:paraId="48BB462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ligne_de_commande (commande_id,produit_id,quantite,prix_unitaire_ht, taux_tva)</w:t>
            </w:r>
          </w:p>
          <w:p w14:paraId="5380511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p_commande_id,produit_id,quantite,prix_unitaire_ht, taux_tva FROM ligne_de_panier </w:t>
            </w:r>
          </w:p>
          <w:p w14:paraId="7CB4AF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utilisateur_id = p_utilisateur_id;</w:t>
            </w:r>
          </w:p>
          <w:p w14:paraId="3AC87B3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382C256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t>
            </w:r>
          </w:p>
          <w:p w14:paraId="10A2D4C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on vide le panier</w:t>
            </w:r>
          </w:p>
          <w:p w14:paraId="51C8B3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DELETE FROM ligne_de_panier WHERE utilisateur_id = p_utilisateur_id;</w:t>
            </w:r>
          </w:p>
          <w:p w14:paraId="1BA58D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DELETE FROM panier WHERE utilisateur_id = p_utilisateur_id;</w:t>
            </w:r>
          </w:p>
          <w:p w14:paraId="3935D1D1" w14:textId="77777777" w:rsidR="000B5A26" w:rsidRPr="000B5A26" w:rsidRDefault="000B5A26" w:rsidP="000B5A26">
            <w:pPr>
              <w:jc w:val="left"/>
              <w:rPr>
                <w:rFonts w:ascii="Consolas" w:hAnsi="Consolas"/>
                <w:sz w:val="20"/>
                <w:szCs w:val="20"/>
                <w:lang w:val="en-GB"/>
              </w:rPr>
            </w:pPr>
          </w:p>
          <w:p w14:paraId="60BF11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D0955A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A28BF98" w14:textId="77777777" w:rsidR="000B5A26" w:rsidRPr="000B5A26" w:rsidRDefault="000B5A26" w:rsidP="000B5A26">
            <w:pPr>
              <w:jc w:val="left"/>
              <w:rPr>
                <w:rFonts w:ascii="Consolas" w:hAnsi="Consolas"/>
                <w:sz w:val="20"/>
                <w:szCs w:val="20"/>
                <w:lang w:val="en-GB"/>
              </w:rPr>
            </w:pPr>
          </w:p>
          <w:p w14:paraId="584AD35A" w14:textId="77777777" w:rsidR="000B5A26" w:rsidRPr="000B5A26" w:rsidRDefault="000B5A26" w:rsidP="000B5A26">
            <w:pPr>
              <w:jc w:val="left"/>
              <w:rPr>
                <w:rFonts w:ascii="Consolas" w:hAnsi="Consolas"/>
                <w:sz w:val="20"/>
                <w:szCs w:val="20"/>
                <w:lang w:val="en-GB"/>
              </w:rPr>
            </w:pPr>
          </w:p>
          <w:p w14:paraId="499B19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PIZZAIOLO PREND COMMANDE #</w:t>
            </w:r>
          </w:p>
          <w:p w14:paraId="5E21F2B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pizzaiolo_prend_commande;</w:t>
            </w:r>
          </w:p>
          <w:p w14:paraId="576964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131D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pizzaiolo_prend_commande(</w:t>
            </w:r>
          </w:p>
          <w:p w14:paraId="6F55D9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4B8DB95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70B1F3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20BA0D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1C9A280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60FEC36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v_statut ENUM ('En attente', 'En préparation', 'Préparée', 'En livraison', 'Livrée', 'Clos');</w:t>
            </w:r>
          </w:p>
          <w:p w14:paraId="289C047E" w14:textId="77777777" w:rsidR="000B5A26" w:rsidRPr="000B5A26" w:rsidRDefault="000B5A26" w:rsidP="000B5A26">
            <w:pPr>
              <w:jc w:val="left"/>
              <w:rPr>
                <w:rFonts w:ascii="Consolas" w:hAnsi="Consolas"/>
                <w:sz w:val="20"/>
                <w:szCs w:val="20"/>
              </w:rPr>
            </w:pPr>
          </w:p>
          <w:p w14:paraId="04650BB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statut, jour, heure INTO v_statut,v_start_date,v_start_time FROM commande WHERE id = p_commande_id;</w:t>
            </w:r>
          </w:p>
          <w:p w14:paraId="337F89A8" w14:textId="77777777" w:rsidR="000B5A26" w:rsidRPr="000B5A26" w:rsidRDefault="000B5A26" w:rsidP="000B5A26">
            <w:pPr>
              <w:jc w:val="left"/>
              <w:rPr>
                <w:rFonts w:ascii="Consolas" w:hAnsi="Consolas"/>
                <w:sz w:val="20"/>
                <w:szCs w:val="20"/>
                <w:lang w:val="en-GB"/>
              </w:rPr>
            </w:pPr>
          </w:p>
          <w:p w14:paraId="3ED0B684"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le pizzaiolo ne peut prendre que les statut en attente</w:t>
            </w:r>
          </w:p>
          <w:p w14:paraId="67F6C0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v_statut = 'En attente' THEN</w:t>
            </w:r>
          </w:p>
          <w:p w14:paraId="00455F2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v_preparation_delai = TIMEDIFF(NOW(),TIMESTAMP(v_start_date,v_start_time));</w:t>
            </w:r>
          </w:p>
          <w:p w14:paraId="005F252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'En préparation', preparation_delai = v_preparation_delai WHERE id = p_commande_id;</w:t>
            </w:r>
          </w:p>
          <w:p w14:paraId="5D21B49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11A08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en attente!');</w:t>
            </w:r>
          </w:p>
          <w:p w14:paraId="0EC4A37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28BFD00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19CF8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DEBDF26" w14:textId="77777777" w:rsidR="000B5A26" w:rsidRPr="000B5A26" w:rsidRDefault="000B5A26" w:rsidP="000B5A26">
            <w:pPr>
              <w:jc w:val="left"/>
              <w:rPr>
                <w:rFonts w:ascii="Consolas" w:hAnsi="Consolas"/>
                <w:sz w:val="20"/>
                <w:szCs w:val="20"/>
                <w:lang w:val="en-GB"/>
              </w:rPr>
            </w:pPr>
          </w:p>
          <w:p w14:paraId="3CDCAE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PIZZAIOLO TERMINE COMMANDE #</w:t>
            </w:r>
          </w:p>
          <w:p w14:paraId="79190AE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pizzaiolo_termine_commande;</w:t>
            </w:r>
          </w:p>
          <w:p w14:paraId="50C455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70472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pizzaiolo_termine_commande(</w:t>
            </w:r>
          </w:p>
          <w:p w14:paraId="20AD03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286BBD2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84587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2E7386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20F866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7487D0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19507D1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v_statut ENUM ('En attente', 'En préparation', 'Préparée', 'En livraison', 'Livrée', 'Clos');</w:t>
            </w:r>
          </w:p>
          <w:p w14:paraId="3FDC7D67" w14:textId="77777777" w:rsidR="000B5A26" w:rsidRPr="000B5A26" w:rsidRDefault="000B5A26" w:rsidP="000B5A26">
            <w:pPr>
              <w:jc w:val="left"/>
              <w:rPr>
                <w:rFonts w:ascii="Consolas" w:hAnsi="Consolas"/>
                <w:sz w:val="20"/>
                <w:szCs w:val="20"/>
              </w:rPr>
            </w:pPr>
          </w:p>
          <w:p w14:paraId="08C3B74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SELECT statut, jour, heure, preparation_delai INTO v_statut, v_start_date,v_start_time,v_preparation_delai FROM commande WHERE id = p_commande_id;</w:t>
            </w:r>
          </w:p>
          <w:p w14:paraId="575AF6FC" w14:textId="77777777" w:rsidR="000B5A26" w:rsidRPr="000B5A26" w:rsidRDefault="000B5A26" w:rsidP="000B5A26">
            <w:pPr>
              <w:jc w:val="left"/>
              <w:rPr>
                <w:rFonts w:ascii="Consolas" w:hAnsi="Consolas"/>
                <w:sz w:val="20"/>
                <w:szCs w:val="20"/>
                <w:lang w:val="en-GB"/>
              </w:rPr>
            </w:pPr>
          </w:p>
          <w:p w14:paraId="57C1F35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le pizzaiolo ne peut terminer une commande qui n'est pas en préparation</w:t>
            </w:r>
          </w:p>
          <w:p w14:paraId="46A244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v_statut = 'En préparation' THEN</w:t>
            </w:r>
          </w:p>
          <w:p w14:paraId="5A29C2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v_preparation_duree = TIMEDIFF(NOW(),TIMESTAMP(v_start_date,v_start_time)) - v_preparation_delai;   </w:t>
            </w:r>
          </w:p>
          <w:p w14:paraId="0F0FF6D7"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'Préparée', preparation_duree = v_preparation_duree WHERE id = p_commande_id;</w:t>
            </w:r>
          </w:p>
          <w:p w14:paraId="727D5B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4E1A6CA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en préparation!');   </w:t>
            </w:r>
          </w:p>
          <w:p w14:paraId="66C7B4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1662F2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D02C3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E07B55A" w14:textId="77777777" w:rsidR="000B5A26" w:rsidRPr="000B5A26" w:rsidRDefault="000B5A26" w:rsidP="000B5A26">
            <w:pPr>
              <w:jc w:val="left"/>
              <w:rPr>
                <w:rFonts w:ascii="Consolas" w:hAnsi="Consolas"/>
                <w:sz w:val="20"/>
                <w:szCs w:val="20"/>
                <w:lang w:val="en-GB"/>
              </w:rPr>
            </w:pPr>
          </w:p>
          <w:p w14:paraId="28C50328" w14:textId="77777777" w:rsidR="000B5A26" w:rsidRPr="000B5A26" w:rsidRDefault="000B5A26" w:rsidP="000B5A26">
            <w:pPr>
              <w:jc w:val="left"/>
              <w:rPr>
                <w:rFonts w:ascii="Consolas" w:hAnsi="Consolas"/>
                <w:sz w:val="20"/>
                <w:szCs w:val="20"/>
                <w:lang w:val="en-GB"/>
              </w:rPr>
            </w:pPr>
          </w:p>
          <w:p w14:paraId="2916D7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LIVREUR PREND COMMANDE #</w:t>
            </w:r>
          </w:p>
          <w:p w14:paraId="6C5AAA2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livreur_prend_commande;</w:t>
            </w:r>
          </w:p>
          <w:p w14:paraId="6D3F821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6FD0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livreur_prend_commande(</w:t>
            </w:r>
          </w:p>
          <w:p w14:paraId="3492445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6A555A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77D117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441350C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340EC0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3500AE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762A2F02"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v_livraison_delai TIME;</w:t>
            </w:r>
          </w:p>
          <w:p w14:paraId="4B5A446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v_statut ENUM ('En attente', 'En préparation', 'Préparée', 'En livraison', 'Livrée', 'Clos');</w:t>
            </w:r>
          </w:p>
          <w:p w14:paraId="61000E98" w14:textId="77777777" w:rsidR="000B5A26" w:rsidRPr="000B5A26" w:rsidRDefault="000B5A26" w:rsidP="000B5A26">
            <w:pPr>
              <w:jc w:val="left"/>
              <w:rPr>
                <w:rFonts w:ascii="Consolas" w:hAnsi="Consolas"/>
                <w:sz w:val="20"/>
                <w:szCs w:val="20"/>
              </w:rPr>
            </w:pPr>
          </w:p>
          <w:p w14:paraId="5A3CC6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 xml:space="preserve">SELECT statut, jour, heure, preparation_delai,preparation_duree </w:t>
            </w:r>
          </w:p>
          <w:p w14:paraId="68A610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INTO v_statut,v_start_date,v_start_time, v_preparation_delai, v_preparation_duree </w:t>
            </w:r>
          </w:p>
          <w:p w14:paraId="45E0A1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commande WHERE id = p_commande_id;</w:t>
            </w:r>
          </w:p>
          <w:p w14:paraId="55A3A1AD" w14:textId="77777777" w:rsidR="000B5A26" w:rsidRPr="000B5A26" w:rsidRDefault="000B5A26" w:rsidP="000B5A26">
            <w:pPr>
              <w:jc w:val="left"/>
              <w:rPr>
                <w:rFonts w:ascii="Consolas" w:hAnsi="Consolas"/>
                <w:sz w:val="20"/>
                <w:szCs w:val="20"/>
                <w:lang w:val="en-GB"/>
              </w:rPr>
            </w:pPr>
          </w:p>
          <w:p w14:paraId="017E4D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v_statut = 'Préparée' THEN</w:t>
            </w:r>
          </w:p>
          <w:p w14:paraId="657B97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v_livraison_delai = TIMEDIFF(NOW(),TIMESTAMP(v_start_date,v_start_time)) - v_preparation_delai - v_preparation_duree;</w:t>
            </w:r>
          </w:p>
          <w:p w14:paraId="5162794D"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UPDATE commande SET statut = 'En livraison', livraison_delai = v_livraison_delai WHERE id = p_commande_id;</w:t>
            </w:r>
          </w:p>
          <w:p w14:paraId="49D464E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 </w:t>
            </w:r>
          </w:p>
          <w:p w14:paraId="742EC06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préparée!');   </w:t>
            </w:r>
          </w:p>
          <w:p w14:paraId="409870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323E8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399B2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A67D549" w14:textId="77777777" w:rsidR="000B5A26" w:rsidRPr="000B5A26" w:rsidRDefault="000B5A26" w:rsidP="000B5A26">
            <w:pPr>
              <w:jc w:val="left"/>
              <w:rPr>
                <w:rFonts w:ascii="Consolas" w:hAnsi="Consolas"/>
                <w:sz w:val="20"/>
                <w:szCs w:val="20"/>
                <w:lang w:val="en-GB"/>
              </w:rPr>
            </w:pPr>
          </w:p>
          <w:p w14:paraId="3C6E2D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CLIENT PREND COMMANDE #</w:t>
            </w:r>
          </w:p>
          <w:p w14:paraId="69E115D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client_prend_commande;</w:t>
            </w:r>
          </w:p>
          <w:p w14:paraId="7B0F2A7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FDE4B1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client_prend_commande(</w:t>
            </w:r>
          </w:p>
          <w:p w14:paraId="5DF37C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p_commande_id INT(10) UNSIGNED) </w:t>
            </w:r>
          </w:p>
          <w:p w14:paraId="60EB28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88F33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v_start_date DATE;</w:t>
            </w:r>
          </w:p>
          <w:p w14:paraId="68ACBA9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v_start_time TIME;</w:t>
            </w:r>
          </w:p>
          <w:p w14:paraId="45801FF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v_preparation_delai TIME;</w:t>
            </w:r>
          </w:p>
          <w:p w14:paraId="5F57BF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v_preparation_duree TIME;</w:t>
            </w:r>
          </w:p>
          <w:p w14:paraId="444EA0E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DECLARE v_livraison_delai TIME;</w:t>
            </w:r>
          </w:p>
          <w:p w14:paraId="1780940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v_livraison_duree TIME;</w:t>
            </w:r>
          </w:p>
          <w:p w14:paraId="3ABC2BB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DECLARE v_statut ENUM ('En attente', 'En préparation', 'Préparée', 'En livraison', 'Livrée', 'Clos');</w:t>
            </w:r>
          </w:p>
          <w:p w14:paraId="5FE5A40E" w14:textId="77777777" w:rsidR="000B5A26" w:rsidRPr="000B5A26" w:rsidRDefault="000B5A26" w:rsidP="000B5A26">
            <w:pPr>
              <w:jc w:val="left"/>
              <w:rPr>
                <w:rFonts w:ascii="Consolas" w:hAnsi="Consolas"/>
                <w:sz w:val="20"/>
                <w:szCs w:val="20"/>
              </w:rPr>
            </w:pPr>
          </w:p>
          <w:p w14:paraId="07D39D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statut, jour, heure, preparation_delai,preparation_duree,livraison_delai </w:t>
            </w:r>
          </w:p>
          <w:p w14:paraId="5C3EDD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INTO v_statut, v_start_date,v_start_time, v_preparation_delai, v_preparation_duree, v_livraison_delai</w:t>
            </w:r>
          </w:p>
          <w:p w14:paraId="72C3E59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commande WHERE id = p_commande_id;</w:t>
            </w:r>
          </w:p>
          <w:p w14:paraId="604BC23F" w14:textId="77777777" w:rsidR="000B5A26" w:rsidRPr="000B5A26" w:rsidRDefault="000B5A26" w:rsidP="000B5A26">
            <w:pPr>
              <w:jc w:val="left"/>
              <w:rPr>
                <w:rFonts w:ascii="Consolas" w:hAnsi="Consolas"/>
                <w:sz w:val="20"/>
                <w:szCs w:val="20"/>
                <w:lang w:val="en-GB"/>
              </w:rPr>
            </w:pPr>
          </w:p>
          <w:p w14:paraId="5567D66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la commande doit être préparée pour pouvoir passer en status livrée</w:t>
            </w:r>
          </w:p>
          <w:p w14:paraId="0B9946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IF v_statut &lt;&gt; 'Préparée' AND v_statut &lt;&gt; 'En livraison' THEN</w:t>
            </w:r>
          </w:p>
          <w:p w14:paraId="123AF31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INSERT INTO erreur (message) VALUES ('ERREUR : la commande n''est pas préparée!');   </w:t>
            </w:r>
          </w:p>
          <w:p w14:paraId="7A8D53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1AB94BA3" w14:textId="77777777" w:rsidR="000B5A26" w:rsidRPr="000B5A26" w:rsidRDefault="000B5A26" w:rsidP="000B5A26">
            <w:pPr>
              <w:jc w:val="left"/>
              <w:rPr>
                <w:rFonts w:ascii="Consolas" w:hAnsi="Consolas"/>
                <w:sz w:val="20"/>
                <w:szCs w:val="20"/>
              </w:rPr>
            </w:pPr>
          </w:p>
          <w:p w14:paraId="51975B3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 un client peut prendre la commande directement en magasin donc elle ne passe pas par la livraison</w:t>
            </w:r>
          </w:p>
          <w:p w14:paraId="369262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IF v_livraison_delai IS NULL THEN</w:t>
            </w:r>
          </w:p>
          <w:p w14:paraId="28E28A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v_livraison_duree = TIMEDIFF(NOW(),TIMESTAMP(v_start_date,v_start_time)) - v_preparation_delai - v_preparation_duree;</w:t>
            </w:r>
          </w:p>
          <w:p w14:paraId="15E495E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UPDATE commande SET statut = 'Livrée',  livraison_delai = 0, livraison_duree = v_livraison_duree WHERE id = p_commande_id;      </w:t>
            </w:r>
          </w:p>
          <w:p w14:paraId="7D572B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ELSE</w:t>
            </w:r>
          </w:p>
          <w:p w14:paraId="141BD9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v_livraison_duree = TIMEDIFF(NOW(),TIMESTAMP(v_start_date,v_start_time)) - v_preparation_delai - v_preparation_duree - v_livraison_delai;</w:t>
            </w:r>
          </w:p>
          <w:p w14:paraId="0B73276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UPDATE commande SET statut = 'Livrée',  livraison_duree = v_preparation_duree WHERE id = p_commande_id;</w:t>
            </w:r>
          </w:p>
          <w:p w14:paraId="5BBBDE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514B42A7" w14:textId="77777777" w:rsidR="000B5A26" w:rsidRPr="000B5A26" w:rsidRDefault="000B5A26" w:rsidP="000B5A26">
            <w:pPr>
              <w:jc w:val="left"/>
              <w:rPr>
                <w:rFonts w:ascii="Consolas" w:hAnsi="Consolas"/>
                <w:sz w:val="20"/>
                <w:szCs w:val="20"/>
                <w:lang w:val="en-GB"/>
              </w:rPr>
            </w:pPr>
          </w:p>
          <w:p w14:paraId="4F48D9FB"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38DF5FC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6C6B31B5" w14:textId="77777777" w:rsidR="000B5A26" w:rsidRPr="000B5A26" w:rsidRDefault="000B5A26" w:rsidP="000B5A26">
            <w:pPr>
              <w:jc w:val="left"/>
              <w:rPr>
                <w:rFonts w:ascii="Consolas" w:hAnsi="Consolas"/>
                <w:sz w:val="20"/>
                <w:szCs w:val="20"/>
              </w:rPr>
            </w:pPr>
          </w:p>
          <w:p w14:paraId="675EDEB8" w14:textId="77777777" w:rsidR="000B5A26" w:rsidRPr="000B5A26" w:rsidRDefault="000B5A26" w:rsidP="000B5A26">
            <w:pPr>
              <w:jc w:val="left"/>
              <w:rPr>
                <w:rFonts w:ascii="Consolas" w:hAnsi="Consolas"/>
                <w:sz w:val="20"/>
                <w:szCs w:val="20"/>
              </w:rPr>
            </w:pPr>
          </w:p>
          <w:p w14:paraId="3D931D53" w14:textId="77777777" w:rsidR="000B5A26" w:rsidRPr="000B5A26" w:rsidRDefault="000B5A26" w:rsidP="000B5A26">
            <w:pPr>
              <w:jc w:val="left"/>
              <w:rPr>
                <w:rFonts w:ascii="Consolas" w:hAnsi="Consolas"/>
                <w:sz w:val="20"/>
                <w:szCs w:val="20"/>
              </w:rPr>
            </w:pPr>
          </w:p>
          <w:p w14:paraId="4FD8C2E2"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MAGASIN SUIVANT NOM #</w:t>
            </w:r>
          </w:p>
          <w:p w14:paraId="49B927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liste_magasin_suivant_nom;</w:t>
            </w:r>
          </w:p>
          <w:p w14:paraId="5F36CD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4826EF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liste_magasin_suivant_nom(</w:t>
            </w:r>
          </w:p>
          <w:p w14:paraId="2AE7E1B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1CCBA1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AF6A1D7" w14:textId="77777777" w:rsidR="000B5A26" w:rsidRPr="000B5A26" w:rsidRDefault="000B5A26" w:rsidP="000B5A26">
            <w:pPr>
              <w:jc w:val="left"/>
              <w:rPr>
                <w:rFonts w:ascii="Consolas" w:hAnsi="Consolas"/>
                <w:sz w:val="20"/>
                <w:szCs w:val="20"/>
                <w:lang w:val="en-GB"/>
              </w:rPr>
            </w:pPr>
          </w:p>
          <w:p w14:paraId="72ABA3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3DB6C7A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magasin.id,</w:t>
            </w:r>
          </w:p>
          <w:p w14:paraId="281570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magasin.nom,</w:t>
            </w:r>
          </w:p>
          <w:p w14:paraId="59892EB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magasin.telephone,</w:t>
            </w:r>
          </w:p>
          <w:p w14:paraId="7ED140D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magasin.email,</w:t>
            </w:r>
          </w:p>
          <w:p w14:paraId="3CB1AB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06FB48D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71255DE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418F666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3558DD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2D2629A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2C198A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6AE00A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FEDA29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4A83FC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446AA16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49BF865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5392D8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437780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magasin</w:t>
            </w:r>
          </w:p>
          <w:p w14:paraId="5A83F2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1305C6B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magasin.adresse_id = adresse.id;</w:t>
            </w:r>
          </w:p>
          <w:p w14:paraId="5FA414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34A890B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magasin.id,</w:t>
            </w:r>
          </w:p>
          <w:p w14:paraId="41C4BD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magasin.nom,</w:t>
            </w:r>
          </w:p>
          <w:p w14:paraId="33ACB5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magasin.telephone,</w:t>
            </w:r>
          </w:p>
          <w:p w14:paraId="03BE45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magasin.email,</w:t>
            </w:r>
          </w:p>
          <w:p w14:paraId="358AB5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567B25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16328C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2C5067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39970C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5087C1D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0324C04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33F250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720E86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325516B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0554907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183805D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84501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4A5DBA9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magasin</w:t>
            </w:r>
          </w:p>
          <w:p w14:paraId="08CAFE0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6E812D7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magasin.adresse_id = adresse.id</w:t>
            </w:r>
          </w:p>
          <w:p w14:paraId="6CB9E18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nom LIKE CONCAT('%',p_nom,'%');</w:t>
            </w:r>
          </w:p>
          <w:p w14:paraId="320EEEC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END IF;</w:t>
            </w:r>
          </w:p>
          <w:p w14:paraId="01EA7128"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1A03B57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B5671D4" w14:textId="77777777" w:rsidR="000B5A26" w:rsidRPr="000B5A26" w:rsidRDefault="000B5A26" w:rsidP="000B5A26">
            <w:pPr>
              <w:jc w:val="left"/>
              <w:rPr>
                <w:rFonts w:ascii="Consolas" w:hAnsi="Consolas"/>
                <w:sz w:val="20"/>
                <w:szCs w:val="20"/>
              </w:rPr>
            </w:pPr>
          </w:p>
          <w:p w14:paraId="5E598E55"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FOURNISSEUR SUIVANT NOM #</w:t>
            </w:r>
          </w:p>
          <w:p w14:paraId="2CB63530"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liste_fournisseur_suivant_nom;</w:t>
            </w:r>
          </w:p>
          <w:p w14:paraId="652331E6"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23E3EFE"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liste_fournisseur_suivant_nom(</w:t>
            </w:r>
          </w:p>
          <w:p w14:paraId="79034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IN p_nom VARCHAR(50))</w:t>
            </w:r>
          </w:p>
          <w:p w14:paraId="0D0BE99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D0E03C7" w14:textId="77777777" w:rsidR="000B5A26" w:rsidRPr="000B5A26" w:rsidRDefault="000B5A26" w:rsidP="000B5A26">
            <w:pPr>
              <w:jc w:val="left"/>
              <w:rPr>
                <w:rFonts w:ascii="Consolas" w:hAnsi="Consolas"/>
                <w:sz w:val="20"/>
                <w:szCs w:val="20"/>
                <w:lang w:val="en-GB"/>
              </w:rPr>
            </w:pPr>
          </w:p>
          <w:p w14:paraId="3DB3B7A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3299F4D0"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fournisseur.id,</w:t>
            </w:r>
          </w:p>
          <w:p w14:paraId="5751934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fournisseur.nom,</w:t>
            </w:r>
          </w:p>
          <w:p w14:paraId="6F8CAC3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fournisseur.telephone,</w:t>
            </w:r>
          </w:p>
          <w:p w14:paraId="02B894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fournisseur.email,</w:t>
            </w:r>
          </w:p>
          <w:p w14:paraId="7E1296F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A359EA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66153ED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5817CE5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452AC9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12B46C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2EA431A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6C12D34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9410AD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3F489F4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60147A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0C9B5B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F1422B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02848EF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fournisseur</w:t>
            </w:r>
          </w:p>
          <w:p w14:paraId="326C59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01B100A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fournisseur.adresse_id = adresse.id;</w:t>
            </w:r>
          </w:p>
          <w:p w14:paraId="7E71D52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700B7A5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fournisseur.id,</w:t>
            </w:r>
          </w:p>
          <w:p w14:paraId="03610A2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fournisseur.nom,</w:t>
            </w:r>
          </w:p>
          <w:p w14:paraId="3CCEB2E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fournisseur.telephone,</w:t>
            </w:r>
          </w:p>
          <w:p w14:paraId="60B2787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fournisseur.email,</w:t>
            </w:r>
          </w:p>
          <w:p w14:paraId="39C3AB8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297DB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36D3EEF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B844A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1D18105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3F3866F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71D338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F20AD6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33A972B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06A344C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40916B4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25CCF0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42395EE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2DF9D5A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fournisseur</w:t>
            </w:r>
          </w:p>
          <w:p w14:paraId="6485269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w:t>
            </w:r>
          </w:p>
          <w:p w14:paraId="6325D23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fournisseur.adresse_id = adresse.id</w:t>
            </w:r>
          </w:p>
          <w:p w14:paraId="3CFF12C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LIKE CONCAT('%',p_nom,'%');</w:t>
            </w:r>
          </w:p>
          <w:p w14:paraId="2081157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3226682"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 |</w:t>
            </w:r>
          </w:p>
          <w:p w14:paraId="29C333A3"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0A0C6B6" w14:textId="77777777" w:rsidR="000B5A26" w:rsidRPr="000B5A26" w:rsidRDefault="000B5A26" w:rsidP="000B5A26">
            <w:pPr>
              <w:jc w:val="left"/>
              <w:rPr>
                <w:rFonts w:ascii="Consolas" w:hAnsi="Consolas"/>
                <w:sz w:val="20"/>
                <w:szCs w:val="20"/>
              </w:rPr>
            </w:pPr>
          </w:p>
          <w:p w14:paraId="72F40D6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7B42295" w14:textId="77777777" w:rsidR="000B5A26" w:rsidRPr="000B5A26" w:rsidRDefault="000B5A26" w:rsidP="000B5A26">
            <w:pPr>
              <w:jc w:val="left"/>
              <w:rPr>
                <w:rFonts w:ascii="Consolas" w:hAnsi="Consolas"/>
                <w:sz w:val="20"/>
                <w:szCs w:val="20"/>
              </w:rPr>
            </w:pPr>
            <w:r w:rsidRPr="000B5A26">
              <w:rPr>
                <w:rFonts w:ascii="Consolas" w:hAnsi="Consolas"/>
                <w:sz w:val="20"/>
                <w:szCs w:val="20"/>
              </w:rPr>
              <w:t>#                                                   REQUETE SELECT UTILISATEUR #</w:t>
            </w:r>
          </w:p>
          <w:p w14:paraId="749F7E13"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5B497D7" w14:textId="77777777" w:rsidR="000B5A26" w:rsidRPr="000B5A26" w:rsidRDefault="000B5A26" w:rsidP="000B5A26">
            <w:pPr>
              <w:jc w:val="left"/>
              <w:rPr>
                <w:rFonts w:ascii="Consolas" w:hAnsi="Consolas"/>
                <w:sz w:val="20"/>
                <w:szCs w:val="20"/>
              </w:rPr>
            </w:pPr>
          </w:p>
          <w:p w14:paraId="1C31CD2D"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EMPLOYE SUIVANT NOM #</w:t>
            </w:r>
          </w:p>
          <w:p w14:paraId="3D99086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liste_employe_suivant_nom;</w:t>
            </w:r>
          </w:p>
          <w:p w14:paraId="32E4DF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115516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liste_employe_suivant_nom(</w:t>
            </w:r>
          </w:p>
          <w:p w14:paraId="084769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36B338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4938A6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7B30E3D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1DA25E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790A0D5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11AEA55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740AA3D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73C851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7CB75E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637662D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4FBA1EE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324167F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123EC1A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0C9809B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3FB9C0D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426FE1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76EFD03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 </w:t>
            </w:r>
          </w:p>
          <w:p w14:paraId="6912B4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nom LIKE CONCAT('%',p_nom,'%');</w:t>
            </w:r>
          </w:p>
          <w:p w14:paraId="0DB5B84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0F6A82D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42B055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177D4A3" w14:textId="77777777" w:rsidR="000B5A26" w:rsidRPr="000B5A26" w:rsidRDefault="000B5A26" w:rsidP="000B5A26">
            <w:pPr>
              <w:jc w:val="left"/>
              <w:rPr>
                <w:rFonts w:ascii="Consolas" w:hAnsi="Consolas"/>
                <w:sz w:val="20"/>
                <w:szCs w:val="20"/>
                <w:lang w:val="en-GB"/>
              </w:rPr>
            </w:pPr>
          </w:p>
          <w:p w14:paraId="6D252D6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EMPLOYE SUIVANT PRENOM #</w:t>
            </w:r>
          </w:p>
          <w:p w14:paraId="464ADCF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liste_employe_suivant_prenom;</w:t>
            </w:r>
          </w:p>
          <w:p w14:paraId="410C0FB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6C33EA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liste_employe_suivant_prenom(</w:t>
            </w:r>
          </w:p>
          <w:p w14:paraId="0B47C42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p_prenom VARCHAR(50))</w:t>
            </w:r>
          </w:p>
          <w:p w14:paraId="5B3D793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0610E4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p_prenom IS NULL OR p_prenom = '*'THEN</w:t>
            </w:r>
          </w:p>
          <w:p w14:paraId="066D699A"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2E78E8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6F6C04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1DF1EC0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4F80E0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1B3EDB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5571664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7A6EA60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1E4901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3878C70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0C7931D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207ACA9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21BB04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1EB6250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CB6F4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21BC87C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prenom LIKE CONCAT('%',p_prenom,'%');</w:t>
            </w:r>
          </w:p>
          <w:p w14:paraId="58B107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A8513A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E4F88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C3144CA" w14:textId="77777777" w:rsidR="000B5A26" w:rsidRPr="000B5A26" w:rsidRDefault="000B5A26" w:rsidP="000B5A26">
            <w:pPr>
              <w:jc w:val="left"/>
              <w:rPr>
                <w:rFonts w:ascii="Consolas" w:hAnsi="Consolas"/>
                <w:sz w:val="20"/>
                <w:szCs w:val="20"/>
                <w:lang w:val="en-GB"/>
              </w:rPr>
            </w:pPr>
          </w:p>
          <w:p w14:paraId="1928E40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EMPLOYE SUIVANT ROLE #</w:t>
            </w:r>
          </w:p>
          <w:p w14:paraId="50BFE66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liste_employe_suivant_role;</w:t>
            </w:r>
          </w:p>
          <w:p w14:paraId="6CF721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FBF11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liste_employe_suivant_role(</w:t>
            </w:r>
          </w:p>
          <w:p w14:paraId="400121E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p_role ENUM('Accueil','Pizzaiolo','Livreur','Manager','Gestionnaire','Comptable','Direction') )</w:t>
            </w:r>
          </w:p>
          <w:p w14:paraId="067DE7D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7331B6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p_role IS NULL OR p_role = '*'THEN</w:t>
            </w:r>
          </w:p>
          <w:p w14:paraId="6EAF66DB"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5A09C5F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43FD3A1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64A9C97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0A296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8765B2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4F94401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utilisateur.id = employe.utilisateur_id;</w:t>
            </w:r>
          </w:p>
          <w:p w14:paraId="056B60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0351180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5912E88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456F812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61BA742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4907FFB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employe.role FROM utilisateur</w:t>
            </w:r>
          </w:p>
          <w:p w14:paraId="52E93A9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employe </w:t>
            </w:r>
          </w:p>
          <w:p w14:paraId="58796E0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employe.utilisateur_id = utilisateur.id</w:t>
            </w:r>
          </w:p>
          <w:p w14:paraId="457FAF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WHERE role LIKE CONCAT('%',p_role,'%');</w:t>
            </w:r>
          </w:p>
          <w:p w14:paraId="4E72415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END IF;</w:t>
            </w:r>
          </w:p>
          <w:p w14:paraId="1041E82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B73B41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0D10910" w14:textId="77777777" w:rsidR="000B5A26" w:rsidRPr="000B5A26" w:rsidRDefault="000B5A26" w:rsidP="000B5A26">
            <w:pPr>
              <w:jc w:val="left"/>
              <w:rPr>
                <w:rFonts w:ascii="Consolas" w:hAnsi="Consolas"/>
                <w:sz w:val="20"/>
                <w:szCs w:val="20"/>
                <w:lang w:val="en-GB"/>
              </w:rPr>
            </w:pPr>
          </w:p>
          <w:p w14:paraId="5E5566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CLIENT SUIVANT NOM #</w:t>
            </w:r>
          </w:p>
          <w:p w14:paraId="0D4860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liste_client_suivant_nom;</w:t>
            </w:r>
          </w:p>
          <w:p w14:paraId="2CA94D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75FE09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liste_client_suivant_nom(</w:t>
            </w:r>
          </w:p>
          <w:p w14:paraId="2DB1C25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p_nom VARCHAR(50))</w:t>
            </w:r>
          </w:p>
          <w:p w14:paraId="177914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B0D2E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p_nom IS NULL OR p_nom = '*'THEN</w:t>
            </w:r>
          </w:p>
          <w:p w14:paraId="63B66018"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669158E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710D5EA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28F41A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37B731C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09FD808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5D39723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7FDFB5B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444C2D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39742B1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38A4D11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25F635C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7178CAC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208582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552B00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6DB84B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523204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63E307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179BF1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54844EF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72D6449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2111BC5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4073B9C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32AA4B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4A19898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50BE8F2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3985EBE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61B90ED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137AE78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6D102FC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2106D9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1EE2A50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7E1A7C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26EF4E6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459F5A5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0D58EFA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27EDC64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67DCAD5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17F2E6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5C726B2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2C86A79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44D82A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33E5C6E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110D728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4BEF654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3A0C620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utilisateur.nom LIKE CONCAT('%',p_nom,'%');</w:t>
            </w:r>
          </w:p>
          <w:p w14:paraId="08188F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314E20AB" w14:textId="77777777" w:rsidR="000B5A26" w:rsidRPr="000B5A26" w:rsidRDefault="000B5A26" w:rsidP="000B5A26">
            <w:pPr>
              <w:jc w:val="left"/>
              <w:rPr>
                <w:rFonts w:ascii="Consolas" w:hAnsi="Consolas"/>
                <w:sz w:val="20"/>
                <w:szCs w:val="20"/>
                <w:lang w:val="en-GB"/>
              </w:rPr>
            </w:pPr>
          </w:p>
          <w:p w14:paraId="1D481B0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24102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2FF577E" w14:textId="77777777" w:rsidR="000B5A26" w:rsidRPr="000B5A26" w:rsidRDefault="000B5A26" w:rsidP="000B5A26">
            <w:pPr>
              <w:jc w:val="left"/>
              <w:rPr>
                <w:rFonts w:ascii="Consolas" w:hAnsi="Consolas"/>
                <w:sz w:val="20"/>
                <w:szCs w:val="20"/>
                <w:lang w:val="en-GB"/>
              </w:rPr>
            </w:pPr>
          </w:p>
          <w:p w14:paraId="58CC5051" w14:textId="77777777" w:rsidR="000B5A26" w:rsidRPr="000B5A26" w:rsidRDefault="000B5A26" w:rsidP="000B5A26">
            <w:pPr>
              <w:jc w:val="left"/>
              <w:rPr>
                <w:rFonts w:ascii="Consolas" w:hAnsi="Consolas"/>
                <w:sz w:val="20"/>
                <w:szCs w:val="20"/>
                <w:lang w:val="en-GB"/>
              </w:rPr>
            </w:pPr>
          </w:p>
          <w:p w14:paraId="3132219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LISTE CLIENT SUIVANT PRENOM #</w:t>
            </w:r>
          </w:p>
          <w:p w14:paraId="6B3EB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liste_client_suivant_prenom;</w:t>
            </w:r>
          </w:p>
          <w:p w14:paraId="603243A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35984E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liste_client_suivant_prenom(</w:t>
            </w:r>
          </w:p>
          <w:p w14:paraId="1C4B7C3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p_prenom VARCHAR(50))</w:t>
            </w:r>
          </w:p>
          <w:p w14:paraId="16E9009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3C8FDC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IF p_prenom IS NULL OR p_prenom = '*'THEN</w:t>
            </w:r>
          </w:p>
          <w:p w14:paraId="50BB4E25"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SELECT utilisateur.id,</w:t>
            </w:r>
          </w:p>
          <w:p w14:paraId="3CB1BF6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0A08A3B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087D806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51B35F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695671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3457968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1F361AC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79ADE91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1FD3AB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166A752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0D1C527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1293C8F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4A92692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6DD7DAF2"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0CF76C7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0B085F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5B40D44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611C63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192DE8F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11504E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50E3A310"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47F37D1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ELSE</w:t>
            </w:r>
          </w:p>
          <w:p w14:paraId="6312EB3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SELECT utilisateur.id,</w:t>
            </w:r>
          </w:p>
          <w:p w14:paraId="67D6939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utilisateur.civilite,</w:t>
            </w:r>
          </w:p>
          <w:p w14:paraId="2DE8F6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utilisateur.prenom,</w:t>
            </w:r>
          </w:p>
          <w:p w14:paraId="5D3DB7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utilisateur.nom,</w:t>
            </w:r>
          </w:p>
          <w:p w14:paraId="23BFEB9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client.telephone,</w:t>
            </w:r>
          </w:p>
          <w:p w14:paraId="14BCDB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client.email,</w:t>
            </w:r>
          </w:p>
          <w:p w14:paraId="2C4A897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CONCAT_WS("",adresse.appartement,</w:t>
            </w:r>
          </w:p>
          <w:p w14:paraId="42897E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adresse.etage,</w:t>
            </w:r>
          </w:p>
          <w:p w14:paraId="2FB61D1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adresse.couloir,</w:t>
            </w:r>
          </w:p>
          <w:p w14:paraId="788760D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adresse.escalier,</w:t>
            </w:r>
          </w:p>
          <w:p w14:paraId="7C9BBFC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adresse.entree,</w:t>
            </w:r>
          </w:p>
          <w:p w14:paraId="7E18DF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adresse.immeuble,</w:t>
            </w:r>
          </w:p>
          <w:p w14:paraId="1B422F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adresse.residence,</w:t>
            </w:r>
          </w:p>
          <w:p w14:paraId="551F56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adresse.numero,</w:t>
            </w:r>
          </w:p>
          <w:p w14:paraId="2E35201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adresse.voie,</w:t>
            </w:r>
          </w:p>
          <w:p w14:paraId="471C02DE"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adresse.place,</w:t>
            </w:r>
          </w:p>
          <w:p w14:paraId="18A6DE8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adresse.code,</w:t>
            </w:r>
          </w:p>
          <w:p w14:paraId="54B4DA9B"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adresse.ville,</w:t>
            </w:r>
          </w:p>
          <w:p w14:paraId="3933512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adresse.pays)  AS adresse</w:t>
            </w:r>
          </w:p>
          <w:p w14:paraId="00BD7E7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FROM utilisateur</w:t>
            </w:r>
          </w:p>
          <w:p w14:paraId="00A97CA4"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client ON client.utilisateur_id = utilisateur.id</w:t>
            </w:r>
          </w:p>
          <w:p w14:paraId="011F5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adresse ON adresse.id = client.adresse_id</w:t>
            </w:r>
          </w:p>
          <w:p w14:paraId="2A85947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utilisateur.prenom LIKE CONCAT('%',p_prenom,'%');</w:t>
            </w:r>
          </w:p>
          <w:p w14:paraId="619D5E9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END IF;</w:t>
            </w:r>
          </w:p>
          <w:p w14:paraId="6D426F0D" w14:textId="77777777" w:rsidR="000B5A26" w:rsidRPr="000B5A26" w:rsidRDefault="000B5A26" w:rsidP="000B5A26">
            <w:pPr>
              <w:jc w:val="left"/>
              <w:rPr>
                <w:rFonts w:ascii="Consolas" w:hAnsi="Consolas"/>
                <w:sz w:val="20"/>
                <w:szCs w:val="20"/>
                <w:lang w:val="en-GB"/>
              </w:rPr>
            </w:pPr>
          </w:p>
          <w:p w14:paraId="28AB44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4D5E8A2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EE6D56E" w14:textId="77777777" w:rsidR="000B5A26" w:rsidRPr="000B5A26" w:rsidRDefault="000B5A26" w:rsidP="000B5A26">
            <w:pPr>
              <w:jc w:val="left"/>
              <w:rPr>
                <w:rFonts w:ascii="Consolas" w:hAnsi="Consolas"/>
                <w:sz w:val="20"/>
                <w:szCs w:val="20"/>
                <w:lang w:val="en-GB"/>
              </w:rPr>
            </w:pPr>
          </w:p>
          <w:p w14:paraId="3896BFF1" w14:textId="77777777" w:rsidR="000B5A26" w:rsidRPr="000B5A26" w:rsidRDefault="000B5A26" w:rsidP="000B5A26">
            <w:pPr>
              <w:jc w:val="left"/>
              <w:rPr>
                <w:rFonts w:ascii="Consolas" w:hAnsi="Consolas"/>
                <w:sz w:val="20"/>
                <w:szCs w:val="20"/>
                <w:lang w:val="en-GB"/>
              </w:rPr>
            </w:pPr>
          </w:p>
          <w:p w14:paraId="0A4E585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7AA0E3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REQUETE SELECT PRODUIT #</w:t>
            </w:r>
          </w:p>
          <w:p w14:paraId="09442E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w:t>
            </w:r>
          </w:p>
          <w:p w14:paraId="17B2AA3B" w14:textId="77777777" w:rsidR="000B5A26" w:rsidRPr="000B5A26" w:rsidRDefault="000B5A26" w:rsidP="000B5A26">
            <w:pPr>
              <w:jc w:val="left"/>
              <w:rPr>
                <w:rFonts w:ascii="Consolas" w:hAnsi="Consolas"/>
                <w:sz w:val="20"/>
                <w:szCs w:val="20"/>
                <w:lang w:val="en-GB"/>
              </w:rPr>
            </w:pPr>
          </w:p>
          <w:p w14:paraId="3C395F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PRODUIT ID #</w:t>
            </w:r>
          </w:p>
          <w:p w14:paraId="0002D8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get_produit_id;</w:t>
            </w:r>
          </w:p>
          <w:p w14:paraId="0847784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8DCE56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get_produit_id(</w:t>
            </w:r>
          </w:p>
          <w:p w14:paraId="0D5A546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5D657B1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1930029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1E112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127DA4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v_id INT(10) UNSIGNED;</w:t>
            </w:r>
          </w:p>
          <w:p w14:paraId="791537A6" w14:textId="77777777" w:rsidR="000B5A26" w:rsidRPr="000B5A26" w:rsidRDefault="000B5A26" w:rsidP="000B5A26">
            <w:pPr>
              <w:jc w:val="left"/>
              <w:rPr>
                <w:rFonts w:ascii="Consolas" w:hAnsi="Consolas"/>
                <w:sz w:val="20"/>
                <w:szCs w:val="20"/>
                <w:lang w:val="en-GB"/>
              </w:rPr>
            </w:pPr>
          </w:p>
          <w:p w14:paraId="3E04CA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id INTO v_id</w:t>
            </w:r>
          </w:p>
          <w:p w14:paraId="58C81A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FROM produit</w:t>
            </w:r>
          </w:p>
          <w:p w14:paraId="0FA13F2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designation LIKE CONCAT('%',p_designation,'%') </w:t>
            </w:r>
          </w:p>
          <w:p w14:paraId="3800E9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ASC LIMIT 1;</w:t>
            </w:r>
          </w:p>
          <w:p w14:paraId="16116D43" w14:textId="77777777" w:rsidR="000B5A26" w:rsidRPr="000B5A26" w:rsidRDefault="000B5A26" w:rsidP="000B5A26">
            <w:pPr>
              <w:jc w:val="left"/>
              <w:rPr>
                <w:rFonts w:ascii="Consolas" w:hAnsi="Consolas"/>
                <w:sz w:val="20"/>
                <w:szCs w:val="20"/>
                <w:lang w:val="en-GB"/>
              </w:rPr>
            </w:pPr>
          </w:p>
          <w:p w14:paraId="35996DE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5A19B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27F86A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012B423" w14:textId="77777777" w:rsidR="000B5A26" w:rsidRPr="000B5A26" w:rsidRDefault="000B5A26" w:rsidP="000B5A26">
            <w:pPr>
              <w:jc w:val="left"/>
              <w:rPr>
                <w:rFonts w:ascii="Consolas" w:hAnsi="Consolas"/>
                <w:sz w:val="20"/>
                <w:szCs w:val="20"/>
                <w:lang w:val="en-GB"/>
              </w:rPr>
            </w:pPr>
          </w:p>
          <w:p w14:paraId="689563FA"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INGREDIENT PRODUIT PAR ID #</w:t>
            </w:r>
          </w:p>
          <w:p w14:paraId="46294FAE"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liste_ingredient_produit_par_id;</w:t>
            </w:r>
          </w:p>
          <w:p w14:paraId="39E28FDE"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3B60054"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liste_ingredient_produit_par_id(</w:t>
            </w:r>
          </w:p>
          <w:p w14:paraId="383777B3"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p_id INT(10) UNSIGNED)</w:t>
            </w:r>
          </w:p>
          <w:p w14:paraId="42F7D8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9287C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produit.id AS ID,</w:t>
            </w:r>
          </w:p>
          <w:p w14:paraId="6141393F"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produit.designation AS Désignation,</w:t>
            </w:r>
          </w:p>
          <w:p w14:paraId="1E3E1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composant.quantite AS Quantité,</w:t>
            </w:r>
          </w:p>
          <w:p w14:paraId="4F316A1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composant.unite AS Unité FROM composant</w:t>
            </w:r>
          </w:p>
          <w:p w14:paraId="35BF8045"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produit</w:t>
            </w:r>
          </w:p>
          <w:p w14:paraId="0EA8AC5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composant.ingredient_id = produit.id</w:t>
            </w:r>
          </w:p>
          <w:p w14:paraId="77E82DD7"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composant.produit_id = p_id;</w:t>
            </w:r>
          </w:p>
          <w:p w14:paraId="21337FB4"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w:t>
            </w:r>
          </w:p>
          <w:p w14:paraId="4FB6D3C3"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33E6C299" w14:textId="77777777" w:rsidR="000B5A26" w:rsidRPr="000B5A26" w:rsidRDefault="000B5A26" w:rsidP="000B5A26">
            <w:pPr>
              <w:jc w:val="left"/>
              <w:rPr>
                <w:rFonts w:ascii="Consolas" w:hAnsi="Consolas"/>
                <w:sz w:val="20"/>
                <w:szCs w:val="20"/>
              </w:rPr>
            </w:pPr>
          </w:p>
          <w:p w14:paraId="36C42A7E" w14:textId="77777777" w:rsidR="000B5A26" w:rsidRPr="000B5A26" w:rsidRDefault="000B5A26" w:rsidP="000B5A26">
            <w:pPr>
              <w:jc w:val="left"/>
              <w:rPr>
                <w:rFonts w:ascii="Consolas" w:hAnsi="Consolas"/>
                <w:sz w:val="20"/>
                <w:szCs w:val="20"/>
              </w:rPr>
            </w:pPr>
          </w:p>
          <w:p w14:paraId="1E9F05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INGREDIENT PRODUIT PAR DESIGNATION #</w:t>
            </w:r>
          </w:p>
          <w:p w14:paraId="55A21420"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PROCEDURE IF EXISTS liste_ingredient_produit_par_designation;</w:t>
            </w:r>
          </w:p>
          <w:p w14:paraId="45EB04AA"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641EBCF5"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PROCEDURE liste_ingredient_produit_par_designation(</w:t>
            </w:r>
          </w:p>
          <w:p w14:paraId="0A43DC9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 p_designation VARCHAR(100))</w:t>
            </w:r>
          </w:p>
          <w:p w14:paraId="68737C8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17D2C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DECLARE v_id INT(10) UNSIGNED;</w:t>
            </w:r>
          </w:p>
          <w:p w14:paraId="2A2C5B36" w14:textId="77777777" w:rsidR="000B5A26" w:rsidRPr="000B5A26" w:rsidRDefault="000B5A26" w:rsidP="000B5A26">
            <w:pPr>
              <w:jc w:val="left"/>
              <w:rPr>
                <w:rFonts w:ascii="Consolas" w:hAnsi="Consolas"/>
                <w:sz w:val="20"/>
                <w:szCs w:val="20"/>
                <w:lang w:val="en-GB"/>
              </w:rPr>
            </w:pPr>
          </w:p>
          <w:p w14:paraId="02B3FCF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SET v_id = get_produit_id(p_designation);</w:t>
            </w:r>
          </w:p>
          <w:p w14:paraId="4DFB4041" w14:textId="77777777" w:rsidR="000B5A26" w:rsidRPr="000B5A26" w:rsidRDefault="000B5A26" w:rsidP="000B5A26">
            <w:pPr>
              <w:jc w:val="left"/>
              <w:rPr>
                <w:rFonts w:ascii="Consolas" w:hAnsi="Consolas"/>
                <w:sz w:val="20"/>
                <w:szCs w:val="20"/>
                <w:lang w:val="en-GB"/>
              </w:rPr>
            </w:pPr>
          </w:p>
          <w:p w14:paraId="3ADCD8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produit.id AS ID,</w:t>
            </w:r>
          </w:p>
          <w:p w14:paraId="4579035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produit.designation AS Désignation,</w:t>
            </w:r>
          </w:p>
          <w:p w14:paraId="4E82AF2C"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composant.quantite AS Quantité,</w:t>
            </w:r>
          </w:p>
          <w:p w14:paraId="06870128"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composant.unite AS Unité FROM composant</w:t>
            </w:r>
          </w:p>
          <w:p w14:paraId="04440AA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INNER JOIN produit</w:t>
            </w:r>
          </w:p>
          <w:p w14:paraId="4159D8E6"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ON composant.ingredient_id = produit.id</w:t>
            </w:r>
          </w:p>
          <w:p w14:paraId="2EE2D1C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   WHERE composant.produit_id = v_id;</w:t>
            </w:r>
          </w:p>
          <w:p w14:paraId="4E96EAE1" w14:textId="77777777" w:rsidR="000B5A26" w:rsidRPr="000B5A26" w:rsidRDefault="000B5A26" w:rsidP="000B5A26">
            <w:pPr>
              <w:jc w:val="left"/>
              <w:rPr>
                <w:rFonts w:ascii="Consolas" w:hAnsi="Consolas"/>
                <w:sz w:val="20"/>
                <w:szCs w:val="20"/>
              </w:rPr>
            </w:pPr>
            <w:r w:rsidRPr="000B5A26">
              <w:rPr>
                <w:rFonts w:ascii="Consolas" w:hAnsi="Consolas"/>
                <w:sz w:val="20"/>
                <w:szCs w:val="20"/>
              </w:rPr>
              <w:t>END|</w:t>
            </w:r>
          </w:p>
          <w:p w14:paraId="0EBD91EF"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19942949" w14:textId="77777777" w:rsidR="000B5A26" w:rsidRPr="000B5A26" w:rsidRDefault="000B5A26" w:rsidP="000B5A26">
            <w:pPr>
              <w:jc w:val="left"/>
              <w:rPr>
                <w:rFonts w:ascii="Consolas" w:hAnsi="Consolas"/>
                <w:sz w:val="20"/>
                <w:szCs w:val="20"/>
              </w:rPr>
            </w:pPr>
          </w:p>
          <w:p w14:paraId="6400967B" w14:textId="77777777" w:rsidR="000B5A26" w:rsidRPr="000B5A26" w:rsidRDefault="000B5A26" w:rsidP="000B5A26">
            <w:pPr>
              <w:jc w:val="left"/>
              <w:rPr>
                <w:rFonts w:ascii="Consolas" w:hAnsi="Consolas"/>
                <w:sz w:val="20"/>
                <w:szCs w:val="20"/>
              </w:rPr>
            </w:pPr>
            <w:r w:rsidRPr="000B5A26">
              <w:rPr>
                <w:rFonts w:ascii="Consolas" w:hAnsi="Consolas"/>
                <w:sz w:val="20"/>
                <w:szCs w:val="20"/>
              </w:rPr>
              <w:t>####################################################### LISTE PRODUIT VENDABLE #</w:t>
            </w:r>
          </w:p>
          <w:p w14:paraId="0599D9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PROCEDURE IF EXISTS liste_produit_vendable;</w:t>
            </w:r>
          </w:p>
          <w:p w14:paraId="7A27D46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50C85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PROCEDURE liste_produit_vendable(</w:t>
            </w:r>
          </w:p>
          <w:p w14:paraId="2C5A2E4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IN p_magasin_id INT(10) UNSIGNED)</w:t>
            </w:r>
          </w:p>
          <w:p w14:paraId="1AAF183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A41B4F3"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 xml:space="preserve">   </w:t>
            </w:r>
            <w:r w:rsidRPr="000B5A26">
              <w:rPr>
                <w:rFonts w:ascii="Consolas" w:hAnsi="Consolas"/>
                <w:sz w:val="20"/>
                <w:szCs w:val="20"/>
              </w:rPr>
              <w:t xml:space="preserve">SELECT produit.id, produit.designation, produit.prix_vente_ht FROM produit </w:t>
            </w:r>
          </w:p>
          <w:p w14:paraId="55C7B17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 xml:space="preserve">   </w:t>
            </w:r>
            <w:r w:rsidRPr="000B5A26">
              <w:rPr>
                <w:rFonts w:ascii="Consolas" w:hAnsi="Consolas"/>
                <w:sz w:val="20"/>
                <w:szCs w:val="20"/>
                <w:lang w:val="en-GB"/>
              </w:rPr>
              <w:t>LEFT  JOIN stock ON produit.id = stock.produit_id</w:t>
            </w:r>
          </w:p>
          <w:p w14:paraId="68F0A8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(magasin_id = p_magasin_id OR magasin_id IS NULL) </w:t>
            </w:r>
          </w:p>
          <w:p w14:paraId="737966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AND (categorie NOT IN ('pack','vrac','ingrédient'))</w:t>
            </w:r>
          </w:p>
          <w:p w14:paraId="13681D8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AND (stock.quantite &gt; 0 OR stock.quantite IS NULL);</w:t>
            </w:r>
          </w:p>
          <w:p w14:paraId="1C41CA64" w14:textId="77777777" w:rsidR="000B5A26" w:rsidRPr="000B5A26" w:rsidRDefault="000B5A26" w:rsidP="000B5A26">
            <w:pPr>
              <w:jc w:val="left"/>
              <w:rPr>
                <w:rFonts w:ascii="Consolas" w:hAnsi="Consolas"/>
                <w:sz w:val="20"/>
                <w:szCs w:val="20"/>
                <w:lang w:val="en-GB"/>
              </w:rPr>
            </w:pPr>
          </w:p>
          <w:p w14:paraId="22FE2B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BE910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0725F976" w14:textId="77777777" w:rsidR="000B5A26" w:rsidRPr="000B5A26" w:rsidRDefault="000B5A26" w:rsidP="000B5A26">
            <w:pPr>
              <w:jc w:val="left"/>
              <w:rPr>
                <w:rFonts w:ascii="Consolas" w:hAnsi="Consolas"/>
                <w:sz w:val="20"/>
                <w:szCs w:val="20"/>
                <w:lang w:val="en-GB"/>
              </w:rPr>
            </w:pPr>
          </w:p>
          <w:p w14:paraId="56DFDB63" w14:textId="77777777" w:rsidR="000B5A26" w:rsidRPr="000B5A26" w:rsidRDefault="000B5A26" w:rsidP="000B5A26">
            <w:pPr>
              <w:jc w:val="left"/>
              <w:rPr>
                <w:rFonts w:ascii="Consolas" w:hAnsi="Consolas"/>
                <w:sz w:val="20"/>
                <w:szCs w:val="20"/>
                <w:lang w:val="en-GB"/>
              </w:rPr>
            </w:pPr>
          </w:p>
          <w:p w14:paraId="14639629" w14:textId="64F055A8" w:rsidR="00990C03" w:rsidRPr="000B5A26"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tc>
      </w:tr>
    </w:tbl>
    <w:p w14:paraId="306ADB3E" w14:textId="5C794158" w:rsidR="00990C03" w:rsidRPr="000B5A26" w:rsidRDefault="00990C03" w:rsidP="00990C03">
      <w:pPr>
        <w:jc w:val="left"/>
        <w:rPr>
          <w:lang w:val="en-GB"/>
        </w:rPr>
      </w:pPr>
    </w:p>
    <w:p w14:paraId="32CCBA11" w14:textId="22B2055D" w:rsidR="00990C03" w:rsidRPr="000B5A26" w:rsidRDefault="00990C03" w:rsidP="00990C03">
      <w:pPr>
        <w:jc w:val="left"/>
        <w:rPr>
          <w:lang w:val="en-GB"/>
        </w:rPr>
      </w:pPr>
    </w:p>
    <w:p w14:paraId="22848C77" w14:textId="3E20C383" w:rsidR="00990C03" w:rsidRPr="000B5A26" w:rsidRDefault="00990C03" w:rsidP="00990C03">
      <w:pPr>
        <w:jc w:val="left"/>
        <w:rPr>
          <w:lang w:val="en-GB"/>
        </w:rPr>
      </w:pPr>
    </w:p>
    <w:p w14:paraId="09F954C1" w14:textId="07B9D30D" w:rsidR="00990C03" w:rsidRPr="000B5A26" w:rsidRDefault="00990C03" w:rsidP="00990C03">
      <w:pPr>
        <w:jc w:val="left"/>
        <w:rPr>
          <w:lang w:val="en-GB"/>
        </w:rPr>
      </w:pPr>
    </w:p>
    <w:p w14:paraId="7EE23F55" w14:textId="1517E365" w:rsidR="00990C03" w:rsidRPr="000B5A26" w:rsidRDefault="00990C03" w:rsidP="00990C03">
      <w:pPr>
        <w:jc w:val="left"/>
        <w:rPr>
          <w:lang w:val="en-GB"/>
        </w:rPr>
      </w:pPr>
    </w:p>
    <w:p w14:paraId="507B4A65" w14:textId="3E1A049B" w:rsidR="00990C03" w:rsidRPr="000B5A26" w:rsidRDefault="00990C03">
      <w:pPr>
        <w:jc w:val="left"/>
        <w:rPr>
          <w:lang w:val="en-GB"/>
        </w:rPr>
      </w:pPr>
      <w:r w:rsidRPr="000B5A26">
        <w:rPr>
          <w:lang w:val="en-GB"/>
        </w:rPr>
        <w:br w:type="page"/>
      </w:r>
    </w:p>
    <w:p w14:paraId="2DC7C4F2" w14:textId="14612B62" w:rsidR="00990C03" w:rsidRPr="00990C03" w:rsidRDefault="00990C03" w:rsidP="00990C03">
      <w:pPr>
        <w:pStyle w:val="Titre2"/>
      </w:pPr>
      <w:r>
        <w:t>Création des fonctions.</w:t>
      </w:r>
    </w:p>
    <w:p w14:paraId="63DB3547"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0B5A26" w14:paraId="3BDD0BF5" w14:textId="77777777" w:rsidTr="00990C03">
        <w:tc>
          <w:tcPr>
            <w:tcW w:w="9062" w:type="dxa"/>
          </w:tcPr>
          <w:p w14:paraId="6E7BDD0F"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0DC8D26"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CREATE FUNCTION #</w:t>
            </w:r>
          </w:p>
          <w:p w14:paraId="481FB8A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3FBD44F" w14:textId="77777777" w:rsidR="000B5A26" w:rsidRPr="000B5A26" w:rsidRDefault="000B5A26" w:rsidP="000B5A26">
            <w:pPr>
              <w:jc w:val="left"/>
              <w:rPr>
                <w:rFonts w:ascii="Consolas" w:hAnsi="Consolas"/>
                <w:sz w:val="20"/>
                <w:szCs w:val="20"/>
              </w:rPr>
            </w:pPr>
          </w:p>
          <w:p w14:paraId="6F0C94EA"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PRODUIT EST DISPONIBLE #</w:t>
            </w:r>
          </w:p>
          <w:p w14:paraId="50B9DA61"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produit_est_disponible;</w:t>
            </w:r>
          </w:p>
          <w:p w14:paraId="04FBA15F"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446A5CBA"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FUNCTION produit_est_disponible(</w:t>
            </w:r>
          </w:p>
          <w:p w14:paraId="3F7433A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p_magasin_id INT(10) UNSIGNED,</w:t>
            </w:r>
          </w:p>
          <w:p w14:paraId="67EE263E"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p_produit_id INT(10) UNSIGNED,</w:t>
            </w:r>
          </w:p>
          <w:p w14:paraId="363E088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p_quantite DECIMAL(2))</w:t>
            </w:r>
          </w:p>
          <w:p w14:paraId="04DA85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4E33F08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399F5B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31839CD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v_disponible INT DEFAULT FALSE;</w:t>
            </w:r>
          </w:p>
          <w:p w14:paraId="2124FD69" w14:textId="77777777" w:rsidR="000B5A26" w:rsidRPr="000B5A26" w:rsidRDefault="000B5A26" w:rsidP="000B5A26">
            <w:pPr>
              <w:jc w:val="left"/>
              <w:rPr>
                <w:rFonts w:ascii="Consolas" w:hAnsi="Consolas"/>
                <w:sz w:val="20"/>
                <w:szCs w:val="20"/>
                <w:lang w:val="en-GB"/>
              </w:rPr>
            </w:pPr>
          </w:p>
          <w:p w14:paraId="231A710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quantite&gt;=p_quantite INTO v_disponible FROM stock</w:t>
            </w:r>
          </w:p>
          <w:p w14:paraId="486FB34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WHERE magasin_id = p_magasin_id AND produit_id = p_produit_id;</w:t>
            </w:r>
          </w:p>
          <w:p w14:paraId="003D5D13" w14:textId="77777777" w:rsidR="000B5A26" w:rsidRPr="000B5A26" w:rsidRDefault="000B5A26" w:rsidP="000B5A26">
            <w:pPr>
              <w:jc w:val="left"/>
              <w:rPr>
                <w:rFonts w:ascii="Consolas" w:hAnsi="Consolas"/>
                <w:sz w:val="20"/>
                <w:szCs w:val="20"/>
                <w:lang w:val="en-GB"/>
              </w:rPr>
            </w:pPr>
          </w:p>
          <w:p w14:paraId="4D2850C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IF v_disponible = 1 THEN</w:t>
            </w:r>
          </w:p>
          <w:p w14:paraId="1EB0E3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RETURN (v_disponible);</w:t>
            </w:r>
          </w:p>
          <w:p w14:paraId="032006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ELSE</w:t>
            </w:r>
          </w:p>
          <w:p w14:paraId="7E9679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SELECT SUM(stock.quantite&gt;= composant.quantite*p_quantite)=COUNT(*) INTO v_disponible FROM composant</w:t>
            </w:r>
          </w:p>
          <w:p w14:paraId="6DB823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JOIN stock ON composant.ingredient_id = stock.produit_id</w:t>
            </w:r>
          </w:p>
          <w:p w14:paraId="4C3288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r>
            <w:r w:rsidRPr="000B5A26">
              <w:rPr>
                <w:rFonts w:ascii="Consolas" w:hAnsi="Consolas"/>
                <w:sz w:val="20"/>
                <w:szCs w:val="20"/>
                <w:lang w:val="en-GB"/>
              </w:rPr>
              <w:tab/>
              <w:t xml:space="preserve">WHERE magasin_id = p_magasin_id AND composant.produit_id = p_produit_id; </w:t>
            </w:r>
          </w:p>
          <w:p w14:paraId="49AC44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END IF;</w:t>
            </w:r>
          </w:p>
          <w:p w14:paraId="70C85D48" w14:textId="77777777" w:rsidR="000B5A26" w:rsidRPr="000B5A26" w:rsidRDefault="000B5A26" w:rsidP="000B5A26">
            <w:pPr>
              <w:jc w:val="left"/>
              <w:rPr>
                <w:rFonts w:ascii="Consolas" w:hAnsi="Consolas"/>
                <w:sz w:val="20"/>
                <w:szCs w:val="20"/>
                <w:lang w:val="en-GB"/>
              </w:rPr>
            </w:pPr>
          </w:p>
          <w:p w14:paraId="51AF92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(v_disponible);</w:t>
            </w:r>
          </w:p>
          <w:p w14:paraId="579E03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3EDBC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272E4AB" w14:textId="77777777" w:rsidR="000B5A26" w:rsidRPr="000B5A26" w:rsidRDefault="000B5A26" w:rsidP="000B5A26">
            <w:pPr>
              <w:jc w:val="left"/>
              <w:rPr>
                <w:rFonts w:ascii="Consolas" w:hAnsi="Consolas"/>
                <w:sz w:val="20"/>
                <w:szCs w:val="20"/>
                <w:lang w:val="en-GB"/>
              </w:rPr>
            </w:pPr>
          </w:p>
          <w:p w14:paraId="7CBB36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PRODUIT ID #</w:t>
            </w:r>
          </w:p>
          <w:p w14:paraId="3515B14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get_produit_id;</w:t>
            </w:r>
          </w:p>
          <w:p w14:paraId="1C3F6D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86AE0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get_produit_id(</w:t>
            </w:r>
          </w:p>
          <w:p w14:paraId="4736F9B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2316BAC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p_categorie ENUM ('pack','vrac','ingrédient','pizza','boisson','dessert','emballage','sauce'))</w:t>
            </w:r>
          </w:p>
          <w:p w14:paraId="3A08EB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033A450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D76C2C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001B571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w:t>
            </w:r>
          </w:p>
          <w:p w14:paraId="33E7DAA7" w14:textId="77777777" w:rsidR="000B5A26" w:rsidRPr="000B5A26" w:rsidRDefault="000B5A26" w:rsidP="000B5A26">
            <w:pPr>
              <w:jc w:val="left"/>
              <w:rPr>
                <w:rFonts w:ascii="Consolas" w:hAnsi="Consolas"/>
                <w:sz w:val="20"/>
                <w:szCs w:val="20"/>
                <w:lang w:val="en-GB"/>
              </w:rPr>
            </w:pPr>
          </w:p>
          <w:p w14:paraId="60BC0A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v_id FROM produit</w:t>
            </w:r>
          </w:p>
          <w:p w14:paraId="28E5936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p_categorie AND designation LIKE CONCAT("%", p_designation, "%")</w:t>
            </w:r>
          </w:p>
          <w:p w14:paraId="0A53E00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LIMIT 1;</w:t>
            </w:r>
          </w:p>
          <w:p w14:paraId="4EC66D0B" w14:textId="77777777" w:rsidR="000B5A26" w:rsidRPr="000B5A26" w:rsidRDefault="000B5A26" w:rsidP="000B5A26">
            <w:pPr>
              <w:jc w:val="left"/>
              <w:rPr>
                <w:rFonts w:ascii="Consolas" w:hAnsi="Consolas"/>
                <w:sz w:val="20"/>
                <w:szCs w:val="20"/>
                <w:lang w:val="en-GB"/>
              </w:rPr>
            </w:pPr>
          </w:p>
          <w:p w14:paraId="2D522C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448399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7A0D4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FF74D1C" w14:textId="77777777" w:rsidR="000B5A26" w:rsidRPr="000B5A26" w:rsidRDefault="000B5A26" w:rsidP="000B5A26">
            <w:pPr>
              <w:jc w:val="left"/>
              <w:rPr>
                <w:rFonts w:ascii="Consolas" w:hAnsi="Consolas"/>
                <w:sz w:val="20"/>
                <w:szCs w:val="20"/>
                <w:lang w:val="en-GB"/>
              </w:rPr>
            </w:pPr>
          </w:p>
          <w:p w14:paraId="0D55F17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VRAC ID #</w:t>
            </w:r>
          </w:p>
          <w:p w14:paraId="351CD78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get_vrac_id;</w:t>
            </w:r>
          </w:p>
          <w:p w14:paraId="2E84BDC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570E7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get_vrac_id(</w:t>
            </w:r>
          </w:p>
          <w:p w14:paraId="477707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p_designation VARCHAR(100))</w:t>
            </w:r>
          </w:p>
          <w:p w14:paraId="3C74963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w:t>
            </w:r>
          </w:p>
          <w:p w14:paraId="5FB30D3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730F36B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29B32A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w:t>
            </w:r>
          </w:p>
          <w:p w14:paraId="59621735" w14:textId="77777777" w:rsidR="000B5A26" w:rsidRPr="000B5A26" w:rsidRDefault="000B5A26" w:rsidP="000B5A26">
            <w:pPr>
              <w:jc w:val="left"/>
              <w:rPr>
                <w:rFonts w:ascii="Consolas" w:hAnsi="Consolas"/>
                <w:sz w:val="20"/>
                <w:szCs w:val="20"/>
                <w:lang w:val="en-GB"/>
              </w:rPr>
            </w:pPr>
          </w:p>
          <w:p w14:paraId="2321333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SELECT DISTINCT id INTO v_id FROM produit</w:t>
            </w:r>
          </w:p>
          <w:p w14:paraId="4BB641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WHERE categorie = 'vrac' AND designation LIKE CONCAT("%", p_designation, "%")</w:t>
            </w:r>
          </w:p>
          <w:p w14:paraId="2A05909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ORDER BY id LIMIT 1;</w:t>
            </w:r>
          </w:p>
          <w:p w14:paraId="32888D8E" w14:textId="77777777" w:rsidR="000B5A26" w:rsidRPr="000B5A26" w:rsidRDefault="000B5A26" w:rsidP="000B5A26">
            <w:pPr>
              <w:jc w:val="left"/>
              <w:rPr>
                <w:rFonts w:ascii="Consolas" w:hAnsi="Consolas"/>
                <w:sz w:val="20"/>
                <w:szCs w:val="20"/>
                <w:lang w:val="en-GB"/>
              </w:rPr>
            </w:pPr>
          </w:p>
          <w:p w14:paraId="3BAB49D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xml:space="preserve">   RETURN (v_id);</w:t>
            </w:r>
          </w:p>
          <w:p w14:paraId="353D95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16AA9B9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A20EAEB" w14:textId="77777777" w:rsidR="000B5A26" w:rsidRPr="000B5A26" w:rsidRDefault="000B5A26" w:rsidP="000B5A26">
            <w:pPr>
              <w:jc w:val="left"/>
              <w:rPr>
                <w:rFonts w:ascii="Consolas" w:hAnsi="Consolas"/>
                <w:sz w:val="20"/>
                <w:szCs w:val="20"/>
                <w:lang w:val="en-GB"/>
              </w:rPr>
            </w:pPr>
          </w:p>
          <w:p w14:paraId="4BE11023" w14:textId="77777777" w:rsidR="000B5A26" w:rsidRPr="000B5A26" w:rsidRDefault="000B5A26" w:rsidP="000B5A26">
            <w:pPr>
              <w:jc w:val="left"/>
              <w:rPr>
                <w:rFonts w:ascii="Consolas" w:hAnsi="Consolas"/>
                <w:sz w:val="20"/>
                <w:szCs w:val="20"/>
                <w:lang w:val="en-GB"/>
              </w:rPr>
            </w:pPr>
          </w:p>
          <w:p w14:paraId="1434F59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CLIENT ADRESSE ID #</w:t>
            </w:r>
          </w:p>
          <w:p w14:paraId="4EBE8AC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get_client_adresse_id;</w:t>
            </w:r>
          </w:p>
          <w:p w14:paraId="7EDDF3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23CD39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get_client_adresse_id(</w:t>
            </w:r>
          </w:p>
          <w:p w14:paraId="1329AEFC" w14:textId="77777777" w:rsidR="000B5A26" w:rsidRPr="000B5A26" w:rsidRDefault="000B5A26" w:rsidP="000B5A26">
            <w:pPr>
              <w:jc w:val="left"/>
              <w:rPr>
                <w:rFonts w:ascii="Consolas" w:hAnsi="Consolas"/>
                <w:sz w:val="20"/>
                <w:szCs w:val="20"/>
              </w:rPr>
            </w:pPr>
            <w:r w:rsidRPr="000B5A26">
              <w:rPr>
                <w:rFonts w:ascii="Consolas" w:hAnsi="Consolas"/>
                <w:sz w:val="20"/>
                <w:szCs w:val="20"/>
                <w:lang w:val="en-GB"/>
              </w:rPr>
              <w:tab/>
            </w:r>
            <w:r w:rsidRPr="000B5A26">
              <w:rPr>
                <w:rFonts w:ascii="Consolas" w:hAnsi="Consolas"/>
                <w:sz w:val="20"/>
                <w:szCs w:val="20"/>
              </w:rPr>
              <w:t>p_utilisateur_id INT(10) UNSIGNED)</w:t>
            </w:r>
          </w:p>
          <w:p w14:paraId="412AC1E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205E8CC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64B3C1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6F4CB54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v_adresse_id INT(10) UNSIGNED DEFAULT 0;</w:t>
            </w:r>
          </w:p>
          <w:p w14:paraId="6CD3B28B" w14:textId="77777777" w:rsidR="000B5A26" w:rsidRPr="000B5A26" w:rsidRDefault="000B5A26" w:rsidP="000B5A26">
            <w:pPr>
              <w:jc w:val="left"/>
              <w:rPr>
                <w:rFonts w:ascii="Consolas" w:hAnsi="Consolas"/>
                <w:sz w:val="20"/>
                <w:szCs w:val="20"/>
                <w:lang w:val="en-GB"/>
              </w:rPr>
            </w:pPr>
          </w:p>
          <w:p w14:paraId="107576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adresse_id INTO v_adresse_id FROM client WHERE utilisateur_id = p_utilisateur_id;</w:t>
            </w:r>
          </w:p>
          <w:p w14:paraId="0553F8BF" w14:textId="77777777" w:rsidR="000B5A26" w:rsidRPr="000B5A26" w:rsidRDefault="000B5A26" w:rsidP="000B5A26">
            <w:pPr>
              <w:jc w:val="left"/>
              <w:rPr>
                <w:rFonts w:ascii="Consolas" w:hAnsi="Consolas"/>
                <w:sz w:val="20"/>
                <w:szCs w:val="20"/>
                <w:lang w:val="en-GB"/>
              </w:rPr>
            </w:pPr>
          </w:p>
          <w:p w14:paraId="017A621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(v_adresse_id);</w:t>
            </w:r>
          </w:p>
          <w:p w14:paraId="4F12211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058C38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6F545DA8" w14:textId="77777777" w:rsidR="000B5A26" w:rsidRPr="000B5A26" w:rsidRDefault="000B5A26" w:rsidP="000B5A26">
            <w:pPr>
              <w:jc w:val="left"/>
              <w:rPr>
                <w:rFonts w:ascii="Consolas" w:hAnsi="Consolas"/>
                <w:sz w:val="20"/>
                <w:szCs w:val="20"/>
                <w:lang w:val="en-GB"/>
              </w:rPr>
            </w:pPr>
          </w:p>
          <w:p w14:paraId="1299D62B" w14:textId="77777777" w:rsidR="000B5A26" w:rsidRPr="000B5A26" w:rsidRDefault="000B5A26" w:rsidP="000B5A26">
            <w:pPr>
              <w:jc w:val="left"/>
              <w:rPr>
                <w:rFonts w:ascii="Consolas" w:hAnsi="Consolas"/>
                <w:sz w:val="20"/>
                <w:szCs w:val="20"/>
                <w:lang w:val="en-GB"/>
              </w:rPr>
            </w:pPr>
          </w:p>
          <w:p w14:paraId="32B9E4E5" w14:textId="77777777" w:rsidR="000B5A26" w:rsidRPr="000B5A26" w:rsidRDefault="000B5A26" w:rsidP="000B5A26">
            <w:pPr>
              <w:jc w:val="left"/>
              <w:rPr>
                <w:rFonts w:ascii="Consolas" w:hAnsi="Consolas"/>
                <w:sz w:val="20"/>
                <w:szCs w:val="20"/>
                <w:lang w:val="en-GB"/>
              </w:rPr>
            </w:pPr>
          </w:p>
          <w:p w14:paraId="208F04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GET ETABLISSEMENT ID #</w:t>
            </w:r>
          </w:p>
          <w:p w14:paraId="29B23DE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DROP FUNCTION IF EXISTS get_etablissement_id;</w:t>
            </w:r>
          </w:p>
          <w:p w14:paraId="35FCB7F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3B29F5F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CREATE FUNCTION get_etablissement_id(</w:t>
            </w:r>
          </w:p>
          <w:p w14:paraId="53CDD4E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p_nom VARCHAR(20))</w:t>
            </w:r>
          </w:p>
          <w:p w14:paraId="1A6D896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INT(10) UNSIGNED</w:t>
            </w:r>
          </w:p>
          <w:p w14:paraId="773CBB9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6FF63A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54273B5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v_id INT(10) UNSIGNED DEFAULT 0;</w:t>
            </w:r>
          </w:p>
          <w:p w14:paraId="001D6330" w14:textId="77777777" w:rsidR="000B5A26" w:rsidRPr="000B5A26" w:rsidRDefault="000B5A26" w:rsidP="000B5A26">
            <w:pPr>
              <w:jc w:val="left"/>
              <w:rPr>
                <w:rFonts w:ascii="Consolas" w:hAnsi="Consolas"/>
                <w:sz w:val="20"/>
                <w:szCs w:val="20"/>
                <w:lang w:val="en-GB"/>
              </w:rPr>
            </w:pPr>
          </w:p>
          <w:p w14:paraId="0272DA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DISTINCT id INTO v_id FROM etablissement WHERE nom LIKE CONCAT('%',p_nom,'%')</w:t>
            </w:r>
          </w:p>
          <w:p w14:paraId="0B2F14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ORDER BY id ASC LIMIT 1;</w:t>
            </w:r>
          </w:p>
          <w:p w14:paraId="282E5846" w14:textId="77777777" w:rsidR="000B5A26" w:rsidRPr="000B5A26" w:rsidRDefault="000B5A26" w:rsidP="000B5A26">
            <w:pPr>
              <w:jc w:val="left"/>
              <w:rPr>
                <w:rFonts w:ascii="Consolas" w:hAnsi="Consolas"/>
                <w:sz w:val="20"/>
                <w:szCs w:val="20"/>
                <w:lang w:val="en-GB"/>
              </w:rPr>
            </w:pPr>
          </w:p>
          <w:p w14:paraId="14FD37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(v_id);</w:t>
            </w:r>
          </w:p>
          <w:p w14:paraId="5137D57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6604554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4F49A698" w14:textId="77777777" w:rsidR="000B5A26" w:rsidRPr="000B5A26" w:rsidRDefault="000B5A26" w:rsidP="000B5A26">
            <w:pPr>
              <w:jc w:val="left"/>
              <w:rPr>
                <w:rFonts w:ascii="Consolas" w:hAnsi="Consolas"/>
                <w:sz w:val="20"/>
                <w:szCs w:val="20"/>
                <w:lang w:val="en-GB"/>
              </w:rPr>
            </w:pPr>
          </w:p>
          <w:p w14:paraId="5788E877" w14:textId="77777777" w:rsidR="000B5A26" w:rsidRPr="000B5A26" w:rsidRDefault="000B5A26" w:rsidP="000B5A26">
            <w:pPr>
              <w:jc w:val="left"/>
              <w:rPr>
                <w:rFonts w:ascii="Consolas" w:hAnsi="Consolas"/>
                <w:sz w:val="20"/>
                <w:szCs w:val="20"/>
                <w:lang w:val="en-GB"/>
              </w:rPr>
            </w:pPr>
          </w:p>
          <w:p w14:paraId="3A4AEF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EST MAGASIN #</w:t>
            </w:r>
          </w:p>
          <w:p w14:paraId="67D2EC45" w14:textId="77777777" w:rsidR="000B5A26" w:rsidRPr="000B5A26" w:rsidRDefault="000B5A26" w:rsidP="000B5A26">
            <w:pPr>
              <w:jc w:val="left"/>
              <w:rPr>
                <w:rFonts w:ascii="Consolas" w:hAnsi="Consolas"/>
                <w:sz w:val="20"/>
                <w:szCs w:val="20"/>
              </w:rPr>
            </w:pPr>
            <w:r w:rsidRPr="000B5A26">
              <w:rPr>
                <w:rFonts w:ascii="Consolas" w:hAnsi="Consolas"/>
                <w:sz w:val="20"/>
                <w:szCs w:val="20"/>
              </w:rPr>
              <w:t>DROP FUNCTION IF EXISTS est_adresse_de_magasin;</w:t>
            </w:r>
          </w:p>
          <w:p w14:paraId="21BF0D0D" w14:textId="77777777" w:rsidR="000B5A26" w:rsidRPr="000B5A26" w:rsidRDefault="000B5A26" w:rsidP="000B5A26">
            <w:pPr>
              <w:jc w:val="left"/>
              <w:rPr>
                <w:rFonts w:ascii="Consolas" w:hAnsi="Consolas"/>
                <w:sz w:val="20"/>
                <w:szCs w:val="20"/>
              </w:rPr>
            </w:pPr>
            <w:r w:rsidRPr="000B5A26">
              <w:rPr>
                <w:rFonts w:ascii="Consolas" w:hAnsi="Consolas"/>
                <w:sz w:val="20"/>
                <w:szCs w:val="20"/>
              </w:rPr>
              <w:t>DELIMITER |</w:t>
            </w:r>
          </w:p>
          <w:p w14:paraId="39647A79" w14:textId="77777777" w:rsidR="000B5A26" w:rsidRPr="000B5A26" w:rsidRDefault="000B5A26" w:rsidP="000B5A26">
            <w:pPr>
              <w:jc w:val="left"/>
              <w:rPr>
                <w:rFonts w:ascii="Consolas" w:hAnsi="Consolas"/>
                <w:sz w:val="20"/>
                <w:szCs w:val="20"/>
              </w:rPr>
            </w:pPr>
            <w:r w:rsidRPr="000B5A26">
              <w:rPr>
                <w:rFonts w:ascii="Consolas" w:hAnsi="Consolas"/>
                <w:sz w:val="20"/>
                <w:szCs w:val="20"/>
              </w:rPr>
              <w:t>CREATE FUNCTION est_adresse_de_magasin(</w:t>
            </w:r>
          </w:p>
          <w:p w14:paraId="5EBB4A1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p_adresse_id INT(10) UNSIGNED)</w:t>
            </w:r>
          </w:p>
          <w:p w14:paraId="521783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RETURNS TINYINT</w:t>
            </w:r>
          </w:p>
          <w:p w14:paraId="6B0DF9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DETERMINISTIC</w:t>
            </w:r>
          </w:p>
          <w:p w14:paraId="1225C6A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BEGIN</w:t>
            </w:r>
          </w:p>
          <w:p w14:paraId="4E42AD3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DECLARE v_reponse TINYINT DEFAULT FALSE;</w:t>
            </w:r>
          </w:p>
          <w:p w14:paraId="6EFCDC51" w14:textId="77777777" w:rsidR="000B5A26" w:rsidRPr="000B5A26" w:rsidRDefault="000B5A26" w:rsidP="000B5A26">
            <w:pPr>
              <w:jc w:val="left"/>
              <w:rPr>
                <w:rFonts w:ascii="Consolas" w:hAnsi="Consolas"/>
                <w:sz w:val="20"/>
                <w:szCs w:val="20"/>
                <w:lang w:val="en-GB"/>
              </w:rPr>
            </w:pPr>
          </w:p>
          <w:p w14:paraId="759D037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SELECT COUNT(*) INTO v_reponse FROM magasin INNER JOIN adresse ON magasin.adresse_id = adresse.id WHERE adresse.id = p_adresse_id;</w:t>
            </w:r>
          </w:p>
          <w:p w14:paraId="239BBA30" w14:textId="77777777" w:rsidR="000B5A26" w:rsidRPr="000B5A26" w:rsidRDefault="000B5A26" w:rsidP="000B5A26">
            <w:pPr>
              <w:jc w:val="left"/>
              <w:rPr>
                <w:rFonts w:ascii="Consolas" w:hAnsi="Consolas"/>
                <w:sz w:val="20"/>
                <w:szCs w:val="20"/>
                <w:lang w:val="en-GB"/>
              </w:rPr>
            </w:pPr>
          </w:p>
          <w:p w14:paraId="28428C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RETURN (v_reponse);</w:t>
            </w:r>
          </w:p>
          <w:p w14:paraId="1C25DAA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END |</w:t>
            </w:r>
          </w:p>
          <w:p w14:paraId="734248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DELIMITER ;</w:t>
            </w:r>
          </w:p>
          <w:p w14:paraId="50E279C8" w14:textId="77777777" w:rsidR="000B5A26" w:rsidRPr="000B5A26" w:rsidRDefault="000B5A26" w:rsidP="000B5A26">
            <w:pPr>
              <w:jc w:val="left"/>
              <w:rPr>
                <w:rFonts w:ascii="Consolas" w:hAnsi="Consolas"/>
                <w:sz w:val="20"/>
                <w:szCs w:val="20"/>
                <w:lang w:val="en-GB"/>
              </w:rPr>
            </w:pPr>
          </w:p>
          <w:p w14:paraId="6B97DBED" w14:textId="1B66E060" w:rsidR="00990C03" w:rsidRPr="000B5A26"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tc>
      </w:tr>
    </w:tbl>
    <w:p w14:paraId="2A208F65" w14:textId="36DAB6B4" w:rsidR="00990C03" w:rsidRPr="000B5A26" w:rsidRDefault="00990C03" w:rsidP="00990C03">
      <w:pPr>
        <w:jc w:val="left"/>
        <w:rPr>
          <w:lang w:val="en-GB"/>
        </w:rPr>
      </w:pPr>
    </w:p>
    <w:p w14:paraId="7F9FFB6B" w14:textId="2F208F9A" w:rsidR="00990C03" w:rsidRPr="000B5A26" w:rsidRDefault="00990C03" w:rsidP="00990C03">
      <w:pPr>
        <w:jc w:val="left"/>
        <w:rPr>
          <w:lang w:val="en-GB"/>
        </w:rPr>
      </w:pPr>
    </w:p>
    <w:p w14:paraId="0F31D759" w14:textId="1F8FB9C7" w:rsidR="00990C03" w:rsidRDefault="00990C03" w:rsidP="00990C03">
      <w:pPr>
        <w:jc w:val="left"/>
        <w:rPr>
          <w:lang w:val="en-GB"/>
        </w:rPr>
      </w:pPr>
    </w:p>
    <w:p w14:paraId="67D6CF12" w14:textId="167F5138" w:rsidR="000B5A26" w:rsidRDefault="000B5A26" w:rsidP="00990C03">
      <w:pPr>
        <w:jc w:val="left"/>
        <w:rPr>
          <w:lang w:val="en-GB"/>
        </w:rPr>
      </w:pPr>
    </w:p>
    <w:p w14:paraId="2D5B8D5D" w14:textId="2B961BAA" w:rsidR="000B5A26" w:rsidRDefault="000B5A26" w:rsidP="00990C03">
      <w:pPr>
        <w:jc w:val="left"/>
        <w:rPr>
          <w:lang w:val="en-GB"/>
        </w:rPr>
      </w:pPr>
    </w:p>
    <w:p w14:paraId="38B003F4" w14:textId="6F2E1D7C" w:rsidR="000B5A26" w:rsidRDefault="000B5A26">
      <w:pPr>
        <w:jc w:val="left"/>
        <w:rPr>
          <w:lang w:val="en-GB"/>
        </w:rPr>
      </w:pPr>
      <w:r>
        <w:rPr>
          <w:lang w:val="en-GB"/>
        </w:rPr>
        <w:br w:type="page"/>
      </w:r>
    </w:p>
    <w:p w14:paraId="544FCB52" w14:textId="157D5F9F" w:rsidR="00990C03" w:rsidRPr="00990C03" w:rsidRDefault="00990C03" w:rsidP="00990C03">
      <w:pPr>
        <w:pStyle w:val="Titre2"/>
      </w:pPr>
      <w:r>
        <w:t>Création des requêtes.</w:t>
      </w:r>
    </w:p>
    <w:p w14:paraId="1437F54A" w14:textId="77777777" w:rsidR="00990C03" w:rsidRDefault="00990C03" w:rsidP="00990C03">
      <w:pPr>
        <w:jc w:val="left"/>
      </w:pPr>
    </w:p>
    <w:tbl>
      <w:tblPr>
        <w:tblStyle w:val="Grilledutableau"/>
        <w:tblW w:w="0" w:type="auto"/>
        <w:tblLook w:val="04A0" w:firstRow="1" w:lastRow="0" w:firstColumn="1" w:lastColumn="0" w:noHBand="0" w:noVBand="1"/>
      </w:tblPr>
      <w:tblGrid>
        <w:gridCol w:w="9062"/>
      </w:tblGrid>
      <w:tr w:rsidR="00990C03" w:rsidRPr="000B5A26" w14:paraId="75A2590E" w14:textId="77777777" w:rsidTr="00990C03">
        <w:tc>
          <w:tcPr>
            <w:tcW w:w="9062" w:type="dxa"/>
          </w:tcPr>
          <w:p w14:paraId="76862967"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3EF4689"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CREATE REQUETE #</w:t>
            </w:r>
          </w:p>
          <w:p w14:paraId="5D71C1D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0257D23" w14:textId="77777777" w:rsidR="000B5A26" w:rsidRPr="000B5A26" w:rsidRDefault="000B5A26" w:rsidP="000B5A26">
            <w:pPr>
              <w:jc w:val="left"/>
              <w:rPr>
                <w:rFonts w:ascii="Consolas" w:hAnsi="Consolas"/>
                <w:sz w:val="20"/>
                <w:szCs w:val="20"/>
              </w:rPr>
            </w:pPr>
          </w:p>
          <w:p w14:paraId="693E9E79"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25284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 #</w:t>
            </w:r>
          </w:p>
          <w:p w14:paraId="52AEA50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0FE0B89"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l_employe FROM</w:t>
            </w:r>
          </w:p>
          <w:p w14:paraId="7D0D42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 AS id, CONCAT(civilite," ", prenom," ", utilisateur.nom) AS nom, login, role, magasin.nom FROM employe</w:t>
            </w:r>
          </w:p>
          <w:p w14:paraId="00B3E6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INNER JOIN utilisateur ON employe.utilisateur_id = utilisateur.id </w:t>
            </w:r>
          </w:p>
          <w:p w14:paraId="10A70DB8"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magasin ON utilisateur.magasin_id = magasin.id';</w:t>
            </w:r>
          </w:p>
          <w:p w14:paraId="73C5FC65" w14:textId="77777777" w:rsidR="000B5A26" w:rsidRPr="000B5A26" w:rsidRDefault="000B5A26" w:rsidP="000B5A26">
            <w:pPr>
              <w:jc w:val="left"/>
              <w:rPr>
                <w:rFonts w:ascii="Consolas" w:hAnsi="Consolas"/>
                <w:sz w:val="20"/>
                <w:szCs w:val="20"/>
              </w:rPr>
            </w:pPr>
          </w:p>
          <w:p w14:paraId="0D70AF02" w14:textId="77777777" w:rsidR="000B5A26" w:rsidRPr="000B5A26" w:rsidRDefault="000B5A26" w:rsidP="000B5A26">
            <w:pPr>
              <w:jc w:val="left"/>
              <w:rPr>
                <w:rFonts w:ascii="Consolas" w:hAnsi="Consolas"/>
                <w:sz w:val="20"/>
                <w:szCs w:val="20"/>
              </w:rPr>
            </w:pPr>
          </w:p>
          <w:p w14:paraId="36F6A8C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l_employe_dans_magasin FROM</w:t>
            </w:r>
          </w:p>
          <w:p w14:paraId="2FB5DE51"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 utilisateur.prenom, utilisateur.nom, utilisateur.login, employe.role  FROM utilisateur</w:t>
            </w:r>
          </w:p>
          <w:p w14:paraId="6F1EA536"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employe ON employe.utilisateur_id = utilisateur.id</w:t>
            </w:r>
          </w:p>
          <w:p w14:paraId="05B4F604" w14:textId="77777777" w:rsidR="000B5A26" w:rsidRPr="000B5A26" w:rsidRDefault="000B5A26" w:rsidP="000B5A26">
            <w:pPr>
              <w:jc w:val="left"/>
              <w:rPr>
                <w:rFonts w:ascii="Consolas" w:hAnsi="Consolas"/>
                <w:sz w:val="20"/>
                <w:szCs w:val="20"/>
              </w:rPr>
            </w:pPr>
            <w:r w:rsidRPr="000B5A26">
              <w:rPr>
                <w:rFonts w:ascii="Consolas" w:hAnsi="Consolas"/>
                <w:sz w:val="20"/>
                <w:szCs w:val="20"/>
              </w:rPr>
              <w:t>WHERE utilisateur.magasin_id = ?';</w:t>
            </w:r>
          </w:p>
          <w:p w14:paraId="0A4EB26D" w14:textId="77777777" w:rsidR="000B5A26" w:rsidRPr="000B5A26" w:rsidRDefault="000B5A26" w:rsidP="000B5A26">
            <w:pPr>
              <w:jc w:val="left"/>
              <w:rPr>
                <w:rFonts w:ascii="Consolas" w:hAnsi="Consolas"/>
                <w:sz w:val="20"/>
                <w:szCs w:val="20"/>
              </w:rPr>
            </w:pPr>
          </w:p>
          <w:p w14:paraId="081FB134"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l_client FROM</w:t>
            </w:r>
          </w:p>
          <w:p w14:paraId="42DDD4CF"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utilisateur.id AS id, CONCAT(civilite," ", prenom," ", utilisateur.nom) AS nom, login,client.telephone,client.email,CONCAT(numero,",",voie,",",code,",",ville)  AS adresse, magasin.nom AS magasin FROM client </w:t>
            </w:r>
          </w:p>
          <w:p w14:paraId="5339D686"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utilisateur ON client.utilisateur_id = utilisateur.id</w:t>
            </w:r>
          </w:p>
          <w:p w14:paraId="6CE7BDE6"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adresse ON client.adresse_id = adresse.id</w:t>
            </w:r>
          </w:p>
          <w:p w14:paraId="116D1DFD" w14:textId="77777777" w:rsidR="000B5A26" w:rsidRPr="000B5A26" w:rsidRDefault="000B5A26" w:rsidP="000B5A26">
            <w:pPr>
              <w:jc w:val="left"/>
              <w:rPr>
                <w:rFonts w:ascii="Consolas" w:hAnsi="Consolas"/>
                <w:sz w:val="20"/>
                <w:szCs w:val="20"/>
              </w:rPr>
            </w:pPr>
            <w:r w:rsidRPr="000B5A26">
              <w:rPr>
                <w:rFonts w:ascii="Consolas" w:hAnsi="Consolas"/>
                <w:sz w:val="20"/>
                <w:szCs w:val="20"/>
              </w:rPr>
              <w:t>INNER JOIN magasin ON utilisateur.magasin_id = magasin.id';</w:t>
            </w:r>
          </w:p>
          <w:p w14:paraId="22242916" w14:textId="77777777" w:rsidR="000B5A26" w:rsidRPr="000B5A26" w:rsidRDefault="000B5A26" w:rsidP="000B5A26">
            <w:pPr>
              <w:jc w:val="left"/>
              <w:rPr>
                <w:rFonts w:ascii="Consolas" w:hAnsi="Consolas"/>
                <w:sz w:val="20"/>
                <w:szCs w:val="20"/>
              </w:rPr>
            </w:pPr>
          </w:p>
          <w:p w14:paraId="6048F0FB"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l_client_dans_magasin FROM</w:t>
            </w:r>
          </w:p>
          <w:p w14:paraId="6951ABA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utilisateur.id,utilisateur.civilite,utilisateur.prenom,utilisateur.nom,utilisateur.login,client.telephone,client.email  FROM utilisateur</w:t>
            </w:r>
          </w:p>
          <w:p w14:paraId="7D339AD4"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client ON client.utilisateur_id = utilisateur.id</w:t>
            </w:r>
          </w:p>
          <w:p w14:paraId="3FC7C3CE" w14:textId="77777777" w:rsidR="000B5A26" w:rsidRPr="000B5A26" w:rsidRDefault="000B5A26" w:rsidP="000B5A26">
            <w:pPr>
              <w:jc w:val="left"/>
              <w:rPr>
                <w:rFonts w:ascii="Consolas" w:hAnsi="Consolas"/>
                <w:sz w:val="20"/>
                <w:szCs w:val="20"/>
              </w:rPr>
            </w:pPr>
            <w:r w:rsidRPr="000B5A26">
              <w:rPr>
                <w:rFonts w:ascii="Consolas" w:hAnsi="Consolas"/>
                <w:sz w:val="20"/>
                <w:szCs w:val="20"/>
              </w:rPr>
              <w:t>WHERE utilisateur.magasin_id = ?';</w:t>
            </w:r>
          </w:p>
          <w:p w14:paraId="6DAF9B5C" w14:textId="77777777" w:rsidR="000B5A26" w:rsidRPr="000B5A26" w:rsidRDefault="000B5A26" w:rsidP="000B5A26">
            <w:pPr>
              <w:jc w:val="left"/>
              <w:rPr>
                <w:rFonts w:ascii="Consolas" w:hAnsi="Consolas"/>
                <w:sz w:val="20"/>
                <w:szCs w:val="20"/>
              </w:rPr>
            </w:pPr>
          </w:p>
          <w:p w14:paraId="04E81D59" w14:textId="77777777" w:rsidR="000B5A26" w:rsidRPr="000B5A26" w:rsidRDefault="000B5A26" w:rsidP="000B5A26">
            <w:pPr>
              <w:jc w:val="left"/>
              <w:rPr>
                <w:rFonts w:ascii="Consolas" w:hAnsi="Consolas"/>
                <w:sz w:val="20"/>
                <w:szCs w:val="20"/>
              </w:rPr>
            </w:pPr>
          </w:p>
          <w:p w14:paraId="57BA9BCC"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CF7D15A" w14:textId="77777777" w:rsidR="000B5A26" w:rsidRPr="000B5A26" w:rsidRDefault="000B5A26" w:rsidP="000B5A26">
            <w:pPr>
              <w:jc w:val="left"/>
              <w:rPr>
                <w:rFonts w:ascii="Consolas" w:hAnsi="Consolas"/>
                <w:sz w:val="20"/>
                <w:szCs w:val="20"/>
              </w:rPr>
            </w:pPr>
            <w:r w:rsidRPr="000B5A26">
              <w:rPr>
                <w:rFonts w:ascii="Consolas" w:hAnsi="Consolas"/>
                <w:sz w:val="20"/>
                <w:szCs w:val="20"/>
              </w:rPr>
              <w:t>#                                                                     PAIEMENT #</w:t>
            </w:r>
          </w:p>
          <w:p w14:paraId="3A27474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FE669FA" w14:textId="77777777" w:rsidR="000B5A26" w:rsidRPr="000B5A26" w:rsidRDefault="000B5A26" w:rsidP="000B5A26">
            <w:pPr>
              <w:jc w:val="left"/>
              <w:rPr>
                <w:rFonts w:ascii="Consolas" w:hAnsi="Consolas"/>
                <w:sz w:val="20"/>
                <w:szCs w:val="20"/>
              </w:rPr>
            </w:pPr>
          </w:p>
          <w:p w14:paraId="157C66F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l_paiement_TR FROM</w:t>
            </w:r>
          </w:p>
          <w:p w14:paraId="60873F6A"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ticket_restaurant.numero, etablissement.nom FROM paiement </w:t>
            </w:r>
          </w:p>
          <w:p w14:paraId="3F98A0FF"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ticket_restaurant ON ticket_restaurant.paiement_id = paiement.id</w:t>
            </w:r>
          </w:p>
          <w:p w14:paraId="5D652828"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etablissement ON etablissement.id = ticket_restaurant.etablissement_id';</w:t>
            </w:r>
          </w:p>
          <w:p w14:paraId="0CC2785A" w14:textId="77777777" w:rsidR="000B5A26" w:rsidRPr="000B5A26" w:rsidRDefault="000B5A26" w:rsidP="000B5A26">
            <w:pPr>
              <w:jc w:val="left"/>
              <w:rPr>
                <w:rFonts w:ascii="Consolas" w:hAnsi="Consolas"/>
                <w:sz w:val="20"/>
                <w:szCs w:val="20"/>
              </w:rPr>
            </w:pPr>
          </w:p>
          <w:p w14:paraId="1B8FC4CD"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l_paiement_CB FROM</w:t>
            </w:r>
          </w:p>
          <w:p w14:paraId="757DB779"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carte_bancaire.reference, carte_bancaire.jour, carte_bancaire.heure FROM paiement </w:t>
            </w:r>
          </w:p>
          <w:p w14:paraId="72F49657"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carte_bancaire ON carte_bancaire.paiement_id = paiement.id';</w:t>
            </w:r>
          </w:p>
          <w:p w14:paraId="2C386B56" w14:textId="77777777" w:rsidR="000B5A26" w:rsidRPr="000B5A26" w:rsidRDefault="000B5A26" w:rsidP="000B5A26">
            <w:pPr>
              <w:jc w:val="left"/>
              <w:rPr>
                <w:rFonts w:ascii="Consolas" w:hAnsi="Consolas"/>
                <w:sz w:val="20"/>
                <w:szCs w:val="20"/>
              </w:rPr>
            </w:pPr>
          </w:p>
          <w:p w14:paraId="0B7A931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l_paiement_cheque FROM</w:t>
            </w:r>
          </w:p>
          <w:p w14:paraId="7869B2D1" w14:textId="77777777" w:rsidR="000B5A26" w:rsidRPr="000B5A26" w:rsidRDefault="000B5A26" w:rsidP="000B5A26">
            <w:pPr>
              <w:jc w:val="left"/>
              <w:rPr>
                <w:rFonts w:ascii="Consolas" w:hAnsi="Consolas"/>
                <w:sz w:val="20"/>
                <w:szCs w:val="20"/>
              </w:rPr>
            </w:pPr>
            <w:r w:rsidRPr="000B5A26">
              <w:rPr>
                <w:rFonts w:ascii="Consolas" w:hAnsi="Consolas"/>
                <w:sz w:val="20"/>
                <w:szCs w:val="20"/>
              </w:rPr>
              <w:t xml:space="preserve">'SELECT paiement.id, paiement.type, cheque.banque, cheque.numero, cheque.jour FROM paiement </w:t>
            </w:r>
          </w:p>
          <w:p w14:paraId="09FDF77C" w14:textId="77777777" w:rsidR="000B5A26" w:rsidRPr="000B5A26" w:rsidRDefault="000B5A26" w:rsidP="000B5A26">
            <w:pPr>
              <w:jc w:val="left"/>
              <w:rPr>
                <w:rFonts w:ascii="Consolas" w:hAnsi="Consolas"/>
                <w:sz w:val="20"/>
                <w:szCs w:val="20"/>
              </w:rPr>
            </w:pPr>
            <w:r w:rsidRPr="000B5A26">
              <w:rPr>
                <w:rFonts w:ascii="Consolas" w:hAnsi="Consolas"/>
                <w:sz w:val="20"/>
                <w:szCs w:val="20"/>
              </w:rPr>
              <w:t>JOIN cheque ON cheque.paiement_id = paiement.id';</w:t>
            </w:r>
          </w:p>
          <w:p w14:paraId="6F0C17C0" w14:textId="77777777" w:rsidR="000B5A26" w:rsidRPr="000B5A26" w:rsidRDefault="000B5A26" w:rsidP="000B5A26">
            <w:pPr>
              <w:jc w:val="left"/>
              <w:rPr>
                <w:rFonts w:ascii="Consolas" w:hAnsi="Consolas"/>
                <w:sz w:val="20"/>
                <w:szCs w:val="20"/>
              </w:rPr>
            </w:pPr>
          </w:p>
          <w:p w14:paraId="3DF81A6F" w14:textId="77777777" w:rsidR="000B5A26" w:rsidRPr="000B5A26" w:rsidRDefault="000B5A26" w:rsidP="000B5A26">
            <w:pPr>
              <w:jc w:val="left"/>
              <w:rPr>
                <w:rFonts w:ascii="Consolas" w:hAnsi="Consolas"/>
                <w:sz w:val="20"/>
                <w:szCs w:val="20"/>
              </w:rPr>
            </w:pPr>
          </w:p>
          <w:p w14:paraId="721AED90"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E1893F8" w14:textId="77777777" w:rsidR="000B5A26" w:rsidRPr="000B5A26" w:rsidRDefault="000B5A26" w:rsidP="000B5A26">
            <w:pPr>
              <w:jc w:val="left"/>
              <w:rPr>
                <w:rFonts w:ascii="Consolas" w:hAnsi="Consolas"/>
                <w:sz w:val="20"/>
                <w:szCs w:val="20"/>
              </w:rPr>
            </w:pPr>
            <w:r w:rsidRPr="000B5A26">
              <w:rPr>
                <w:rFonts w:ascii="Consolas" w:hAnsi="Consolas"/>
                <w:sz w:val="20"/>
                <w:szCs w:val="20"/>
              </w:rPr>
              <w:t>#                                                                     COMMANDE #</w:t>
            </w:r>
          </w:p>
          <w:p w14:paraId="5FF13EE0"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4505F08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l_commande_en_attente FROM</w:t>
            </w:r>
          </w:p>
          <w:p w14:paraId="0FE9BDD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attente"';</w:t>
            </w:r>
          </w:p>
          <w:p w14:paraId="1523D30B" w14:textId="77777777" w:rsidR="000B5A26" w:rsidRPr="000B5A26" w:rsidRDefault="000B5A26" w:rsidP="000B5A26">
            <w:pPr>
              <w:jc w:val="left"/>
              <w:rPr>
                <w:rFonts w:ascii="Consolas" w:hAnsi="Consolas"/>
                <w:sz w:val="20"/>
                <w:szCs w:val="20"/>
              </w:rPr>
            </w:pPr>
          </w:p>
          <w:p w14:paraId="1A6417DA"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l_commande_en_preparation FROM</w:t>
            </w:r>
          </w:p>
          <w:p w14:paraId="0CF3CB4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préparation"';</w:t>
            </w:r>
          </w:p>
          <w:p w14:paraId="7FCA4EC3" w14:textId="77777777" w:rsidR="000B5A26" w:rsidRPr="000B5A26" w:rsidRDefault="000B5A26" w:rsidP="000B5A26">
            <w:pPr>
              <w:jc w:val="left"/>
              <w:rPr>
                <w:rFonts w:ascii="Consolas" w:hAnsi="Consolas"/>
                <w:sz w:val="20"/>
                <w:szCs w:val="20"/>
              </w:rPr>
            </w:pPr>
          </w:p>
          <w:p w14:paraId="0F3C853B"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l_commande_préparee FROM</w:t>
            </w:r>
          </w:p>
          <w:p w14:paraId="1FCFDB9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"Préparée"';</w:t>
            </w:r>
          </w:p>
          <w:p w14:paraId="0428CBD6" w14:textId="77777777" w:rsidR="000B5A26" w:rsidRPr="000B5A26" w:rsidRDefault="000B5A26" w:rsidP="000B5A26">
            <w:pPr>
              <w:jc w:val="left"/>
              <w:rPr>
                <w:rFonts w:ascii="Consolas" w:hAnsi="Consolas"/>
                <w:sz w:val="20"/>
                <w:szCs w:val="20"/>
              </w:rPr>
            </w:pPr>
          </w:p>
          <w:p w14:paraId="2C209441"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l_commande_en_livraison FROM</w:t>
            </w:r>
          </w:p>
          <w:p w14:paraId="78E44E56"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"En livraison"';</w:t>
            </w:r>
          </w:p>
          <w:p w14:paraId="699E3971" w14:textId="77777777" w:rsidR="000B5A26" w:rsidRPr="000B5A26" w:rsidRDefault="000B5A26" w:rsidP="000B5A26">
            <w:pPr>
              <w:jc w:val="left"/>
              <w:rPr>
                <w:rFonts w:ascii="Consolas" w:hAnsi="Consolas"/>
                <w:sz w:val="20"/>
                <w:szCs w:val="20"/>
              </w:rPr>
            </w:pPr>
          </w:p>
          <w:p w14:paraId="760E9C28" w14:textId="77777777" w:rsidR="000B5A26" w:rsidRPr="000B5A26" w:rsidRDefault="000B5A26" w:rsidP="000B5A26">
            <w:pPr>
              <w:jc w:val="left"/>
              <w:rPr>
                <w:rFonts w:ascii="Consolas" w:hAnsi="Consolas"/>
                <w:sz w:val="20"/>
                <w:szCs w:val="20"/>
              </w:rPr>
            </w:pPr>
            <w:r w:rsidRPr="000B5A26">
              <w:rPr>
                <w:rFonts w:ascii="Consolas" w:hAnsi="Consolas"/>
                <w:sz w:val="20"/>
                <w:szCs w:val="20"/>
              </w:rPr>
              <w:t>PREPARE l_commande_livree FROM</w:t>
            </w:r>
          </w:p>
          <w:p w14:paraId="2989B141"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statut = "Livrée"';</w:t>
            </w:r>
          </w:p>
          <w:p w14:paraId="2261D4DF" w14:textId="77777777" w:rsidR="000B5A26" w:rsidRPr="000B5A26" w:rsidRDefault="000B5A26" w:rsidP="000B5A26">
            <w:pPr>
              <w:jc w:val="left"/>
              <w:rPr>
                <w:rFonts w:ascii="Consolas" w:hAnsi="Consolas"/>
                <w:sz w:val="20"/>
                <w:szCs w:val="20"/>
              </w:rPr>
            </w:pPr>
          </w:p>
          <w:p w14:paraId="1E3022B7" w14:textId="77777777" w:rsidR="000B5A26" w:rsidRPr="000B5A26" w:rsidRDefault="000B5A26" w:rsidP="000B5A26">
            <w:pPr>
              <w:jc w:val="left"/>
              <w:rPr>
                <w:rFonts w:ascii="Consolas" w:hAnsi="Consolas"/>
                <w:sz w:val="20"/>
                <w:szCs w:val="20"/>
              </w:rPr>
            </w:pPr>
          </w:p>
          <w:p w14:paraId="534AB476" w14:textId="77777777" w:rsidR="00990C03" w:rsidRDefault="000B5A26" w:rsidP="000B5A26">
            <w:pPr>
              <w:jc w:val="left"/>
              <w:rPr>
                <w:rFonts w:ascii="Consolas" w:hAnsi="Consolas"/>
                <w:sz w:val="20"/>
                <w:szCs w:val="20"/>
                <w:lang w:val="en-GB"/>
              </w:rPr>
            </w:pPr>
            <w:r w:rsidRPr="000B5A26">
              <w:rPr>
                <w:rFonts w:ascii="Consolas" w:hAnsi="Consolas"/>
                <w:sz w:val="20"/>
                <w:szCs w:val="20"/>
                <w:lang w:val="en-GB"/>
              </w:rPr>
              <w:t>SHOW PROCEDURE STATUS WHERE Db ='oc_pizza';</w:t>
            </w:r>
          </w:p>
          <w:p w14:paraId="41C9CBF5" w14:textId="5EED5E62" w:rsidR="000B5A26" w:rsidRPr="000B5A26" w:rsidRDefault="000B5A26" w:rsidP="000B5A26">
            <w:pPr>
              <w:jc w:val="left"/>
              <w:rPr>
                <w:rFonts w:ascii="Consolas" w:hAnsi="Consolas"/>
                <w:sz w:val="20"/>
                <w:szCs w:val="20"/>
                <w:lang w:val="en-GB"/>
              </w:rPr>
            </w:pPr>
          </w:p>
        </w:tc>
      </w:tr>
    </w:tbl>
    <w:p w14:paraId="703F733B" w14:textId="77777777" w:rsidR="00990C03" w:rsidRPr="000B5A26" w:rsidRDefault="00990C03" w:rsidP="00990C03">
      <w:pPr>
        <w:jc w:val="left"/>
        <w:rPr>
          <w:lang w:val="en-GB"/>
        </w:rPr>
      </w:pPr>
    </w:p>
    <w:p w14:paraId="6A3B76AA" w14:textId="77777777" w:rsidR="00990C03" w:rsidRPr="000B5A26" w:rsidRDefault="00990C03" w:rsidP="00990C03">
      <w:pPr>
        <w:jc w:val="left"/>
        <w:rPr>
          <w:lang w:val="en-GB"/>
        </w:rPr>
      </w:pPr>
    </w:p>
    <w:p w14:paraId="7D5A501E" w14:textId="1855533A" w:rsidR="000B5A26" w:rsidRDefault="000B5A26">
      <w:pPr>
        <w:jc w:val="left"/>
        <w:rPr>
          <w:lang w:val="en-GB"/>
        </w:rPr>
      </w:pPr>
      <w:r>
        <w:rPr>
          <w:lang w:val="en-GB"/>
        </w:rPr>
        <w:br w:type="page"/>
      </w:r>
    </w:p>
    <w:p w14:paraId="0CC09AA5" w14:textId="4283FA98" w:rsidR="000B5A26" w:rsidRPr="00990C03" w:rsidRDefault="000B5A26" w:rsidP="000B5A26">
      <w:pPr>
        <w:pStyle w:val="Titre2"/>
      </w:pPr>
      <w:r>
        <w:t>Remplissage de la base</w:t>
      </w:r>
      <w:r>
        <w:t>.</w:t>
      </w:r>
    </w:p>
    <w:p w14:paraId="53F95646" w14:textId="77777777" w:rsidR="000B5A26" w:rsidRDefault="000B5A26" w:rsidP="000B5A26">
      <w:pPr>
        <w:jc w:val="left"/>
      </w:pPr>
    </w:p>
    <w:tbl>
      <w:tblPr>
        <w:tblStyle w:val="Grilledutableau"/>
        <w:tblW w:w="0" w:type="auto"/>
        <w:tblLook w:val="04A0" w:firstRow="1" w:lastRow="0" w:firstColumn="1" w:lastColumn="0" w:noHBand="0" w:noVBand="1"/>
      </w:tblPr>
      <w:tblGrid>
        <w:gridCol w:w="9062"/>
      </w:tblGrid>
      <w:tr w:rsidR="000B5A26" w:rsidRPr="00990C03" w14:paraId="1A59003A" w14:textId="77777777" w:rsidTr="00AB53A3">
        <w:tc>
          <w:tcPr>
            <w:tcW w:w="9062" w:type="dxa"/>
          </w:tcPr>
          <w:p w14:paraId="3066F95A"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978C0BE"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FILL DATABASE #</w:t>
            </w:r>
          </w:p>
          <w:p w14:paraId="28872B11"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648BF055" w14:textId="77777777" w:rsidR="000B5A26" w:rsidRPr="000B5A26" w:rsidRDefault="000B5A26" w:rsidP="000B5A26">
            <w:pPr>
              <w:jc w:val="left"/>
              <w:rPr>
                <w:rFonts w:ascii="Consolas" w:hAnsi="Consolas"/>
                <w:sz w:val="20"/>
                <w:szCs w:val="20"/>
              </w:rPr>
            </w:pPr>
          </w:p>
          <w:p w14:paraId="678FDFD1" w14:textId="77777777" w:rsidR="000B5A26" w:rsidRPr="000B5A26" w:rsidRDefault="000B5A26" w:rsidP="000B5A26">
            <w:pPr>
              <w:jc w:val="left"/>
              <w:rPr>
                <w:rFonts w:ascii="Consolas" w:hAnsi="Consolas"/>
                <w:sz w:val="20"/>
                <w:szCs w:val="20"/>
              </w:rPr>
            </w:pPr>
          </w:p>
          <w:p w14:paraId="158A473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4D9FCB6" w14:textId="77777777" w:rsidR="000B5A26" w:rsidRPr="000B5A26" w:rsidRDefault="000B5A26" w:rsidP="000B5A26">
            <w:pPr>
              <w:jc w:val="left"/>
              <w:rPr>
                <w:rFonts w:ascii="Consolas" w:hAnsi="Consolas"/>
                <w:sz w:val="20"/>
                <w:szCs w:val="20"/>
              </w:rPr>
            </w:pPr>
            <w:r w:rsidRPr="000B5A26">
              <w:rPr>
                <w:rFonts w:ascii="Consolas" w:hAnsi="Consolas"/>
                <w:sz w:val="20"/>
                <w:szCs w:val="20"/>
              </w:rPr>
              <w:t>#                                                                  GLOBAL DATA #</w:t>
            </w:r>
          </w:p>
          <w:p w14:paraId="69C0D11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2523679B" w14:textId="77777777" w:rsidR="000B5A26" w:rsidRPr="000B5A26" w:rsidRDefault="000B5A26" w:rsidP="000B5A26">
            <w:pPr>
              <w:jc w:val="left"/>
              <w:rPr>
                <w:rFonts w:ascii="Consolas" w:hAnsi="Consolas"/>
                <w:sz w:val="20"/>
                <w:szCs w:val="20"/>
              </w:rPr>
            </w:pPr>
          </w:p>
          <w:p w14:paraId="5A4A7AE0" w14:textId="77777777" w:rsidR="000B5A26" w:rsidRPr="000B5A26" w:rsidRDefault="000B5A26" w:rsidP="000B5A26">
            <w:pPr>
              <w:jc w:val="left"/>
              <w:rPr>
                <w:rFonts w:ascii="Consolas" w:hAnsi="Consolas"/>
                <w:sz w:val="20"/>
                <w:szCs w:val="20"/>
              </w:rPr>
            </w:pPr>
            <w:r w:rsidRPr="000B5A26">
              <w:rPr>
                <w:rFonts w:ascii="Consolas" w:hAnsi="Consolas"/>
                <w:sz w:val="20"/>
                <w:szCs w:val="20"/>
              </w:rPr>
              <w:t>################################################################ ETABLISSEMENT #</w:t>
            </w:r>
          </w:p>
          <w:p w14:paraId="7658CDD8" w14:textId="77777777" w:rsidR="000B5A26" w:rsidRPr="000B5A26" w:rsidRDefault="000B5A26" w:rsidP="000B5A26">
            <w:pPr>
              <w:jc w:val="left"/>
              <w:rPr>
                <w:rFonts w:ascii="Consolas" w:hAnsi="Consolas"/>
                <w:sz w:val="20"/>
                <w:szCs w:val="20"/>
              </w:rPr>
            </w:pPr>
            <w:r w:rsidRPr="000B5A26">
              <w:rPr>
                <w:rFonts w:ascii="Consolas" w:hAnsi="Consolas"/>
                <w:sz w:val="20"/>
                <w:szCs w:val="20"/>
              </w:rPr>
              <w:t>LOCK TABLE etablissement WRITE;</w:t>
            </w:r>
          </w:p>
          <w:p w14:paraId="47DDDBF1" w14:textId="77777777" w:rsidR="000B5A26" w:rsidRPr="000B5A26" w:rsidRDefault="000B5A26" w:rsidP="000B5A26">
            <w:pPr>
              <w:jc w:val="left"/>
              <w:rPr>
                <w:rFonts w:ascii="Consolas" w:hAnsi="Consolas"/>
                <w:sz w:val="20"/>
                <w:szCs w:val="20"/>
              </w:rPr>
            </w:pPr>
            <w:r w:rsidRPr="000B5A26">
              <w:rPr>
                <w:rFonts w:ascii="Consolas" w:hAnsi="Consolas"/>
                <w:sz w:val="20"/>
                <w:szCs w:val="20"/>
              </w:rPr>
              <w:t>INSERT INTO etablissement VALUES</w:t>
            </w:r>
          </w:p>
          <w:p w14:paraId="254B8BC9"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(1,'La Banque Poste'),</w:t>
            </w:r>
          </w:p>
          <w:p w14:paraId="5E3E72B0"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(2,'BNP Paribas'),</w:t>
            </w:r>
          </w:p>
          <w:p w14:paraId="1CC2AD85"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(3,'Société Générale'),</w:t>
            </w:r>
          </w:p>
          <w:p w14:paraId="73878A26"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(4,'Crédit Agricole'),</w:t>
            </w:r>
          </w:p>
          <w:p w14:paraId="31CBD4E8"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(5,'LCL'),</w:t>
            </w:r>
          </w:p>
          <w:p w14:paraId="73B3A0EB"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(6,'Banque Populaire'),</w:t>
            </w:r>
          </w:p>
          <w:p w14:paraId="4D315301"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(7,'Caisse d\'Epargne'),</w:t>
            </w:r>
          </w:p>
          <w:p w14:paraId="784A1C1C"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(8,'HSBC'),</w:t>
            </w:r>
          </w:p>
          <w:p w14:paraId="4E255AB4"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(9,'Crédit Mutuel'),</w:t>
            </w:r>
          </w:p>
          <w:p w14:paraId="0A15810A" w14:textId="77777777" w:rsidR="000B5A26" w:rsidRPr="000B5A26" w:rsidRDefault="000B5A26" w:rsidP="000B5A26">
            <w:pPr>
              <w:jc w:val="left"/>
              <w:rPr>
                <w:rFonts w:ascii="Consolas" w:hAnsi="Consolas"/>
                <w:sz w:val="20"/>
                <w:szCs w:val="20"/>
              </w:rPr>
            </w:pPr>
            <w:r w:rsidRPr="000B5A26">
              <w:rPr>
                <w:rFonts w:ascii="Consolas" w:hAnsi="Consolas"/>
                <w:sz w:val="20"/>
                <w:szCs w:val="20"/>
              </w:rPr>
              <w:tab/>
              <w:t>(10,'Chèque Déjeuner'),</w:t>
            </w:r>
          </w:p>
          <w:p w14:paraId="7604015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rPr>
              <w:tab/>
            </w:r>
            <w:r w:rsidRPr="000B5A26">
              <w:rPr>
                <w:rFonts w:ascii="Consolas" w:hAnsi="Consolas"/>
                <w:sz w:val="20"/>
                <w:szCs w:val="20"/>
                <w:lang w:val="en-GB"/>
              </w:rPr>
              <w:t>(11,'Pass Restaurant'),</w:t>
            </w:r>
          </w:p>
          <w:p w14:paraId="12B48D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(12,'Ticket Restaurant'),</w:t>
            </w:r>
          </w:p>
          <w:p w14:paraId="339E627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(13,'Chèque Apetiz'),</w:t>
            </w:r>
          </w:p>
          <w:p w14:paraId="5E34941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ab/>
              <w:t>(14,'Ticket Restaurant');</w:t>
            </w:r>
          </w:p>
          <w:p w14:paraId="222167C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UNLOCK TABLE;</w:t>
            </w:r>
          </w:p>
          <w:p w14:paraId="7696428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etablissement;</w:t>
            </w:r>
          </w:p>
          <w:p w14:paraId="7D8453EB" w14:textId="77777777" w:rsidR="000B5A26" w:rsidRPr="000B5A26" w:rsidRDefault="000B5A26" w:rsidP="000B5A26">
            <w:pPr>
              <w:jc w:val="left"/>
              <w:rPr>
                <w:rFonts w:ascii="Consolas" w:hAnsi="Consolas"/>
                <w:sz w:val="20"/>
                <w:szCs w:val="20"/>
                <w:lang w:val="en-GB"/>
              </w:rPr>
            </w:pPr>
          </w:p>
          <w:p w14:paraId="589454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MAGASIN #</w:t>
            </w:r>
          </w:p>
          <w:p w14:paraId="4D874F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Napoli',</w:t>
            </w:r>
            <w:r w:rsidRPr="000B5A26">
              <w:rPr>
                <w:rFonts w:ascii="Consolas" w:hAnsi="Consolas"/>
                <w:sz w:val="20"/>
                <w:szCs w:val="20"/>
                <w:lang w:val="en-GB"/>
              </w:rPr>
              <w:tab/>
              <w:t>'0381501111','napoli@ocpizza.com',</w:t>
            </w:r>
            <w:r w:rsidRPr="000B5A26">
              <w:rPr>
                <w:rFonts w:ascii="Consolas" w:hAnsi="Consolas"/>
                <w:sz w:val="20"/>
                <w:szCs w:val="20"/>
                <w:lang w:val="en-GB"/>
              </w:rPr>
              <w:tab/>
              <w:t>'1',</w:t>
            </w:r>
            <w:r w:rsidRPr="000B5A26">
              <w:rPr>
                <w:rFonts w:ascii="Consolas" w:hAnsi="Consolas"/>
                <w:sz w:val="20"/>
                <w:szCs w:val="20"/>
                <w:lang w:val="en-GB"/>
              </w:rPr>
              <w:tab/>
              <w:t>'rue des Teinturiers',</w:t>
            </w:r>
            <w:r w:rsidRPr="000B5A26">
              <w:rPr>
                <w:rFonts w:ascii="Consolas" w:hAnsi="Consolas"/>
                <w:sz w:val="20"/>
                <w:szCs w:val="20"/>
                <w:lang w:val="en-GB"/>
              </w:rPr>
              <w:tab/>
              <w:t>'Lyon','69003', @ID);</w:t>
            </w:r>
          </w:p>
          <w:p w14:paraId="5B136F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Firenze','0381501654','firenze@ocpizza.com',</w:t>
            </w:r>
            <w:r w:rsidRPr="000B5A26">
              <w:rPr>
                <w:rFonts w:ascii="Consolas" w:hAnsi="Consolas"/>
                <w:sz w:val="20"/>
                <w:szCs w:val="20"/>
                <w:lang w:val="en-GB"/>
              </w:rPr>
              <w:tab/>
              <w:t>'45',</w:t>
            </w:r>
            <w:r w:rsidRPr="000B5A26">
              <w:rPr>
                <w:rFonts w:ascii="Consolas" w:hAnsi="Consolas"/>
                <w:sz w:val="20"/>
                <w:szCs w:val="20"/>
                <w:lang w:val="en-GB"/>
              </w:rPr>
              <w:tab/>
              <w:t>'rue des Bleuet',</w:t>
            </w:r>
            <w:r w:rsidRPr="000B5A26">
              <w:rPr>
                <w:rFonts w:ascii="Consolas" w:hAnsi="Consolas"/>
                <w:sz w:val="20"/>
                <w:szCs w:val="20"/>
                <w:lang w:val="en-GB"/>
              </w:rPr>
              <w:tab/>
            </w:r>
            <w:r w:rsidRPr="000B5A26">
              <w:rPr>
                <w:rFonts w:ascii="Consolas" w:hAnsi="Consolas"/>
                <w:sz w:val="20"/>
                <w:szCs w:val="20"/>
                <w:lang w:val="en-GB"/>
              </w:rPr>
              <w:tab/>
              <w:t>'Dole','39000',@ID);</w:t>
            </w:r>
          </w:p>
          <w:p w14:paraId="13A49C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Roma',</w:t>
            </w:r>
            <w:r w:rsidRPr="000B5A26">
              <w:rPr>
                <w:rFonts w:ascii="Consolas" w:hAnsi="Consolas"/>
                <w:sz w:val="20"/>
                <w:szCs w:val="20"/>
                <w:lang w:val="en-GB"/>
              </w:rPr>
              <w:tab/>
              <w:t>'0381501112','roma@ocpizza.com',</w:t>
            </w:r>
            <w:r w:rsidRPr="000B5A26">
              <w:rPr>
                <w:rFonts w:ascii="Consolas" w:hAnsi="Consolas"/>
                <w:sz w:val="20"/>
                <w:szCs w:val="20"/>
                <w:lang w:val="en-GB"/>
              </w:rPr>
              <w:tab/>
              <w:t>'4',</w:t>
            </w:r>
            <w:r w:rsidRPr="000B5A26">
              <w:rPr>
                <w:rFonts w:ascii="Consolas" w:hAnsi="Consolas"/>
                <w:sz w:val="20"/>
                <w:szCs w:val="20"/>
                <w:lang w:val="en-GB"/>
              </w:rPr>
              <w:tab/>
              <w:t>'rue des Acacias',</w:t>
            </w:r>
            <w:r w:rsidRPr="000B5A26">
              <w:rPr>
                <w:rFonts w:ascii="Consolas" w:hAnsi="Consolas"/>
                <w:sz w:val="20"/>
                <w:szCs w:val="20"/>
                <w:lang w:val="en-GB"/>
              </w:rPr>
              <w:tab/>
            </w:r>
            <w:r w:rsidRPr="000B5A26">
              <w:rPr>
                <w:rFonts w:ascii="Consolas" w:hAnsi="Consolas"/>
                <w:sz w:val="20"/>
                <w:szCs w:val="20"/>
                <w:lang w:val="en-GB"/>
              </w:rPr>
              <w:tab/>
              <w:t>'Vesoul','70000',@ID);</w:t>
            </w:r>
          </w:p>
          <w:p w14:paraId="2D019B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create_magasin('Pizza Torino',</w:t>
            </w:r>
            <w:r w:rsidRPr="000B5A26">
              <w:rPr>
                <w:rFonts w:ascii="Consolas" w:hAnsi="Consolas"/>
                <w:sz w:val="20"/>
                <w:szCs w:val="20"/>
                <w:lang w:val="en-GB"/>
              </w:rPr>
              <w:tab/>
              <w:t>'0381501113','torino@ocpizza.com',</w:t>
            </w:r>
            <w:r w:rsidRPr="000B5A26">
              <w:rPr>
                <w:rFonts w:ascii="Consolas" w:hAnsi="Consolas"/>
                <w:sz w:val="20"/>
                <w:szCs w:val="20"/>
                <w:lang w:val="en-GB"/>
              </w:rPr>
              <w:tab/>
              <w:t>'12',</w:t>
            </w:r>
            <w:r w:rsidRPr="000B5A26">
              <w:rPr>
                <w:rFonts w:ascii="Consolas" w:hAnsi="Consolas"/>
                <w:sz w:val="20"/>
                <w:szCs w:val="20"/>
                <w:lang w:val="en-GB"/>
              </w:rPr>
              <w:tab/>
              <w:t>'rue des Chataigniers',</w:t>
            </w:r>
            <w:r w:rsidRPr="000B5A26">
              <w:rPr>
                <w:rFonts w:ascii="Consolas" w:hAnsi="Consolas"/>
                <w:sz w:val="20"/>
                <w:szCs w:val="20"/>
                <w:lang w:val="en-GB"/>
              </w:rPr>
              <w:tab/>
              <w:t>'Belfort','90000',@ID);</w:t>
            </w:r>
          </w:p>
          <w:p w14:paraId="31C854A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magasin.id,nom,telephone,email,CONCAT(numero,',',voie,',',code,',',ville)  AS adresse FROM magasin JOIN adresse ON adresse_id = adresse.id;</w:t>
            </w:r>
          </w:p>
          <w:p w14:paraId="6D63636D" w14:textId="77777777" w:rsidR="000B5A26" w:rsidRPr="000B5A26" w:rsidRDefault="000B5A26" w:rsidP="000B5A26">
            <w:pPr>
              <w:jc w:val="left"/>
              <w:rPr>
                <w:rFonts w:ascii="Consolas" w:hAnsi="Consolas"/>
                <w:sz w:val="20"/>
                <w:szCs w:val="20"/>
                <w:lang w:val="en-GB"/>
              </w:rPr>
            </w:pPr>
          </w:p>
          <w:p w14:paraId="18EA3C9E" w14:textId="77777777" w:rsidR="000B5A26" w:rsidRPr="000B5A26" w:rsidRDefault="000B5A26" w:rsidP="000B5A26">
            <w:pPr>
              <w:jc w:val="left"/>
              <w:rPr>
                <w:rFonts w:ascii="Consolas" w:hAnsi="Consolas"/>
                <w:sz w:val="20"/>
                <w:szCs w:val="20"/>
              </w:rPr>
            </w:pPr>
            <w:r w:rsidRPr="000B5A26">
              <w:rPr>
                <w:rFonts w:ascii="Consolas" w:hAnsi="Consolas"/>
                <w:sz w:val="20"/>
                <w:szCs w:val="20"/>
              </w:rPr>
              <w:t>################################################################## FOURNISSEUR #</w:t>
            </w:r>
          </w:p>
          <w:p w14:paraId="6D24422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create_fournisseur('Global Food',</w:t>
            </w:r>
            <w:r w:rsidRPr="000B5A26">
              <w:rPr>
                <w:rFonts w:ascii="Consolas" w:hAnsi="Consolas"/>
                <w:sz w:val="20"/>
                <w:szCs w:val="20"/>
              </w:rPr>
              <w:tab/>
              <w:t>'0145686811','client@globalfood.com',</w:t>
            </w:r>
            <w:r w:rsidRPr="000B5A26">
              <w:rPr>
                <w:rFonts w:ascii="Consolas" w:hAnsi="Consolas"/>
                <w:sz w:val="20"/>
                <w:szCs w:val="20"/>
              </w:rPr>
              <w:tab/>
              <w:t>'14',</w:t>
            </w:r>
            <w:r w:rsidRPr="000B5A26">
              <w:rPr>
                <w:rFonts w:ascii="Consolas" w:hAnsi="Consolas"/>
                <w:sz w:val="20"/>
                <w:szCs w:val="20"/>
              </w:rPr>
              <w:tab/>
              <w:t>'rue de Paris',</w:t>
            </w:r>
            <w:r w:rsidRPr="000B5A26">
              <w:rPr>
                <w:rFonts w:ascii="Consolas" w:hAnsi="Consolas"/>
                <w:sz w:val="20"/>
                <w:szCs w:val="20"/>
              </w:rPr>
              <w:tab/>
              <w:t>'RUNGIS','94150', @ID);</w:t>
            </w:r>
          </w:p>
          <w:p w14:paraId="230ABA5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create_fournisseur('Italia Food',</w:t>
            </w:r>
            <w:r w:rsidRPr="000B5A26">
              <w:rPr>
                <w:rFonts w:ascii="Consolas" w:hAnsi="Consolas"/>
                <w:sz w:val="20"/>
                <w:szCs w:val="20"/>
              </w:rPr>
              <w:tab/>
              <w:t>'0181654654','commande@italiafood.com',</w:t>
            </w:r>
            <w:r w:rsidRPr="000B5A26">
              <w:rPr>
                <w:rFonts w:ascii="Consolas" w:hAnsi="Consolas"/>
                <w:sz w:val="20"/>
                <w:szCs w:val="20"/>
              </w:rPr>
              <w:tab/>
              <w:t>'15',</w:t>
            </w:r>
            <w:r w:rsidRPr="000B5A26">
              <w:rPr>
                <w:rFonts w:ascii="Consolas" w:hAnsi="Consolas"/>
                <w:sz w:val="20"/>
                <w:szCs w:val="20"/>
              </w:rPr>
              <w:tab/>
              <w:t>'rue de Paris',</w:t>
            </w:r>
            <w:r w:rsidRPr="000B5A26">
              <w:rPr>
                <w:rFonts w:ascii="Consolas" w:hAnsi="Consolas"/>
                <w:sz w:val="20"/>
                <w:szCs w:val="20"/>
              </w:rPr>
              <w:tab/>
              <w:t>'RUNGIS','94150', @ID);</w:t>
            </w:r>
          </w:p>
          <w:p w14:paraId="6D9AA1D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fournisseur.id,nom,telephone,email,CONCAT(numero,',',voie,',',code,',',ville)  AS adresse FROM fournisseur JOIN adresse ON adresse_id = adresse.id;</w:t>
            </w:r>
          </w:p>
          <w:p w14:paraId="603FD54D" w14:textId="77777777" w:rsidR="000B5A26" w:rsidRPr="000B5A26" w:rsidRDefault="000B5A26" w:rsidP="000B5A26">
            <w:pPr>
              <w:jc w:val="left"/>
              <w:rPr>
                <w:rFonts w:ascii="Consolas" w:hAnsi="Consolas"/>
                <w:sz w:val="20"/>
                <w:szCs w:val="20"/>
              </w:rPr>
            </w:pPr>
          </w:p>
          <w:p w14:paraId="0BE6D24D" w14:textId="77777777" w:rsidR="000B5A26" w:rsidRPr="000B5A26" w:rsidRDefault="000B5A26" w:rsidP="000B5A26">
            <w:pPr>
              <w:jc w:val="left"/>
              <w:rPr>
                <w:rFonts w:ascii="Consolas" w:hAnsi="Consolas"/>
                <w:sz w:val="20"/>
                <w:szCs w:val="20"/>
              </w:rPr>
            </w:pPr>
          </w:p>
          <w:p w14:paraId="311E99F5"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7E051881" w14:textId="77777777" w:rsidR="000B5A26" w:rsidRPr="000B5A26" w:rsidRDefault="000B5A26" w:rsidP="000B5A26">
            <w:pPr>
              <w:jc w:val="left"/>
              <w:rPr>
                <w:rFonts w:ascii="Consolas" w:hAnsi="Consolas"/>
                <w:sz w:val="20"/>
                <w:szCs w:val="20"/>
              </w:rPr>
            </w:pPr>
            <w:r w:rsidRPr="000B5A26">
              <w:rPr>
                <w:rFonts w:ascii="Consolas" w:hAnsi="Consolas"/>
                <w:sz w:val="20"/>
                <w:szCs w:val="20"/>
              </w:rPr>
              <w:t>#                                                             UTILISATEUR DATA #</w:t>
            </w:r>
          </w:p>
          <w:p w14:paraId="2489F82A"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C021AEE" w14:textId="77777777" w:rsidR="000B5A26" w:rsidRPr="000B5A26" w:rsidRDefault="000B5A26" w:rsidP="000B5A26">
            <w:pPr>
              <w:jc w:val="left"/>
              <w:rPr>
                <w:rFonts w:ascii="Consolas" w:hAnsi="Consolas"/>
                <w:sz w:val="20"/>
                <w:szCs w:val="20"/>
              </w:rPr>
            </w:pPr>
          </w:p>
          <w:p w14:paraId="57CFF4BA" w14:textId="77777777" w:rsidR="000B5A26" w:rsidRPr="000B5A26" w:rsidRDefault="000B5A26" w:rsidP="000B5A26">
            <w:pPr>
              <w:jc w:val="left"/>
              <w:rPr>
                <w:rFonts w:ascii="Consolas" w:hAnsi="Consolas"/>
                <w:sz w:val="20"/>
                <w:szCs w:val="20"/>
              </w:rPr>
            </w:pPr>
            <w:r w:rsidRPr="000B5A26">
              <w:rPr>
                <w:rFonts w:ascii="Consolas" w:hAnsi="Consolas"/>
                <w:sz w:val="20"/>
                <w:szCs w:val="20"/>
              </w:rPr>
              <w:t>###################################################################### EMPLOYE #</w:t>
            </w:r>
          </w:p>
          <w:p w14:paraId="5FEC5C5C"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create_employe('Mlle','CASTAFIORE','Bianca','Bianca',SHA1('CASTAFIORE'),1,'Accueil',@ID);</w:t>
            </w:r>
          </w:p>
          <w:p w14:paraId="09A018A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create_employe('M','TINTIN','Milou','Milou',SHA1('TINTIN'),1,'Livreur',@ID);</w:t>
            </w:r>
          </w:p>
          <w:p w14:paraId="5DDD9E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create_employe('M','HADDOCK','Capitaine','Capitaine',SHA1('HADDOCK'),1,'Direction',@ID);</w:t>
            </w:r>
          </w:p>
          <w:p w14:paraId="1A23B3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create_employe('M','ALCAZAR','Général','Général',SHA1('ALCAZAR'),1,'Pizzaiolo',@ID);</w:t>
            </w:r>
          </w:p>
          <w:p w14:paraId="66B6094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create_employe('M','MULLER','Docteur','Docteur',SHA1('MULLER'),1,'Comptable',@ID);</w:t>
            </w:r>
          </w:p>
          <w:p w14:paraId="708DE28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create_employe('M','LAMPION','Séraphin','Séraphin',SHA1('LAMPION'),1,'Manager',@ID);</w:t>
            </w:r>
          </w:p>
          <w:p w14:paraId="0E37F55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create_employe('M','SPONSZ','Colonel','Colonel',SHA1('SPONSZ'),1,'Gestionnaire',@ID);</w:t>
            </w:r>
          </w:p>
          <w:p w14:paraId="13CBC92C" w14:textId="77777777" w:rsidR="000B5A26" w:rsidRPr="000B5A26" w:rsidRDefault="000B5A26" w:rsidP="000B5A26">
            <w:pPr>
              <w:jc w:val="left"/>
              <w:rPr>
                <w:rFonts w:ascii="Consolas" w:hAnsi="Consolas"/>
                <w:sz w:val="20"/>
                <w:szCs w:val="20"/>
                <w:lang w:val="en-GB"/>
              </w:rPr>
            </w:pPr>
          </w:p>
          <w:p w14:paraId="0BF16A2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EXECUTE l_employe;</w:t>
            </w:r>
          </w:p>
          <w:p w14:paraId="4782842E" w14:textId="77777777" w:rsidR="000B5A26" w:rsidRPr="000B5A26" w:rsidRDefault="000B5A26" w:rsidP="000B5A26">
            <w:pPr>
              <w:jc w:val="left"/>
              <w:rPr>
                <w:rFonts w:ascii="Consolas" w:hAnsi="Consolas"/>
                <w:sz w:val="20"/>
                <w:szCs w:val="20"/>
                <w:lang w:val="en-GB"/>
              </w:rPr>
            </w:pPr>
          </w:p>
          <w:p w14:paraId="7515B80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CLIENT #</w:t>
            </w:r>
          </w:p>
          <w:p w14:paraId="5D4173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create_client('M','RACKHAM','Red','Red',SHA1('RACKHAM'),1,'0381565422','red.rackham@gmail.com','1', 'Rue de Naple','Besançon','25000',@ID);</w:t>
            </w:r>
          </w:p>
          <w:p w14:paraId="32F708AD" w14:textId="77777777" w:rsidR="000B5A26" w:rsidRPr="000B5A26" w:rsidRDefault="000B5A26" w:rsidP="000B5A26">
            <w:pPr>
              <w:jc w:val="left"/>
              <w:rPr>
                <w:rFonts w:ascii="Consolas" w:hAnsi="Consolas"/>
                <w:sz w:val="20"/>
                <w:szCs w:val="20"/>
                <w:lang w:val="pt-PT"/>
              </w:rPr>
            </w:pPr>
            <w:r w:rsidRPr="000B5A26">
              <w:rPr>
                <w:rFonts w:ascii="Consolas" w:hAnsi="Consolas"/>
                <w:sz w:val="20"/>
                <w:szCs w:val="20"/>
                <w:lang w:val="pt-PT"/>
              </w:rPr>
              <w:t>CALL create_client('M','DA FIGUEIRA','Oliveira','Oliveira',SHA1('DA FIGUEIRA'),1,'0381565422','oliveira.dafigueira@hotmail.com','10', 'Rue des Frères Mercier','Besançon','25000',@ID);</w:t>
            </w:r>
          </w:p>
          <w:p w14:paraId="4A149F0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create_client('M','WOLF','Frank','Frank',SHA1('WOLF'),2,'0381565422','frank.wolf@orange.fr','7', 'Rue des Grand Bas','Besançon','25000',@ID);</w:t>
            </w:r>
          </w:p>
          <w:p w14:paraId="1425A2A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create_client('M','THOMPSON','Alan','Alan',SHA1('THOMPSON'),2,'0381565422','alan.thompson@red.com','4', 'Rue de la Paix','Besançon','25000',@ID);</w:t>
            </w:r>
          </w:p>
          <w:p w14:paraId="02DD31EB"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create_client('M','DUPON','ThierryAlan','Thierry',SHA1('DUPON'),1,'0381565422','thierry.dupon@belga.be','34', 'Rue de la Résistance','Besançon','25000',@ID);</w:t>
            </w:r>
          </w:p>
          <w:p w14:paraId="7AD0AAA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create_client('M','DUPON','Daniel','Daniel',SHA1('DUPON'),2,'0381565422','daniel.dupon@belga.be','9', 'Rue Battant','Besançon','25000',@ID);</w:t>
            </w:r>
          </w:p>
          <w:p w14:paraId="322FE845" w14:textId="77777777" w:rsidR="000B5A26" w:rsidRPr="000B5A26" w:rsidRDefault="000B5A26" w:rsidP="000B5A26">
            <w:pPr>
              <w:jc w:val="left"/>
              <w:rPr>
                <w:rFonts w:ascii="Consolas" w:hAnsi="Consolas"/>
                <w:sz w:val="20"/>
                <w:szCs w:val="20"/>
                <w:lang w:val="en-GB"/>
              </w:rPr>
            </w:pPr>
          </w:p>
          <w:p w14:paraId="72EE6592" w14:textId="77777777" w:rsidR="000B5A26" w:rsidRPr="000B5A26" w:rsidRDefault="000B5A26" w:rsidP="000B5A26">
            <w:pPr>
              <w:jc w:val="left"/>
              <w:rPr>
                <w:rFonts w:ascii="Consolas" w:hAnsi="Consolas"/>
                <w:sz w:val="20"/>
                <w:szCs w:val="20"/>
              </w:rPr>
            </w:pPr>
            <w:r w:rsidRPr="000B5A26">
              <w:rPr>
                <w:rFonts w:ascii="Consolas" w:hAnsi="Consolas"/>
                <w:sz w:val="20"/>
                <w:szCs w:val="20"/>
              </w:rPr>
              <w:t>EXECUTE l_client;</w:t>
            </w:r>
          </w:p>
          <w:p w14:paraId="3EBB8F52" w14:textId="77777777" w:rsidR="000B5A26" w:rsidRPr="000B5A26" w:rsidRDefault="000B5A26" w:rsidP="000B5A26">
            <w:pPr>
              <w:jc w:val="left"/>
              <w:rPr>
                <w:rFonts w:ascii="Consolas" w:hAnsi="Consolas"/>
                <w:sz w:val="20"/>
                <w:szCs w:val="20"/>
              </w:rPr>
            </w:pPr>
          </w:p>
          <w:p w14:paraId="3C760B3D" w14:textId="77777777" w:rsidR="000B5A26" w:rsidRPr="000B5A26" w:rsidRDefault="000B5A26" w:rsidP="000B5A26">
            <w:pPr>
              <w:jc w:val="left"/>
              <w:rPr>
                <w:rFonts w:ascii="Consolas" w:hAnsi="Consolas"/>
                <w:sz w:val="20"/>
                <w:szCs w:val="20"/>
              </w:rPr>
            </w:pPr>
          </w:p>
          <w:p w14:paraId="179A03D2"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0A914EE8"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PRODUIT DATA #</w:t>
            </w:r>
          </w:p>
          <w:p w14:paraId="038CD5EE"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4CF7AF0D" w14:textId="77777777" w:rsidR="000B5A26" w:rsidRPr="000B5A26" w:rsidRDefault="000B5A26" w:rsidP="000B5A26">
            <w:pPr>
              <w:jc w:val="left"/>
              <w:rPr>
                <w:rFonts w:ascii="Consolas" w:hAnsi="Consolas"/>
                <w:sz w:val="20"/>
                <w:szCs w:val="20"/>
              </w:rPr>
            </w:pPr>
          </w:p>
          <w:p w14:paraId="55036A47" w14:textId="77777777" w:rsidR="000B5A26" w:rsidRPr="000B5A26" w:rsidRDefault="000B5A26" w:rsidP="000B5A26">
            <w:pPr>
              <w:jc w:val="left"/>
              <w:rPr>
                <w:rFonts w:ascii="Consolas" w:hAnsi="Consolas"/>
                <w:sz w:val="20"/>
                <w:szCs w:val="20"/>
              </w:rPr>
            </w:pPr>
            <w:r w:rsidRPr="000B5A26">
              <w:rPr>
                <w:rFonts w:ascii="Consolas" w:hAnsi="Consolas"/>
                <w:sz w:val="20"/>
                <w:szCs w:val="20"/>
              </w:rPr>
              <w:t>################################################################# LES PRODUITS #</w:t>
            </w:r>
          </w:p>
          <w:p w14:paraId="7F10F67D" w14:textId="77777777" w:rsidR="000B5A26" w:rsidRPr="000B5A26" w:rsidRDefault="000B5A26" w:rsidP="000B5A26">
            <w:pPr>
              <w:jc w:val="left"/>
              <w:rPr>
                <w:rFonts w:ascii="Consolas" w:hAnsi="Consolas"/>
                <w:sz w:val="20"/>
                <w:szCs w:val="20"/>
              </w:rPr>
            </w:pPr>
            <w:r w:rsidRPr="000B5A26">
              <w:rPr>
                <w:rFonts w:ascii="Consolas" w:hAnsi="Consolas"/>
                <w:sz w:val="20"/>
                <w:szCs w:val="20"/>
              </w:rPr>
              <w:t># create_produit( IN p_designation,p_categorie,p_fournisseur_id,p_reference,   #</w:t>
            </w:r>
          </w:p>
          <w:p w14:paraId="48CD0B4D" w14:textId="77777777" w:rsidR="000B5A26" w:rsidRPr="000B5A26" w:rsidRDefault="000B5A26" w:rsidP="000B5A26">
            <w:pPr>
              <w:jc w:val="left"/>
              <w:rPr>
                <w:rFonts w:ascii="Consolas" w:hAnsi="Consolas"/>
                <w:sz w:val="20"/>
                <w:szCs w:val="20"/>
              </w:rPr>
            </w:pPr>
            <w:r w:rsidRPr="000B5A26">
              <w:rPr>
                <w:rFonts w:ascii="Consolas" w:hAnsi="Consolas"/>
                <w:sz w:val="20"/>
                <w:szCs w:val="20"/>
              </w:rPr>
              <w:t>#                    p_quantite,p_unite, p_prix_achat_ht, p_prix_vente_ht,     #</w:t>
            </w:r>
          </w:p>
          <w:p w14:paraId="7D376668" w14:textId="77777777" w:rsidR="000B5A26" w:rsidRPr="000B5A26" w:rsidRDefault="000B5A26" w:rsidP="000B5A26">
            <w:pPr>
              <w:jc w:val="left"/>
              <w:rPr>
                <w:rFonts w:ascii="Consolas" w:hAnsi="Consolas"/>
                <w:sz w:val="20"/>
                <w:szCs w:val="20"/>
              </w:rPr>
            </w:pPr>
            <w:r w:rsidRPr="000B5A26">
              <w:rPr>
                <w:rFonts w:ascii="Consolas" w:hAnsi="Consolas"/>
                <w:sz w:val="20"/>
                <w:szCs w:val="20"/>
              </w:rPr>
              <w:t>#                    p_tva_emporte, p_tva_livre, p_formule, p_recette,         #</w:t>
            </w:r>
          </w:p>
          <w:p w14:paraId="51609107" w14:textId="77777777" w:rsidR="000B5A26" w:rsidRPr="000B5A26" w:rsidRDefault="000B5A26" w:rsidP="000B5A26">
            <w:pPr>
              <w:jc w:val="left"/>
              <w:rPr>
                <w:rFonts w:ascii="Consolas" w:hAnsi="Consolas"/>
                <w:sz w:val="20"/>
                <w:szCs w:val="20"/>
              </w:rPr>
            </w:pPr>
            <w:r w:rsidRPr="000B5A26">
              <w:rPr>
                <w:rFonts w:ascii="Consolas" w:hAnsi="Consolas"/>
                <w:sz w:val="20"/>
                <w:szCs w:val="20"/>
              </w:rPr>
              <w:t>#                 OUT p_id INT(10))                                            #</w:t>
            </w:r>
          </w:p>
          <w:p w14:paraId="00A88D18"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5D397323" w14:textId="77777777" w:rsidR="000B5A26" w:rsidRPr="000B5A26" w:rsidRDefault="000B5A26" w:rsidP="000B5A26">
            <w:pPr>
              <w:jc w:val="left"/>
              <w:rPr>
                <w:rFonts w:ascii="Consolas" w:hAnsi="Consolas"/>
                <w:sz w:val="20"/>
                <w:szCs w:val="20"/>
              </w:rPr>
            </w:pPr>
          </w:p>
          <w:p w14:paraId="0002E002" w14:textId="77777777" w:rsidR="000B5A26" w:rsidRPr="000B5A26" w:rsidRDefault="000B5A26" w:rsidP="000B5A26">
            <w:pPr>
              <w:jc w:val="left"/>
              <w:rPr>
                <w:rFonts w:ascii="Consolas" w:hAnsi="Consolas"/>
                <w:sz w:val="20"/>
                <w:szCs w:val="20"/>
              </w:rPr>
            </w:pPr>
            <w:r w:rsidRPr="000B5A26">
              <w:rPr>
                <w:rFonts w:ascii="Consolas" w:hAnsi="Consolas"/>
                <w:sz w:val="20"/>
                <w:szCs w:val="20"/>
              </w:rPr>
              <w:t>######################################################################## SECHE #</w:t>
            </w:r>
          </w:p>
          <w:p w14:paraId="095866F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create_produit('farine de blé T55 - 25Kg','ingrédient',1,'fkjh6546',25.00,'KG',33.40,NULL,0.0,0.0,'farine',NULL,@COMP);</w:t>
            </w:r>
          </w:p>
          <w:p w14:paraId="1F7230E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create_produit('farine de blé T55 - Vrac','vrac',1,'fkjh6546',1.0,'KG',NULL,NULL,0.0,0.0,'farine',NULL,@ING);</w:t>
            </w:r>
          </w:p>
          <w:p w14:paraId="7ACBC1B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add_composant(@COMP,@ING,25.0,'KG');</w:t>
            </w:r>
          </w:p>
          <w:p w14:paraId="75D2A2FA" w14:textId="77777777" w:rsidR="000B5A26" w:rsidRPr="000B5A26" w:rsidRDefault="000B5A26" w:rsidP="000B5A26">
            <w:pPr>
              <w:jc w:val="left"/>
              <w:rPr>
                <w:rFonts w:ascii="Consolas" w:hAnsi="Consolas"/>
                <w:sz w:val="20"/>
                <w:szCs w:val="20"/>
                <w:lang w:val="en-GB"/>
              </w:rPr>
            </w:pPr>
          </w:p>
          <w:p w14:paraId="2CC33E71" w14:textId="77777777" w:rsidR="000B5A26" w:rsidRPr="000B5A26" w:rsidRDefault="000B5A26" w:rsidP="000B5A26">
            <w:pPr>
              <w:jc w:val="left"/>
              <w:rPr>
                <w:rFonts w:ascii="Consolas" w:hAnsi="Consolas"/>
                <w:sz w:val="20"/>
                <w:szCs w:val="20"/>
              </w:rPr>
            </w:pPr>
            <w:r w:rsidRPr="000B5A26">
              <w:rPr>
                <w:rFonts w:ascii="Consolas" w:hAnsi="Consolas"/>
                <w:sz w:val="20"/>
                <w:szCs w:val="20"/>
              </w:rPr>
              <w:t>###################################################################### PRIMEUR #</w:t>
            </w:r>
          </w:p>
          <w:p w14:paraId="593F4500"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create_produit('Champignon pied coupé moyen catégorie 1 - 3Kg','ingrédient',1,'31347',3.00,'KG',14.5,NULL,0.0,0.0,'champignon',NULL,@COMP);</w:t>
            </w:r>
          </w:p>
          <w:p w14:paraId="6B46E39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create_produit('Champignon pied coupé moyen catégorie 1 - Vrac','vrac',1,'31347',1.00,'KG',NULL,NULL,0.0,0.0,'champignon',NULL,@ING);</w:t>
            </w:r>
          </w:p>
          <w:p w14:paraId="199538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add_composant(@COMP,@ING,3.0,'KG');</w:t>
            </w:r>
          </w:p>
          <w:p w14:paraId="0C9E8B5E" w14:textId="77777777" w:rsidR="000B5A26" w:rsidRPr="000B5A26" w:rsidRDefault="000B5A26" w:rsidP="000B5A26">
            <w:pPr>
              <w:jc w:val="left"/>
              <w:rPr>
                <w:rFonts w:ascii="Consolas" w:hAnsi="Consolas"/>
                <w:sz w:val="20"/>
                <w:szCs w:val="20"/>
                <w:lang w:val="en-GB"/>
              </w:rPr>
            </w:pPr>
          </w:p>
          <w:p w14:paraId="3955460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create_produit('Poivron mixte calibre 80/100 catégorie 1 - 4Kg','ingrédient',1,'82657',4.00,'KG',15.00,NULL,0.0,0.0,'poivron',NULL,@COMP);</w:t>
            </w:r>
          </w:p>
          <w:p w14:paraId="176B585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create_produit('Poivron mixte calibre 80/100 catégorie 1 - Vrac','vrac',1,'82657',1.00,'KG',NULL,NULL,0.0,0.0,'poivron',NULL,@ING);</w:t>
            </w:r>
          </w:p>
          <w:p w14:paraId="0C28385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add_composant(@COMP,@ING,4.0,'KG');</w:t>
            </w:r>
          </w:p>
          <w:p w14:paraId="7E05AFA0" w14:textId="77777777" w:rsidR="000B5A26" w:rsidRPr="000B5A26" w:rsidRDefault="000B5A26" w:rsidP="000B5A26">
            <w:pPr>
              <w:jc w:val="left"/>
              <w:rPr>
                <w:rFonts w:ascii="Consolas" w:hAnsi="Consolas"/>
                <w:sz w:val="20"/>
                <w:szCs w:val="20"/>
                <w:lang w:val="en-GB"/>
              </w:rPr>
            </w:pPr>
          </w:p>
          <w:p w14:paraId="3B2F876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create_produit('Tomate ronde calibre 57/67 océanecatégorie extra - 6Kg','ingrédient',1,'93945',6.00,'KG',15.00,NULL,0.0,0.0,'tomate',NULL,@COMP);</w:t>
            </w:r>
          </w:p>
          <w:p w14:paraId="296A8B6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create_produit('Tomate ronde calibre 57/67 océanecatégorie extra - Vrac','vrac',1,'93945',1.0,'KG',NULL,NULL,0.0,0.0,'tomate',NULL,@ING);</w:t>
            </w:r>
          </w:p>
          <w:p w14:paraId="7772DA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add_composant(@COMP,@ING,6.0,'KG');</w:t>
            </w:r>
          </w:p>
          <w:p w14:paraId="0C33DE3A" w14:textId="77777777" w:rsidR="000B5A26" w:rsidRPr="000B5A26" w:rsidRDefault="000B5A26" w:rsidP="000B5A26">
            <w:pPr>
              <w:jc w:val="left"/>
              <w:rPr>
                <w:rFonts w:ascii="Consolas" w:hAnsi="Consolas"/>
                <w:sz w:val="20"/>
                <w:szCs w:val="20"/>
                <w:lang w:val="en-GB"/>
              </w:rPr>
            </w:pPr>
          </w:p>
          <w:p w14:paraId="3CE1063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create_produit('Aubergine calibre 300/400 catégorie 1 - 6Kg','ingrédient',1,'59884',6.00,'KG',20.00,NULL,0.0,0.0,'aubergine',NULL,@COMP);</w:t>
            </w:r>
          </w:p>
          <w:p w14:paraId="1FB7B60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create_produit('Aubergine calibre 300/400 catégorie 1 - Vrac','vrac',1,'59884',1.00,'KG',NULL,NULL,0.0,0.0,'aubergine',NULL,@ING);</w:t>
            </w:r>
          </w:p>
          <w:p w14:paraId="65CF33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add_composant(@COMP,@ING,6.0,'KG');</w:t>
            </w:r>
          </w:p>
          <w:p w14:paraId="58E9A493" w14:textId="77777777" w:rsidR="000B5A26" w:rsidRPr="000B5A26" w:rsidRDefault="000B5A26" w:rsidP="000B5A26">
            <w:pPr>
              <w:jc w:val="left"/>
              <w:rPr>
                <w:rFonts w:ascii="Consolas" w:hAnsi="Consolas"/>
                <w:sz w:val="20"/>
                <w:szCs w:val="20"/>
                <w:lang w:val="en-GB"/>
              </w:rPr>
            </w:pPr>
          </w:p>
          <w:p w14:paraId="165B739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create_produit('Oignon charcutier calibre 70/100 catégorie 1 - 10Kg','ingrédient',1,'702815',10.00,'KG',20.00,NULL,0.0,0.0,'oignon',NULL,@COMP);</w:t>
            </w:r>
          </w:p>
          <w:p w14:paraId="4D6E600A"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create_produit('Oignon charcutier calibre 70/100 catégorie 1 - Vrac','vrac',1,'702815',1.00,'KG',NULL,NULL,0.0,0.0,'oignon',NULL,@ING);</w:t>
            </w:r>
          </w:p>
          <w:p w14:paraId="1E6746F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add_composant(@COMP,@ING,10.0,'KG');</w:t>
            </w:r>
          </w:p>
          <w:p w14:paraId="7B1A1159" w14:textId="77777777" w:rsidR="000B5A26" w:rsidRPr="000B5A26" w:rsidRDefault="000B5A26" w:rsidP="000B5A26">
            <w:pPr>
              <w:jc w:val="left"/>
              <w:rPr>
                <w:rFonts w:ascii="Consolas" w:hAnsi="Consolas"/>
                <w:sz w:val="20"/>
                <w:szCs w:val="20"/>
                <w:lang w:val="en-GB"/>
              </w:rPr>
            </w:pPr>
          </w:p>
          <w:p w14:paraId="32187633" w14:textId="77777777" w:rsidR="000B5A26" w:rsidRPr="000B5A26" w:rsidRDefault="000B5A26" w:rsidP="000B5A26">
            <w:pPr>
              <w:jc w:val="left"/>
              <w:rPr>
                <w:rFonts w:ascii="Consolas" w:hAnsi="Consolas"/>
                <w:sz w:val="20"/>
                <w:szCs w:val="20"/>
              </w:rPr>
            </w:pPr>
            <w:r w:rsidRPr="000B5A26">
              <w:rPr>
                <w:rFonts w:ascii="Consolas" w:hAnsi="Consolas"/>
                <w:sz w:val="20"/>
                <w:szCs w:val="20"/>
              </w:rPr>
              <w:t>#################################################################### BOUCHERIE #</w:t>
            </w:r>
          </w:p>
          <w:p w14:paraId="6F7B478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create_produit('Bacon standard sous vide fumé - 1.5Kg','ingrédient',2,'236179',1.50,'KG',55.00,NULL,0.0,0.0,'porc',NULL,@COMP);</w:t>
            </w:r>
          </w:p>
          <w:p w14:paraId="677437C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create_produit('Bacon standard sous vide fumé - Vrac','vrac',2,'236179',1.0,'KG',NULL,NULL,0.0,0.0,'porc',NULL,@ING);</w:t>
            </w:r>
          </w:p>
          <w:p w14:paraId="708C7B1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add_composant(@COMP,@ING,1.5,'KG');</w:t>
            </w:r>
          </w:p>
          <w:p w14:paraId="585A6111" w14:textId="77777777" w:rsidR="000B5A26" w:rsidRPr="000B5A26" w:rsidRDefault="000B5A26" w:rsidP="000B5A26">
            <w:pPr>
              <w:jc w:val="left"/>
              <w:rPr>
                <w:rFonts w:ascii="Consolas" w:hAnsi="Consolas"/>
                <w:sz w:val="20"/>
                <w:szCs w:val="20"/>
              </w:rPr>
            </w:pPr>
          </w:p>
          <w:p w14:paraId="1E4AA903"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create_produit('Jambon de Vendée à l''ancienne - 3Kg','ingrédient',2,'235440',3.00,'KG',35.00,NULL,0.0,0.0,'porc',NULL,@COMP);</w:t>
            </w:r>
          </w:p>
          <w:p w14:paraId="314297C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create_produit('Jambon de Vendée à l''ancienne - Vrac','vrac',2,'235440',1.0,'KG',NULL,NULL,0.0,0.0,'porc',NULL,@ING);</w:t>
            </w:r>
          </w:p>
          <w:p w14:paraId="62C596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add_composant(@COMP,@ING,3.0,'KG');</w:t>
            </w:r>
          </w:p>
          <w:p w14:paraId="51229AE6" w14:textId="77777777" w:rsidR="000B5A26" w:rsidRPr="000B5A26" w:rsidRDefault="000B5A26" w:rsidP="000B5A26">
            <w:pPr>
              <w:jc w:val="left"/>
              <w:rPr>
                <w:rFonts w:ascii="Consolas" w:hAnsi="Consolas"/>
                <w:sz w:val="20"/>
                <w:szCs w:val="20"/>
                <w:lang w:val="en-GB"/>
              </w:rPr>
            </w:pPr>
          </w:p>
          <w:p w14:paraId="379D4E7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create_produit('Pepperoni - 1.8Kg','ingrédient',2,'157623',1.8,'KG',35.00,NULL,0.0,0.0,'porc',NULL,@COMP);</w:t>
            </w:r>
          </w:p>
          <w:p w14:paraId="28D8B83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create_produit('Pepperoni - Vrac','vrac',2,'157623',1.0,'KG',NULL,NULL,0.0,0.0,'porc',NULL,@ING);</w:t>
            </w:r>
          </w:p>
          <w:p w14:paraId="1D203F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add_composant(@COMP,@ING,1.8,'KG');</w:t>
            </w:r>
          </w:p>
          <w:p w14:paraId="7943D294" w14:textId="77777777" w:rsidR="000B5A26" w:rsidRPr="000B5A26" w:rsidRDefault="000B5A26" w:rsidP="000B5A26">
            <w:pPr>
              <w:jc w:val="left"/>
              <w:rPr>
                <w:rFonts w:ascii="Consolas" w:hAnsi="Consolas"/>
                <w:sz w:val="20"/>
                <w:szCs w:val="20"/>
                <w:lang w:val="en-GB"/>
              </w:rPr>
            </w:pPr>
          </w:p>
          <w:p w14:paraId="39F279C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create_produit('Chorizo fort - 1.8Kg','ingrédient',2,'157623',1.8,'KG',35.00,NULL,0.0,0.0,'porc',NULL,@COMP);</w:t>
            </w:r>
          </w:p>
          <w:p w14:paraId="263633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create_produit('Chorizo fort - Vrac','vrac',2,'157623',1.0,'KG',NULL,NULL,0.0,0.0,'porc',NULL,@ING);</w:t>
            </w:r>
          </w:p>
          <w:p w14:paraId="086BA3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add_composant(@COMP,@ING,1.8,'KG');</w:t>
            </w:r>
          </w:p>
          <w:p w14:paraId="24794234" w14:textId="77777777" w:rsidR="000B5A26" w:rsidRPr="000B5A26" w:rsidRDefault="000B5A26" w:rsidP="000B5A26">
            <w:pPr>
              <w:jc w:val="left"/>
              <w:rPr>
                <w:rFonts w:ascii="Consolas" w:hAnsi="Consolas"/>
                <w:sz w:val="20"/>
                <w:szCs w:val="20"/>
                <w:lang w:val="en-GB"/>
              </w:rPr>
            </w:pPr>
          </w:p>
          <w:p w14:paraId="5AED8939" w14:textId="77777777" w:rsidR="000B5A26" w:rsidRPr="000B5A26" w:rsidRDefault="000B5A26" w:rsidP="000B5A26">
            <w:pPr>
              <w:jc w:val="left"/>
              <w:rPr>
                <w:rFonts w:ascii="Consolas" w:hAnsi="Consolas"/>
                <w:sz w:val="20"/>
                <w:szCs w:val="20"/>
              </w:rPr>
            </w:pPr>
            <w:r w:rsidRPr="000B5A26">
              <w:rPr>
                <w:rFonts w:ascii="Consolas" w:hAnsi="Consolas"/>
                <w:sz w:val="20"/>
                <w:szCs w:val="20"/>
              </w:rPr>
              <w:t>######################################################################## MAREE #</w:t>
            </w:r>
          </w:p>
          <w:p w14:paraId="65B642B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create_produit('Saumon sauvage filet sous vide - 5Kg','ingrédient',1,'706424',5.0,'KG',111.10,NULL,0.0,0.0,'poisson',NULL,@COMP);</w:t>
            </w:r>
          </w:p>
          <w:p w14:paraId="1C2A861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create_produit('Saumon sauvage filet sous vide - Vrac','vrac',1,'706424',1.0,'KG',NULL,NULL,0.0,0.0,'poisson',NULL,@ING);</w:t>
            </w:r>
          </w:p>
          <w:p w14:paraId="2666830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45BEAF77" w14:textId="77777777" w:rsidR="000B5A26" w:rsidRPr="000B5A26" w:rsidRDefault="000B5A26" w:rsidP="000B5A26">
            <w:pPr>
              <w:jc w:val="left"/>
              <w:rPr>
                <w:rFonts w:ascii="Consolas" w:hAnsi="Consolas"/>
                <w:sz w:val="20"/>
                <w:szCs w:val="20"/>
                <w:lang w:val="en-GB"/>
              </w:rPr>
            </w:pPr>
          </w:p>
          <w:p w14:paraId="3F5E39FA" w14:textId="77777777" w:rsidR="000B5A26" w:rsidRPr="000B5A26" w:rsidRDefault="000B5A26" w:rsidP="000B5A26">
            <w:pPr>
              <w:jc w:val="left"/>
              <w:rPr>
                <w:rFonts w:ascii="Consolas" w:hAnsi="Consolas"/>
                <w:sz w:val="20"/>
                <w:szCs w:val="20"/>
                <w:lang w:val="en-GB"/>
              </w:rPr>
            </w:pPr>
          </w:p>
          <w:p w14:paraId="1CE30C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CREMERIE #</w:t>
            </w:r>
          </w:p>
          <w:p w14:paraId="4D570AD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create_produit('Oeuf calibre gros fermier - 30U','ingrédient',1,'159123',30,'U',10.1,NULL,0.0,0.0,'oeuf',NULL,@COMP);</w:t>
            </w:r>
          </w:p>
          <w:p w14:paraId="1F46C00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create_produit('Oeuf calibre gros fermier - Vrac','vrac',1,'159123',1,'U',NULL,NULL,0.0,0.0,'oeuf',NULL,@ING);</w:t>
            </w:r>
          </w:p>
          <w:p w14:paraId="7842A1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add_composant(@COMP,@ING,30,'U');</w:t>
            </w:r>
          </w:p>
          <w:p w14:paraId="2F3C1DC6" w14:textId="77777777" w:rsidR="000B5A26" w:rsidRPr="000B5A26" w:rsidRDefault="000B5A26" w:rsidP="000B5A26">
            <w:pPr>
              <w:jc w:val="left"/>
              <w:rPr>
                <w:rFonts w:ascii="Consolas" w:hAnsi="Consolas"/>
                <w:sz w:val="20"/>
                <w:szCs w:val="20"/>
                <w:lang w:val="en-GB"/>
              </w:rPr>
            </w:pPr>
          </w:p>
          <w:p w14:paraId="304F0B79"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create_produit('Lait 1/2 écrémé UHT 1.6% MG brique - 6L','ingrédient',1,'247890',6,'L',0.89,NULL,0.0,0.0,'lait',NULL,@COMP);</w:t>
            </w:r>
          </w:p>
          <w:p w14:paraId="6377F2E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create_produit('Lait 1/2 écrémé UHT 1.6% MG brique - Vrac','vrac',1,'247890',1,'L',NULL,NULL,0.0,0.0,'lait',NULL,@ING);</w:t>
            </w:r>
          </w:p>
          <w:p w14:paraId="0BAF63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6283A486" w14:textId="77777777" w:rsidR="000B5A26" w:rsidRPr="000B5A26" w:rsidRDefault="000B5A26" w:rsidP="000B5A26">
            <w:pPr>
              <w:jc w:val="left"/>
              <w:rPr>
                <w:rFonts w:ascii="Consolas" w:hAnsi="Consolas"/>
                <w:sz w:val="20"/>
                <w:szCs w:val="20"/>
                <w:lang w:val="en-GB"/>
              </w:rPr>
            </w:pPr>
          </w:p>
          <w:p w14:paraId="6F4B9C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create_produit('Crème liquide UHT 30% MG - 6L','ingrédient',1,'246755',6,'L',1.10,NULL,0.0,0.0,'lait',NULL,@COMP);</w:t>
            </w:r>
          </w:p>
          <w:p w14:paraId="42B7CD8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create_produit('Crème liquide UHT 30% MG - Vrac','vrac',1,'246755',1,'L',NULL,NULL,0.0,0.0,'lait',NULL,@ING);</w:t>
            </w:r>
          </w:p>
          <w:p w14:paraId="205382D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3ECF35B1" w14:textId="77777777" w:rsidR="000B5A26" w:rsidRPr="000B5A26" w:rsidRDefault="000B5A26" w:rsidP="000B5A26">
            <w:pPr>
              <w:jc w:val="left"/>
              <w:rPr>
                <w:rFonts w:ascii="Consolas" w:hAnsi="Consolas"/>
                <w:sz w:val="20"/>
                <w:szCs w:val="20"/>
                <w:lang w:val="en-GB"/>
              </w:rPr>
            </w:pPr>
          </w:p>
          <w:p w14:paraId="2E4B9A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create_produit('Sauce tomate - 6L','ingrédient',1,'247890',6,'L',2.59,NULL,0.0,0.0,'tomate,poivre,sel',NULL,@COMP);</w:t>
            </w:r>
          </w:p>
          <w:p w14:paraId="2585FE5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create_produit('Sauce tomate - Vrac','vrac',1,'247890',1,'L',NULL,NULL,0.0,0.0,'tomate,poivre,sel',NULL,@ING);</w:t>
            </w:r>
          </w:p>
          <w:p w14:paraId="207BBB1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add_composant(@COMP,@ING,6.0,'L');</w:t>
            </w:r>
          </w:p>
          <w:p w14:paraId="45C5D0AD" w14:textId="77777777" w:rsidR="000B5A26" w:rsidRPr="000B5A26" w:rsidRDefault="000B5A26" w:rsidP="000B5A26">
            <w:pPr>
              <w:jc w:val="left"/>
              <w:rPr>
                <w:rFonts w:ascii="Consolas" w:hAnsi="Consolas"/>
                <w:sz w:val="20"/>
                <w:szCs w:val="20"/>
                <w:lang w:val="en-GB"/>
              </w:rPr>
            </w:pPr>
          </w:p>
          <w:p w14:paraId="50E35CD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create_produit('Fromage rapé - 5Kg','ingrédient',2,'654654',5.00,'KG',50.00,NULL,0.0,0.0,'fromage',NULL,@COMP);</w:t>
            </w:r>
          </w:p>
          <w:p w14:paraId="3D6D25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create_produit('Fromage rapé - Vrac','vrac',2,'654654',1.0,'KG',NULL,NULL,0.0,0.0,'fromage',NULL,@ING);</w:t>
            </w:r>
          </w:p>
          <w:p w14:paraId="1F31781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47D91DAA" w14:textId="77777777" w:rsidR="000B5A26" w:rsidRPr="000B5A26" w:rsidRDefault="000B5A26" w:rsidP="000B5A26">
            <w:pPr>
              <w:jc w:val="left"/>
              <w:rPr>
                <w:rFonts w:ascii="Consolas" w:hAnsi="Consolas"/>
                <w:sz w:val="20"/>
                <w:szCs w:val="20"/>
                <w:lang w:val="en-GB"/>
              </w:rPr>
            </w:pPr>
          </w:p>
          <w:p w14:paraId="6F53E0A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create_produit('Mozzarella - 5Kg','ingrédient',2,'78989',5.00,'KG',80.00,NULL,0.0,0.0,'fromage',NULL,@COMP);</w:t>
            </w:r>
          </w:p>
          <w:p w14:paraId="7FDDE4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create_produit('Mozzarella - Vrac','vrac',2,'78989',1.0,'KG',NULL,NULL,0.0,0.0,'fromage',NULL,@ING);</w:t>
            </w:r>
          </w:p>
          <w:p w14:paraId="7E8B0C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add_composant(@COMP,@ING,5.0,'KG');</w:t>
            </w:r>
          </w:p>
          <w:p w14:paraId="375BFD9D" w14:textId="77777777" w:rsidR="000B5A26" w:rsidRPr="000B5A26" w:rsidRDefault="000B5A26" w:rsidP="000B5A26">
            <w:pPr>
              <w:jc w:val="left"/>
              <w:rPr>
                <w:rFonts w:ascii="Consolas" w:hAnsi="Consolas"/>
                <w:sz w:val="20"/>
                <w:szCs w:val="20"/>
                <w:lang w:val="en-GB"/>
              </w:rPr>
            </w:pPr>
          </w:p>
          <w:p w14:paraId="5F1D447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create_produit('Chèvre - 2Kg','ingrédient',2,'78989',2.00,'KG',40.00,NULL,0.0,0.0,'fromage',NULL,@COMP);</w:t>
            </w:r>
          </w:p>
          <w:p w14:paraId="00D8F1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create_produit('Chèvre - Vrac','vrac',2,'78989',1.0,'KG',NULL,NULL,0.0,0.0,'fromage',NULL,@ING);</w:t>
            </w:r>
          </w:p>
          <w:p w14:paraId="1DB025A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add_composant(@COMP,@ING,2.0,'KG');</w:t>
            </w:r>
          </w:p>
          <w:p w14:paraId="09A01E61" w14:textId="77777777" w:rsidR="000B5A26" w:rsidRPr="000B5A26" w:rsidRDefault="000B5A26" w:rsidP="000B5A26">
            <w:pPr>
              <w:jc w:val="left"/>
              <w:rPr>
                <w:rFonts w:ascii="Consolas" w:hAnsi="Consolas"/>
                <w:sz w:val="20"/>
                <w:szCs w:val="20"/>
                <w:lang w:val="en-GB"/>
              </w:rPr>
            </w:pPr>
          </w:p>
          <w:p w14:paraId="5EBA378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create_produit('Fourme d''Amber AOP - 2Kg','ingrédient',2,'78989',2.00,'KG',40.00,NULL,0.0,0.0,'fromage',NULL,@COMP);</w:t>
            </w:r>
          </w:p>
          <w:p w14:paraId="28F044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create_produit('Fourme d''Amber AOP - Vrac','vrac',2,'78989',1.0,'KG',NULL,NULL,0.0,0.0,'fromage',NULL,@ING);</w:t>
            </w:r>
          </w:p>
          <w:p w14:paraId="2477B2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add_composant(@COMP,@ING,2.0,'KG');</w:t>
            </w:r>
          </w:p>
          <w:p w14:paraId="1EFB6182" w14:textId="77777777" w:rsidR="000B5A26" w:rsidRPr="000B5A26" w:rsidRDefault="000B5A26" w:rsidP="000B5A26">
            <w:pPr>
              <w:jc w:val="left"/>
              <w:rPr>
                <w:rFonts w:ascii="Consolas" w:hAnsi="Consolas"/>
                <w:sz w:val="20"/>
                <w:szCs w:val="20"/>
                <w:lang w:val="en-GB"/>
              </w:rPr>
            </w:pPr>
          </w:p>
          <w:p w14:paraId="2CD8870D" w14:textId="77777777" w:rsidR="000B5A26" w:rsidRPr="000B5A26" w:rsidRDefault="000B5A26" w:rsidP="000B5A26">
            <w:pPr>
              <w:jc w:val="left"/>
              <w:rPr>
                <w:rFonts w:ascii="Consolas" w:hAnsi="Consolas"/>
                <w:sz w:val="20"/>
                <w:szCs w:val="20"/>
              </w:rPr>
            </w:pPr>
            <w:r w:rsidRPr="000B5A26">
              <w:rPr>
                <w:rFonts w:ascii="Consolas" w:hAnsi="Consolas"/>
                <w:sz w:val="20"/>
                <w:szCs w:val="20"/>
              </w:rPr>
              <w:t>################################################################# LES BOISSONS #</w:t>
            </w:r>
          </w:p>
          <w:p w14:paraId="09C1DADD"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create_produit('Eau plate - 50cl/24','pack',1,'65465',24,'U',NULL,NULL,0.0,0.0,'eau',NULL,@COMP);</w:t>
            </w:r>
          </w:p>
          <w:p w14:paraId="6CF5FB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plate - 50cl/1','boisson',1,'65465',1,'U',NULL,1.8,5.5,10.0,'eau',NULL,@ING);</w:t>
            </w:r>
          </w:p>
          <w:p w14:paraId="33B6502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742CBA68" w14:textId="77777777" w:rsidR="000B5A26" w:rsidRPr="000B5A26" w:rsidRDefault="000B5A26" w:rsidP="000B5A26">
            <w:pPr>
              <w:jc w:val="left"/>
              <w:rPr>
                <w:rFonts w:ascii="Consolas" w:hAnsi="Consolas"/>
                <w:sz w:val="20"/>
                <w:szCs w:val="20"/>
                <w:lang w:val="en-GB"/>
              </w:rPr>
            </w:pPr>
          </w:p>
          <w:p w14:paraId="72F81F5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gazeuze - 50cl/24','pack',1,'654898',1,'U',NULL,NULL,0.0,0.0,'eau',NULL,@COMP);</w:t>
            </w:r>
          </w:p>
          <w:p w14:paraId="33D82F1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create_produit('Eau gazeuze - 50cl/1','boisson',1,'654898',1,'U',NULL,1.8,5.5,10.0,'eau',NULL,@ING);</w:t>
            </w:r>
          </w:p>
          <w:p w14:paraId="07936C6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3DB1BC13" w14:textId="77777777" w:rsidR="000B5A26" w:rsidRPr="000B5A26" w:rsidRDefault="000B5A26" w:rsidP="000B5A26">
            <w:pPr>
              <w:jc w:val="left"/>
              <w:rPr>
                <w:rFonts w:ascii="Consolas" w:hAnsi="Consolas"/>
                <w:sz w:val="20"/>
                <w:szCs w:val="20"/>
                <w:lang w:val="en-GB"/>
              </w:rPr>
            </w:pPr>
          </w:p>
          <w:p w14:paraId="668901E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create_produit('Cola - 33cl/24','pack',1,'654898',1,'U',NULL,NULL,0.0,0.0,NULL,NULL,@COMP);</w:t>
            </w:r>
          </w:p>
          <w:p w14:paraId="311A4B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create_produit('Cola - 33cl/1','boisson',1,'654898',1,'U',NULL,1.8,5.5,10.0,NULL,NULL,@ING);</w:t>
            </w:r>
          </w:p>
          <w:p w14:paraId="58C6357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46FDCDD4" w14:textId="77777777" w:rsidR="000B5A26" w:rsidRPr="000B5A26" w:rsidRDefault="000B5A26" w:rsidP="000B5A26">
            <w:pPr>
              <w:jc w:val="left"/>
              <w:rPr>
                <w:rFonts w:ascii="Consolas" w:hAnsi="Consolas"/>
                <w:sz w:val="20"/>
                <w:szCs w:val="20"/>
                <w:lang w:val="en-GB"/>
              </w:rPr>
            </w:pPr>
          </w:p>
          <w:p w14:paraId="11CE0F5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create_produit('Jus d''orange - 33cl/24','pack',1,'888554',1,'U',NULL,NULL,0.0,0.0,NULL,NULL,@COMP);</w:t>
            </w:r>
          </w:p>
          <w:p w14:paraId="292E4CF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create_produit('Jus d''orange - 33cl/1','boisson',1,'888554',1,'U',NULL,1.8,5.5,10.0,NULL,NULL,@ING);</w:t>
            </w:r>
          </w:p>
          <w:p w14:paraId="704BCF4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275C13C4" w14:textId="77777777" w:rsidR="000B5A26" w:rsidRPr="000B5A26" w:rsidRDefault="000B5A26" w:rsidP="000B5A26">
            <w:pPr>
              <w:jc w:val="left"/>
              <w:rPr>
                <w:rFonts w:ascii="Consolas" w:hAnsi="Consolas"/>
                <w:sz w:val="20"/>
                <w:szCs w:val="20"/>
                <w:lang w:val="en-GB"/>
              </w:rPr>
            </w:pPr>
          </w:p>
          <w:p w14:paraId="126EFD9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create_produit('Jus de pomme - 33cl/24','pack',1,'644898',1,'U',NULL,NULL,0.0,0.0,NULL,NULL,@COMP);</w:t>
            </w:r>
          </w:p>
          <w:p w14:paraId="4702D32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create_produit('Jus de pomme - 33cl/1','boisson',1,'644898',1,'U',NULL,2.1,5.5,10.0,NULL,NULL,@ING);</w:t>
            </w:r>
          </w:p>
          <w:p w14:paraId="526B8EC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add_composant(@COMP,@ING,24,'U');</w:t>
            </w:r>
          </w:p>
          <w:p w14:paraId="0352568C" w14:textId="77777777" w:rsidR="000B5A26" w:rsidRPr="000B5A26" w:rsidRDefault="000B5A26" w:rsidP="000B5A26">
            <w:pPr>
              <w:jc w:val="left"/>
              <w:rPr>
                <w:rFonts w:ascii="Consolas" w:hAnsi="Consolas"/>
                <w:sz w:val="20"/>
                <w:szCs w:val="20"/>
                <w:lang w:val="en-GB"/>
              </w:rPr>
            </w:pPr>
          </w:p>
          <w:p w14:paraId="08CEE6F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 LES PIZZAS #</w:t>
            </w:r>
          </w:p>
          <w:p w14:paraId="047E7A3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margarita','pizza',1,'Pmargarita',1,'U',NULL,15.3,10.0,10.0,NULL,NULL,@COMP);</w:t>
            </w:r>
          </w:p>
          <w:p w14:paraId="0323E94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13B896FF"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add_composant(@COMP,get_vrac_id('jambon'),0.10,'KG');</w:t>
            </w:r>
          </w:p>
          <w:p w14:paraId="2B85778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3A47D29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7066392D" w14:textId="77777777" w:rsidR="000B5A26" w:rsidRPr="000B5A26" w:rsidRDefault="000B5A26" w:rsidP="000B5A26">
            <w:pPr>
              <w:jc w:val="left"/>
              <w:rPr>
                <w:rFonts w:ascii="Consolas" w:hAnsi="Consolas"/>
                <w:sz w:val="20"/>
                <w:szCs w:val="20"/>
                <w:lang w:val="en-GB"/>
              </w:rPr>
            </w:pPr>
          </w:p>
          <w:p w14:paraId="1CAC632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4 fromages','pizza',1,'P4fromages',1,'U',NULL,13.3,10.0,10.0,NULL,NULL,@COMP);</w:t>
            </w:r>
          </w:p>
          <w:p w14:paraId="1C64363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4B80C986"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add_composant(@COMP,get_vrac_id('Mozzarella'),0.10,'KG');</w:t>
            </w:r>
          </w:p>
          <w:p w14:paraId="26C008F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3024220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add_composant(@COMP,get_vrac_id('Fourme'),0.10,'KG');</w:t>
            </w:r>
          </w:p>
          <w:p w14:paraId="75393E0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add_composant(@COMP,get_vrac_id('Chevre'),0.10,'KG');</w:t>
            </w:r>
          </w:p>
          <w:p w14:paraId="300D7F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10D53CF7" w14:textId="77777777" w:rsidR="000B5A26" w:rsidRPr="000B5A26" w:rsidRDefault="000B5A26" w:rsidP="000B5A26">
            <w:pPr>
              <w:jc w:val="left"/>
              <w:rPr>
                <w:rFonts w:ascii="Consolas" w:hAnsi="Consolas"/>
                <w:sz w:val="20"/>
                <w:szCs w:val="20"/>
                <w:lang w:val="en-GB"/>
              </w:rPr>
            </w:pPr>
          </w:p>
          <w:p w14:paraId="5F90921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create_produit('Pizza extravaganzza','pizza',1,'Pextravag',1,'U',NULL,16.5,10.0,10.0,NULL,NULL,@COMP);</w:t>
            </w:r>
          </w:p>
          <w:p w14:paraId="48426031"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add_composant(@COMP,get_vrac_id('farine'),0.10,'KG');</w:t>
            </w:r>
          </w:p>
          <w:p w14:paraId="357102B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add_composant(@COMP,get_vrac_id('Champignon'),0.05,'KG');</w:t>
            </w:r>
          </w:p>
          <w:p w14:paraId="4B828BF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add_composant(@COMP,get_vrac_id('Poivron'),0.05,'KG');</w:t>
            </w:r>
          </w:p>
          <w:p w14:paraId="6A412A65"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add_composant(@COMP,get_vrac_id('Mozzarella'),0.10,'KG');</w:t>
            </w:r>
          </w:p>
          <w:p w14:paraId="61045B7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add_composant(@COMP,get_vrac_id('Fromage rapé'),0.10,'KG');</w:t>
            </w:r>
          </w:p>
          <w:p w14:paraId="7F35472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add_composant(@COMP,get_vrac_id('Pepperoni'),0.10,'KG');</w:t>
            </w:r>
          </w:p>
          <w:p w14:paraId="39F7B774"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add_composant(@COMP,get_vrac_id('Jambon'),0.10,'KG');</w:t>
            </w:r>
          </w:p>
          <w:p w14:paraId="6F45A299"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add_composant(@COMP,get_vrac_id('Bacon'),0.10,'KG');</w:t>
            </w:r>
          </w:p>
          <w:p w14:paraId="5D7BB00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add_composant(@COMP,get_vrac_id('Sauce tomate'),0.05,'L');</w:t>
            </w:r>
          </w:p>
          <w:p w14:paraId="6D1D04D6" w14:textId="77777777" w:rsidR="000B5A26" w:rsidRPr="000B5A26" w:rsidRDefault="000B5A26" w:rsidP="000B5A26">
            <w:pPr>
              <w:jc w:val="left"/>
              <w:rPr>
                <w:rFonts w:ascii="Consolas" w:hAnsi="Consolas"/>
                <w:sz w:val="20"/>
                <w:szCs w:val="20"/>
                <w:lang w:val="en-GB"/>
              </w:rPr>
            </w:pPr>
          </w:p>
          <w:p w14:paraId="0D4F6F18" w14:textId="77777777" w:rsidR="000B5A26" w:rsidRPr="000B5A26" w:rsidRDefault="000B5A26" w:rsidP="000B5A26">
            <w:pPr>
              <w:jc w:val="left"/>
              <w:rPr>
                <w:rFonts w:ascii="Consolas" w:hAnsi="Consolas"/>
                <w:sz w:val="20"/>
                <w:szCs w:val="20"/>
                <w:lang w:val="en-GB"/>
              </w:rPr>
            </w:pPr>
          </w:p>
          <w:p w14:paraId="3B65AE2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produit;</w:t>
            </w:r>
          </w:p>
          <w:p w14:paraId="46D7F8F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composition;</w:t>
            </w:r>
          </w:p>
          <w:p w14:paraId="66772F4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preparation;</w:t>
            </w:r>
          </w:p>
          <w:p w14:paraId="055D1022"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composant;</w:t>
            </w:r>
          </w:p>
          <w:p w14:paraId="5E40A651" w14:textId="77777777" w:rsidR="000B5A26" w:rsidRPr="000B5A26" w:rsidRDefault="000B5A26" w:rsidP="000B5A26">
            <w:pPr>
              <w:jc w:val="left"/>
              <w:rPr>
                <w:rFonts w:ascii="Consolas" w:hAnsi="Consolas"/>
                <w:sz w:val="20"/>
                <w:szCs w:val="20"/>
                <w:lang w:val="en-GB"/>
              </w:rPr>
            </w:pPr>
          </w:p>
          <w:p w14:paraId="7139539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"Livraison des magasins";</w:t>
            </w:r>
          </w:p>
          <w:p w14:paraId="3F48530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livre_magasin();</w:t>
            </w:r>
          </w:p>
          <w:p w14:paraId="54A5C33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stock;</w:t>
            </w:r>
          </w:p>
          <w:p w14:paraId="1F6FAD53" w14:textId="77777777" w:rsidR="000B5A26" w:rsidRPr="00990C03" w:rsidRDefault="000B5A26" w:rsidP="00AB53A3">
            <w:pPr>
              <w:jc w:val="left"/>
              <w:rPr>
                <w:rFonts w:ascii="Consolas" w:hAnsi="Consolas"/>
                <w:sz w:val="20"/>
                <w:szCs w:val="20"/>
              </w:rPr>
            </w:pPr>
          </w:p>
        </w:tc>
      </w:tr>
    </w:tbl>
    <w:p w14:paraId="636A77F3" w14:textId="77777777" w:rsidR="000B5A26" w:rsidRDefault="000B5A26" w:rsidP="000B5A26">
      <w:pPr>
        <w:jc w:val="left"/>
      </w:pPr>
    </w:p>
    <w:p w14:paraId="0445557C" w14:textId="24081B40" w:rsidR="000B5A26" w:rsidRDefault="000B5A26" w:rsidP="000B5A26">
      <w:pPr>
        <w:jc w:val="left"/>
        <w:rPr>
          <w:lang w:val="en-GB"/>
        </w:rPr>
      </w:pPr>
    </w:p>
    <w:p w14:paraId="660A1D52" w14:textId="4AA8D794" w:rsidR="000B5A26" w:rsidRDefault="000B5A26">
      <w:pPr>
        <w:jc w:val="left"/>
        <w:rPr>
          <w:lang w:val="en-GB"/>
        </w:rPr>
      </w:pPr>
      <w:r>
        <w:rPr>
          <w:lang w:val="en-GB"/>
        </w:rPr>
        <w:br w:type="page"/>
      </w:r>
    </w:p>
    <w:p w14:paraId="72ED33DC" w14:textId="691FC502" w:rsidR="000B5A26" w:rsidRPr="00990C03" w:rsidRDefault="000B5A26" w:rsidP="000B5A26">
      <w:pPr>
        <w:pStyle w:val="Titre2"/>
      </w:pPr>
      <w:r>
        <w:t>Vie d'une commande</w:t>
      </w:r>
      <w:r>
        <w:t>.</w:t>
      </w:r>
    </w:p>
    <w:p w14:paraId="10EB7982" w14:textId="77777777" w:rsidR="000B5A26" w:rsidRDefault="000B5A26" w:rsidP="000B5A26">
      <w:pPr>
        <w:jc w:val="left"/>
      </w:pPr>
    </w:p>
    <w:tbl>
      <w:tblPr>
        <w:tblStyle w:val="Grilledutableau"/>
        <w:tblW w:w="0" w:type="auto"/>
        <w:tblLook w:val="04A0" w:firstRow="1" w:lastRow="0" w:firstColumn="1" w:lastColumn="0" w:noHBand="0" w:noVBand="1"/>
      </w:tblPr>
      <w:tblGrid>
        <w:gridCol w:w="9062"/>
      </w:tblGrid>
      <w:tr w:rsidR="000B5A26" w:rsidRPr="00990C03" w14:paraId="25D4F733" w14:textId="77777777" w:rsidTr="00AB53A3">
        <w:tc>
          <w:tcPr>
            <w:tcW w:w="9062" w:type="dxa"/>
          </w:tcPr>
          <w:p w14:paraId="41643334"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3C0D35EC" w14:textId="77777777" w:rsidR="000B5A26" w:rsidRPr="000B5A26" w:rsidRDefault="000B5A26" w:rsidP="000B5A26">
            <w:pPr>
              <w:jc w:val="left"/>
              <w:rPr>
                <w:rFonts w:ascii="Consolas" w:hAnsi="Consolas"/>
                <w:sz w:val="20"/>
                <w:szCs w:val="20"/>
              </w:rPr>
            </w:pPr>
            <w:r w:rsidRPr="000B5A26">
              <w:rPr>
                <w:rFonts w:ascii="Consolas" w:hAnsi="Consolas"/>
                <w:sz w:val="20"/>
                <w:szCs w:val="20"/>
              </w:rPr>
              <w:t># OC PIZZA                                                DEROULEMENT COMMANDE #</w:t>
            </w:r>
          </w:p>
          <w:p w14:paraId="61DA6504" w14:textId="77777777" w:rsidR="000B5A26" w:rsidRPr="000B5A26" w:rsidRDefault="000B5A26" w:rsidP="000B5A26">
            <w:pPr>
              <w:jc w:val="left"/>
              <w:rPr>
                <w:rFonts w:ascii="Consolas" w:hAnsi="Consolas"/>
                <w:sz w:val="20"/>
                <w:szCs w:val="20"/>
              </w:rPr>
            </w:pPr>
            <w:r w:rsidRPr="000B5A26">
              <w:rPr>
                <w:rFonts w:ascii="Consolas" w:hAnsi="Consolas"/>
                <w:sz w:val="20"/>
                <w:szCs w:val="20"/>
              </w:rPr>
              <w:t>################################################################################</w:t>
            </w:r>
          </w:p>
          <w:p w14:paraId="126232D5" w14:textId="77777777" w:rsidR="000B5A26" w:rsidRPr="000B5A26" w:rsidRDefault="000B5A26" w:rsidP="000B5A26">
            <w:pPr>
              <w:jc w:val="left"/>
              <w:rPr>
                <w:rFonts w:ascii="Consolas" w:hAnsi="Consolas"/>
                <w:sz w:val="20"/>
                <w:szCs w:val="20"/>
              </w:rPr>
            </w:pPr>
          </w:p>
          <w:p w14:paraId="5C44C9D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rempli son panier avec une livraison";</w:t>
            </w:r>
          </w:p>
          <w:p w14:paraId="55FFA98C"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ajoute_panier(8,get_produit_id("Pizza margarita","pizza"),1,TRUE);</w:t>
            </w:r>
          </w:p>
          <w:p w14:paraId="4C18506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ajoute_panier(8,get_produit_id("Pizza margarita","pizza"),1,TRUE);</w:t>
            </w:r>
          </w:p>
          <w:p w14:paraId="5BD1528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ajoute_panier(8,get_produit_id("Cola - 33cl/1","boisson"),1,TRUE);</w:t>
            </w:r>
          </w:p>
          <w:p w14:paraId="0857564B"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ajoute_panier(8,get_produit_id("Eau gazeuze - 50cl/1","boisson"),1,TRUE);</w:t>
            </w:r>
          </w:p>
          <w:p w14:paraId="1996218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8;</w:t>
            </w:r>
          </w:p>
          <w:p w14:paraId="2F9157A4"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8;</w:t>
            </w:r>
          </w:p>
          <w:p w14:paraId="75DC045E" w14:textId="77777777" w:rsidR="000B5A26" w:rsidRPr="000B5A26" w:rsidRDefault="000B5A26" w:rsidP="000B5A26">
            <w:pPr>
              <w:jc w:val="left"/>
              <w:rPr>
                <w:rFonts w:ascii="Consolas" w:hAnsi="Consolas"/>
                <w:sz w:val="20"/>
                <w:szCs w:val="20"/>
              </w:rPr>
            </w:pPr>
          </w:p>
          <w:p w14:paraId="14A0898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enleve un produit et passe en take away";</w:t>
            </w:r>
          </w:p>
          <w:p w14:paraId="6DC8D1C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enleve_panier(8,get_produit_id("margarita","pizza"),1,FALSE);</w:t>
            </w:r>
          </w:p>
          <w:p w14:paraId="4C2512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t>
            </w:r>
          </w:p>
          <w:p w14:paraId="454CCD47"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w:t>
            </w:r>
          </w:p>
          <w:p w14:paraId="2E6BF6DC" w14:textId="77777777" w:rsidR="000B5A26" w:rsidRPr="000B5A26" w:rsidRDefault="000B5A26" w:rsidP="000B5A26">
            <w:pPr>
              <w:jc w:val="left"/>
              <w:rPr>
                <w:rFonts w:ascii="Consolas" w:hAnsi="Consolas"/>
                <w:sz w:val="20"/>
                <w:szCs w:val="20"/>
                <w:lang w:val="en-GB"/>
              </w:rPr>
            </w:pPr>
          </w:p>
          <w:p w14:paraId="7EEA162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ajoute un produit et repasse en livraison";</w:t>
            </w:r>
          </w:p>
          <w:p w14:paraId="756009B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ajoute_panier(8,get_produit_id("4 fromages","pizza"),1,TRUE);</w:t>
            </w:r>
          </w:p>
          <w:p w14:paraId="00628D6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t>
            </w:r>
          </w:p>
          <w:p w14:paraId="5FD65D2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w:t>
            </w:r>
          </w:p>
          <w:p w14:paraId="3DBFE993" w14:textId="77777777" w:rsidR="000B5A26" w:rsidRPr="000B5A26" w:rsidRDefault="000B5A26" w:rsidP="000B5A26">
            <w:pPr>
              <w:jc w:val="left"/>
              <w:rPr>
                <w:rFonts w:ascii="Consolas" w:hAnsi="Consolas"/>
                <w:sz w:val="20"/>
                <w:szCs w:val="20"/>
                <w:lang w:val="en-GB"/>
              </w:rPr>
            </w:pPr>
          </w:p>
          <w:p w14:paraId="067076CF" w14:textId="77777777" w:rsidR="000B5A26" w:rsidRPr="000B5A26" w:rsidRDefault="000B5A26" w:rsidP="000B5A26">
            <w:pPr>
              <w:jc w:val="left"/>
              <w:rPr>
                <w:rFonts w:ascii="Consolas" w:hAnsi="Consolas"/>
                <w:sz w:val="20"/>
                <w:szCs w:val="20"/>
                <w:lang w:val="en-GB"/>
              </w:rPr>
            </w:pPr>
          </w:p>
          <w:p w14:paraId="238AA4D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rempli son panier en take away";</w:t>
            </w:r>
          </w:p>
          <w:p w14:paraId="18E28414"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ajoute_panier(9,get_produit_id("Pizza margarita","pizza"),1,FALSE);</w:t>
            </w:r>
          </w:p>
          <w:p w14:paraId="44F1C10B"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ajoute_panier(9,get_produit_id("Cola - 33cl/1","boisson"),1,FALSE);</w:t>
            </w:r>
          </w:p>
          <w:p w14:paraId="09878B4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w:t>
            </w:r>
          </w:p>
          <w:p w14:paraId="2FF7EDAD"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ligne_de_panier ;</w:t>
            </w:r>
          </w:p>
          <w:p w14:paraId="5565E47B" w14:textId="77777777" w:rsidR="000B5A26" w:rsidRPr="000B5A26" w:rsidRDefault="000B5A26" w:rsidP="000B5A26">
            <w:pPr>
              <w:jc w:val="left"/>
              <w:rPr>
                <w:rFonts w:ascii="Consolas" w:hAnsi="Consolas"/>
                <w:sz w:val="20"/>
                <w:szCs w:val="20"/>
                <w:lang w:val="en-GB"/>
              </w:rPr>
            </w:pPr>
          </w:p>
          <w:p w14:paraId="40FB2C55" w14:textId="77777777" w:rsidR="000B5A26" w:rsidRPr="000B5A26" w:rsidRDefault="000B5A26" w:rsidP="000B5A26">
            <w:pPr>
              <w:jc w:val="left"/>
              <w:rPr>
                <w:rFonts w:ascii="Consolas" w:hAnsi="Consolas"/>
                <w:sz w:val="20"/>
                <w:szCs w:val="20"/>
                <w:lang w:val="en-GB"/>
              </w:rPr>
            </w:pPr>
          </w:p>
          <w:p w14:paraId="7EE0970F"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valide son panier";</w:t>
            </w:r>
          </w:p>
          <w:p w14:paraId="09102705"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valide_commande(8,@ID);</w:t>
            </w:r>
          </w:p>
          <w:p w14:paraId="4BB59500" w14:textId="77777777" w:rsidR="000B5A26" w:rsidRPr="000B5A26" w:rsidRDefault="000B5A26" w:rsidP="000B5A26">
            <w:pPr>
              <w:jc w:val="left"/>
              <w:rPr>
                <w:rFonts w:ascii="Consolas" w:hAnsi="Consolas"/>
                <w:sz w:val="20"/>
                <w:szCs w:val="20"/>
              </w:rPr>
            </w:pPr>
          </w:p>
          <w:p w14:paraId="102204F5"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panier est vide";</w:t>
            </w:r>
          </w:p>
          <w:p w14:paraId="0424EA53"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8;</w:t>
            </w:r>
          </w:p>
          <w:p w14:paraId="173E11E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8;</w:t>
            </w:r>
          </w:p>
          <w:p w14:paraId="4342652C" w14:textId="77777777" w:rsidR="000B5A26" w:rsidRPr="000B5A26" w:rsidRDefault="000B5A26" w:rsidP="000B5A26">
            <w:pPr>
              <w:jc w:val="left"/>
              <w:rPr>
                <w:rFonts w:ascii="Consolas" w:hAnsi="Consolas"/>
                <w:sz w:val="20"/>
                <w:szCs w:val="20"/>
              </w:rPr>
            </w:pPr>
          </w:p>
          <w:p w14:paraId="65302C0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validée non payée et avec le statut En attente";</w:t>
            </w:r>
          </w:p>
          <w:p w14:paraId="04165A6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8;</w:t>
            </w:r>
          </w:p>
          <w:p w14:paraId="68978C1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AS IDC, produit_id AS IDP, quantite AS Quantité, prix_unitaire_ht*(1+taux_tva/100) AS Prix FROM ligne_de_commande WHERE commande_id = @ID;</w:t>
            </w:r>
          </w:p>
          <w:p w14:paraId="18E64AA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reste_du(@ID);</w:t>
            </w:r>
          </w:p>
          <w:p w14:paraId="55CB1C58" w14:textId="77777777" w:rsidR="000B5A26" w:rsidRPr="000B5A26" w:rsidRDefault="000B5A26" w:rsidP="000B5A26">
            <w:pPr>
              <w:jc w:val="left"/>
              <w:rPr>
                <w:rFonts w:ascii="Consolas" w:hAnsi="Consolas"/>
                <w:sz w:val="20"/>
                <w:szCs w:val="20"/>
              </w:rPr>
            </w:pPr>
          </w:p>
          <w:p w14:paraId="6C0B4BD6"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8 effectue le paiement par CB";</w:t>
            </w:r>
          </w:p>
          <w:p w14:paraId="086931DA"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add_paiement_carte_bancaire(@ID,35.42,"ERGQGQD6546",@IDPAIEMENT);</w:t>
            </w:r>
          </w:p>
          <w:p w14:paraId="46AA3B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payée";</w:t>
            </w:r>
          </w:p>
          <w:p w14:paraId="0BB01C4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8;</w:t>
            </w:r>
          </w:p>
          <w:p w14:paraId="7E38DC2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@ID;</w:t>
            </w:r>
          </w:p>
          <w:p w14:paraId="6663A02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reste_du(@ID);</w:t>
            </w:r>
          </w:p>
          <w:p w14:paraId="170326E0" w14:textId="77777777" w:rsidR="000B5A26" w:rsidRPr="000B5A26" w:rsidRDefault="000B5A26" w:rsidP="000B5A26">
            <w:pPr>
              <w:jc w:val="left"/>
              <w:rPr>
                <w:rFonts w:ascii="Consolas" w:hAnsi="Consolas"/>
                <w:sz w:val="20"/>
                <w:szCs w:val="20"/>
              </w:rPr>
            </w:pPr>
          </w:p>
          <w:p w14:paraId="6EF70FC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valide son panier";</w:t>
            </w:r>
          </w:p>
          <w:p w14:paraId="17252C2C"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valide_commande(9, @commande);</w:t>
            </w:r>
          </w:p>
          <w:p w14:paraId="081C5699" w14:textId="77777777" w:rsidR="000B5A26" w:rsidRPr="000B5A26" w:rsidRDefault="000B5A26" w:rsidP="000B5A26">
            <w:pPr>
              <w:jc w:val="left"/>
              <w:rPr>
                <w:rFonts w:ascii="Consolas" w:hAnsi="Consolas"/>
                <w:sz w:val="20"/>
                <w:szCs w:val="20"/>
              </w:rPr>
            </w:pPr>
          </w:p>
          <w:p w14:paraId="4232F16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panier est vide";</w:t>
            </w:r>
          </w:p>
          <w:p w14:paraId="37645470"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SELECT * FROM panier WHERE utilisateur_id = 9;</w:t>
            </w:r>
          </w:p>
          <w:p w14:paraId="1F0819D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 FROM ligne_de_panier WHERE utilisateur_id = 9;</w:t>
            </w:r>
          </w:p>
          <w:p w14:paraId="14D51093" w14:textId="77777777" w:rsidR="000B5A26" w:rsidRPr="000B5A26" w:rsidRDefault="000B5A26" w:rsidP="000B5A26">
            <w:pPr>
              <w:jc w:val="left"/>
              <w:rPr>
                <w:rFonts w:ascii="Consolas" w:hAnsi="Consolas"/>
                <w:sz w:val="20"/>
                <w:szCs w:val="20"/>
              </w:rPr>
            </w:pPr>
          </w:p>
          <w:p w14:paraId="4CE99059"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validée non payée et avec le statut En attente";</w:t>
            </w:r>
          </w:p>
          <w:p w14:paraId="375381F8"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19ADE68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AS IDC, produit_id AS IDP, quantite AS Quantité, prix_unitaire_ht*(1+taux_tva/100) AS Prix FROM ligne_de_commande WHERE commande_id = @commande;</w:t>
            </w:r>
          </w:p>
          <w:p w14:paraId="3F7298C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2A5CA154" w14:textId="77777777" w:rsidR="000B5A26" w:rsidRPr="000B5A26" w:rsidRDefault="000B5A26" w:rsidP="000B5A26">
            <w:pPr>
              <w:jc w:val="left"/>
              <w:rPr>
                <w:rFonts w:ascii="Consolas" w:hAnsi="Consolas"/>
                <w:sz w:val="20"/>
                <w:szCs w:val="20"/>
              </w:rPr>
            </w:pPr>
          </w:p>
          <w:p w14:paraId="3EA5D77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effectue le paiement par Ticket Restaurant";</w:t>
            </w:r>
          </w:p>
          <w:p w14:paraId="7B48337E"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add_paiement_ticket_restaurant(@commande,8.20,"ERGQGQD6546",get_etablissement_id("Pass"),@IDPAIEMENT);</w:t>
            </w:r>
          </w:p>
          <w:p w14:paraId="1BEC5040"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53CF7B3E"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@commande;</w:t>
            </w:r>
          </w:p>
          <w:p w14:paraId="59B7EB1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7FC39F75" w14:textId="77777777" w:rsidR="000B5A26" w:rsidRPr="000B5A26" w:rsidRDefault="000B5A26" w:rsidP="000B5A26">
            <w:pPr>
              <w:jc w:val="left"/>
              <w:rPr>
                <w:rFonts w:ascii="Consolas" w:hAnsi="Consolas"/>
                <w:sz w:val="20"/>
                <w:szCs w:val="20"/>
              </w:rPr>
            </w:pPr>
          </w:p>
          <w:p w14:paraId="0EC9493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"Le client 9 effectue le reste du paiement en espèce";</w:t>
            </w:r>
          </w:p>
          <w:p w14:paraId="5B0B54D8" w14:textId="77777777" w:rsidR="000B5A26" w:rsidRPr="000B5A26" w:rsidRDefault="000B5A26" w:rsidP="000B5A26">
            <w:pPr>
              <w:jc w:val="left"/>
              <w:rPr>
                <w:rFonts w:ascii="Consolas" w:hAnsi="Consolas"/>
                <w:sz w:val="20"/>
                <w:szCs w:val="20"/>
                <w:lang w:val="en-GB"/>
              </w:rPr>
            </w:pPr>
            <w:r w:rsidRPr="000B5A26">
              <w:rPr>
                <w:rFonts w:ascii="Consolas" w:hAnsi="Consolas"/>
                <w:sz w:val="20"/>
                <w:szCs w:val="20"/>
                <w:lang w:val="en-GB"/>
              </w:rPr>
              <w:t>CALL add_paiement_espece(@commande,29,26,@IDPAIEMENT);</w:t>
            </w:r>
          </w:p>
          <w:p w14:paraId="5CC2B856" w14:textId="77777777" w:rsidR="000B5A26" w:rsidRPr="000B5A26" w:rsidRDefault="000B5A26" w:rsidP="000B5A26">
            <w:pPr>
              <w:jc w:val="left"/>
              <w:rPr>
                <w:rFonts w:ascii="Consolas" w:hAnsi="Consolas"/>
                <w:sz w:val="20"/>
                <w:szCs w:val="20"/>
                <w:lang w:val="en-GB"/>
              </w:rPr>
            </w:pPr>
          </w:p>
          <w:p w14:paraId="35269B3A"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"La commande est payée";</w:t>
            </w:r>
          </w:p>
          <w:p w14:paraId="251DCDB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paiement_OK FROM commande WHERE utilisateur_id = 9;</w:t>
            </w:r>
          </w:p>
          <w:p w14:paraId="03690667"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commande_id, paiement_id, montant, type FROM liste_paiement JOIN paiement ON paiement.id = liste_paiement.paiement_id WHERE commande_id = @commande;</w:t>
            </w:r>
          </w:p>
          <w:p w14:paraId="6F273DA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reste_du(@commande);</w:t>
            </w:r>
          </w:p>
          <w:p w14:paraId="4F747419" w14:textId="77777777" w:rsidR="000B5A26" w:rsidRPr="000B5A26" w:rsidRDefault="000B5A26" w:rsidP="000B5A26">
            <w:pPr>
              <w:jc w:val="left"/>
              <w:rPr>
                <w:rFonts w:ascii="Consolas" w:hAnsi="Consolas"/>
                <w:sz w:val="20"/>
                <w:szCs w:val="20"/>
              </w:rPr>
            </w:pPr>
          </w:p>
          <w:p w14:paraId="4196D3D9"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524A13D5" w14:textId="77777777" w:rsidR="000B5A26" w:rsidRPr="000B5A26" w:rsidRDefault="000B5A26" w:rsidP="000B5A26">
            <w:pPr>
              <w:jc w:val="left"/>
              <w:rPr>
                <w:rFonts w:ascii="Consolas" w:hAnsi="Consolas"/>
                <w:sz w:val="20"/>
                <w:szCs w:val="20"/>
              </w:rPr>
            </w:pPr>
          </w:p>
          <w:p w14:paraId="7EE7B0B6"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pizzaiolo_prend_commande(1);</w:t>
            </w:r>
          </w:p>
          <w:p w14:paraId="19732A42"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7228EE6E" w14:textId="77777777" w:rsidR="000B5A26" w:rsidRPr="000B5A26" w:rsidRDefault="000B5A26" w:rsidP="000B5A26">
            <w:pPr>
              <w:jc w:val="left"/>
              <w:rPr>
                <w:rFonts w:ascii="Consolas" w:hAnsi="Consolas"/>
                <w:sz w:val="20"/>
                <w:szCs w:val="20"/>
              </w:rPr>
            </w:pPr>
          </w:p>
          <w:p w14:paraId="274FE49A"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pizzaiolo_termine_commande(1);</w:t>
            </w:r>
          </w:p>
          <w:p w14:paraId="3F01BE7D"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40F59362" w14:textId="77777777" w:rsidR="000B5A26" w:rsidRPr="000B5A26" w:rsidRDefault="000B5A26" w:rsidP="000B5A26">
            <w:pPr>
              <w:jc w:val="left"/>
              <w:rPr>
                <w:rFonts w:ascii="Consolas" w:hAnsi="Consolas"/>
                <w:sz w:val="20"/>
                <w:szCs w:val="20"/>
              </w:rPr>
            </w:pPr>
          </w:p>
          <w:p w14:paraId="2823E581"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pizzaiolo_prend_commande(2);</w:t>
            </w:r>
          </w:p>
          <w:p w14:paraId="0428439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17B65E90" w14:textId="77777777" w:rsidR="000B5A26" w:rsidRPr="000B5A26" w:rsidRDefault="000B5A26" w:rsidP="000B5A26">
            <w:pPr>
              <w:jc w:val="left"/>
              <w:rPr>
                <w:rFonts w:ascii="Consolas" w:hAnsi="Consolas"/>
                <w:sz w:val="20"/>
                <w:szCs w:val="20"/>
              </w:rPr>
            </w:pPr>
          </w:p>
          <w:p w14:paraId="4A567834" w14:textId="77777777" w:rsidR="000B5A26" w:rsidRPr="000B5A26" w:rsidRDefault="000B5A26" w:rsidP="000B5A26">
            <w:pPr>
              <w:jc w:val="left"/>
              <w:rPr>
                <w:rFonts w:ascii="Consolas" w:hAnsi="Consolas"/>
                <w:sz w:val="20"/>
                <w:szCs w:val="20"/>
              </w:rPr>
            </w:pPr>
          </w:p>
          <w:p w14:paraId="724E3E13" w14:textId="77777777" w:rsidR="000B5A26" w:rsidRPr="000B5A26" w:rsidRDefault="000B5A26" w:rsidP="000B5A26">
            <w:pPr>
              <w:jc w:val="left"/>
              <w:rPr>
                <w:rFonts w:ascii="Consolas" w:hAnsi="Consolas"/>
                <w:sz w:val="20"/>
                <w:szCs w:val="20"/>
              </w:rPr>
            </w:pPr>
          </w:p>
          <w:p w14:paraId="3EB06147"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livreur_prend_commande(1);</w:t>
            </w:r>
          </w:p>
          <w:p w14:paraId="0F90BCBC"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3EA526E7" w14:textId="77777777" w:rsidR="000B5A26" w:rsidRPr="000B5A26" w:rsidRDefault="000B5A26" w:rsidP="000B5A26">
            <w:pPr>
              <w:jc w:val="left"/>
              <w:rPr>
                <w:rFonts w:ascii="Consolas" w:hAnsi="Consolas"/>
                <w:sz w:val="20"/>
                <w:szCs w:val="20"/>
              </w:rPr>
            </w:pPr>
          </w:p>
          <w:p w14:paraId="60D24502"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pizzaiolo_termine_commande(2);</w:t>
            </w:r>
          </w:p>
          <w:p w14:paraId="7DAE3670"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1F6B694A" w14:textId="77777777" w:rsidR="000B5A26" w:rsidRPr="000B5A26" w:rsidRDefault="000B5A26" w:rsidP="000B5A26">
            <w:pPr>
              <w:jc w:val="left"/>
              <w:rPr>
                <w:rFonts w:ascii="Consolas" w:hAnsi="Consolas"/>
                <w:sz w:val="20"/>
                <w:szCs w:val="20"/>
              </w:rPr>
            </w:pPr>
          </w:p>
          <w:p w14:paraId="76B3066F"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client_prend_commande(1);</w:t>
            </w:r>
          </w:p>
          <w:p w14:paraId="4D0AC643" w14:textId="77777777" w:rsidR="000B5A26" w:rsidRPr="000B5A26"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p w14:paraId="3164CE95" w14:textId="77777777" w:rsidR="000B5A26" w:rsidRPr="000B5A26" w:rsidRDefault="000B5A26" w:rsidP="000B5A26">
            <w:pPr>
              <w:jc w:val="left"/>
              <w:rPr>
                <w:rFonts w:ascii="Consolas" w:hAnsi="Consolas"/>
                <w:sz w:val="20"/>
                <w:szCs w:val="20"/>
              </w:rPr>
            </w:pPr>
          </w:p>
          <w:p w14:paraId="03560698" w14:textId="77777777" w:rsidR="000B5A26" w:rsidRPr="000B5A26" w:rsidRDefault="000B5A26" w:rsidP="000B5A26">
            <w:pPr>
              <w:jc w:val="left"/>
              <w:rPr>
                <w:rFonts w:ascii="Consolas" w:hAnsi="Consolas"/>
                <w:sz w:val="20"/>
                <w:szCs w:val="20"/>
              </w:rPr>
            </w:pPr>
            <w:r w:rsidRPr="000B5A26">
              <w:rPr>
                <w:rFonts w:ascii="Consolas" w:hAnsi="Consolas"/>
                <w:sz w:val="20"/>
                <w:szCs w:val="20"/>
              </w:rPr>
              <w:t>CALL client_prend_commande(2);</w:t>
            </w:r>
          </w:p>
          <w:p w14:paraId="34A129FF" w14:textId="1647AE3E" w:rsidR="000B5A26" w:rsidRPr="00990C03" w:rsidRDefault="000B5A26" w:rsidP="000B5A26">
            <w:pPr>
              <w:jc w:val="left"/>
              <w:rPr>
                <w:rFonts w:ascii="Consolas" w:hAnsi="Consolas"/>
                <w:sz w:val="20"/>
                <w:szCs w:val="20"/>
              </w:rPr>
            </w:pPr>
            <w:r w:rsidRPr="000B5A26">
              <w:rPr>
                <w:rFonts w:ascii="Consolas" w:hAnsi="Consolas"/>
                <w:sz w:val="20"/>
                <w:szCs w:val="20"/>
              </w:rPr>
              <w:t>SELECT id,utilisateur_id, statut, jour, heure, preparation_delai AS Attente, preparation_duree AS Préparation, livraison_delai AS Finalisation, livraison_duree AS Livraison,paiement_OK FROM commande;</w:t>
            </w:r>
          </w:p>
        </w:tc>
      </w:tr>
    </w:tbl>
    <w:p w14:paraId="761C3804" w14:textId="77777777" w:rsidR="000B5A26" w:rsidRDefault="000B5A26" w:rsidP="000B5A26">
      <w:pPr>
        <w:jc w:val="left"/>
      </w:pPr>
    </w:p>
    <w:p w14:paraId="085E3DEC" w14:textId="77777777" w:rsidR="00990C03" w:rsidRDefault="00990C03" w:rsidP="00990C03">
      <w:pPr>
        <w:jc w:val="left"/>
      </w:pPr>
    </w:p>
    <w:p w14:paraId="25B14EF4" w14:textId="4F29D1C9" w:rsidR="001070A7" w:rsidRDefault="001070A7">
      <w:pPr>
        <w:jc w:val="left"/>
      </w:pPr>
    </w:p>
    <w:p w14:paraId="1261E7CF" w14:textId="189CE88B" w:rsidR="001070A7" w:rsidRDefault="001070A7">
      <w:pPr>
        <w:jc w:val="left"/>
      </w:pPr>
      <w:r>
        <w:br w:type="page"/>
      </w:r>
    </w:p>
    <w:p w14:paraId="269F9FD6" w14:textId="77777777" w:rsidR="0069624E" w:rsidRDefault="00306105" w:rsidP="0069624E">
      <w:pPr>
        <w:pStyle w:val="Titre1"/>
      </w:pPr>
      <w:bookmarkStart w:id="102" w:name="_Toc22056186"/>
      <w:r>
        <w:t>Étude</w:t>
      </w:r>
      <w:r w:rsidR="0069624E">
        <w:t xml:space="preserve"> de déploiement.</w:t>
      </w:r>
      <w:bookmarkEnd w:id="102"/>
    </w:p>
    <w:p w14:paraId="54C3A3DE" w14:textId="77777777" w:rsidR="0069624E" w:rsidRDefault="00306105" w:rsidP="0069624E">
      <w:r>
        <w:t xml:space="preserve">L'étude du déploiement de l'application </w:t>
      </w:r>
      <w:r w:rsidRPr="00DB4A3B">
        <w:rPr>
          <w:b/>
          <w:bCs/>
        </w:rPr>
        <w:t>OC Pizza</w:t>
      </w:r>
      <w:r>
        <w:t xml:space="preserve"> est basée sur </w:t>
      </w:r>
      <w:r w:rsidRPr="00306105">
        <w:rPr>
          <w:b/>
          <w:bCs/>
        </w:rPr>
        <w:t>AWS</w:t>
      </w:r>
      <w:r>
        <w:t xml:space="preserve"> </w:t>
      </w:r>
      <w:r w:rsidRPr="00DB4A3B">
        <w:rPr>
          <w:b/>
          <w:bCs/>
        </w:rPr>
        <w:t>(Amazon Web Service</w:t>
      </w:r>
      <w:r w:rsidR="00632074">
        <w:rPr>
          <w:b/>
          <w:bCs/>
        </w:rPr>
        <w:t>s</w:t>
      </w:r>
      <w:r w:rsidRPr="00DB4A3B">
        <w:rPr>
          <w:b/>
          <w:bCs/>
        </w:rPr>
        <w:t>)</w:t>
      </w:r>
      <w:r>
        <w:t>.</w:t>
      </w:r>
      <w:r w:rsidR="0020087B">
        <w:t xml:space="preserve"> </w:t>
      </w:r>
    </w:p>
    <w:p w14:paraId="70724E4B" w14:textId="77777777" w:rsidR="00DB4A3B" w:rsidRDefault="00DB4A3B" w:rsidP="0069624E"/>
    <w:p w14:paraId="6C327A7F" w14:textId="77777777" w:rsidR="00306105" w:rsidRDefault="00306105" w:rsidP="00306105">
      <w:pPr>
        <w:pStyle w:val="Titre2"/>
      </w:pPr>
      <w:bookmarkStart w:id="103" w:name="_Toc22056187"/>
      <w:r>
        <w:t>La partie utilisateur.</w:t>
      </w:r>
      <w:bookmarkEnd w:id="103"/>
    </w:p>
    <w:p w14:paraId="67923FAA" w14:textId="77777777" w:rsidR="00306105" w:rsidRDefault="00306105" w:rsidP="00306105">
      <w:r>
        <w:t xml:space="preserve">Les utilisateurs doivent pouvoir se connecter au site web </w:t>
      </w:r>
      <w:r w:rsidRPr="00DB4A3B">
        <w:rPr>
          <w:b/>
          <w:bCs/>
        </w:rPr>
        <w:t>OC Pizza</w:t>
      </w:r>
      <w:r>
        <w:t xml:space="preserve"> à partir de n'importe quel navigateur web sur un ordinateur, une tablette ou un smartphone. On doit avoir un site responsive pour s'adapter aux trois résolutions différentes de ces médias.</w:t>
      </w:r>
    </w:p>
    <w:p w14:paraId="70A13B64" w14:textId="77777777" w:rsidR="00C762CC" w:rsidRDefault="00C762CC" w:rsidP="00306105">
      <w:r>
        <w:t>Pour une meilleure intégration avec les smartphones on développera des applicatifs spécifiques</w:t>
      </w:r>
      <w:r w:rsidR="00EC5BCA">
        <w:t>. Surtout pour le livreur qui devra valider la livraison lors de son déplacement chez le client.</w:t>
      </w:r>
    </w:p>
    <w:p w14:paraId="747054F9" w14:textId="77777777" w:rsidR="00306105" w:rsidRDefault="00C762CC" w:rsidP="00C762CC">
      <w:pPr>
        <w:pStyle w:val="Paragraphedeliste"/>
        <w:numPr>
          <w:ilvl w:val="0"/>
          <w:numId w:val="28"/>
        </w:numPr>
      </w:pPr>
      <w:r w:rsidRPr="00DB4A3B">
        <w:rPr>
          <w:b/>
          <w:bCs/>
        </w:rPr>
        <w:t>APK</w:t>
      </w:r>
      <w:r>
        <w:t xml:space="preserve"> pour </w:t>
      </w:r>
      <w:r w:rsidR="00DB4A3B">
        <w:rPr>
          <w:b/>
          <w:bCs/>
        </w:rPr>
        <w:t>A</w:t>
      </w:r>
      <w:r w:rsidRPr="00DB4A3B">
        <w:rPr>
          <w:b/>
          <w:bCs/>
        </w:rPr>
        <w:t>ndroid</w:t>
      </w:r>
      <w:r>
        <w:t>,</w:t>
      </w:r>
    </w:p>
    <w:p w14:paraId="1478D928" w14:textId="77777777" w:rsidR="00C762CC" w:rsidRDefault="00DB4A3B" w:rsidP="00C762CC">
      <w:pPr>
        <w:pStyle w:val="Paragraphedeliste"/>
        <w:numPr>
          <w:ilvl w:val="0"/>
          <w:numId w:val="28"/>
        </w:numPr>
      </w:pPr>
      <w:r>
        <w:rPr>
          <w:b/>
          <w:bCs/>
        </w:rPr>
        <w:t>A</w:t>
      </w:r>
      <w:r w:rsidR="00C762CC" w:rsidRPr="00DB4A3B">
        <w:rPr>
          <w:b/>
          <w:bCs/>
        </w:rPr>
        <w:t>PP</w:t>
      </w:r>
      <w:r w:rsidR="00C762CC">
        <w:t xml:space="preserve"> pour </w:t>
      </w:r>
      <w:r w:rsidR="00C762CC" w:rsidRPr="00DB4A3B">
        <w:rPr>
          <w:b/>
          <w:bCs/>
        </w:rPr>
        <w:t>Apple</w:t>
      </w:r>
      <w:r w:rsidR="00C762CC">
        <w:t>.</w:t>
      </w:r>
    </w:p>
    <w:p w14:paraId="7B2FA161" w14:textId="77777777" w:rsidR="00C762CC" w:rsidRDefault="00C762CC" w:rsidP="00C762CC"/>
    <w:p w14:paraId="6D4EFBE0" w14:textId="77777777" w:rsidR="00C762CC" w:rsidRDefault="00C762CC" w:rsidP="00C762CC">
      <w:pPr>
        <w:pStyle w:val="Titre2"/>
      </w:pPr>
      <w:bookmarkStart w:id="104" w:name="_Toc22056188"/>
      <w:r>
        <w:t>La partie base de données.</w:t>
      </w:r>
      <w:bookmarkEnd w:id="104"/>
    </w:p>
    <w:p w14:paraId="0A21A11C" w14:textId="77777777" w:rsidR="00306105" w:rsidRDefault="00C762CC" w:rsidP="00306105">
      <w:r>
        <w:t xml:space="preserve">La base de données sera hébergée par </w:t>
      </w:r>
      <w:r w:rsidRPr="009132F2">
        <w:rPr>
          <w:b/>
          <w:bCs/>
        </w:rPr>
        <w:t>AWS</w:t>
      </w:r>
      <w:r>
        <w:t xml:space="preserve"> avec </w:t>
      </w:r>
      <w:r w:rsidRPr="009132F2">
        <w:rPr>
          <w:b/>
          <w:bCs/>
        </w:rPr>
        <w:t>Amazon RDS (Relational Database Service)</w:t>
      </w:r>
      <w:r>
        <w:t xml:space="preserve">. Cela permet de gérer facilement la base de données relationnelle dans le cloud avec une grande souplesse d'évolution.  On prendra le mode </w:t>
      </w:r>
      <w:r w:rsidRPr="00AA2D8D">
        <w:rPr>
          <w:b/>
          <w:bCs/>
        </w:rPr>
        <w:t>Multi-AZ</w:t>
      </w:r>
      <w:r>
        <w:t xml:space="preserve"> pour avoir une copie de notre base de données, dans une autre région, synchronisée qui pourra prendre le relai en cas de maintenance ou de défaillance de la base principale.</w:t>
      </w:r>
    </w:p>
    <w:p w14:paraId="472E75D4" w14:textId="77777777" w:rsidR="009132F2" w:rsidRDefault="009132F2">
      <w:pPr>
        <w:jc w:val="left"/>
      </w:pPr>
      <w:r>
        <w:br w:type="page"/>
      </w:r>
    </w:p>
    <w:p w14:paraId="5C6B2ADE" w14:textId="77777777" w:rsidR="00306105" w:rsidRDefault="00306105" w:rsidP="00306105"/>
    <w:p w14:paraId="16587339" w14:textId="77777777" w:rsidR="009132F2" w:rsidRDefault="009132F2" w:rsidP="009132F2">
      <w:pPr>
        <w:pStyle w:val="Titre2"/>
      </w:pPr>
      <w:bookmarkStart w:id="105" w:name="_Toc22056189"/>
      <w:r>
        <w:t>Les services annexes.</w:t>
      </w:r>
      <w:bookmarkEnd w:id="105"/>
    </w:p>
    <w:p w14:paraId="5A490CC0" w14:textId="77777777" w:rsidR="009132F2" w:rsidRDefault="009132F2" w:rsidP="009132F2">
      <w:pPr>
        <w:pStyle w:val="Titre3"/>
      </w:pPr>
      <w:bookmarkStart w:id="106" w:name="_Toc22056190"/>
      <w:r>
        <w:t>Le DNS.</w:t>
      </w:r>
      <w:bookmarkEnd w:id="106"/>
    </w:p>
    <w:p w14:paraId="3F7B00AF" w14:textId="77777777" w:rsidR="00306105" w:rsidRDefault="009132F2" w:rsidP="00306105">
      <w:r>
        <w:t xml:space="preserve">Pour permettre une meilleure connexion des utilisateurs à notre application, on utilise </w:t>
      </w:r>
      <w:r w:rsidRPr="009132F2">
        <w:rPr>
          <w:b/>
          <w:bCs/>
        </w:rPr>
        <w:t>Amazon Route 53</w:t>
      </w:r>
      <w:r>
        <w:t xml:space="preserve"> qui sert de</w:t>
      </w:r>
      <w:r w:rsidRPr="009132F2">
        <w:rPr>
          <w:b/>
          <w:bCs/>
        </w:rPr>
        <w:t xml:space="preserve"> Domain Name Server</w:t>
      </w:r>
      <w:r>
        <w:t xml:space="preserve">. Il converti les adresses </w:t>
      </w:r>
      <w:r w:rsidR="0020087B">
        <w:t xml:space="preserve">nominatives en adresse </w:t>
      </w:r>
      <w:r w:rsidR="0020087B" w:rsidRPr="0020087B">
        <w:rPr>
          <w:b/>
          <w:bCs/>
        </w:rPr>
        <w:t>IP</w:t>
      </w:r>
      <w:r w:rsidR="0020087B">
        <w:t xml:space="preserve">. </w:t>
      </w:r>
      <w:r>
        <w:t xml:space="preserve">En plus de rendre le site web toujours visible par tous le monde, on a la possibilité de modifier à la volée l'adresse </w:t>
      </w:r>
      <w:r w:rsidRPr="0020087B">
        <w:rPr>
          <w:b/>
          <w:bCs/>
        </w:rPr>
        <w:t>IP</w:t>
      </w:r>
      <w:r>
        <w:t xml:space="preserve"> de nos services en toute transparence pour l'utilisateur. </w:t>
      </w:r>
    </w:p>
    <w:p w14:paraId="6CD618BB" w14:textId="77777777" w:rsidR="009132F2" w:rsidRDefault="009132F2" w:rsidP="00306105"/>
    <w:p w14:paraId="6C7FB1FF" w14:textId="77777777" w:rsidR="009132F2" w:rsidRDefault="009132F2" w:rsidP="009132F2">
      <w:pPr>
        <w:pStyle w:val="Titre3"/>
      </w:pPr>
      <w:bookmarkStart w:id="107" w:name="_Toc22056191"/>
      <w:r>
        <w:t>La zone de mémoire cache.</w:t>
      </w:r>
      <w:bookmarkEnd w:id="107"/>
    </w:p>
    <w:p w14:paraId="79DC6B69" w14:textId="77777777" w:rsidR="0020087B" w:rsidRDefault="0020087B" w:rsidP="0020087B">
      <w:r w:rsidRPr="0020087B">
        <w:rPr>
          <w:b/>
          <w:bCs/>
        </w:rPr>
        <w:t>Amazon CloudFront</w:t>
      </w:r>
      <w:r>
        <w:t xml:space="preserve"> est un service web qui accélère la distribution de vos contenus web statiques et dynamiques, tels que des fichiers </w:t>
      </w:r>
      <w:r w:rsidRPr="0020087B">
        <w:rPr>
          <w:b/>
          <w:bCs/>
        </w:rPr>
        <w:t>.html</w:t>
      </w:r>
      <w:r>
        <w:t xml:space="preserve">, </w:t>
      </w:r>
      <w:r w:rsidRPr="0020087B">
        <w:rPr>
          <w:b/>
          <w:bCs/>
        </w:rPr>
        <w:t>.css</w:t>
      </w:r>
      <w:r>
        <w:t xml:space="preserve">, </w:t>
      </w:r>
      <w:r w:rsidRPr="0020087B">
        <w:rPr>
          <w:b/>
          <w:bCs/>
        </w:rPr>
        <w:t>.js</w:t>
      </w:r>
      <w:r>
        <w:t xml:space="preserve">, </w:t>
      </w:r>
      <w:r w:rsidRPr="0020087B">
        <w:rPr>
          <w:b/>
          <w:bCs/>
        </w:rPr>
        <w:t>multimédias</w:t>
      </w:r>
      <w:r>
        <w:t xml:space="preserve"> et </w:t>
      </w:r>
      <w:r w:rsidRPr="0020087B">
        <w:rPr>
          <w:b/>
          <w:bCs/>
        </w:rPr>
        <w:t>image</w:t>
      </w:r>
      <w:r>
        <w:t xml:space="preserve">, à vos utilisateurs. </w:t>
      </w:r>
      <w:r w:rsidRPr="0020087B">
        <w:rPr>
          <w:b/>
          <w:bCs/>
        </w:rPr>
        <w:t>CloudFront</w:t>
      </w:r>
      <w:r>
        <w:t xml:space="preserve"> diffuse votre contenu à travers un réseau mondial de centres de données appelés emplacements périphériques. Lorsqu'un utilisateur demande le contenu que vous proposez avec </w:t>
      </w:r>
      <w:r w:rsidRPr="0020087B">
        <w:rPr>
          <w:b/>
          <w:bCs/>
        </w:rPr>
        <w:t>CloudFront</w:t>
      </w:r>
      <w:r>
        <w:t xml:space="preserve">, il est dirigé vers l'emplacement périphérique qui fournit la latence la plus faible et, par conséquent, le contenu est remis avec les meilleures performances possibles. </w:t>
      </w:r>
    </w:p>
    <w:p w14:paraId="18118B04" w14:textId="77777777" w:rsidR="0020087B" w:rsidRDefault="0020087B" w:rsidP="0020087B">
      <w:r>
        <w:t xml:space="preserve">Si le contenu se trouve déjà dans l'emplacement périphérique avec la plus faible latence, </w:t>
      </w:r>
      <w:r w:rsidRPr="0020087B">
        <w:rPr>
          <w:b/>
          <w:bCs/>
        </w:rPr>
        <w:t>CloudFront</w:t>
      </w:r>
      <w:r>
        <w:t xml:space="preserve"> le remet immédiatement. </w:t>
      </w:r>
    </w:p>
    <w:p w14:paraId="740ED345" w14:textId="77777777" w:rsidR="0020087B" w:rsidRDefault="0020087B" w:rsidP="0020087B">
      <w:r>
        <w:t xml:space="preserve">Si le contenu ne se trouve pas à cet emplacement périphérique, </w:t>
      </w:r>
      <w:r w:rsidRPr="0020087B">
        <w:rPr>
          <w:b/>
          <w:bCs/>
        </w:rPr>
        <w:t>CloudFront</w:t>
      </w:r>
      <w:r>
        <w:t xml:space="preserve"> va le chercher dans un </w:t>
      </w:r>
      <w:r w:rsidRPr="0020087B">
        <w:rPr>
          <w:b/>
          <w:bCs/>
        </w:rPr>
        <w:t>Bucket</w:t>
      </w:r>
      <w:r>
        <w:t xml:space="preserve"> comme </w:t>
      </w:r>
      <w:r w:rsidRPr="0020087B">
        <w:rPr>
          <w:b/>
          <w:bCs/>
        </w:rPr>
        <w:t>Amazon S3</w:t>
      </w:r>
      <w:r>
        <w:t xml:space="preserve"> ou le demande à un serveur </w:t>
      </w:r>
      <w:r w:rsidRPr="0020087B">
        <w:rPr>
          <w:b/>
          <w:bCs/>
        </w:rPr>
        <w:t>HTTPS</w:t>
      </w:r>
      <w:r>
        <w:t xml:space="preserve"> que l'on a identifié comme étant la source originale du contenu de notre application. </w:t>
      </w:r>
    </w:p>
    <w:p w14:paraId="77CBEE75" w14:textId="77777777" w:rsidR="0020087B" w:rsidRDefault="0020087B" w:rsidP="0020087B"/>
    <w:p w14:paraId="6587EA06" w14:textId="77777777" w:rsidR="00AA2D8D" w:rsidRDefault="00AA2D8D" w:rsidP="00AA2D8D">
      <w:pPr>
        <w:pStyle w:val="Titre3"/>
      </w:pPr>
      <w:bookmarkStart w:id="108" w:name="_Toc22056192"/>
      <w:r>
        <w:t>Le stockage des données publiques.</w:t>
      </w:r>
      <w:bookmarkEnd w:id="108"/>
    </w:p>
    <w:p w14:paraId="2A29DB32" w14:textId="77777777" w:rsidR="00AA2D8D" w:rsidRDefault="00AA2D8D" w:rsidP="00AA2D8D">
      <w:r w:rsidRPr="00AA2D8D">
        <w:t>O</w:t>
      </w:r>
      <w:r>
        <w:t xml:space="preserve">n utilise un simple </w:t>
      </w:r>
      <w:r w:rsidRPr="00AA2D8D">
        <w:rPr>
          <w:b/>
          <w:bCs/>
        </w:rPr>
        <w:t>Bucket</w:t>
      </w:r>
      <w:r>
        <w:t xml:space="preserve"> comme </w:t>
      </w:r>
      <w:r w:rsidRPr="00AA2D8D">
        <w:rPr>
          <w:b/>
          <w:bCs/>
        </w:rPr>
        <w:t>Amazon Simple Storage</w:t>
      </w:r>
      <w:r>
        <w:t xml:space="preserve"> </w:t>
      </w:r>
      <w:r w:rsidRPr="00632074">
        <w:rPr>
          <w:b/>
          <w:bCs/>
        </w:rPr>
        <w:t>Service</w:t>
      </w:r>
      <w:r>
        <w:t xml:space="preserve"> pour stocker tous les fichiers de notre site Web qui peuvent être publiques.</w:t>
      </w:r>
      <w:r w:rsidRPr="00AA2D8D">
        <w:t xml:space="preserve"> </w:t>
      </w:r>
      <w:r w:rsidRPr="00AA2D8D">
        <w:rPr>
          <w:b/>
          <w:bCs/>
        </w:rPr>
        <w:t>Amazon S3</w:t>
      </w:r>
      <w:r w:rsidRPr="00AA2D8D">
        <w:t xml:space="preserve"> offre une interface simple de services Web qui permet de stocker et de récupérer n'importe quelle quantité de données, à tout moment, de n'importe où sur le Web. Il permet aux développeurs d'accéder à la même infrastructure de stockage de données hautement évolutive, fiable, rapide, peu coûteuse qu'</w:t>
      </w:r>
      <w:r w:rsidRPr="00AA2D8D">
        <w:rPr>
          <w:b/>
          <w:bCs/>
        </w:rPr>
        <w:t>Amazon</w:t>
      </w:r>
      <w:r w:rsidRPr="00AA2D8D">
        <w:t xml:space="preserve"> utilise pour faire fonctionner son propre réseau mondial de sites. Ce service vise à maximiser les avantages d'échelle et à en faire bénéficier les développeurs.</w:t>
      </w:r>
    </w:p>
    <w:p w14:paraId="22CAE009" w14:textId="77777777" w:rsidR="00AA2D8D" w:rsidRDefault="00AA2D8D" w:rsidP="00AA2D8D"/>
    <w:p w14:paraId="5C018F10" w14:textId="77777777" w:rsidR="00AA2D8D" w:rsidRDefault="00AA2D8D" w:rsidP="00AA2D8D">
      <w:pPr>
        <w:pStyle w:val="Titre3"/>
      </w:pPr>
      <w:bookmarkStart w:id="109" w:name="_Toc22056193"/>
      <w:r>
        <w:t>Gestion de la sécurité.</w:t>
      </w:r>
      <w:bookmarkEnd w:id="109"/>
    </w:p>
    <w:p w14:paraId="42DA31D4" w14:textId="77777777" w:rsidR="00AA2D8D" w:rsidRDefault="00AA2D8D" w:rsidP="00AA2D8D">
      <w:r>
        <w:t xml:space="preserve">Pour exposer les </w:t>
      </w:r>
      <w:r w:rsidRPr="00AA2D8D">
        <w:rPr>
          <w:b/>
          <w:bCs/>
        </w:rPr>
        <w:t>APIs</w:t>
      </w:r>
      <w:r>
        <w:t xml:space="preserve"> </w:t>
      </w:r>
      <w:r w:rsidRPr="00AA2D8D">
        <w:rPr>
          <w:b/>
          <w:bCs/>
        </w:rPr>
        <w:t>REST</w:t>
      </w:r>
      <w:r>
        <w:t xml:space="preserve"> des </w:t>
      </w:r>
      <w:r w:rsidRPr="00AA2D8D">
        <w:rPr>
          <w:b/>
          <w:bCs/>
        </w:rPr>
        <w:t>microservices</w:t>
      </w:r>
      <w:r>
        <w:t xml:space="preserve"> on utilise </w:t>
      </w:r>
      <w:r w:rsidRPr="00AA2D8D">
        <w:rPr>
          <w:b/>
          <w:bCs/>
        </w:rPr>
        <w:t>Amazon</w:t>
      </w:r>
      <w:r>
        <w:t xml:space="preserve"> </w:t>
      </w:r>
      <w:r w:rsidRPr="00AA2D8D">
        <w:rPr>
          <w:b/>
          <w:bCs/>
        </w:rPr>
        <w:t>API Gateway</w:t>
      </w:r>
      <w:r>
        <w:t>.</w:t>
      </w:r>
      <w:r w:rsidRPr="00AA2D8D">
        <w:t xml:space="preserve"> </w:t>
      </w:r>
      <w:r w:rsidRPr="00AA2D8D">
        <w:rPr>
          <w:b/>
          <w:bCs/>
        </w:rPr>
        <w:t>Amazon API Gateway</w:t>
      </w:r>
      <w:r w:rsidRPr="00AA2D8D">
        <w:t xml:space="preserve"> est un service</w:t>
      </w:r>
      <w:r>
        <w:t xml:space="preserve"> qui </w:t>
      </w:r>
      <w:r w:rsidRPr="00AA2D8D">
        <w:t xml:space="preserve">permet de créer, de publier, de maintenir, de surveiller et de sécuriser les </w:t>
      </w:r>
      <w:r w:rsidRPr="00AA2D8D">
        <w:rPr>
          <w:b/>
          <w:bCs/>
        </w:rPr>
        <w:t>API REST</w:t>
      </w:r>
      <w:r w:rsidRPr="00AA2D8D">
        <w:t xml:space="preserve"> à n'importe quelle échelle. Les développeurs </w:t>
      </w:r>
      <w:r w:rsidRPr="00AA2D8D">
        <w:rPr>
          <w:b/>
          <w:bCs/>
        </w:rPr>
        <w:t>d'API</w:t>
      </w:r>
      <w:r w:rsidRPr="00AA2D8D">
        <w:t xml:space="preserve"> peuvent créer des </w:t>
      </w:r>
      <w:r w:rsidRPr="00AA2D8D">
        <w:rPr>
          <w:b/>
          <w:bCs/>
        </w:rPr>
        <w:t>API</w:t>
      </w:r>
      <w:r w:rsidRPr="00AA2D8D">
        <w:t xml:space="preserve"> qui accèdent à </w:t>
      </w:r>
      <w:r w:rsidRPr="00AA2D8D">
        <w:rPr>
          <w:b/>
          <w:bCs/>
        </w:rPr>
        <w:t>AWS</w:t>
      </w:r>
      <w:r w:rsidRPr="00AA2D8D">
        <w:t xml:space="preserve"> ou à d'autres services web, ainsi qu'aux données stockées dans le cloud </w:t>
      </w:r>
      <w:r w:rsidRPr="00AA2D8D">
        <w:rPr>
          <w:b/>
          <w:bCs/>
        </w:rPr>
        <w:t>AWS</w:t>
      </w:r>
      <w:r w:rsidRPr="00AA2D8D">
        <w:t xml:space="preserve">. En tant que développeur </w:t>
      </w:r>
      <w:r w:rsidRPr="00AA2D8D">
        <w:rPr>
          <w:b/>
          <w:bCs/>
        </w:rPr>
        <w:t>d'API API Gateway</w:t>
      </w:r>
      <w:r w:rsidRPr="00AA2D8D">
        <w:t xml:space="preserve">, </w:t>
      </w:r>
      <w:r>
        <w:t>on</w:t>
      </w:r>
      <w:r w:rsidRPr="00AA2D8D">
        <w:t xml:space="preserve"> p</w:t>
      </w:r>
      <w:r>
        <w:t>eut</w:t>
      </w:r>
      <w:r w:rsidRPr="00AA2D8D">
        <w:t xml:space="preserve"> créer des </w:t>
      </w:r>
      <w:r w:rsidRPr="00AA2D8D">
        <w:rPr>
          <w:b/>
          <w:bCs/>
        </w:rPr>
        <w:t>API</w:t>
      </w:r>
      <w:r w:rsidRPr="00AA2D8D">
        <w:t xml:space="preserve"> en vue de les utiliser dans </w:t>
      </w:r>
      <w:r>
        <w:t>nos</w:t>
      </w:r>
      <w:r w:rsidRPr="00AA2D8D">
        <w:t xml:space="preserve"> applications client</w:t>
      </w:r>
      <w:r>
        <w:t xml:space="preserve"> ou celles de</w:t>
      </w:r>
      <w:r w:rsidRPr="00AA2D8D">
        <w:t xml:space="preserve"> développeurs d'applications tiers.</w:t>
      </w:r>
    </w:p>
    <w:p w14:paraId="47B663C3" w14:textId="77777777" w:rsidR="009B623C" w:rsidRDefault="009B623C" w:rsidP="00AA2D8D">
      <w:r w:rsidRPr="009B623C">
        <w:t xml:space="preserve">On couple </w:t>
      </w:r>
      <w:r w:rsidRPr="009B623C">
        <w:rPr>
          <w:b/>
          <w:bCs/>
        </w:rPr>
        <w:t>l'API</w:t>
      </w:r>
      <w:r w:rsidRPr="009B623C">
        <w:t xml:space="preserve"> </w:t>
      </w:r>
      <w:r w:rsidRPr="009B623C">
        <w:rPr>
          <w:b/>
          <w:bCs/>
        </w:rPr>
        <w:t>Gateway</w:t>
      </w:r>
      <w:r w:rsidRPr="009B623C">
        <w:t xml:space="preserve"> avec</w:t>
      </w:r>
      <w:r>
        <w:t xml:space="preserve"> le service </w:t>
      </w:r>
      <w:r w:rsidRPr="009B623C">
        <w:rPr>
          <w:b/>
          <w:bCs/>
        </w:rPr>
        <w:t>Amazon</w:t>
      </w:r>
      <w:r>
        <w:t xml:space="preserve"> </w:t>
      </w:r>
      <w:r w:rsidRPr="009B623C">
        <w:rPr>
          <w:b/>
          <w:bCs/>
        </w:rPr>
        <w:t>Identity</w:t>
      </w:r>
      <w:r>
        <w:t xml:space="preserve"> </w:t>
      </w:r>
      <w:r w:rsidRPr="009B623C">
        <w:rPr>
          <w:b/>
          <w:bCs/>
        </w:rPr>
        <w:t>Access</w:t>
      </w:r>
      <w:r>
        <w:t xml:space="preserve"> </w:t>
      </w:r>
      <w:r w:rsidRPr="009B623C">
        <w:rPr>
          <w:b/>
          <w:bCs/>
        </w:rPr>
        <w:t>Management</w:t>
      </w:r>
      <w:r>
        <w:t xml:space="preserve"> pour garantir la sécurité de notre site web. </w:t>
      </w:r>
      <w:r w:rsidRPr="009B623C">
        <w:rPr>
          <w:b/>
          <w:bCs/>
        </w:rPr>
        <w:t>IAM</w:t>
      </w:r>
      <w:r>
        <w:t xml:space="preserve"> </w:t>
      </w:r>
      <w:r w:rsidRPr="009B623C">
        <w:t xml:space="preserve">contrôle l'accès aux ressources </w:t>
      </w:r>
      <w:r w:rsidRPr="009B623C">
        <w:rPr>
          <w:b/>
          <w:bCs/>
        </w:rPr>
        <w:t>AWS</w:t>
      </w:r>
      <w:r w:rsidRPr="009B623C">
        <w:t xml:space="preserve">. </w:t>
      </w:r>
      <w:r>
        <w:t xml:space="preserve">On </w:t>
      </w:r>
      <w:r w:rsidRPr="009B623C">
        <w:t xml:space="preserve">  utilise </w:t>
      </w:r>
      <w:r w:rsidRPr="009B623C">
        <w:rPr>
          <w:b/>
          <w:bCs/>
        </w:rPr>
        <w:t>IAM</w:t>
      </w:r>
      <w:r w:rsidRPr="009B623C">
        <w:t xml:space="preserve"> pour contrôler les personnes qui s'authentifient et sont autorisées à utiliser les ressources.</w:t>
      </w:r>
    </w:p>
    <w:p w14:paraId="3B1E1033" w14:textId="77777777" w:rsidR="00701347" w:rsidRDefault="00701347" w:rsidP="00AA2D8D"/>
    <w:p w14:paraId="0B603EA3" w14:textId="77777777" w:rsidR="00701347" w:rsidRDefault="00701347" w:rsidP="00AA2D8D"/>
    <w:p w14:paraId="064F98FC" w14:textId="77777777" w:rsidR="00701347" w:rsidRDefault="00701347" w:rsidP="00AA2D8D"/>
    <w:p w14:paraId="36AC9DA4" w14:textId="77777777" w:rsidR="00701347" w:rsidRDefault="00701347" w:rsidP="00AA2D8D"/>
    <w:p w14:paraId="172868DC" w14:textId="77777777" w:rsidR="00701347" w:rsidRPr="009B623C" w:rsidRDefault="00701347" w:rsidP="00AA2D8D"/>
    <w:p w14:paraId="044B6FF4" w14:textId="77777777" w:rsidR="00701347" w:rsidRDefault="00701347">
      <w:pPr>
        <w:jc w:val="left"/>
      </w:pPr>
      <w:r>
        <w:br w:type="page"/>
      </w:r>
    </w:p>
    <w:p w14:paraId="5D12A7AD" w14:textId="77777777" w:rsidR="009B623C" w:rsidRPr="009B623C" w:rsidRDefault="009B623C" w:rsidP="009B623C">
      <w:pPr>
        <w:pStyle w:val="Titre2"/>
      </w:pPr>
      <w:bookmarkStart w:id="110" w:name="_Toc22056194"/>
      <w:r>
        <w:t>Les microservices.</w:t>
      </w:r>
      <w:bookmarkEnd w:id="110"/>
    </w:p>
    <w:p w14:paraId="2FB76EFE" w14:textId="77777777" w:rsidR="00AA2D8D" w:rsidRPr="009B623C" w:rsidRDefault="0039308C" w:rsidP="00AA2D8D">
      <w:r>
        <w:t xml:space="preserve">On a découpé l'application en </w:t>
      </w:r>
      <w:r w:rsidRPr="0039308C">
        <w:rPr>
          <w:b/>
          <w:bCs/>
        </w:rPr>
        <w:t>Microservice</w:t>
      </w:r>
      <w:r>
        <w:t xml:space="preserve"> pour une plus grande simplicité et une facilité à scalabilité pour répondre à l'accroissement de la demande des utilisateurs. Les </w:t>
      </w:r>
      <w:r w:rsidRPr="0039308C">
        <w:rPr>
          <w:b/>
          <w:bCs/>
        </w:rPr>
        <w:t>Microservices</w:t>
      </w:r>
      <w:r>
        <w:t xml:space="preserve"> sont des </w:t>
      </w:r>
      <w:r w:rsidRPr="0039308C">
        <w:rPr>
          <w:b/>
          <w:bCs/>
        </w:rPr>
        <w:t>API REST</w:t>
      </w:r>
      <w:r>
        <w:t xml:space="preserve"> qui sont exposée par </w:t>
      </w:r>
      <w:r w:rsidRPr="0039308C">
        <w:rPr>
          <w:b/>
          <w:bCs/>
        </w:rPr>
        <w:t>l'API Gateway</w:t>
      </w:r>
      <w:r>
        <w:t xml:space="preserve">. Les </w:t>
      </w:r>
      <w:r w:rsidRPr="0039308C">
        <w:rPr>
          <w:b/>
          <w:bCs/>
        </w:rPr>
        <w:t>Microservices</w:t>
      </w:r>
      <w:r>
        <w:t xml:space="preserve"> sont gérés chacun par un </w:t>
      </w:r>
      <w:r w:rsidRPr="0039308C">
        <w:rPr>
          <w:b/>
          <w:bCs/>
        </w:rPr>
        <w:t>Load Balancer</w:t>
      </w:r>
      <w:r>
        <w:t xml:space="preserve"> qui permet de dupliquer l'</w:t>
      </w:r>
      <w:r w:rsidRPr="0039308C">
        <w:rPr>
          <w:b/>
          <w:bCs/>
        </w:rPr>
        <w:t>API REST</w:t>
      </w:r>
      <w:r>
        <w:t>.</w:t>
      </w:r>
    </w:p>
    <w:p w14:paraId="2B29C344" w14:textId="77777777" w:rsidR="00AA2D8D" w:rsidRDefault="0039308C" w:rsidP="00AA2D8D">
      <w:r>
        <w:t xml:space="preserve">Les APIs sont </w:t>
      </w:r>
      <w:r w:rsidR="00A645A6">
        <w:t xml:space="preserve">installées sur des instances </w:t>
      </w:r>
      <w:r w:rsidR="00A645A6" w:rsidRPr="00A645A6">
        <w:rPr>
          <w:b/>
          <w:bCs/>
        </w:rPr>
        <w:t>Amazon EC2 (Elastic Compute Cloud)</w:t>
      </w:r>
      <w:r w:rsidR="00A645A6">
        <w:t xml:space="preserve">. </w:t>
      </w:r>
      <w:r w:rsidR="00A645A6">
        <w:rPr>
          <w:b/>
          <w:bCs/>
        </w:rPr>
        <w:t>Amazon</w:t>
      </w:r>
      <w:r w:rsidR="00A645A6" w:rsidRPr="00A645A6">
        <w:rPr>
          <w:b/>
          <w:bCs/>
        </w:rPr>
        <w:t xml:space="preserve"> EC2</w:t>
      </w:r>
      <w:r w:rsidR="00A645A6">
        <w:t xml:space="preserve"> </w:t>
      </w:r>
      <w:r w:rsidR="00A645A6" w:rsidRPr="00A645A6">
        <w:t xml:space="preserve">offre une capacité de calcul évolutive dans le cloud </w:t>
      </w:r>
      <w:r w:rsidR="00A645A6" w:rsidRPr="00A645A6">
        <w:rPr>
          <w:b/>
          <w:bCs/>
        </w:rPr>
        <w:t>AWS</w:t>
      </w:r>
      <w:r w:rsidR="00A645A6" w:rsidRPr="00A645A6">
        <w:t>. L'utilisation d</w:t>
      </w:r>
      <w:r w:rsidR="00A645A6">
        <w:t>'</w:t>
      </w:r>
      <w:r w:rsidR="00A645A6" w:rsidRPr="00A645A6">
        <w:rPr>
          <w:b/>
          <w:bCs/>
        </w:rPr>
        <w:t>EC2</w:t>
      </w:r>
      <w:r w:rsidR="00A645A6" w:rsidRPr="00A645A6">
        <w:t xml:space="preserve"> dispense d'investir à l'avance dans du matériel et, par conséquent, </w:t>
      </w:r>
      <w:r w:rsidR="00A645A6">
        <w:t>on</w:t>
      </w:r>
      <w:r w:rsidR="00A645A6" w:rsidRPr="00A645A6">
        <w:t xml:space="preserve"> p</w:t>
      </w:r>
      <w:r w:rsidR="00A645A6">
        <w:t>eut</w:t>
      </w:r>
      <w:r w:rsidR="00A645A6" w:rsidRPr="00A645A6">
        <w:t xml:space="preserve"> développer et déployer les applications plus rapidement. </w:t>
      </w:r>
      <w:r w:rsidR="00A645A6">
        <w:t xml:space="preserve">On peut </w:t>
      </w:r>
      <w:r w:rsidR="00A645A6" w:rsidRPr="00A645A6">
        <w:t xml:space="preserve">utiliser </w:t>
      </w:r>
      <w:r w:rsidR="00A645A6" w:rsidRPr="00A645A6">
        <w:rPr>
          <w:b/>
          <w:bCs/>
        </w:rPr>
        <w:t>Amazon EC2</w:t>
      </w:r>
      <w:r w:rsidR="00A645A6" w:rsidRPr="00A645A6">
        <w:t xml:space="preserve"> pour lancer autant de serveurs virtuels que nécessaire, configurer la sécurité et la mise en réseau, et gérer le stockage. </w:t>
      </w:r>
      <w:r w:rsidR="00A645A6">
        <w:t>Il</w:t>
      </w:r>
      <w:r w:rsidR="00A645A6" w:rsidRPr="00A645A6">
        <w:t xml:space="preserve"> permet également de monter ou descendre en puissance rapidement</w:t>
      </w:r>
      <w:r w:rsidR="00A645A6">
        <w:t>,</w:t>
      </w:r>
      <w:r w:rsidR="00A645A6" w:rsidRPr="00A645A6">
        <w:t xml:space="preserve"> </w:t>
      </w:r>
      <w:r w:rsidR="00A645A6">
        <w:t xml:space="preserve">avec les </w:t>
      </w:r>
      <w:r w:rsidR="00A645A6" w:rsidRPr="00A645A6">
        <w:rPr>
          <w:b/>
          <w:bCs/>
        </w:rPr>
        <w:t>Load Balancer</w:t>
      </w:r>
      <w:r w:rsidR="00A645A6">
        <w:t xml:space="preserve">, </w:t>
      </w:r>
      <w:r w:rsidR="00A645A6" w:rsidRPr="00A645A6">
        <w:t>afin de gérer l'évolution des exigences ou des pics de popularité, ce qui permet de réduire la nécessité de prévoir le trafic du serveur.</w:t>
      </w:r>
    </w:p>
    <w:p w14:paraId="7C34DBFE" w14:textId="77777777" w:rsidR="00A645A6" w:rsidRPr="009B623C" w:rsidRDefault="00A645A6" w:rsidP="00AA2D8D">
      <w:r>
        <w:t xml:space="preserve">On utilise </w:t>
      </w:r>
      <w:r w:rsidRPr="00A645A6">
        <w:rPr>
          <w:b/>
          <w:bCs/>
        </w:rPr>
        <w:t>UNIX</w:t>
      </w:r>
      <w:r>
        <w:t xml:space="preserve"> comme système d'exploitation des </w:t>
      </w:r>
      <w:r w:rsidRPr="00A645A6">
        <w:rPr>
          <w:b/>
          <w:bCs/>
        </w:rPr>
        <w:t>EC2</w:t>
      </w:r>
      <w:r>
        <w:t xml:space="preserve"> pour faire fonctionner nos </w:t>
      </w:r>
      <w:r w:rsidRPr="00A645A6">
        <w:rPr>
          <w:b/>
          <w:bCs/>
        </w:rPr>
        <w:t>API</w:t>
      </w:r>
      <w:r>
        <w:t xml:space="preserve">. </w:t>
      </w:r>
    </w:p>
    <w:p w14:paraId="12E8ACBE" w14:textId="77777777" w:rsidR="00AA2D8D" w:rsidRPr="009B623C" w:rsidRDefault="00AA2D8D" w:rsidP="00AA2D8D"/>
    <w:p w14:paraId="0337A61B" w14:textId="77777777" w:rsidR="00306105" w:rsidRPr="009B623C" w:rsidRDefault="00306105" w:rsidP="00AA2D8D">
      <w:pPr>
        <w:pStyle w:val="Titre3"/>
      </w:pPr>
      <w:r w:rsidRPr="009B623C">
        <w:br w:type="page"/>
      </w:r>
    </w:p>
    <w:p w14:paraId="08EC0C50" w14:textId="77777777" w:rsidR="00306105" w:rsidRPr="00306105" w:rsidRDefault="00306105" w:rsidP="00306105">
      <w:pPr>
        <w:pStyle w:val="Titre2"/>
      </w:pPr>
      <w:bookmarkStart w:id="111" w:name="_Toc22056195"/>
      <w:r>
        <w:t>Diagramme de déploiement.</w:t>
      </w:r>
      <w:bookmarkEnd w:id="111"/>
    </w:p>
    <w:p w14:paraId="62A11CE0" w14:textId="121FF148" w:rsidR="00F67B89" w:rsidRDefault="00AD2371" w:rsidP="0069624E">
      <w:r>
        <w:rPr>
          <w:noProof/>
        </w:rPr>
        <w:drawing>
          <wp:inline distT="0" distB="0" distL="0" distR="0" wp14:anchorId="34A4D2E3" wp14:editId="719F94E4">
            <wp:extent cx="5762625" cy="4648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62625" cy="4648200"/>
                    </a:xfrm>
                    <a:prstGeom prst="rect">
                      <a:avLst/>
                    </a:prstGeom>
                    <a:noFill/>
                    <a:ln>
                      <a:noFill/>
                    </a:ln>
                  </pic:spPr>
                </pic:pic>
              </a:graphicData>
            </a:graphic>
          </wp:inline>
        </w:drawing>
      </w:r>
    </w:p>
    <w:p w14:paraId="59DD969B" w14:textId="77777777" w:rsidR="0069624E" w:rsidRDefault="0069624E" w:rsidP="0069624E"/>
    <w:p w14:paraId="24E78FAD" w14:textId="77777777" w:rsidR="0069624E" w:rsidRDefault="0069624E" w:rsidP="0069624E"/>
    <w:p w14:paraId="627FB1BE" w14:textId="77777777" w:rsidR="0069624E" w:rsidRDefault="0069624E">
      <w:pPr>
        <w:jc w:val="left"/>
      </w:pPr>
      <w:r>
        <w:br w:type="page"/>
      </w:r>
    </w:p>
    <w:p w14:paraId="57D2B451" w14:textId="77777777" w:rsidR="0069624E" w:rsidRDefault="0069624E" w:rsidP="0069624E">
      <w:pPr>
        <w:pStyle w:val="Titre1"/>
      </w:pPr>
      <w:bookmarkStart w:id="112" w:name="_Toc22056196"/>
      <w:r>
        <w:t>Le</w:t>
      </w:r>
      <w:r w:rsidR="00EC5BCA">
        <w:t xml:space="preserve">s </w:t>
      </w:r>
      <w:r>
        <w:t>composant</w:t>
      </w:r>
      <w:r w:rsidR="00EC5BCA">
        <w:t>s</w:t>
      </w:r>
      <w:r>
        <w:t>.</w:t>
      </w:r>
      <w:bookmarkEnd w:id="112"/>
    </w:p>
    <w:p w14:paraId="495C6FA7" w14:textId="77777777" w:rsidR="00EC5BCA" w:rsidRDefault="00EC5BCA" w:rsidP="00EC5BCA">
      <w:pPr>
        <w:pStyle w:val="Titre2"/>
      </w:pPr>
      <w:bookmarkStart w:id="113" w:name="_Toc22056197"/>
      <w:r>
        <w:t>La partie client.</w:t>
      </w:r>
      <w:bookmarkEnd w:id="113"/>
    </w:p>
    <w:p w14:paraId="7A34268B" w14:textId="77777777" w:rsidR="0002368D" w:rsidRPr="0002368D" w:rsidRDefault="0002368D" w:rsidP="0002368D">
      <w:pPr>
        <w:pStyle w:val="Titre3"/>
      </w:pPr>
      <w:bookmarkStart w:id="114" w:name="_Toc22056198"/>
      <w:r>
        <w:t>Navigateur web.</w:t>
      </w:r>
      <w:bookmarkEnd w:id="114"/>
    </w:p>
    <w:p w14:paraId="3DB78A46" w14:textId="77777777" w:rsidR="00EC5BCA" w:rsidRDefault="00EC5BCA" w:rsidP="00EC5BCA">
      <w:r>
        <w:t>Le client doit accéder au site web avec la plupart des navigateurs depuis :</w:t>
      </w:r>
    </w:p>
    <w:p w14:paraId="454068EF" w14:textId="77777777" w:rsidR="00EC5BCA" w:rsidRDefault="00EC5BCA" w:rsidP="00EC5BCA">
      <w:pPr>
        <w:pStyle w:val="Paragraphedeliste"/>
        <w:numPr>
          <w:ilvl w:val="0"/>
          <w:numId w:val="29"/>
        </w:numPr>
      </w:pPr>
      <w:r>
        <w:t xml:space="preserve">Un ordinateur sous </w:t>
      </w:r>
      <w:r w:rsidRPr="00EA4657">
        <w:rPr>
          <w:b/>
          <w:bCs/>
        </w:rPr>
        <w:t>Microsoft</w:t>
      </w:r>
      <w:r>
        <w:t xml:space="preserve"> </w:t>
      </w:r>
      <w:r w:rsidRPr="00EA4657">
        <w:rPr>
          <w:b/>
          <w:bCs/>
        </w:rPr>
        <w:t>Windows 10</w:t>
      </w:r>
    </w:p>
    <w:p w14:paraId="530679EE" w14:textId="77777777" w:rsidR="00EC5BCA" w:rsidRDefault="00EC5BCA" w:rsidP="00EC5BCA">
      <w:pPr>
        <w:pStyle w:val="Paragraphedeliste"/>
        <w:numPr>
          <w:ilvl w:val="0"/>
          <w:numId w:val="29"/>
        </w:numPr>
      </w:pPr>
      <w:r>
        <w:t xml:space="preserve">Un ordinateur sous </w:t>
      </w:r>
      <w:r w:rsidRPr="00EA4657">
        <w:rPr>
          <w:b/>
          <w:bCs/>
        </w:rPr>
        <w:t>Apple OS X 10.14.6</w:t>
      </w:r>
    </w:p>
    <w:p w14:paraId="3A8088E3" w14:textId="77777777" w:rsidR="00EC5BCA" w:rsidRDefault="00EC5BCA" w:rsidP="00EC5BCA">
      <w:pPr>
        <w:pStyle w:val="Paragraphedeliste"/>
        <w:numPr>
          <w:ilvl w:val="0"/>
          <w:numId w:val="29"/>
        </w:numPr>
      </w:pPr>
      <w:r>
        <w:t xml:space="preserve">Une tablette sous </w:t>
      </w:r>
      <w:r w:rsidRPr="00EA4657">
        <w:rPr>
          <w:b/>
          <w:bCs/>
        </w:rPr>
        <w:t xml:space="preserve">Apple iOS </w:t>
      </w:r>
      <w:r w:rsidR="0002368D" w:rsidRPr="00EA4657">
        <w:rPr>
          <w:b/>
          <w:bCs/>
        </w:rPr>
        <w:t>11</w:t>
      </w:r>
    </w:p>
    <w:p w14:paraId="701035BE" w14:textId="77777777" w:rsidR="00EC5BCA" w:rsidRDefault="00EC5BCA" w:rsidP="00EC5BCA">
      <w:pPr>
        <w:pStyle w:val="Paragraphedeliste"/>
        <w:numPr>
          <w:ilvl w:val="0"/>
          <w:numId w:val="29"/>
        </w:numPr>
      </w:pPr>
      <w:r>
        <w:t xml:space="preserve">Une tablette sous </w:t>
      </w:r>
      <w:r w:rsidRPr="00EA4657">
        <w:rPr>
          <w:b/>
          <w:bCs/>
        </w:rPr>
        <w:t>Android Nougat 7.1</w:t>
      </w:r>
    </w:p>
    <w:p w14:paraId="38EAAC97" w14:textId="77777777" w:rsidR="00EC5BCA" w:rsidRPr="00EA4657" w:rsidRDefault="00EC5BCA" w:rsidP="00EC5BCA">
      <w:pPr>
        <w:pStyle w:val="Paragraphedeliste"/>
        <w:numPr>
          <w:ilvl w:val="0"/>
          <w:numId w:val="29"/>
        </w:numPr>
        <w:rPr>
          <w:b/>
          <w:bCs/>
        </w:rPr>
      </w:pPr>
      <w:r>
        <w:t xml:space="preserve">Un smartphone sous </w:t>
      </w:r>
      <w:r w:rsidRPr="00EA4657">
        <w:rPr>
          <w:b/>
          <w:bCs/>
        </w:rPr>
        <w:t xml:space="preserve">Apple </w:t>
      </w:r>
      <w:r w:rsidR="0002368D" w:rsidRPr="00EA4657">
        <w:rPr>
          <w:b/>
          <w:bCs/>
        </w:rPr>
        <w:t>i</w:t>
      </w:r>
      <w:r w:rsidRPr="00EA4657">
        <w:rPr>
          <w:b/>
          <w:bCs/>
        </w:rPr>
        <w:t xml:space="preserve">OS </w:t>
      </w:r>
      <w:r w:rsidR="0002368D" w:rsidRPr="00EA4657">
        <w:rPr>
          <w:b/>
          <w:bCs/>
        </w:rPr>
        <w:t>11</w:t>
      </w:r>
    </w:p>
    <w:p w14:paraId="1DEBEC5B" w14:textId="77777777" w:rsidR="00EC5BCA" w:rsidRDefault="00EC5BCA" w:rsidP="00EC5BCA">
      <w:pPr>
        <w:pStyle w:val="Paragraphedeliste"/>
        <w:numPr>
          <w:ilvl w:val="0"/>
          <w:numId w:val="29"/>
        </w:numPr>
      </w:pPr>
      <w:r>
        <w:t xml:space="preserve">Un smartphone sous </w:t>
      </w:r>
      <w:r w:rsidRPr="00EA4657">
        <w:rPr>
          <w:b/>
          <w:bCs/>
        </w:rPr>
        <w:t>Android Nougat 7.1</w:t>
      </w:r>
    </w:p>
    <w:p w14:paraId="7ED72E2E" w14:textId="77777777" w:rsidR="0002368D" w:rsidRDefault="0002368D" w:rsidP="0002368D"/>
    <w:p w14:paraId="201393B9" w14:textId="77777777" w:rsidR="0002368D" w:rsidRDefault="0002368D" w:rsidP="0002368D">
      <w:r>
        <w:t xml:space="preserve">L'application doit être responsive pour s'adapter aux différents écrans. La communication se fait en utilisant le protocole sécurisé </w:t>
      </w:r>
      <w:r w:rsidRPr="00EA4657">
        <w:rPr>
          <w:b/>
          <w:bCs/>
        </w:rPr>
        <w:t>HTTPS</w:t>
      </w:r>
      <w:r>
        <w:t xml:space="preserve"> sur internet.</w:t>
      </w:r>
    </w:p>
    <w:p w14:paraId="2A16E12C" w14:textId="77777777" w:rsidR="0002368D" w:rsidRDefault="0002368D" w:rsidP="0002368D"/>
    <w:p w14:paraId="4AC91AF8" w14:textId="77777777" w:rsidR="0002368D" w:rsidRDefault="0002368D" w:rsidP="0002368D">
      <w:pPr>
        <w:pStyle w:val="Titre3"/>
      </w:pPr>
      <w:bookmarkStart w:id="115" w:name="_Toc22056199"/>
      <w:r>
        <w:t>Applicatif APP/APK.</w:t>
      </w:r>
      <w:bookmarkEnd w:id="115"/>
    </w:p>
    <w:p w14:paraId="201C6899" w14:textId="77777777" w:rsidR="0002368D" w:rsidRDefault="0002368D" w:rsidP="0002368D">
      <w:r>
        <w:t xml:space="preserve">Une application simplifiée sur les deux principaux </w:t>
      </w:r>
      <w:r w:rsidRPr="00EA4657">
        <w:rPr>
          <w:b/>
          <w:bCs/>
        </w:rPr>
        <w:t>OS</w:t>
      </w:r>
      <w:r>
        <w:t xml:space="preserve"> des smartphones permet de mieux répondre aux attentes des clients.</w:t>
      </w:r>
    </w:p>
    <w:p w14:paraId="7CE57A83" w14:textId="77777777" w:rsidR="0002368D" w:rsidRDefault="0002368D" w:rsidP="0002368D">
      <w:pPr>
        <w:pStyle w:val="Paragraphedeliste"/>
        <w:numPr>
          <w:ilvl w:val="0"/>
          <w:numId w:val="29"/>
        </w:numPr>
      </w:pPr>
      <w:r>
        <w:t xml:space="preserve">Une </w:t>
      </w:r>
      <w:r w:rsidRPr="00EA4657">
        <w:rPr>
          <w:b/>
          <w:bCs/>
        </w:rPr>
        <w:t>APP</w:t>
      </w:r>
      <w:r>
        <w:t xml:space="preserve"> pour les smartphones sous </w:t>
      </w:r>
      <w:r w:rsidRPr="00EA4657">
        <w:rPr>
          <w:b/>
          <w:bCs/>
        </w:rPr>
        <w:t>Apple iOS 11</w:t>
      </w:r>
    </w:p>
    <w:p w14:paraId="0A99F7FE" w14:textId="77777777" w:rsidR="0002368D" w:rsidRDefault="0002368D" w:rsidP="0002368D">
      <w:pPr>
        <w:pStyle w:val="Paragraphedeliste"/>
        <w:numPr>
          <w:ilvl w:val="0"/>
          <w:numId w:val="29"/>
        </w:numPr>
      </w:pPr>
      <w:r>
        <w:t xml:space="preserve">Une </w:t>
      </w:r>
      <w:r w:rsidRPr="00EA4657">
        <w:rPr>
          <w:b/>
          <w:bCs/>
        </w:rPr>
        <w:t>APK</w:t>
      </w:r>
      <w:r>
        <w:t xml:space="preserve"> pour les smartphones sous </w:t>
      </w:r>
      <w:r w:rsidRPr="00EA4657">
        <w:rPr>
          <w:b/>
          <w:bCs/>
        </w:rPr>
        <w:t>Android Nougat 7.1</w:t>
      </w:r>
    </w:p>
    <w:p w14:paraId="4FCB7D40" w14:textId="77777777" w:rsidR="0002368D" w:rsidRDefault="0002368D" w:rsidP="0002368D"/>
    <w:p w14:paraId="4C90E002" w14:textId="77777777" w:rsidR="0002368D" w:rsidRDefault="0002368D" w:rsidP="0002368D">
      <w:r>
        <w:t xml:space="preserve">Il faut faire aussi une application </w:t>
      </w:r>
      <w:r w:rsidRPr="00EA4657">
        <w:rPr>
          <w:b/>
          <w:bCs/>
        </w:rPr>
        <w:t>APK</w:t>
      </w:r>
      <w:r>
        <w:t xml:space="preserve"> dédié pour les livreurs sur </w:t>
      </w:r>
      <w:r w:rsidRPr="00EA4657">
        <w:rPr>
          <w:b/>
          <w:bCs/>
        </w:rPr>
        <w:t>Android Nougat 7.1</w:t>
      </w:r>
      <w:r>
        <w:t xml:space="preserve"> pour valider la réception des commandes et le paiement.</w:t>
      </w:r>
    </w:p>
    <w:p w14:paraId="6CEE8BCF" w14:textId="77777777" w:rsidR="0002368D" w:rsidRDefault="0002368D" w:rsidP="0002368D"/>
    <w:p w14:paraId="1676714C" w14:textId="77777777" w:rsidR="0002368D" w:rsidRDefault="0002368D" w:rsidP="0002368D"/>
    <w:p w14:paraId="58E53611" w14:textId="77777777" w:rsidR="0002368D" w:rsidRDefault="0002368D">
      <w:pPr>
        <w:jc w:val="left"/>
      </w:pPr>
      <w:r>
        <w:br w:type="page"/>
      </w:r>
    </w:p>
    <w:p w14:paraId="6C5812A0" w14:textId="77777777" w:rsidR="0002368D" w:rsidRDefault="0002368D" w:rsidP="0002368D">
      <w:pPr>
        <w:pStyle w:val="Titre2"/>
      </w:pPr>
      <w:bookmarkStart w:id="116" w:name="_Toc22056200"/>
      <w:r>
        <w:t>La partie publique.</w:t>
      </w:r>
      <w:bookmarkEnd w:id="116"/>
    </w:p>
    <w:p w14:paraId="09CF65E9" w14:textId="77777777" w:rsidR="0002368D" w:rsidRDefault="00B87DF6" w:rsidP="0002368D">
      <w:r>
        <w:t xml:space="preserve">Le site web sera </w:t>
      </w:r>
      <w:r w:rsidR="00033006">
        <w:t xml:space="preserve">implémenté en </w:t>
      </w:r>
      <w:r w:rsidR="00033006" w:rsidRPr="00033006">
        <w:rPr>
          <w:b/>
          <w:bCs/>
        </w:rPr>
        <w:t>Java</w:t>
      </w:r>
      <w:r>
        <w:t xml:space="preserve"> avec </w:t>
      </w:r>
      <w:r w:rsidRPr="0053133E">
        <w:rPr>
          <w:b/>
          <w:bCs/>
        </w:rPr>
        <w:t>SPRING</w:t>
      </w:r>
      <w:r>
        <w:t xml:space="preserve"> et packagé en </w:t>
      </w:r>
      <w:r w:rsidRPr="0053133E">
        <w:rPr>
          <w:b/>
          <w:bCs/>
        </w:rPr>
        <w:t>WAR</w:t>
      </w:r>
      <w:r>
        <w:t xml:space="preserve"> avec </w:t>
      </w:r>
      <w:r w:rsidRPr="0053133E">
        <w:rPr>
          <w:b/>
          <w:bCs/>
        </w:rPr>
        <w:t>MAVEN</w:t>
      </w:r>
      <w:r>
        <w:t xml:space="preserve"> pour faciliter la mise à jour et le déploiement. Il contiendra tous les fichiers publics du site web comme les images, les fichiers </w:t>
      </w:r>
      <w:r w:rsidRPr="0053133E">
        <w:rPr>
          <w:b/>
          <w:bCs/>
        </w:rPr>
        <w:t>.html</w:t>
      </w:r>
      <w:r>
        <w:t xml:space="preserve">, </w:t>
      </w:r>
      <w:r w:rsidRPr="0053133E">
        <w:rPr>
          <w:b/>
          <w:bCs/>
        </w:rPr>
        <w:t>.css</w:t>
      </w:r>
      <w:r>
        <w:t xml:space="preserve">, </w:t>
      </w:r>
      <w:r w:rsidRPr="0053133E">
        <w:rPr>
          <w:b/>
          <w:bCs/>
        </w:rPr>
        <w:t>.js</w:t>
      </w:r>
      <w:r>
        <w:t xml:space="preserve">. L'archive </w:t>
      </w:r>
      <w:r w:rsidR="0053133E" w:rsidRPr="0053133E">
        <w:rPr>
          <w:b/>
          <w:bCs/>
        </w:rPr>
        <w:t>WAR</w:t>
      </w:r>
      <w:r w:rsidR="0053133E">
        <w:t xml:space="preserve"> sera déployée sur un</w:t>
      </w:r>
      <w:r>
        <w:t xml:space="preserve"> serveur </w:t>
      </w:r>
      <w:r w:rsidRPr="0053133E">
        <w:rPr>
          <w:b/>
          <w:bCs/>
        </w:rPr>
        <w:t>Tomcat 9.0.24</w:t>
      </w:r>
      <w:r>
        <w:t xml:space="preserve"> qui tourne </w:t>
      </w:r>
      <w:r w:rsidR="0053133E">
        <w:t xml:space="preserve">sur </w:t>
      </w:r>
      <w:r>
        <w:t xml:space="preserve">une instance </w:t>
      </w:r>
      <w:r w:rsidR="0053133E" w:rsidRPr="0053133E">
        <w:rPr>
          <w:b/>
          <w:bCs/>
        </w:rPr>
        <w:t xml:space="preserve">AWS </w:t>
      </w:r>
      <w:r w:rsidRPr="0053133E">
        <w:rPr>
          <w:b/>
          <w:bCs/>
        </w:rPr>
        <w:t>S3</w:t>
      </w:r>
      <w:r>
        <w:t xml:space="preserve"> sous </w:t>
      </w:r>
      <w:r w:rsidR="0053133E" w:rsidRPr="0053133E">
        <w:rPr>
          <w:b/>
          <w:bCs/>
        </w:rPr>
        <w:t>UNIX</w:t>
      </w:r>
      <w:r>
        <w:t xml:space="preserve">. </w:t>
      </w:r>
    </w:p>
    <w:p w14:paraId="748550C4" w14:textId="77777777" w:rsidR="0053133E" w:rsidRDefault="0053133E" w:rsidP="0002368D">
      <w:r>
        <w:t xml:space="preserve">L'accès se fera par le port </w:t>
      </w:r>
      <w:r w:rsidRPr="0053133E">
        <w:rPr>
          <w:b/>
          <w:bCs/>
        </w:rPr>
        <w:t>8080</w:t>
      </w:r>
      <w:r>
        <w:t xml:space="preserve"> du serveur en </w:t>
      </w:r>
      <w:r w:rsidRPr="0053133E">
        <w:rPr>
          <w:b/>
          <w:bCs/>
        </w:rPr>
        <w:t>HTTPS</w:t>
      </w:r>
      <w:r>
        <w:t>.</w:t>
      </w:r>
    </w:p>
    <w:p w14:paraId="39786717" w14:textId="77777777" w:rsidR="0053133E" w:rsidRDefault="0053133E" w:rsidP="0002368D"/>
    <w:p w14:paraId="5B17A8CF" w14:textId="77777777" w:rsidR="00033006" w:rsidRDefault="00033006" w:rsidP="00033006">
      <w:pPr>
        <w:pStyle w:val="Titre2"/>
      </w:pPr>
      <w:bookmarkStart w:id="117" w:name="_Toc22056201"/>
      <w:r>
        <w:t>La partie sécurisée.</w:t>
      </w:r>
      <w:bookmarkEnd w:id="117"/>
    </w:p>
    <w:p w14:paraId="35B3E3AB" w14:textId="77777777" w:rsidR="0053133E" w:rsidRDefault="0053133E" w:rsidP="00033006">
      <w:pPr>
        <w:pStyle w:val="Titre3"/>
      </w:pPr>
      <w:bookmarkStart w:id="118" w:name="_Toc22056202"/>
      <w:r>
        <w:t>La base de données.</w:t>
      </w:r>
      <w:bookmarkEnd w:id="118"/>
    </w:p>
    <w:p w14:paraId="5131E220" w14:textId="77777777" w:rsidR="0053133E" w:rsidRDefault="001B14C6" w:rsidP="0002368D">
      <w:r>
        <w:t xml:space="preserve">Le Système de Gestion de Base de Données </w:t>
      </w:r>
      <w:r w:rsidRPr="001B14C6">
        <w:rPr>
          <w:b/>
          <w:bCs/>
        </w:rPr>
        <w:t>MySQL 8.0.16</w:t>
      </w:r>
      <w:r>
        <w:t xml:space="preserve"> sera déployé sur une instance de serveur </w:t>
      </w:r>
      <w:r w:rsidRPr="001B14C6">
        <w:rPr>
          <w:b/>
          <w:bCs/>
        </w:rPr>
        <w:t>AWS RDS</w:t>
      </w:r>
      <w:r>
        <w:t xml:space="preserve"> sous </w:t>
      </w:r>
      <w:r w:rsidRPr="001B14C6">
        <w:rPr>
          <w:b/>
          <w:bCs/>
        </w:rPr>
        <w:t>UNIX</w:t>
      </w:r>
      <w:r>
        <w:t xml:space="preserve">. La communication se </w:t>
      </w:r>
      <w:r w:rsidR="006F6083">
        <w:t>fait</w:t>
      </w:r>
      <w:r>
        <w:t xml:space="preserve"> en </w:t>
      </w:r>
      <w:r w:rsidRPr="001B14C6">
        <w:rPr>
          <w:b/>
          <w:bCs/>
        </w:rPr>
        <w:t>HTTPS</w:t>
      </w:r>
      <w:r>
        <w:t xml:space="preserve"> via le port </w:t>
      </w:r>
      <w:r w:rsidRPr="001B14C6">
        <w:rPr>
          <w:b/>
          <w:bCs/>
        </w:rPr>
        <w:t>3306</w:t>
      </w:r>
      <w:r>
        <w:t>.</w:t>
      </w:r>
    </w:p>
    <w:p w14:paraId="01BCB8A6" w14:textId="77777777" w:rsidR="001B14C6" w:rsidRDefault="001B14C6" w:rsidP="0002368D"/>
    <w:p w14:paraId="400475AC" w14:textId="77777777" w:rsidR="00033006" w:rsidRDefault="00033006" w:rsidP="00033006">
      <w:pPr>
        <w:pStyle w:val="Titre3"/>
      </w:pPr>
      <w:bookmarkStart w:id="119" w:name="_Toc22056203"/>
      <w:r>
        <w:t>Les Microservices</w:t>
      </w:r>
      <w:bookmarkEnd w:id="119"/>
    </w:p>
    <w:p w14:paraId="06231843" w14:textId="77777777" w:rsidR="00033006" w:rsidRDefault="00033006" w:rsidP="00033006">
      <w:r>
        <w:t xml:space="preserve">Ils seront implémentés en </w:t>
      </w:r>
      <w:r w:rsidRPr="00033006">
        <w:rPr>
          <w:b/>
          <w:bCs/>
        </w:rPr>
        <w:t>Java</w:t>
      </w:r>
      <w:r w:rsidRPr="00033006">
        <w:t xml:space="preserve"> </w:t>
      </w:r>
      <w:r>
        <w:t xml:space="preserve">avec </w:t>
      </w:r>
      <w:r w:rsidRPr="0053133E">
        <w:rPr>
          <w:b/>
          <w:bCs/>
        </w:rPr>
        <w:t>SPRING</w:t>
      </w:r>
      <w:r>
        <w:t xml:space="preserve"> et packagé en </w:t>
      </w:r>
      <w:r>
        <w:rPr>
          <w:b/>
          <w:bCs/>
        </w:rPr>
        <w:t>J</w:t>
      </w:r>
      <w:r w:rsidRPr="0053133E">
        <w:rPr>
          <w:b/>
          <w:bCs/>
        </w:rPr>
        <w:t>AR</w:t>
      </w:r>
      <w:r>
        <w:t xml:space="preserve"> avec </w:t>
      </w:r>
      <w:r w:rsidRPr="0053133E">
        <w:rPr>
          <w:b/>
          <w:bCs/>
        </w:rPr>
        <w:t>MAVEN</w:t>
      </w:r>
      <w:r>
        <w:t xml:space="preserve"> pour faciliter la mise à jour et le déploiement. L'archive </w:t>
      </w:r>
      <w:r>
        <w:rPr>
          <w:b/>
          <w:bCs/>
        </w:rPr>
        <w:t>JAR</w:t>
      </w:r>
      <w:r>
        <w:t xml:space="preserve"> sera déployée sur un serveur </w:t>
      </w:r>
      <w:r w:rsidRPr="0053133E">
        <w:rPr>
          <w:b/>
          <w:bCs/>
        </w:rPr>
        <w:t>Tomcat 9.0.24</w:t>
      </w:r>
      <w:r>
        <w:t xml:space="preserve"> qui tourne sur une instance </w:t>
      </w:r>
      <w:r w:rsidRPr="0053133E">
        <w:rPr>
          <w:b/>
          <w:bCs/>
        </w:rPr>
        <w:t xml:space="preserve">AWS </w:t>
      </w:r>
      <w:r>
        <w:rPr>
          <w:b/>
          <w:bCs/>
        </w:rPr>
        <w:t>EC2</w:t>
      </w:r>
      <w:r>
        <w:t xml:space="preserve"> sous </w:t>
      </w:r>
      <w:r w:rsidRPr="0053133E">
        <w:rPr>
          <w:b/>
          <w:bCs/>
        </w:rPr>
        <w:t>UNIX</w:t>
      </w:r>
      <w:r>
        <w:t xml:space="preserve">. </w:t>
      </w:r>
      <w:r w:rsidR="006F6083">
        <w:t xml:space="preserve">L'accès se fait par requête </w:t>
      </w:r>
      <w:r w:rsidR="006F6083" w:rsidRPr="006F6083">
        <w:rPr>
          <w:b/>
          <w:bCs/>
        </w:rPr>
        <w:t>REST</w:t>
      </w:r>
      <w:r w:rsidR="006F6083">
        <w:t xml:space="preserve"> via </w:t>
      </w:r>
      <w:r w:rsidR="006F6083" w:rsidRPr="006F6083">
        <w:rPr>
          <w:b/>
          <w:bCs/>
        </w:rPr>
        <w:t>HTTPS</w:t>
      </w:r>
      <w:r w:rsidR="006F6083">
        <w:t xml:space="preserve"> via le port </w:t>
      </w:r>
      <w:r w:rsidR="006F6083" w:rsidRPr="006F6083">
        <w:rPr>
          <w:b/>
          <w:bCs/>
        </w:rPr>
        <w:t>8080</w:t>
      </w:r>
      <w:r w:rsidR="006F6083">
        <w:t xml:space="preserve">. </w:t>
      </w:r>
      <w:r>
        <w:t xml:space="preserve">Les </w:t>
      </w:r>
      <w:r w:rsidRPr="006F6083">
        <w:rPr>
          <w:b/>
          <w:bCs/>
        </w:rPr>
        <w:t>Microservices</w:t>
      </w:r>
      <w:r>
        <w:t xml:space="preserve"> sont des </w:t>
      </w:r>
      <w:r w:rsidRPr="006F6083">
        <w:rPr>
          <w:b/>
          <w:bCs/>
        </w:rPr>
        <w:t>API REST</w:t>
      </w:r>
      <w:r>
        <w:t xml:space="preserve"> exposées par </w:t>
      </w:r>
      <w:r w:rsidR="006F6083">
        <w:t>l'</w:t>
      </w:r>
      <w:r w:rsidR="006F6083" w:rsidRPr="006F6083">
        <w:rPr>
          <w:b/>
          <w:bCs/>
        </w:rPr>
        <w:t>API Gateway</w:t>
      </w:r>
      <w:r w:rsidR="006F6083">
        <w:t>.</w:t>
      </w:r>
    </w:p>
    <w:p w14:paraId="0B66857B" w14:textId="77777777" w:rsidR="00701347" w:rsidRPr="006F6083" w:rsidRDefault="00701347" w:rsidP="00033006">
      <w:pPr>
        <w:rPr>
          <w:b/>
          <w:bCs/>
        </w:rPr>
      </w:pPr>
      <w:r>
        <w:t xml:space="preserve">Les </w:t>
      </w:r>
      <w:r w:rsidRPr="00701347">
        <w:rPr>
          <w:b/>
          <w:bCs/>
        </w:rPr>
        <w:t>Microservices</w:t>
      </w:r>
      <w:r>
        <w:t xml:space="preserve"> sont les seuls à pouvoir accéder à la base de données.</w:t>
      </w:r>
    </w:p>
    <w:p w14:paraId="771B6991" w14:textId="77777777" w:rsidR="00033006" w:rsidRDefault="00033006" w:rsidP="00033006"/>
    <w:p w14:paraId="71ADCE1E" w14:textId="77777777" w:rsidR="004413A0" w:rsidRDefault="004413A0">
      <w:pPr>
        <w:jc w:val="left"/>
      </w:pPr>
      <w:r>
        <w:br w:type="page"/>
      </w:r>
    </w:p>
    <w:p w14:paraId="33C94B36" w14:textId="77777777" w:rsidR="004413A0" w:rsidRDefault="004413A0" w:rsidP="00033006"/>
    <w:p w14:paraId="4C572943" w14:textId="77777777" w:rsidR="00033006" w:rsidRDefault="00033006" w:rsidP="00033006">
      <w:pPr>
        <w:pStyle w:val="Titre2"/>
      </w:pPr>
      <w:bookmarkStart w:id="120" w:name="_Toc22056204"/>
      <w:r>
        <w:t>La partie externe.</w:t>
      </w:r>
      <w:bookmarkEnd w:id="120"/>
    </w:p>
    <w:p w14:paraId="46D6D697" w14:textId="77777777" w:rsidR="001B14C6" w:rsidRDefault="00033006" w:rsidP="00033006">
      <w:pPr>
        <w:pStyle w:val="Titre3"/>
      </w:pPr>
      <w:bookmarkStart w:id="121" w:name="_Toc22056205"/>
      <w:r>
        <w:t>Le système bancaire.</w:t>
      </w:r>
      <w:bookmarkEnd w:id="121"/>
    </w:p>
    <w:p w14:paraId="3AF3443C" w14:textId="77777777" w:rsidR="0053133E" w:rsidRDefault="00033006" w:rsidP="0002368D">
      <w:r>
        <w:t xml:space="preserve">La banque doit nous fournir l'interface avec son système pour pouvoir effectuer les paiements via notre application. La communication se fera par le protocole sécurisé </w:t>
      </w:r>
      <w:r w:rsidRPr="006F6083">
        <w:rPr>
          <w:b/>
          <w:bCs/>
        </w:rPr>
        <w:t>HTTPS</w:t>
      </w:r>
      <w:r>
        <w:t xml:space="preserve"> et en utilisant </w:t>
      </w:r>
      <w:r w:rsidR="00513D35">
        <w:t>un</w:t>
      </w:r>
      <w:r>
        <w:t xml:space="preserve"> cryptage des données </w:t>
      </w:r>
      <w:r w:rsidR="00513D35">
        <w:t>par clé publique et privée</w:t>
      </w:r>
      <w:r>
        <w:t>.</w:t>
      </w:r>
    </w:p>
    <w:p w14:paraId="218D826C" w14:textId="77777777" w:rsidR="00EC5BCA" w:rsidRDefault="00EC5BCA" w:rsidP="00EC5BCA">
      <w:pPr>
        <w:pStyle w:val="Paragraphedeliste"/>
      </w:pPr>
    </w:p>
    <w:p w14:paraId="4CD12DCB" w14:textId="77777777" w:rsidR="00EC5BCA" w:rsidRDefault="00A97E34" w:rsidP="00EC5BCA">
      <w:r>
        <w:rPr>
          <w:rFonts w:ascii="Arial" w:hAnsi="Arial" w:cs="Arial"/>
          <w:noProof/>
          <w:color w:val="0645AD"/>
          <w:sz w:val="20"/>
          <w:szCs w:val="20"/>
        </w:rPr>
        <w:drawing>
          <wp:inline distT="0" distB="0" distL="0" distR="0" wp14:anchorId="74BF4CC6" wp14:editId="69F14D60">
            <wp:extent cx="5469147" cy="4116515"/>
            <wp:effectExtent l="0" t="0" r="0" b="0"/>
            <wp:docPr id="9" name="Image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4694" cy="4128217"/>
                    </a:xfrm>
                    <a:prstGeom prst="rect">
                      <a:avLst/>
                    </a:prstGeom>
                    <a:noFill/>
                    <a:ln>
                      <a:noFill/>
                    </a:ln>
                  </pic:spPr>
                </pic:pic>
              </a:graphicData>
            </a:graphic>
          </wp:inline>
        </w:drawing>
      </w:r>
    </w:p>
    <w:p w14:paraId="0FD6A64E" w14:textId="77777777" w:rsidR="00EC5BCA" w:rsidRDefault="00EC5BCA" w:rsidP="00EC5BCA"/>
    <w:p w14:paraId="38B6C4D8" w14:textId="77777777" w:rsidR="00EC5BCA" w:rsidRDefault="00EC5BCA">
      <w:pPr>
        <w:jc w:val="left"/>
      </w:pPr>
      <w:r>
        <w:br w:type="page"/>
      </w:r>
    </w:p>
    <w:p w14:paraId="56AA6962" w14:textId="77777777" w:rsidR="00EC5BCA" w:rsidRPr="00EC5BCA" w:rsidRDefault="00EC5BCA" w:rsidP="00EC5BCA"/>
    <w:p w14:paraId="6299C96A" w14:textId="77777777" w:rsidR="00EC5BCA" w:rsidRDefault="00EC5BCA" w:rsidP="00EC5BCA">
      <w:pPr>
        <w:pStyle w:val="Titre2"/>
      </w:pPr>
      <w:bookmarkStart w:id="122" w:name="_Toc22056206"/>
      <w:r>
        <w:t>Le diagramme de composant.</w:t>
      </w:r>
      <w:bookmarkEnd w:id="122"/>
    </w:p>
    <w:p w14:paraId="40D0C82A" w14:textId="77777777" w:rsidR="0069624E" w:rsidRPr="0069624E" w:rsidRDefault="009132F2" w:rsidP="0069624E">
      <w:r>
        <w:rPr>
          <w:noProof/>
        </w:rPr>
        <w:t xml:space="preserve"> </w:t>
      </w:r>
      <w:r w:rsidR="00F67B89">
        <w:rPr>
          <w:noProof/>
        </w:rPr>
        <w:drawing>
          <wp:inline distT="0" distB="0" distL="0" distR="0" wp14:anchorId="6932490B" wp14:editId="49291DC9">
            <wp:extent cx="5760720" cy="37776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60720" cy="3777615"/>
                    </a:xfrm>
                    <a:prstGeom prst="rect">
                      <a:avLst/>
                    </a:prstGeom>
                    <a:noFill/>
                    <a:ln>
                      <a:noFill/>
                    </a:ln>
                  </pic:spPr>
                </pic:pic>
              </a:graphicData>
            </a:graphic>
          </wp:inline>
        </w:drawing>
      </w:r>
    </w:p>
    <w:p w14:paraId="249BD93D" w14:textId="77777777" w:rsidR="0069624E" w:rsidRPr="0069624E" w:rsidRDefault="0069624E" w:rsidP="0069624E"/>
    <w:p w14:paraId="09E9B4CF" w14:textId="77777777" w:rsidR="006F29F3" w:rsidRDefault="006F29F3" w:rsidP="001572DF"/>
    <w:p w14:paraId="65CA0CCA" w14:textId="77777777" w:rsidR="006F29F3" w:rsidRDefault="006F29F3" w:rsidP="001572DF"/>
    <w:p w14:paraId="135985F1" w14:textId="77777777" w:rsidR="006F29F3" w:rsidRDefault="006F29F3" w:rsidP="001572DF"/>
    <w:p w14:paraId="6C7418E2" w14:textId="77777777" w:rsidR="006F29F3" w:rsidRDefault="006F29F3" w:rsidP="001572DF"/>
    <w:p w14:paraId="3CEB87FE" w14:textId="77777777" w:rsidR="00DC1B68" w:rsidRDefault="006F29F3" w:rsidP="001572DF">
      <w:r>
        <w:br w:type="page"/>
      </w:r>
    </w:p>
    <w:p w14:paraId="32CCF8B6" w14:textId="77777777" w:rsidR="006C0048" w:rsidRDefault="006C0048" w:rsidP="001572DF">
      <w:pPr>
        <w:pStyle w:val="Titre1"/>
      </w:pPr>
      <w:bookmarkStart w:id="123" w:name="_Toc22056207"/>
      <w:r>
        <w:t>T</w:t>
      </w:r>
      <w:r w:rsidR="00103818">
        <w:t>able des matières.</w:t>
      </w:r>
      <w:bookmarkEnd w:id="123"/>
    </w:p>
    <w:sdt>
      <w:sdtPr>
        <w:rPr>
          <w:rFonts w:ascii="Comic Sans MS" w:eastAsiaTheme="minorEastAsia" w:hAnsi="Comic Sans MS" w:cstheme="minorBidi"/>
          <w:color w:val="auto"/>
          <w:sz w:val="22"/>
          <w:szCs w:val="22"/>
        </w:rPr>
        <w:id w:val="1304968019"/>
        <w:docPartObj>
          <w:docPartGallery w:val="Table of Contents"/>
          <w:docPartUnique/>
        </w:docPartObj>
      </w:sdtPr>
      <w:sdtContent>
        <w:p w14:paraId="7C6E24FF" w14:textId="77777777" w:rsidR="00103818" w:rsidRDefault="00103818" w:rsidP="001572DF">
          <w:pPr>
            <w:pStyle w:val="En-ttedetabledesmatires"/>
          </w:pPr>
        </w:p>
        <w:p w14:paraId="36FDA5E8" w14:textId="38B7D084" w:rsidR="00430C2B" w:rsidRDefault="00103818">
          <w:pPr>
            <w:pStyle w:val="TM1"/>
            <w:tabs>
              <w:tab w:val="right" w:leader="dot" w:pos="9062"/>
            </w:tabs>
            <w:rPr>
              <w:rFonts w:asciiTheme="minorHAnsi" w:hAnsiTheme="minorHAnsi"/>
              <w:noProof/>
            </w:rPr>
          </w:pPr>
          <w:r>
            <w:rPr>
              <w:b/>
              <w:bCs/>
            </w:rPr>
            <w:fldChar w:fldCharType="begin"/>
          </w:r>
          <w:r>
            <w:rPr>
              <w:b/>
              <w:bCs/>
            </w:rPr>
            <w:instrText xml:space="preserve"> TOC \o "1-3" \h \z \u </w:instrText>
          </w:r>
          <w:r>
            <w:rPr>
              <w:b/>
              <w:bCs/>
            </w:rPr>
            <w:fldChar w:fldCharType="separate"/>
          </w:r>
          <w:hyperlink w:anchor="_Toc22056087" w:history="1">
            <w:r w:rsidR="00430C2B" w:rsidRPr="008A7F43">
              <w:rPr>
                <w:rStyle w:val="Lienhypertexte"/>
                <w:noProof/>
              </w:rPr>
              <w:t>Introduction.</w:t>
            </w:r>
            <w:r w:rsidR="00430C2B">
              <w:rPr>
                <w:noProof/>
                <w:webHidden/>
              </w:rPr>
              <w:tab/>
            </w:r>
            <w:r w:rsidR="00430C2B">
              <w:rPr>
                <w:noProof/>
                <w:webHidden/>
              </w:rPr>
              <w:fldChar w:fldCharType="begin"/>
            </w:r>
            <w:r w:rsidR="00430C2B">
              <w:rPr>
                <w:noProof/>
                <w:webHidden/>
              </w:rPr>
              <w:instrText xml:space="preserve"> PAGEREF _Toc22056087 \h </w:instrText>
            </w:r>
            <w:r w:rsidR="00430C2B">
              <w:rPr>
                <w:noProof/>
                <w:webHidden/>
              </w:rPr>
            </w:r>
            <w:r w:rsidR="00430C2B">
              <w:rPr>
                <w:noProof/>
                <w:webHidden/>
              </w:rPr>
              <w:fldChar w:fldCharType="separate"/>
            </w:r>
            <w:r w:rsidR="000B5A26">
              <w:rPr>
                <w:noProof/>
                <w:webHidden/>
              </w:rPr>
              <w:t>2</w:t>
            </w:r>
            <w:r w:rsidR="00430C2B">
              <w:rPr>
                <w:noProof/>
                <w:webHidden/>
              </w:rPr>
              <w:fldChar w:fldCharType="end"/>
            </w:r>
          </w:hyperlink>
        </w:p>
        <w:p w14:paraId="3BD279EB" w14:textId="39893908" w:rsidR="00430C2B" w:rsidRDefault="00430C2B">
          <w:pPr>
            <w:pStyle w:val="TM1"/>
            <w:tabs>
              <w:tab w:val="right" w:leader="dot" w:pos="9062"/>
            </w:tabs>
            <w:rPr>
              <w:rFonts w:asciiTheme="minorHAnsi" w:hAnsiTheme="minorHAnsi"/>
              <w:noProof/>
            </w:rPr>
          </w:pPr>
          <w:hyperlink w:anchor="_Toc22056088" w:history="1">
            <w:r w:rsidRPr="008A7F43">
              <w:rPr>
                <w:rStyle w:val="Lienhypertexte"/>
                <w:noProof/>
              </w:rPr>
              <w:t>Le domaine fonctionnel.</w:t>
            </w:r>
            <w:r>
              <w:rPr>
                <w:noProof/>
                <w:webHidden/>
              </w:rPr>
              <w:tab/>
            </w:r>
            <w:r>
              <w:rPr>
                <w:noProof/>
                <w:webHidden/>
              </w:rPr>
              <w:fldChar w:fldCharType="begin"/>
            </w:r>
            <w:r>
              <w:rPr>
                <w:noProof/>
                <w:webHidden/>
              </w:rPr>
              <w:instrText xml:space="preserve"> PAGEREF _Toc22056088 \h </w:instrText>
            </w:r>
            <w:r>
              <w:rPr>
                <w:noProof/>
                <w:webHidden/>
              </w:rPr>
            </w:r>
            <w:r>
              <w:rPr>
                <w:noProof/>
                <w:webHidden/>
              </w:rPr>
              <w:fldChar w:fldCharType="separate"/>
            </w:r>
            <w:r w:rsidR="000B5A26">
              <w:rPr>
                <w:noProof/>
                <w:webHidden/>
              </w:rPr>
              <w:t>3</w:t>
            </w:r>
            <w:r>
              <w:rPr>
                <w:noProof/>
                <w:webHidden/>
              </w:rPr>
              <w:fldChar w:fldCharType="end"/>
            </w:r>
          </w:hyperlink>
        </w:p>
        <w:p w14:paraId="149BEE89" w14:textId="089C4587" w:rsidR="00430C2B" w:rsidRDefault="00430C2B">
          <w:pPr>
            <w:pStyle w:val="TM2"/>
            <w:tabs>
              <w:tab w:val="right" w:leader="dot" w:pos="9062"/>
            </w:tabs>
            <w:rPr>
              <w:rFonts w:asciiTheme="minorHAnsi" w:hAnsiTheme="minorHAnsi"/>
              <w:noProof/>
            </w:rPr>
          </w:pPr>
          <w:hyperlink w:anchor="_Toc22056089" w:history="1">
            <w:r w:rsidRPr="008A7F43">
              <w:rPr>
                <w:rStyle w:val="Lienhypertexte"/>
                <w:noProof/>
              </w:rPr>
              <w:t>Les composants généraux.</w:t>
            </w:r>
            <w:r>
              <w:rPr>
                <w:noProof/>
                <w:webHidden/>
              </w:rPr>
              <w:tab/>
            </w:r>
            <w:r>
              <w:rPr>
                <w:noProof/>
                <w:webHidden/>
              </w:rPr>
              <w:fldChar w:fldCharType="begin"/>
            </w:r>
            <w:r>
              <w:rPr>
                <w:noProof/>
                <w:webHidden/>
              </w:rPr>
              <w:instrText xml:space="preserve"> PAGEREF _Toc22056089 \h </w:instrText>
            </w:r>
            <w:r>
              <w:rPr>
                <w:noProof/>
                <w:webHidden/>
              </w:rPr>
            </w:r>
            <w:r>
              <w:rPr>
                <w:noProof/>
                <w:webHidden/>
              </w:rPr>
              <w:fldChar w:fldCharType="separate"/>
            </w:r>
            <w:r w:rsidR="000B5A26">
              <w:rPr>
                <w:noProof/>
                <w:webHidden/>
              </w:rPr>
              <w:t>3</w:t>
            </w:r>
            <w:r>
              <w:rPr>
                <w:noProof/>
                <w:webHidden/>
              </w:rPr>
              <w:fldChar w:fldCharType="end"/>
            </w:r>
          </w:hyperlink>
        </w:p>
        <w:p w14:paraId="3D1AC028" w14:textId="7578E9B6" w:rsidR="00430C2B" w:rsidRDefault="00430C2B">
          <w:pPr>
            <w:pStyle w:val="TM3"/>
            <w:tabs>
              <w:tab w:val="right" w:leader="dot" w:pos="9062"/>
            </w:tabs>
            <w:rPr>
              <w:rFonts w:asciiTheme="minorHAnsi" w:hAnsiTheme="minorHAnsi"/>
              <w:noProof/>
            </w:rPr>
          </w:pPr>
          <w:hyperlink w:anchor="_Toc22056090" w:history="1">
            <w:r w:rsidRPr="008A7F43">
              <w:rPr>
                <w:rStyle w:val="Lienhypertexte"/>
                <w:noProof/>
                <w:lang w:val="en-GB"/>
              </w:rPr>
              <w:t>Adresse</w:t>
            </w:r>
            <w:r>
              <w:rPr>
                <w:noProof/>
                <w:webHidden/>
              </w:rPr>
              <w:tab/>
            </w:r>
            <w:r>
              <w:rPr>
                <w:noProof/>
                <w:webHidden/>
              </w:rPr>
              <w:fldChar w:fldCharType="begin"/>
            </w:r>
            <w:r>
              <w:rPr>
                <w:noProof/>
                <w:webHidden/>
              </w:rPr>
              <w:instrText xml:space="preserve"> PAGEREF _Toc22056090 \h </w:instrText>
            </w:r>
            <w:r>
              <w:rPr>
                <w:noProof/>
                <w:webHidden/>
              </w:rPr>
            </w:r>
            <w:r>
              <w:rPr>
                <w:noProof/>
                <w:webHidden/>
              </w:rPr>
              <w:fldChar w:fldCharType="separate"/>
            </w:r>
            <w:r w:rsidR="000B5A26">
              <w:rPr>
                <w:noProof/>
                <w:webHidden/>
              </w:rPr>
              <w:t>3</w:t>
            </w:r>
            <w:r>
              <w:rPr>
                <w:noProof/>
                <w:webHidden/>
              </w:rPr>
              <w:fldChar w:fldCharType="end"/>
            </w:r>
          </w:hyperlink>
        </w:p>
        <w:p w14:paraId="464A95D3" w14:textId="47A59678" w:rsidR="00430C2B" w:rsidRDefault="00430C2B">
          <w:pPr>
            <w:pStyle w:val="TM3"/>
            <w:tabs>
              <w:tab w:val="right" w:leader="dot" w:pos="9062"/>
            </w:tabs>
            <w:rPr>
              <w:rFonts w:asciiTheme="minorHAnsi" w:hAnsiTheme="minorHAnsi"/>
              <w:noProof/>
            </w:rPr>
          </w:pPr>
          <w:hyperlink w:anchor="_Toc22056091" w:history="1">
            <w:r w:rsidRPr="008A7F43">
              <w:rPr>
                <w:rStyle w:val="Lienhypertexte"/>
                <w:noProof/>
              </w:rPr>
              <w:t>Magasin</w:t>
            </w:r>
            <w:bookmarkStart w:id="124" w:name="_GoBack"/>
            <w:bookmarkEnd w:id="124"/>
            <w:r>
              <w:rPr>
                <w:noProof/>
                <w:webHidden/>
              </w:rPr>
              <w:tab/>
            </w:r>
            <w:r>
              <w:rPr>
                <w:noProof/>
                <w:webHidden/>
              </w:rPr>
              <w:fldChar w:fldCharType="begin"/>
            </w:r>
            <w:r>
              <w:rPr>
                <w:noProof/>
                <w:webHidden/>
              </w:rPr>
              <w:instrText xml:space="preserve"> PAGEREF _Toc22056091 \h </w:instrText>
            </w:r>
            <w:r>
              <w:rPr>
                <w:noProof/>
                <w:webHidden/>
              </w:rPr>
            </w:r>
            <w:r>
              <w:rPr>
                <w:noProof/>
                <w:webHidden/>
              </w:rPr>
              <w:fldChar w:fldCharType="separate"/>
            </w:r>
            <w:r w:rsidR="000B5A26">
              <w:rPr>
                <w:noProof/>
                <w:webHidden/>
              </w:rPr>
              <w:t>4</w:t>
            </w:r>
            <w:r>
              <w:rPr>
                <w:noProof/>
                <w:webHidden/>
              </w:rPr>
              <w:fldChar w:fldCharType="end"/>
            </w:r>
          </w:hyperlink>
        </w:p>
        <w:p w14:paraId="36628A95" w14:textId="75D4A24B" w:rsidR="00430C2B" w:rsidRDefault="00430C2B">
          <w:pPr>
            <w:pStyle w:val="TM2"/>
            <w:tabs>
              <w:tab w:val="right" w:leader="dot" w:pos="9062"/>
            </w:tabs>
            <w:rPr>
              <w:rFonts w:asciiTheme="minorHAnsi" w:hAnsiTheme="minorHAnsi"/>
              <w:noProof/>
            </w:rPr>
          </w:pPr>
          <w:hyperlink w:anchor="_Toc22056092" w:history="1">
            <w:r w:rsidRPr="008A7F43">
              <w:rPr>
                <w:rStyle w:val="Lienhypertexte"/>
                <w:noProof/>
              </w:rPr>
              <w:t>Les composants de la partie utilisateur.</w:t>
            </w:r>
            <w:r>
              <w:rPr>
                <w:noProof/>
                <w:webHidden/>
              </w:rPr>
              <w:tab/>
            </w:r>
            <w:r>
              <w:rPr>
                <w:noProof/>
                <w:webHidden/>
              </w:rPr>
              <w:fldChar w:fldCharType="begin"/>
            </w:r>
            <w:r>
              <w:rPr>
                <w:noProof/>
                <w:webHidden/>
              </w:rPr>
              <w:instrText xml:space="preserve"> PAGEREF _Toc22056092 \h </w:instrText>
            </w:r>
            <w:r>
              <w:rPr>
                <w:noProof/>
                <w:webHidden/>
              </w:rPr>
            </w:r>
            <w:r>
              <w:rPr>
                <w:noProof/>
                <w:webHidden/>
              </w:rPr>
              <w:fldChar w:fldCharType="separate"/>
            </w:r>
            <w:r w:rsidR="000B5A26">
              <w:rPr>
                <w:noProof/>
                <w:webHidden/>
              </w:rPr>
              <w:t>5</w:t>
            </w:r>
            <w:r>
              <w:rPr>
                <w:noProof/>
                <w:webHidden/>
              </w:rPr>
              <w:fldChar w:fldCharType="end"/>
            </w:r>
          </w:hyperlink>
        </w:p>
        <w:p w14:paraId="7D6B422D" w14:textId="667C6B7F" w:rsidR="00430C2B" w:rsidRDefault="00430C2B">
          <w:pPr>
            <w:pStyle w:val="TM3"/>
            <w:tabs>
              <w:tab w:val="right" w:leader="dot" w:pos="9062"/>
            </w:tabs>
            <w:rPr>
              <w:rFonts w:asciiTheme="minorHAnsi" w:hAnsiTheme="minorHAnsi"/>
              <w:noProof/>
            </w:rPr>
          </w:pPr>
          <w:hyperlink w:anchor="_Toc22056093" w:history="1">
            <w:r w:rsidRPr="008A7F43">
              <w:rPr>
                <w:rStyle w:val="Lienhypertexte"/>
                <w:noProof/>
              </w:rPr>
              <w:t>Utilisateur</w:t>
            </w:r>
            <w:r>
              <w:rPr>
                <w:noProof/>
                <w:webHidden/>
              </w:rPr>
              <w:tab/>
            </w:r>
            <w:r>
              <w:rPr>
                <w:noProof/>
                <w:webHidden/>
              </w:rPr>
              <w:fldChar w:fldCharType="begin"/>
            </w:r>
            <w:r>
              <w:rPr>
                <w:noProof/>
                <w:webHidden/>
              </w:rPr>
              <w:instrText xml:space="preserve"> PAGEREF _Toc22056093 \h </w:instrText>
            </w:r>
            <w:r>
              <w:rPr>
                <w:noProof/>
                <w:webHidden/>
              </w:rPr>
            </w:r>
            <w:r>
              <w:rPr>
                <w:noProof/>
                <w:webHidden/>
              </w:rPr>
              <w:fldChar w:fldCharType="separate"/>
            </w:r>
            <w:r w:rsidR="000B5A26">
              <w:rPr>
                <w:noProof/>
                <w:webHidden/>
              </w:rPr>
              <w:t>5</w:t>
            </w:r>
            <w:r>
              <w:rPr>
                <w:noProof/>
                <w:webHidden/>
              </w:rPr>
              <w:fldChar w:fldCharType="end"/>
            </w:r>
          </w:hyperlink>
        </w:p>
        <w:p w14:paraId="16D6C690" w14:textId="597181C4" w:rsidR="00430C2B" w:rsidRDefault="00430C2B">
          <w:pPr>
            <w:pStyle w:val="TM3"/>
            <w:tabs>
              <w:tab w:val="right" w:leader="dot" w:pos="9062"/>
            </w:tabs>
            <w:rPr>
              <w:rFonts w:asciiTheme="minorHAnsi" w:hAnsiTheme="minorHAnsi"/>
              <w:noProof/>
            </w:rPr>
          </w:pPr>
          <w:hyperlink w:anchor="_Toc22056094" w:history="1">
            <w:r w:rsidRPr="008A7F43">
              <w:rPr>
                <w:rStyle w:val="Lienhypertexte"/>
                <w:noProof/>
              </w:rPr>
              <w:t>Civilite &lt;&lt;enum&gt;&gt;</w:t>
            </w:r>
            <w:r>
              <w:rPr>
                <w:noProof/>
                <w:webHidden/>
              </w:rPr>
              <w:tab/>
            </w:r>
            <w:r>
              <w:rPr>
                <w:noProof/>
                <w:webHidden/>
              </w:rPr>
              <w:fldChar w:fldCharType="begin"/>
            </w:r>
            <w:r>
              <w:rPr>
                <w:noProof/>
                <w:webHidden/>
              </w:rPr>
              <w:instrText xml:space="preserve"> PAGEREF _Toc22056094 \h </w:instrText>
            </w:r>
            <w:r>
              <w:rPr>
                <w:noProof/>
                <w:webHidden/>
              </w:rPr>
            </w:r>
            <w:r>
              <w:rPr>
                <w:noProof/>
                <w:webHidden/>
              </w:rPr>
              <w:fldChar w:fldCharType="separate"/>
            </w:r>
            <w:r w:rsidR="000B5A26">
              <w:rPr>
                <w:noProof/>
                <w:webHidden/>
              </w:rPr>
              <w:t>5</w:t>
            </w:r>
            <w:r>
              <w:rPr>
                <w:noProof/>
                <w:webHidden/>
              </w:rPr>
              <w:fldChar w:fldCharType="end"/>
            </w:r>
          </w:hyperlink>
        </w:p>
        <w:p w14:paraId="488C52DC" w14:textId="05869B08" w:rsidR="00430C2B" w:rsidRDefault="00430C2B">
          <w:pPr>
            <w:pStyle w:val="TM3"/>
            <w:tabs>
              <w:tab w:val="right" w:leader="dot" w:pos="9062"/>
            </w:tabs>
            <w:rPr>
              <w:rFonts w:asciiTheme="minorHAnsi" w:hAnsiTheme="minorHAnsi"/>
              <w:noProof/>
            </w:rPr>
          </w:pPr>
          <w:hyperlink w:anchor="_Toc22056095" w:history="1">
            <w:r w:rsidRPr="008A7F43">
              <w:rPr>
                <w:rStyle w:val="Lienhypertexte"/>
                <w:noProof/>
                <w:lang w:val="en-GB"/>
              </w:rPr>
              <w:t>Client</w:t>
            </w:r>
            <w:r>
              <w:rPr>
                <w:noProof/>
                <w:webHidden/>
              </w:rPr>
              <w:tab/>
            </w:r>
            <w:r>
              <w:rPr>
                <w:noProof/>
                <w:webHidden/>
              </w:rPr>
              <w:fldChar w:fldCharType="begin"/>
            </w:r>
            <w:r>
              <w:rPr>
                <w:noProof/>
                <w:webHidden/>
              </w:rPr>
              <w:instrText xml:space="preserve"> PAGEREF _Toc22056095 \h </w:instrText>
            </w:r>
            <w:r>
              <w:rPr>
                <w:noProof/>
                <w:webHidden/>
              </w:rPr>
            </w:r>
            <w:r>
              <w:rPr>
                <w:noProof/>
                <w:webHidden/>
              </w:rPr>
              <w:fldChar w:fldCharType="separate"/>
            </w:r>
            <w:r w:rsidR="000B5A26">
              <w:rPr>
                <w:noProof/>
                <w:webHidden/>
              </w:rPr>
              <w:t>6</w:t>
            </w:r>
            <w:r>
              <w:rPr>
                <w:noProof/>
                <w:webHidden/>
              </w:rPr>
              <w:fldChar w:fldCharType="end"/>
            </w:r>
          </w:hyperlink>
        </w:p>
        <w:p w14:paraId="4A53A5E0" w14:textId="5A9BCB95" w:rsidR="00430C2B" w:rsidRDefault="00430C2B">
          <w:pPr>
            <w:pStyle w:val="TM3"/>
            <w:tabs>
              <w:tab w:val="right" w:leader="dot" w:pos="9062"/>
            </w:tabs>
            <w:rPr>
              <w:rFonts w:asciiTheme="minorHAnsi" w:hAnsiTheme="minorHAnsi"/>
              <w:noProof/>
            </w:rPr>
          </w:pPr>
          <w:hyperlink w:anchor="_Toc22056096" w:history="1">
            <w:r w:rsidRPr="008A7F43">
              <w:rPr>
                <w:rStyle w:val="Lienhypertexte"/>
                <w:noProof/>
                <w:lang w:val="en-GB"/>
              </w:rPr>
              <w:t>Employe</w:t>
            </w:r>
            <w:r>
              <w:rPr>
                <w:noProof/>
                <w:webHidden/>
              </w:rPr>
              <w:tab/>
            </w:r>
            <w:r>
              <w:rPr>
                <w:noProof/>
                <w:webHidden/>
              </w:rPr>
              <w:fldChar w:fldCharType="begin"/>
            </w:r>
            <w:r>
              <w:rPr>
                <w:noProof/>
                <w:webHidden/>
              </w:rPr>
              <w:instrText xml:space="preserve"> PAGEREF _Toc22056096 \h </w:instrText>
            </w:r>
            <w:r>
              <w:rPr>
                <w:noProof/>
                <w:webHidden/>
              </w:rPr>
            </w:r>
            <w:r>
              <w:rPr>
                <w:noProof/>
                <w:webHidden/>
              </w:rPr>
              <w:fldChar w:fldCharType="separate"/>
            </w:r>
            <w:r w:rsidR="000B5A26">
              <w:rPr>
                <w:noProof/>
                <w:webHidden/>
              </w:rPr>
              <w:t>6</w:t>
            </w:r>
            <w:r>
              <w:rPr>
                <w:noProof/>
                <w:webHidden/>
              </w:rPr>
              <w:fldChar w:fldCharType="end"/>
            </w:r>
          </w:hyperlink>
        </w:p>
        <w:p w14:paraId="060F680E" w14:textId="520047EA" w:rsidR="00430C2B" w:rsidRDefault="00430C2B">
          <w:pPr>
            <w:pStyle w:val="TM3"/>
            <w:tabs>
              <w:tab w:val="right" w:leader="dot" w:pos="9062"/>
            </w:tabs>
            <w:rPr>
              <w:rFonts w:asciiTheme="minorHAnsi" w:hAnsiTheme="minorHAnsi"/>
              <w:noProof/>
            </w:rPr>
          </w:pPr>
          <w:hyperlink w:anchor="_Toc22056097" w:history="1">
            <w:r w:rsidRPr="008A7F43">
              <w:rPr>
                <w:rStyle w:val="Lienhypertexte"/>
                <w:noProof/>
              </w:rPr>
              <w:t>TypeEmploye &lt;&lt;enum&gt;&gt;</w:t>
            </w:r>
            <w:r>
              <w:rPr>
                <w:noProof/>
                <w:webHidden/>
              </w:rPr>
              <w:tab/>
            </w:r>
            <w:r>
              <w:rPr>
                <w:noProof/>
                <w:webHidden/>
              </w:rPr>
              <w:fldChar w:fldCharType="begin"/>
            </w:r>
            <w:r>
              <w:rPr>
                <w:noProof/>
                <w:webHidden/>
              </w:rPr>
              <w:instrText xml:space="preserve"> PAGEREF _Toc22056097 \h </w:instrText>
            </w:r>
            <w:r>
              <w:rPr>
                <w:noProof/>
                <w:webHidden/>
              </w:rPr>
            </w:r>
            <w:r>
              <w:rPr>
                <w:noProof/>
                <w:webHidden/>
              </w:rPr>
              <w:fldChar w:fldCharType="separate"/>
            </w:r>
            <w:r w:rsidR="000B5A26">
              <w:rPr>
                <w:noProof/>
                <w:webHidden/>
              </w:rPr>
              <w:t>6</w:t>
            </w:r>
            <w:r>
              <w:rPr>
                <w:noProof/>
                <w:webHidden/>
              </w:rPr>
              <w:fldChar w:fldCharType="end"/>
            </w:r>
          </w:hyperlink>
        </w:p>
        <w:p w14:paraId="1817A739" w14:textId="29588778" w:rsidR="00430C2B" w:rsidRDefault="00430C2B">
          <w:pPr>
            <w:pStyle w:val="TM3"/>
            <w:tabs>
              <w:tab w:val="right" w:leader="dot" w:pos="9062"/>
            </w:tabs>
            <w:rPr>
              <w:rFonts w:asciiTheme="minorHAnsi" w:hAnsiTheme="minorHAnsi"/>
              <w:noProof/>
            </w:rPr>
          </w:pPr>
          <w:hyperlink w:anchor="_Toc22056098" w:history="1">
            <w:r w:rsidRPr="008A7F43">
              <w:rPr>
                <w:rStyle w:val="Lienhypertexte"/>
                <w:noProof/>
              </w:rPr>
              <w:t>Apperçu de la partie Utilisateur</w:t>
            </w:r>
            <w:r>
              <w:rPr>
                <w:noProof/>
                <w:webHidden/>
              </w:rPr>
              <w:tab/>
            </w:r>
            <w:r>
              <w:rPr>
                <w:noProof/>
                <w:webHidden/>
              </w:rPr>
              <w:fldChar w:fldCharType="begin"/>
            </w:r>
            <w:r>
              <w:rPr>
                <w:noProof/>
                <w:webHidden/>
              </w:rPr>
              <w:instrText xml:space="preserve"> PAGEREF _Toc22056098 \h </w:instrText>
            </w:r>
            <w:r>
              <w:rPr>
                <w:noProof/>
                <w:webHidden/>
              </w:rPr>
            </w:r>
            <w:r>
              <w:rPr>
                <w:noProof/>
                <w:webHidden/>
              </w:rPr>
              <w:fldChar w:fldCharType="separate"/>
            </w:r>
            <w:r w:rsidR="000B5A26">
              <w:rPr>
                <w:noProof/>
                <w:webHidden/>
              </w:rPr>
              <w:t>7</w:t>
            </w:r>
            <w:r>
              <w:rPr>
                <w:noProof/>
                <w:webHidden/>
              </w:rPr>
              <w:fldChar w:fldCharType="end"/>
            </w:r>
          </w:hyperlink>
        </w:p>
        <w:p w14:paraId="5E76E9C8" w14:textId="1238E9BA" w:rsidR="00430C2B" w:rsidRDefault="00430C2B">
          <w:pPr>
            <w:pStyle w:val="TM2"/>
            <w:tabs>
              <w:tab w:val="right" w:leader="dot" w:pos="9062"/>
            </w:tabs>
            <w:rPr>
              <w:rFonts w:asciiTheme="minorHAnsi" w:hAnsiTheme="minorHAnsi"/>
              <w:noProof/>
            </w:rPr>
          </w:pPr>
          <w:hyperlink w:anchor="_Toc22056099" w:history="1">
            <w:r w:rsidRPr="008A7F43">
              <w:rPr>
                <w:rStyle w:val="Lienhypertexte"/>
                <w:noProof/>
              </w:rPr>
              <w:t>Les composants de la partie produit.</w:t>
            </w:r>
            <w:r>
              <w:rPr>
                <w:noProof/>
                <w:webHidden/>
              </w:rPr>
              <w:tab/>
            </w:r>
            <w:r>
              <w:rPr>
                <w:noProof/>
                <w:webHidden/>
              </w:rPr>
              <w:fldChar w:fldCharType="begin"/>
            </w:r>
            <w:r>
              <w:rPr>
                <w:noProof/>
                <w:webHidden/>
              </w:rPr>
              <w:instrText xml:space="preserve"> PAGEREF _Toc22056099 \h </w:instrText>
            </w:r>
            <w:r>
              <w:rPr>
                <w:noProof/>
                <w:webHidden/>
              </w:rPr>
            </w:r>
            <w:r>
              <w:rPr>
                <w:noProof/>
                <w:webHidden/>
              </w:rPr>
              <w:fldChar w:fldCharType="separate"/>
            </w:r>
            <w:r w:rsidR="000B5A26">
              <w:rPr>
                <w:noProof/>
                <w:webHidden/>
              </w:rPr>
              <w:t>8</w:t>
            </w:r>
            <w:r>
              <w:rPr>
                <w:noProof/>
                <w:webHidden/>
              </w:rPr>
              <w:fldChar w:fldCharType="end"/>
            </w:r>
          </w:hyperlink>
        </w:p>
        <w:p w14:paraId="12F380B7" w14:textId="2885B3B5" w:rsidR="00430C2B" w:rsidRDefault="00430C2B">
          <w:pPr>
            <w:pStyle w:val="TM3"/>
            <w:tabs>
              <w:tab w:val="right" w:leader="dot" w:pos="9062"/>
            </w:tabs>
            <w:rPr>
              <w:rFonts w:asciiTheme="minorHAnsi" w:hAnsiTheme="minorHAnsi"/>
              <w:noProof/>
            </w:rPr>
          </w:pPr>
          <w:hyperlink w:anchor="_Toc22056100" w:history="1">
            <w:r w:rsidRPr="008A7F43">
              <w:rPr>
                <w:rStyle w:val="Lienhypertexte"/>
                <w:noProof/>
              </w:rPr>
              <w:t>Produit</w:t>
            </w:r>
            <w:r>
              <w:rPr>
                <w:noProof/>
                <w:webHidden/>
              </w:rPr>
              <w:tab/>
            </w:r>
            <w:r>
              <w:rPr>
                <w:noProof/>
                <w:webHidden/>
              </w:rPr>
              <w:fldChar w:fldCharType="begin"/>
            </w:r>
            <w:r>
              <w:rPr>
                <w:noProof/>
                <w:webHidden/>
              </w:rPr>
              <w:instrText xml:space="preserve"> PAGEREF _Toc22056100 \h </w:instrText>
            </w:r>
            <w:r>
              <w:rPr>
                <w:noProof/>
                <w:webHidden/>
              </w:rPr>
            </w:r>
            <w:r>
              <w:rPr>
                <w:noProof/>
                <w:webHidden/>
              </w:rPr>
              <w:fldChar w:fldCharType="separate"/>
            </w:r>
            <w:r w:rsidR="000B5A26">
              <w:rPr>
                <w:noProof/>
                <w:webHidden/>
              </w:rPr>
              <w:t>8</w:t>
            </w:r>
            <w:r>
              <w:rPr>
                <w:noProof/>
                <w:webHidden/>
              </w:rPr>
              <w:fldChar w:fldCharType="end"/>
            </w:r>
          </w:hyperlink>
        </w:p>
        <w:p w14:paraId="229DA4E7" w14:textId="7550577B" w:rsidR="00430C2B" w:rsidRDefault="00430C2B">
          <w:pPr>
            <w:pStyle w:val="TM3"/>
            <w:tabs>
              <w:tab w:val="right" w:leader="dot" w:pos="9062"/>
            </w:tabs>
            <w:rPr>
              <w:rFonts w:asciiTheme="minorHAnsi" w:hAnsiTheme="minorHAnsi"/>
              <w:noProof/>
            </w:rPr>
          </w:pPr>
          <w:hyperlink w:anchor="_Toc22056101" w:history="1">
            <w:r w:rsidRPr="008A7F43">
              <w:rPr>
                <w:rStyle w:val="Lienhypertexte"/>
                <w:noProof/>
              </w:rPr>
              <w:t>Categorie &lt;&lt;enum&gt;&gt;</w:t>
            </w:r>
            <w:r>
              <w:rPr>
                <w:noProof/>
                <w:webHidden/>
              </w:rPr>
              <w:tab/>
            </w:r>
            <w:r>
              <w:rPr>
                <w:noProof/>
                <w:webHidden/>
              </w:rPr>
              <w:fldChar w:fldCharType="begin"/>
            </w:r>
            <w:r>
              <w:rPr>
                <w:noProof/>
                <w:webHidden/>
              </w:rPr>
              <w:instrText xml:space="preserve"> PAGEREF _Toc22056101 \h </w:instrText>
            </w:r>
            <w:r>
              <w:rPr>
                <w:noProof/>
                <w:webHidden/>
              </w:rPr>
            </w:r>
            <w:r>
              <w:rPr>
                <w:noProof/>
                <w:webHidden/>
              </w:rPr>
              <w:fldChar w:fldCharType="separate"/>
            </w:r>
            <w:r w:rsidR="000B5A26">
              <w:rPr>
                <w:noProof/>
                <w:webHidden/>
              </w:rPr>
              <w:t>8</w:t>
            </w:r>
            <w:r>
              <w:rPr>
                <w:noProof/>
                <w:webHidden/>
              </w:rPr>
              <w:fldChar w:fldCharType="end"/>
            </w:r>
          </w:hyperlink>
        </w:p>
        <w:p w14:paraId="14CC0325" w14:textId="75205C80" w:rsidR="00430C2B" w:rsidRDefault="00430C2B">
          <w:pPr>
            <w:pStyle w:val="TM3"/>
            <w:tabs>
              <w:tab w:val="right" w:leader="dot" w:pos="9062"/>
            </w:tabs>
            <w:rPr>
              <w:rFonts w:asciiTheme="minorHAnsi" w:hAnsiTheme="minorHAnsi"/>
              <w:noProof/>
            </w:rPr>
          </w:pPr>
          <w:hyperlink w:anchor="_Toc22056102" w:history="1">
            <w:r w:rsidRPr="008A7F43">
              <w:rPr>
                <w:rStyle w:val="Lienhypertexte"/>
                <w:noProof/>
              </w:rPr>
              <w:t>Fournisseur</w:t>
            </w:r>
            <w:r>
              <w:rPr>
                <w:noProof/>
                <w:webHidden/>
              </w:rPr>
              <w:tab/>
            </w:r>
            <w:r>
              <w:rPr>
                <w:noProof/>
                <w:webHidden/>
              </w:rPr>
              <w:fldChar w:fldCharType="begin"/>
            </w:r>
            <w:r>
              <w:rPr>
                <w:noProof/>
                <w:webHidden/>
              </w:rPr>
              <w:instrText xml:space="preserve"> PAGEREF _Toc22056102 \h </w:instrText>
            </w:r>
            <w:r>
              <w:rPr>
                <w:noProof/>
                <w:webHidden/>
              </w:rPr>
            </w:r>
            <w:r>
              <w:rPr>
                <w:noProof/>
                <w:webHidden/>
              </w:rPr>
              <w:fldChar w:fldCharType="separate"/>
            </w:r>
            <w:r w:rsidR="000B5A26">
              <w:rPr>
                <w:noProof/>
                <w:webHidden/>
              </w:rPr>
              <w:t>9</w:t>
            </w:r>
            <w:r>
              <w:rPr>
                <w:noProof/>
                <w:webHidden/>
              </w:rPr>
              <w:fldChar w:fldCharType="end"/>
            </w:r>
          </w:hyperlink>
        </w:p>
        <w:p w14:paraId="71A15205" w14:textId="3C680CE6" w:rsidR="00430C2B" w:rsidRDefault="00430C2B">
          <w:pPr>
            <w:pStyle w:val="TM3"/>
            <w:tabs>
              <w:tab w:val="right" w:leader="dot" w:pos="9062"/>
            </w:tabs>
            <w:rPr>
              <w:rFonts w:asciiTheme="minorHAnsi" w:hAnsiTheme="minorHAnsi"/>
              <w:noProof/>
            </w:rPr>
          </w:pPr>
          <w:hyperlink w:anchor="_Toc22056103" w:history="1">
            <w:r w:rsidRPr="008A7F43">
              <w:rPr>
                <w:rStyle w:val="Lienhypertexte"/>
                <w:noProof/>
              </w:rPr>
              <w:t>Composition</w:t>
            </w:r>
            <w:r>
              <w:rPr>
                <w:noProof/>
                <w:webHidden/>
              </w:rPr>
              <w:tab/>
            </w:r>
            <w:r>
              <w:rPr>
                <w:noProof/>
                <w:webHidden/>
              </w:rPr>
              <w:fldChar w:fldCharType="begin"/>
            </w:r>
            <w:r>
              <w:rPr>
                <w:noProof/>
                <w:webHidden/>
              </w:rPr>
              <w:instrText xml:space="preserve"> PAGEREF _Toc22056103 \h </w:instrText>
            </w:r>
            <w:r>
              <w:rPr>
                <w:noProof/>
                <w:webHidden/>
              </w:rPr>
            </w:r>
            <w:r>
              <w:rPr>
                <w:noProof/>
                <w:webHidden/>
              </w:rPr>
              <w:fldChar w:fldCharType="separate"/>
            </w:r>
            <w:r w:rsidR="000B5A26">
              <w:rPr>
                <w:noProof/>
                <w:webHidden/>
              </w:rPr>
              <w:t>9</w:t>
            </w:r>
            <w:r>
              <w:rPr>
                <w:noProof/>
                <w:webHidden/>
              </w:rPr>
              <w:fldChar w:fldCharType="end"/>
            </w:r>
          </w:hyperlink>
        </w:p>
        <w:p w14:paraId="54D470C4" w14:textId="315BEA55" w:rsidR="00430C2B" w:rsidRDefault="00430C2B">
          <w:pPr>
            <w:pStyle w:val="TM3"/>
            <w:tabs>
              <w:tab w:val="right" w:leader="dot" w:pos="9062"/>
            </w:tabs>
            <w:rPr>
              <w:rFonts w:asciiTheme="minorHAnsi" w:hAnsiTheme="minorHAnsi"/>
              <w:noProof/>
            </w:rPr>
          </w:pPr>
          <w:hyperlink w:anchor="_Toc22056104" w:history="1">
            <w:r w:rsidRPr="008A7F43">
              <w:rPr>
                <w:rStyle w:val="Lienhypertexte"/>
                <w:noProof/>
              </w:rPr>
              <w:t>Preparation</w:t>
            </w:r>
            <w:r>
              <w:rPr>
                <w:noProof/>
                <w:webHidden/>
              </w:rPr>
              <w:tab/>
            </w:r>
            <w:r>
              <w:rPr>
                <w:noProof/>
                <w:webHidden/>
              </w:rPr>
              <w:fldChar w:fldCharType="begin"/>
            </w:r>
            <w:r>
              <w:rPr>
                <w:noProof/>
                <w:webHidden/>
              </w:rPr>
              <w:instrText xml:space="preserve"> PAGEREF _Toc22056104 \h </w:instrText>
            </w:r>
            <w:r>
              <w:rPr>
                <w:noProof/>
                <w:webHidden/>
              </w:rPr>
            </w:r>
            <w:r>
              <w:rPr>
                <w:noProof/>
                <w:webHidden/>
              </w:rPr>
              <w:fldChar w:fldCharType="separate"/>
            </w:r>
            <w:r w:rsidR="000B5A26">
              <w:rPr>
                <w:noProof/>
                <w:webHidden/>
              </w:rPr>
              <w:t>10</w:t>
            </w:r>
            <w:r>
              <w:rPr>
                <w:noProof/>
                <w:webHidden/>
              </w:rPr>
              <w:fldChar w:fldCharType="end"/>
            </w:r>
          </w:hyperlink>
        </w:p>
        <w:p w14:paraId="74F6FF38" w14:textId="72F518E4" w:rsidR="00430C2B" w:rsidRDefault="00430C2B">
          <w:pPr>
            <w:pStyle w:val="TM3"/>
            <w:tabs>
              <w:tab w:val="right" w:leader="dot" w:pos="9062"/>
            </w:tabs>
            <w:rPr>
              <w:rFonts w:asciiTheme="minorHAnsi" w:hAnsiTheme="minorHAnsi"/>
              <w:noProof/>
            </w:rPr>
          </w:pPr>
          <w:hyperlink w:anchor="_Toc22056105" w:history="1">
            <w:r w:rsidRPr="008A7F43">
              <w:rPr>
                <w:rStyle w:val="Lienhypertexte"/>
                <w:noProof/>
              </w:rPr>
              <w:t>Composant</w:t>
            </w:r>
            <w:r>
              <w:rPr>
                <w:noProof/>
                <w:webHidden/>
              </w:rPr>
              <w:tab/>
            </w:r>
            <w:r>
              <w:rPr>
                <w:noProof/>
                <w:webHidden/>
              </w:rPr>
              <w:fldChar w:fldCharType="begin"/>
            </w:r>
            <w:r>
              <w:rPr>
                <w:noProof/>
                <w:webHidden/>
              </w:rPr>
              <w:instrText xml:space="preserve"> PAGEREF _Toc22056105 \h </w:instrText>
            </w:r>
            <w:r>
              <w:rPr>
                <w:noProof/>
                <w:webHidden/>
              </w:rPr>
            </w:r>
            <w:r>
              <w:rPr>
                <w:noProof/>
                <w:webHidden/>
              </w:rPr>
              <w:fldChar w:fldCharType="separate"/>
            </w:r>
            <w:r w:rsidR="000B5A26">
              <w:rPr>
                <w:noProof/>
                <w:webHidden/>
              </w:rPr>
              <w:t>10</w:t>
            </w:r>
            <w:r>
              <w:rPr>
                <w:noProof/>
                <w:webHidden/>
              </w:rPr>
              <w:fldChar w:fldCharType="end"/>
            </w:r>
          </w:hyperlink>
        </w:p>
        <w:p w14:paraId="42A9F663" w14:textId="189DBCF3" w:rsidR="00430C2B" w:rsidRDefault="00430C2B">
          <w:pPr>
            <w:pStyle w:val="TM3"/>
            <w:tabs>
              <w:tab w:val="right" w:leader="dot" w:pos="9062"/>
            </w:tabs>
            <w:rPr>
              <w:rFonts w:asciiTheme="minorHAnsi" w:hAnsiTheme="minorHAnsi"/>
              <w:noProof/>
            </w:rPr>
          </w:pPr>
          <w:hyperlink w:anchor="_Toc22056106" w:history="1">
            <w:r w:rsidRPr="008A7F43">
              <w:rPr>
                <w:rStyle w:val="Lienhypertexte"/>
                <w:noProof/>
              </w:rPr>
              <w:t>Stock</w:t>
            </w:r>
            <w:r>
              <w:rPr>
                <w:noProof/>
                <w:webHidden/>
              </w:rPr>
              <w:tab/>
            </w:r>
            <w:r>
              <w:rPr>
                <w:noProof/>
                <w:webHidden/>
              </w:rPr>
              <w:fldChar w:fldCharType="begin"/>
            </w:r>
            <w:r>
              <w:rPr>
                <w:noProof/>
                <w:webHidden/>
              </w:rPr>
              <w:instrText xml:space="preserve"> PAGEREF _Toc22056106 \h </w:instrText>
            </w:r>
            <w:r>
              <w:rPr>
                <w:noProof/>
                <w:webHidden/>
              </w:rPr>
            </w:r>
            <w:r>
              <w:rPr>
                <w:noProof/>
                <w:webHidden/>
              </w:rPr>
              <w:fldChar w:fldCharType="separate"/>
            </w:r>
            <w:r w:rsidR="000B5A26">
              <w:rPr>
                <w:noProof/>
                <w:webHidden/>
              </w:rPr>
              <w:t>10</w:t>
            </w:r>
            <w:r>
              <w:rPr>
                <w:noProof/>
                <w:webHidden/>
              </w:rPr>
              <w:fldChar w:fldCharType="end"/>
            </w:r>
          </w:hyperlink>
        </w:p>
        <w:p w14:paraId="0D5E154D" w14:textId="535B329E" w:rsidR="00430C2B" w:rsidRDefault="00430C2B">
          <w:pPr>
            <w:pStyle w:val="TM3"/>
            <w:tabs>
              <w:tab w:val="right" w:leader="dot" w:pos="9062"/>
            </w:tabs>
            <w:rPr>
              <w:rFonts w:asciiTheme="minorHAnsi" w:hAnsiTheme="minorHAnsi"/>
              <w:noProof/>
            </w:rPr>
          </w:pPr>
          <w:hyperlink w:anchor="_Toc22056107" w:history="1">
            <w:r w:rsidRPr="008A7F43">
              <w:rPr>
                <w:rStyle w:val="Lienhypertexte"/>
                <w:noProof/>
              </w:rPr>
              <w:t>Apperçu de la partie Produit</w:t>
            </w:r>
            <w:r>
              <w:rPr>
                <w:noProof/>
                <w:webHidden/>
              </w:rPr>
              <w:tab/>
            </w:r>
            <w:r>
              <w:rPr>
                <w:noProof/>
                <w:webHidden/>
              </w:rPr>
              <w:fldChar w:fldCharType="begin"/>
            </w:r>
            <w:r>
              <w:rPr>
                <w:noProof/>
                <w:webHidden/>
              </w:rPr>
              <w:instrText xml:space="preserve"> PAGEREF _Toc22056107 \h </w:instrText>
            </w:r>
            <w:r>
              <w:rPr>
                <w:noProof/>
                <w:webHidden/>
              </w:rPr>
            </w:r>
            <w:r>
              <w:rPr>
                <w:noProof/>
                <w:webHidden/>
              </w:rPr>
              <w:fldChar w:fldCharType="separate"/>
            </w:r>
            <w:r w:rsidR="000B5A26">
              <w:rPr>
                <w:noProof/>
                <w:webHidden/>
              </w:rPr>
              <w:t>11</w:t>
            </w:r>
            <w:r>
              <w:rPr>
                <w:noProof/>
                <w:webHidden/>
              </w:rPr>
              <w:fldChar w:fldCharType="end"/>
            </w:r>
          </w:hyperlink>
        </w:p>
        <w:p w14:paraId="6D63DC93" w14:textId="7B251D95" w:rsidR="00430C2B" w:rsidRDefault="00430C2B">
          <w:pPr>
            <w:pStyle w:val="TM2"/>
            <w:tabs>
              <w:tab w:val="right" w:leader="dot" w:pos="9062"/>
            </w:tabs>
            <w:rPr>
              <w:rFonts w:asciiTheme="minorHAnsi" w:hAnsiTheme="minorHAnsi"/>
              <w:noProof/>
            </w:rPr>
          </w:pPr>
          <w:hyperlink w:anchor="_Toc22056108" w:history="1">
            <w:r w:rsidRPr="008A7F43">
              <w:rPr>
                <w:rStyle w:val="Lienhypertexte"/>
                <w:noProof/>
              </w:rPr>
              <w:t>Les composants de la partie paiement.</w:t>
            </w:r>
            <w:r>
              <w:rPr>
                <w:noProof/>
                <w:webHidden/>
              </w:rPr>
              <w:tab/>
            </w:r>
            <w:r>
              <w:rPr>
                <w:noProof/>
                <w:webHidden/>
              </w:rPr>
              <w:fldChar w:fldCharType="begin"/>
            </w:r>
            <w:r>
              <w:rPr>
                <w:noProof/>
                <w:webHidden/>
              </w:rPr>
              <w:instrText xml:space="preserve"> PAGEREF _Toc22056108 \h </w:instrText>
            </w:r>
            <w:r>
              <w:rPr>
                <w:noProof/>
                <w:webHidden/>
              </w:rPr>
            </w:r>
            <w:r>
              <w:rPr>
                <w:noProof/>
                <w:webHidden/>
              </w:rPr>
              <w:fldChar w:fldCharType="separate"/>
            </w:r>
            <w:r w:rsidR="000B5A26">
              <w:rPr>
                <w:noProof/>
                <w:webHidden/>
              </w:rPr>
              <w:t>12</w:t>
            </w:r>
            <w:r>
              <w:rPr>
                <w:noProof/>
                <w:webHidden/>
              </w:rPr>
              <w:fldChar w:fldCharType="end"/>
            </w:r>
          </w:hyperlink>
        </w:p>
        <w:p w14:paraId="2B11D6AF" w14:textId="6F445401" w:rsidR="00430C2B" w:rsidRDefault="00430C2B">
          <w:pPr>
            <w:pStyle w:val="TM3"/>
            <w:tabs>
              <w:tab w:val="right" w:leader="dot" w:pos="9062"/>
            </w:tabs>
            <w:rPr>
              <w:rFonts w:asciiTheme="minorHAnsi" w:hAnsiTheme="minorHAnsi"/>
              <w:noProof/>
            </w:rPr>
          </w:pPr>
          <w:hyperlink w:anchor="_Toc22056109" w:history="1">
            <w:r w:rsidRPr="008A7F43">
              <w:rPr>
                <w:rStyle w:val="Lienhypertexte"/>
                <w:noProof/>
              </w:rPr>
              <w:t>Paiement</w:t>
            </w:r>
            <w:r>
              <w:rPr>
                <w:noProof/>
                <w:webHidden/>
              </w:rPr>
              <w:tab/>
            </w:r>
            <w:r>
              <w:rPr>
                <w:noProof/>
                <w:webHidden/>
              </w:rPr>
              <w:fldChar w:fldCharType="begin"/>
            </w:r>
            <w:r>
              <w:rPr>
                <w:noProof/>
                <w:webHidden/>
              </w:rPr>
              <w:instrText xml:space="preserve"> PAGEREF _Toc22056109 \h </w:instrText>
            </w:r>
            <w:r>
              <w:rPr>
                <w:noProof/>
                <w:webHidden/>
              </w:rPr>
            </w:r>
            <w:r>
              <w:rPr>
                <w:noProof/>
                <w:webHidden/>
              </w:rPr>
              <w:fldChar w:fldCharType="separate"/>
            </w:r>
            <w:r w:rsidR="000B5A26">
              <w:rPr>
                <w:noProof/>
                <w:webHidden/>
              </w:rPr>
              <w:t>12</w:t>
            </w:r>
            <w:r>
              <w:rPr>
                <w:noProof/>
                <w:webHidden/>
              </w:rPr>
              <w:fldChar w:fldCharType="end"/>
            </w:r>
          </w:hyperlink>
        </w:p>
        <w:p w14:paraId="6665C4F9" w14:textId="586625FA" w:rsidR="00430C2B" w:rsidRDefault="00430C2B">
          <w:pPr>
            <w:pStyle w:val="TM3"/>
            <w:tabs>
              <w:tab w:val="right" w:leader="dot" w:pos="9062"/>
            </w:tabs>
            <w:rPr>
              <w:rFonts w:asciiTheme="minorHAnsi" w:hAnsiTheme="minorHAnsi"/>
              <w:noProof/>
            </w:rPr>
          </w:pPr>
          <w:hyperlink w:anchor="_Toc22056110" w:history="1">
            <w:r w:rsidRPr="008A7F43">
              <w:rPr>
                <w:rStyle w:val="Lienhypertexte"/>
                <w:noProof/>
              </w:rPr>
              <w:t>TypePaiement &lt;&lt;enum&gt;&gt;</w:t>
            </w:r>
            <w:r>
              <w:rPr>
                <w:noProof/>
                <w:webHidden/>
              </w:rPr>
              <w:tab/>
            </w:r>
            <w:r>
              <w:rPr>
                <w:noProof/>
                <w:webHidden/>
              </w:rPr>
              <w:fldChar w:fldCharType="begin"/>
            </w:r>
            <w:r>
              <w:rPr>
                <w:noProof/>
                <w:webHidden/>
              </w:rPr>
              <w:instrText xml:space="preserve"> PAGEREF _Toc22056110 \h </w:instrText>
            </w:r>
            <w:r>
              <w:rPr>
                <w:noProof/>
                <w:webHidden/>
              </w:rPr>
            </w:r>
            <w:r>
              <w:rPr>
                <w:noProof/>
                <w:webHidden/>
              </w:rPr>
              <w:fldChar w:fldCharType="separate"/>
            </w:r>
            <w:r w:rsidR="000B5A26">
              <w:rPr>
                <w:noProof/>
                <w:webHidden/>
              </w:rPr>
              <w:t>12</w:t>
            </w:r>
            <w:r>
              <w:rPr>
                <w:noProof/>
                <w:webHidden/>
              </w:rPr>
              <w:fldChar w:fldCharType="end"/>
            </w:r>
          </w:hyperlink>
        </w:p>
        <w:p w14:paraId="694276A5" w14:textId="6352453A" w:rsidR="00430C2B" w:rsidRDefault="00430C2B">
          <w:pPr>
            <w:pStyle w:val="TM3"/>
            <w:tabs>
              <w:tab w:val="right" w:leader="dot" w:pos="9062"/>
            </w:tabs>
            <w:rPr>
              <w:rFonts w:asciiTheme="minorHAnsi" w:hAnsiTheme="minorHAnsi"/>
              <w:noProof/>
            </w:rPr>
          </w:pPr>
          <w:hyperlink w:anchor="_Toc22056111" w:history="1">
            <w:r w:rsidRPr="008A7F43">
              <w:rPr>
                <w:rStyle w:val="Lienhypertexte"/>
                <w:noProof/>
              </w:rPr>
              <w:t>CarteBancaire</w:t>
            </w:r>
            <w:r>
              <w:rPr>
                <w:noProof/>
                <w:webHidden/>
              </w:rPr>
              <w:tab/>
            </w:r>
            <w:r>
              <w:rPr>
                <w:noProof/>
                <w:webHidden/>
              </w:rPr>
              <w:fldChar w:fldCharType="begin"/>
            </w:r>
            <w:r>
              <w:rPr>
                <w:noProof/>
                <w:webHidden/>
              </w:rPr>
              <w:instrText xml:space="preserve"> PAGEREF _Toc22056111 \h </w:instrText>
            </w:r>
            <w:r>
              <w:rPr>
                <w:noProof/>
                <w:webHidden/>
              </w:rPr>
            </w:r>
            <w:r>
              <w:rPr>
                <w:noProof/>
                <w:webHidden/>
              </w:rPr>
              <w:fldChar w:fldCharType="separate"/>
            </w:r>
            <w:r w:rsidR="000B5A26">
              <w:rPr>
                <w:noProof/>
                <w:webHidden/>
              </w:rPr>
              <w:t>12</w:t>
            </w:r>
            <w:r>
              <w:rPr>
                <w:noProof/>
                <w:webHidden/>
              </w:rPr>
              <w:fldChar w:fldCharType="end"/>
            </w:r>
          </w:hyperlink>
        </w:p>
        <w:p w14:paraId="35CE9140" w14:textId="5838E91E" w:rsidR="00430C2B" w:rsidRDefault="00430C2B">
          <w:pPr>
            <w:pStyle w:val="TM3"/>
            <w:tabs>
              <w:tab w:val="right" w:leader="dot" w:pos="9062"/>
            </w:tabs>
            <w:rPr>
              <w:rFonts w:asciiTheme="minorHAnsi" w:hAnsiTheme="minorHAnsi"/>
              <w:noProof/>
            </w:rPr>
          </w:pPr>
          <w:hyperlink w:anchor="_Toc22056112" w:history="1">
            <w:r w:rsidRPr="008A7F43">
              <w:rPr>
                <w:rStyle w:val="Lienhypertexte"/>
                <w:noProof/>
              </w:rPr>
              <w:t>Date &lt;&lt;dataType&gt;&gt;</w:t>
            </w:r>
            <w:r>
              <w:rPr>
                <w:noProof/>
                <w:webHidden/>
              </w:rPr>
              <w:tab/>
            </w:r>
            <w:r>
              <w:rPr>
                <w:noProof/>
                <w:webHidden/>
              </w:rPr>
              <w:fldChar w:fldCharType="begin"/>
            </w:r>
            <w:r>
              <w:rPr>
                <w:noProof/>
                <w:webHidden/>
              </w:rPr>
              <w:instrText xml:space="preserve"> PAGEREF _Toc22056112 \h </w:instrText>
            </w:r>
            <w:r>
              <w:rPr>
                <w:noProof/>
                <w:webHidden/>
              </w:rPr>
            </w:r>
            <w:r>
              <w:rPr>
                <w:noProof/>
                <w:webHidden/>
              </w:rPr>
              <w:fldChar w:fldCharType="separate"/>
            </w:r>
            <w:r w:rsidR="000B5A26">
              <w:rPr>
                <w:noProof/>
                <w:webHidden/>
              </w:rPr>
              <w:t>13</w:t>
            </w:r>
            <w:r>
              <w:rPr>
                <w:noProof/>
                <w:webHidden/>
              </w:rPr>
              <w:fldChar w:fldCharType="end"/>
            </w:r>
          </w:hyperlink>
        </w:p>
        <w:p w14:paraId="50A72103" w14:textId="2428A29A" w:rsidR="00430C2B" w:rsidRDefault="00430C2B">
          <w:pPr>
            <w:pStyle w:val="TM3"/>
            <w:tabs>
              <w:tab w:val="right" w:leader="dot" w:pos="9062"/>
            </w:tabs>
            <w:rPr>
              <w:rFonts w:asciiTheme="minorHAnsi" w:hAnsiTheme="minorHAnsi"/>
              <w:noProof/>
            </w:rPr>
          </w:pPr>
          <w:hyperlink w:anchor="_Toc22056113" w:history="1">
            <w:r w:rsidRPr="008A7F43">
              <w:rPr>
                <w:rStyle w:val="Lienhypertexte"/>
                <w:noProof/>
              </w:rPr>
              <w:t>Time &lt;&lt;dataType&gt;&gt;</w:t>
            </w:r>
            <w:r>
              <w:rPr>
                <w:noProof/>
                <w:webHidden/>
              </w:rPr>
              <w:tab/>
            </w:r>
            <w:r>
              <w:rPr>
                <w:noProof/>
                <w:webHidden/>
              </w:rPr>
              <w:fldChar w:fldCharType="begin"/>
            </w:r>
            <w:r>
              <w:rPr>
                <w:noProof/>
                <w:webHidden/>
              </w:rPr>
              <w:instrText xml:space="preserve"> PAGEREF _Toc22056113 \h </w:instrText>
            </w:r>
            <w:r>
              <w:rPr>
                <w:noProof/>
                <w:webHidden/>
              </w:rPr>
            </w:r>
            <w:r>
              <w:rPr>
                <w:noProof/>
                <w:webHidden/>
              </w:rPr>
              <w:fldChar w:fldCharType="separate"/>
            </w:r>
            <w:r w:rsidR="000B5A26">
              <w:rPr>
                <w:noProof/>
                <w:webHidden/>
              </w:rPr>
              <w:t>13</w:t>
            </w:r>
            <w:r>
              <w:rPr>
                <w:noProof/>
                <w:webHidden/>
              </w:rPr>
              <w:fldChar w:fldCharType="end"/>
            </w:r>
          </w:hyperlink>
        </w:p>
        <w:p w14:paraId="36AA44FC" w14:textId="0891D920" w:rsidR="00430C2B" w:rsidRDefault="00430C2B">
          <w:pPr>
            <w:pStyle w:val="TM3"/>
            <w:tabs>
              <w:tab w:val="right" w:leader="dot" w:pos="9062"/>
            </w:tabs>
            <w:rPr>
              <w:rFonts w:asciiTheme="minorHAnsi" w:hAnsiTheme="minorHAnsi"/>
              <w:noProof/>
            </w:rPr>
          </w:pPr>
          <w:hyperlink w:anchor="_Toc22056114" w:history="1">
            <w:r w:rsidRPr="008A7F43">
              <w:rPr>
                <w:rStyle w:val="Lienhypertexte"/>
                <w:noProof/>
              </w:rPr>
              <w:t>TicketRestaurant</w:t>
            </w:r>
            <w:r>
              <w:rPr>
                <w:noProof/>
                <w:webHidden/>
              </w:rPr>
              <w:tab/>
            </w:r>
            <w:r>
              <w:rPr>
                <w:noProof/>
                <w:webHidden/>
              </w:rPr>
              <w:fldChar w:fldCharType="begin"/>
            </w:r>
            <w:r>
              <w:rPr>
                <w:noProof/>
                <w:webHidden/>
              </w:rPr>
              <w:instrText xml:space="preserve"> PAGEREF _Toc22056114 \h </w:instrText>
            </w:r>
            <w:r>
              <w:rPr>
                <w:noProof/>
                <w:webHidden/>
              </w:rPr>
            </w:r>
            <w:r>
              <w:rPr>
                <w:noProof/>
                <w:webHidden/>
              </w:rPr>
              <w:fldChar w:fldCharType="separate"/>
            </w:r>
            <w:r w:rsidR="000B5A26">
              <w:rPr>
                <w:noProof/>
                <w:webHidden/>
              </w:rPr>
              <w:t>13</w:t>
            </w:r>
            <w:r>
              <w:rPr>
                <w:noProof/>
                <w:webHidden/>
              </w:rPr>
              <w:fldChar w:fldCharType="end"/>
            </w:r>
          </w:hyperlink>
        </w:p>
        <w:p w14:paraId="3D2549AB" w14:textId="58125A36" w:rsidR="00430C2B" w:rsidRDefault="00430C2B">
          <w:pPr>
            <w:pStyle w:val="TM3"/>
            <w:tabs>
              <w:tab w:val="right" w:leader="dot" w:pos="9062"/>
            </w:tabs>
            <w:rPr>
              <w:rFonts w:asciiTheme="minorHAnsi" w:hAnsiTheme="minorHAnsi"/>
              <w:noProof/>
            </w:rPr>
          </w:pPr>
          <w:hyperlink w:anchor="_Toc22056115" w:history="1">
            <w:r w:rsidRPr="008A7F43">
              <w:rPr>
                <w:rStyle w:val="Lienhypertexte"/>
                <w:noProof/>
              </w:rPr>
              <w:t>Cheque</w:t>
            </w:r>
            <w:r>
              <w:rPr>
                <w:noProof/>
                <w:webHidden/>
              </w:rPr>
              <w:tab/>
            </w:r>
            <w:r>
              <w:rPr>
                <w:noProof/>
                <w:webHidden/>
              </w:rPr>
              <w:fldChar w:fldCharType="begin"/>
            </w:r>
            <w:r>
              <w:rPr>
                <w:noProof/>
                <w:webHidden/>
              </w:rPr>
              <w:instrText xml:space="preserve"> PAGEREF _Toc22056115 \h </w:instrText>
            </w:r>
            <w:r>
              <w:rPr>
                <w:noProof/>
                <w:webHidden/>
              </w:rPr>
            </w:r>
            <w:r>
              <w:rPr>
                <w:noProof/>
                <w:webHidden/>
              </w:rPr>
              <w:fldChar w:fldCharType="separate"/>
            </w:r>
            <w:r w:rsidR="000B5A26">
              <w:rPr>
                <w:noProof/>
                <w:webHidden/>
              </w:rPr>
              <w:t>13</w:t>
            </w:r>
            <w:r>
              <w:rPr>
                <w:noProof/>
                <w:webHidden/>
              </w:rPr>
              <w:fldChar w:fldCharType="end"/>
            </w:r>
          </w:hyperlink>
        </w:p>
        <w:p w14:paraId="5A8801F5" w14:textId="67B66186" w:rsidR="00430C2B" w:rsidRDefault="00430C2B">
          <w:pPr>
            <w:pStyle w:val="TM3"/>
            <w:tabs>
              <w:tab w:val="right" w:leader="dot" w:pos="9062"/>
            </w:tabs>
            <w:rPr>
              <w:rFonts w:asciiTheme="minorHAnsi" w:hAnsiTheme="minorHAnsi"/>
              <w:noProof/>
            </w:rPr>
          </w:pPr>
          <w:hyperlink w:anchor="_Toc22056116" w:history="1">
            <w:r w:rsidRPr="008A7F43">
              <w:rPr>
                <w:rStyle w:val="Lienhypertexte"/>
                <w:noProof/>
              </w:rPr>
              <w:t>Etablissement</w:t>
            </w:r>
            <w:r>
              <w:rPr>
                <w:noProof/>
                <w:webHidden/>
              </w:rPr>
              <w:tab/>
            </w:r>
            <w:r>
              <w:rPr>
                <w:noProof/>
                <w:webHidden/>
              </w:rPr>
              <w:fldChar w:fldCharType="begin"/>
            </w:r>
            <w:r>
              <w:rPr>
                <w:noProof/>
                <w:webHidden/>
              </w:rPr>
              <w:instrText xml:space="preserve"> PAGEREF _Toc22056116 \h </w:instrText>
            </w:r>
            <w:r>
              <w:rPr>
                <w:noProof/>
                <w:webHidden/>
              </w:rPr>
            </w:r>
            <w:r>
              <w:rPr>
                <w:noProof/>
                <w:webHidden/>
              </w:rPr>
              <w:fldChar w:fldCharType="separate"/>
            </w:r>
            <w:r w:rsidR="000B5A26">
              <w:rPr>
                <w:noProof/>
                <w:webHidden/>
              </w:rPr>
              <w:t>13</w:t>
            </w:r>
            <w:r>
              <w:rPr>
                <w:noProof/>
                <w:webHidden/>
              </w:rPr>
              <w:fldChar w:fldCharType="end"/>
            </w:r>
          </w:hyperlink>
        </w:p>
        <w:p w14:paraId="2EBFEFDE" w14:textId="51EBBD6B" w:rsidR="00430C2B" w:rsidRDefault="00430C2B">
          <w:pPr>
            <w:pStyle w:val="TM3"/>
            <w:tabs>
              <w:tab w:val="right" w:leader="dot" w:pos="9062"/>
            </w:tabs>
            <w:rPr>
              <w:rFonts w:asciiTheme="minorHAnsi" w:hAnsiTheme="minorHAnsi"/>
              <w:noProof/>
            </w:rPr>
          </w:pPr>
          <w:hyperlink w:anchor="_Toc22056117" w:history="1">
            <w:r w:rsidRPr="008A7F43">
              <w:rPr>
                <w:rStyle w:val="Lienhypertexte"/>
                <w:noProof/>
              </w:rPr>
              <w:t>ListePaiement</w:t>
            </w:r>
            <w:r>
              <w:rPr>
                <w:noProof/>
                <w:webHidden/>
              </w:rPr>
              <w:tab/>
            </w:r>
            <w:r>
              <w:rPr>
                <w:noProof/>
                <w:webHidden/>
              </w:rPr>
              <w:fldChar w:fldCharType="begin"/>
            </w:r>
            <w:r>
              <w:rPr>
                <w:noProof/>
                <w:webHidden/>
              </w:rPr>
              <w:instrText xml:space="preserve"> PAGEREF _Toc22056117 \h </w:instrText>
            </w:r>
            <w:r>
              <w:rPr>
                <w:noProof/>
                <w:webHidden/>
              </w:rPr>
            </w:r>
            <w:r>
              <w:rPr>
                <w:noProof/>
                <w:webHidden/>
              </w:rPr>
              <w:fldChar w:fldCharType="separate"/>
            </w:r>
            <w:r w:rsidR="000B5A26">
              <w:rPr>
                <w:noProof/>
                <w:webHidden/>
              </w:rPr>
              <w:t>14</w:t>
            </w:r>
            <w:r>
              <w:rPr>
                <w:noProof/>
                <w:webHidden/>
              </w:rPr>
              <w:fldChar w:fldCharType="end"/>
            </w:r>
          </w:hyperlink>
        </w:p>
        <w:p w14:paraId="1461E5A7" w14:textId="20D7D401" w:rsidR="00430C2B" w:rsidRDefault="00430C2B">
          <w:pPr>
            <w:pStyle w:val="TM3"/>
            <w:tabs>
              <w:tab w:val="right" w:leader="dot" w:pos="9062"/>
            </w:tabs>
            <w:rPr>
              <w:rFonts w:asciiTheme="minorHAnsi" w:hAnsiTheme="minorHAnsi"/>
              <w:noProof/>
            </w:rPr>
          </w:pPr>
          <w:hyperlink w:anchor="_Toc22056118" w:history="1">
            <w:r w:rsidRPr="008A7F43">
              <w:rPr>
                <w:rStyle w:val="Lienhypertexte"/>
                <w:noProof/>
              </w:rPr>
              <w:t>Apperçu de la partie Paiement</w:t>
            </w:r>
            <w:r>
              <w:rPr>
                <w:noProof/>
                <w:webHidden/>
              </w:rPr>
              <w:tab/>
            </w:r>
            <w:r>
              <w:rPr>
                <w:noProof/>
                <w:webHidden/>
              </w:rPr>
              <w:fldChar w:fldCharType="begin"/>
            </w:r>
            <w:r>
              <w:rPr>
                <w:noProof/>
                <w:webHidden/>
              </w:rPr>
              <w:instrText xml:space="preserve"> PAGEREF _Toc22056118 \h </w:instrText>
            </w:r>
            <w:r>
              <w:rPr>
                <w:noProof/>
                <w:webHidden/>
              </w:rPr>
            </w:r>
            <w:r>
              <w:rPr>
                <w:noProof/>
                <w:webHidden/>
              </w:rPr>
              <w:fldChar w:fldCharType="separate"/>
            </w:r>
            <w:r w:rsidR="000B5A26">
              <w:rPr>
                <w:noProof/>
                <w:webHidden/>
              </w:rPr>
              <w:t>14</w:t>
            </w:r>
            <w:r>
              <w:rPr>
                <w:noProof/>
                <w:webHidden/>
              </w:rPr>
              <w:fldChar w:fldCharType="end"/>
            </w:r>
          </w:hyperlink>
        </w:p>
        <w:p w14:paraId="0AB3EE85" w14:textId="248E6CB3" w:rsidR="00430C2B" w:rsidRDefault="00430C2B">
          <w:pPr>
            <w:pStyle w:val="TM2"/>
            <w:tabs>
              <w:tab w:val="right" w:leader="dot" w:pos="9062"/>
            </w:tabs>
            <w:rPr>
              <w:rFonts w:asciiTheme="minorHAnsi" w:hAnsiTheme="minorHAnsi"/>
              <w:noProof/>
            </w:rPr>
          </w:pPr>
          <w:hyperlink w:anchor="_Toc22056119" w:history="1">
            <w:r w:rsidRPr="008A7F43">
              <w:rPr>
                <w:rStyle w:val="Lienhypertexte"/>
                <w:noProof/>
              </w:rPr>
              <w:t>Les composants de la partie commande.</w:t>
            </w:r>
            <w:r>
              <w:rPr>
                <w:noProof/>
                <w:webHidden/>
              </w:rPr>
              <w:tab/>
            </w:r>
            <w:r>
              <w:rPr>
                <w:noProof/>
                <w:webHidden/>
              </w:rPr>
              <w:fldChar w:fldCharType="begin"/>
            </w:r>
            <w:r>
              <w:rPr>
                <w:noProof/>
                <w:webHidden/>
              </w:rPr>
              <w:instrText xml:space="preserve"> PAGEREF _Toc22056119 \h </w:instrText>
            </w:r>
            <w:r>
              <w:rPr>
                <w:noProof/>
                <w:webHidden/>
              </w:rPr>
            </w:r>
            <w:r>
              <w:rPr>
                <w:noProof/>
                <w:webHidden/>
              </w:rPr>
              <w:fldChar w:fldCharType="separate"/>
            </w:r>
            <w:r w:rsidR="000B5A26">
              <w:rPr>
                <w:noProof/>
                <w:webHidden/>
              </w:rPr>
              <w:t>15</w:t>
            </w:r>
            <w:r>
              <w:rPr>
                <w:noProof/>
                <w:webHidden/>
              </w:rPr>
              <w:fldChar w:fldCharType="end"/>
            </w:r>
          </w:hyperlink>
        </w:p>
        <w:p w14:paraId="33D2164B" w14:textId="49554254" w:rsidR="00430C2B" w:rsidRDefault="00430C2B">
          <w:pPr>
            <w:pStyle w:val="TM3"/>
            <w:tabs>
              <w:tab w:val="right" w:leader="dot" w:pos="9062"/>
            </w:tabs>
            <w:rPr>
              <w:rFonts w:asciiTheme="minorHAnsi" w:hAnsiTheme="minorHAnsi"/>
              <w:noProof/>
            </w:rPr>
          </w:pPr>
          <w:hyperlink w:anchor="_Toc22056120" w:history="1">
            <w:r w:rsidRPr="008A7F43">
              <w:rPr>
                <w:rStyle w:val="Lienhypertexte"/>
                <w:noProof/>
              </w:rPr>
              <w:t>Panier</w:t>
            </w:r>
            <w:r>
              <w:rPr>
                <w:noProof/>
                <w:webHidden/>
              </w:rPr>
              <w:tab/>
            </w:r>
            <w:r>
              <w:rPr>
                <w:noProof/>
                <w:webHidden/>
              </w:rPr>
              <w:fldChar w:fldCharType="begin"/>
            </w:r>
            <w:r>
              <w:rPr>
                <w:noProof/>
                <w:webHidden/>
              </w:rPr>
              <w:instrText xml:space="preserve"> PAGEREF _Toc22056120 \h </w:instrText>
            </w:r>
            <w:r>
              <w:rPr>
                <w:noProof/>
                <w:webHidden/>
              </w:rPr>
            </w:r>
            <w:r>
              <w:rPr>
                <w:noProof/>
                <w:webHidden/>
              </w:rPr>
              <w:fldChar w:fldCharType="separate"/>
            </w:r>
            <w:r w:rsidR="000B5A26">
              <w:rPr>
                <w:noProof/>
                <w:webHidden/>
              </w:rPr>
              <w:t>15</w:t>
            </w:r>
            <w:r>
              <w:rPr>
                <w:noProof/>
                <w:webHidden/>
              </w:rPr>
              <w:fldChar w:fldCharType="end"/>
            </w:r>
          </w:hyperlink>
        </w:p>
        <w:p w14:paraId="1DAE1B02" w14:textId="7F7781A6" w:rsidR="00430C2B" w:rsidRDefault="00430C2B">
          <w:pPr>
            <w:pStyle w:val="TM3"/>
            <w:tabs>
              <w:tab w:val="right" w:leader="dot" w:pos="9062"/>
            </w:tabs>
            <w:rPr>
              <w:rFonts w:asciiTheme="minorHAnsi" w:hAnsiTheme="minorHAnsi"/>
              <w:noProof/>
            </w:rPr>
          </w:pPr>
          <w:hyperlink w:anchor="_Toc22056121" w:history="1">
            <w:r w:rsidRPr="008A7F43">
              <w:rPr>
                <w:rStyle w:val="Lienhypertexte"/>
                <w:noProof/>
              </w:rPr>
              <w:t>Commande</w:t>
            </w:r>
            <w:r>
              <w:rPr>
                <w:noProof/>
                <w:webHidden/>
              </w:rPr>
              <w:tab/>
            </w:r>
            <w:r>
              <w:rPr>
                <w:noProof/>
                <w:webHidden/>
              </w:rPr>
              <w:fldChar w:fldCharType="begin"/>
            </w:r>
            <w:r>
              <w:rPr>
                <w:noProof/>
                <w:webHidden/>
              </w:rPr>
              <w:instrText xml:space="preserve"> PAGEREF _Toc22056121 \h </w:instrText>
            </w:r>
            <w:r>
              <w:rPr>
                <w:noProof/>
                <w:webHidden/>
              </w:rPr>
            </w:r>
            <w:r>
              <w:rPr>
                <w:noProof/>
                <w:webHidden/>
              </w:rPr>
              <w:fldChar w:fldCharType="separate"/>
            </w:r>
            <w:r w:rsidR="000B5A26">
              <w:rPr>
                <w:noProof/>
                <w:webHidden/>
              </w:rPr>
              <w:t>15</w:t>
            </w:r>
            <w:r>
              <w:rPr>
                <w:noProof/>
                <w:webHidden/>
              </w:rPr>
              <w:fldChar w:fldCharType="end"/>
            </w:r>
          </w:hyperlink>
        </w:p>
        <w:p w14:paraId="3B4ED473" w14:textId="2234786E" w:rsidR="00430C2B" w:rsidRDefault="00430C2B">
          <w:pPr>
            <w:pStyle w:val="TM3"/>
            <w:tabs>
              <w:tab w:val="right" w:leader="dot" w:pos="9062"/>
            </w:tabs>
            <w:rPr>
              <w:rFonts w:asciiTheme="minorHAnsi" w:hAnsiTheme="minorHAnsi"/>
              <w:noProof/>
            </w:rPr>
          </w:pPr>
          <w:hyperlink w:anchor="_Toc22056122" w:history="1">
            <w:r w:rsidRPr="008A7F43">
              <w:rPr>
                <w:rStyle w:val="Lienhypertexte"/>
                <w:noProof/>
              </w:rPr>
              <w:t>Statut &lt;&lt;enum&gt;&gt;</w:t>
            </w:r>
            <w:r>
              <w:rPr>
                <w:noProof/>
                <w:webHidden/>
              </w:rPr>
              <w:tab/>
            </w:r>
            <w:r>
              <w:rPr>
                <w:noProof/>
                <w:webHidden/>
              </w:rPr>
              <w:fldChar w:fldCharType="begin"/>
            </w:r>
            <w:r>
              <w:rPr>
                <w:noProof/>
                <w:webHidden/>
              </w:rPr>
              <w:instrText xml:space="preserve"> PAGEREF _Toc22056122 \h </w:instrText>
            </w:r>
            <w:r>
              <w:rPr>
                <w:noProof/>
                <w:webHidden/>
              </w:rPr>
            </w:r>
            <w:r>
              <w:rPr>
                <w:noProof/>
                <w:webHidden/>
              </w:rPr>
              <w:fldChar w:fldCharType="separate"/>
            </w:r>
            <w:r w:rsidR="000B5A26">
              <w:rPr>
                <w:noProof/>
                <w:webHidden/>
              </w:rPr>
              <w:t>16</w:t>
            </w:r>
            <w:r>
              <w:rPr>
                <w:noProof/>
                <w:webHidden/>
              </w:rPr>
              <w:fldChar w:fldCharType="end"/>
            </w:r>
          </w:hyperlink>
        </w:p>
        <w:p w14:paraId="5A390682" w14:textId="6D55D900" w:rsidR="00430C2B" w:rsidRDefault="00430C2B">
          <w:pPr>
            <w:pStyle w:val="TM3"/>
            <w:tabs>
              <w:tab w:val="right" w:leader="dot" w:pos="9062"/>
            </w:tabs>
            <w:rPr>
              <w:rFonts w:asciiTheme="minorHAnsi" w:hAnsiTheme="minorHAnsi"/>
              <w:noProof/>
            </w:rPr>
          </w:pPr>
          <w:hyperlink w:anchor="_Toc22056123" w:history="1">
            <w:r w:rsidRPr="008A7F43">
              <w:rPr>
                <w:rStyle w:val="Lienhypertexte"/>
                <w:noProof/>
              </w:rPr>
              <w:t>LigneDePanier</w:t>
            </w:r>
            <w:r>
              <w:rPr>
                <w:noProof/>
                <w:webHidden/>
              </w:rPr>
              <w:tab/>
            </w:r>
            <w:r>
              <w:rPr>
                <w:noProof/>
                <w:webHidden/>
              </w:rPr>
              <w:fldChar w:fldCharType="begin"/>
            </w:r>
            <w:r>
              <w:rPr>
                <w:noProof/>
                <w:webHidden/>
              </w:rPr>
              <w:instrText xml:space="preserve"> PAGEREF _Toc22056123 \h </w:instrText>
            </w:r>
            <w:r>
              <w:rPr>
                <w:noProof/>
                <w:webHidden/>
              </w:rPr>
            </w:r>
            <w:r>
              <w:rPr>
                <w:noProof/>
                <w:webHidden/>
              </w:rPr>
              <w:fldChar w:fldCharType="separate"/>
            </w:r>
            <w:r w:rsidR="000B5A26">
              <w:rPr>
                <w:noProof/>
                <w:webHidden/>
              </w:rPr>
              <w:t>16</w:t>
            </w:r>
            <w:r>
              <w:rPr>
                <w:noProof/>
                <w:webHidden/>
              </w:rPr>
              <w:fldChar w:fldCharType="end"/>
            </w:r>
          </w:hyperlink>
        </w:p>
        <w:p w14:paraId="58BB950C" w14:textId="787C1655" w:rsidR="00430C2B" w:rsidRDefault="00430C2B">
          <w:pPr>
            <w:pStyle w:val="TM3"/>
            <w:tabs>
              <w:tab w:val="right" w:leader="dot" w:pos="9062"/>
            </w:tabs>
            <w:rPr>
              <w:rFonts w:asciiTheme="minorHAnsi" w:hAnsiTheme="minorHAnsi"/>
              <w:noProof/>
            </w:rPr>
          </w:pPr>
          <w:hyperlink w:anchor="_Toc22056124" w:history="1">
            <w:r w:rsidRPr="008A7F43">
              <w:rPr>
                <w:rStyle w:val="Lienhypertexte"/>
                <w:noProof/>
              </w:rPr>
              <w:t>LigneDeCommande</w:t>
            </w:r>
            <w:r>
              <w:rPr>
                <w:noProof/>
                <w:webHidden/>
              </w:rPr>
              <w:tab/>
            </w:r>
            <w:r>
              <w:rPr>
                <w:noProof/>
                <w:webHidden/>
              </w:rPr>
              <w:fldChar w:fldCharType="begin"/>
            </w:r>
            <w:r>
              <w:rPr>
                <w:noProof/>
                <w:webHidden/>
              </w:rPr>
              <w:instrText xml:space="preserve"> PAGEREF _Toc22056124 \h </w:instrText>
            </w:r>
            <w:r>
              <w:rPr>
                <w:noProof/>
                <w:webHidden/>
              </w:rPr>
            </w:r>
            <w:r>
              <w:rPr>
                <w:noProof/>
                <w:webHidden/>
              </w:rPr>
              <w:fldChar w:fldCharType="separate"/>
            </w:r>
            <w:r w:rsidR="000B5A26">
              <w:rPr>
                <w:noProof/>
                <w:webHidden/>
              </w:rPr>
              <w:t>17</w:t>
            </w:r>
            <w:r>
              <w:rPr>
                <w:noProof/>
                <w:webHidden/>
              </w:rPr>
              <w:fldChar w:fldCharType="end"/>
            </w:r>
          </w:hyperlink>
        </w:p>
        <w:p w14:paraId="2F51D5D0" w14:textId="65FA7CC0" w:rsidR="00430C2B" w:rsidRDefault="00430C2B">
          <w:pPr>
            <w:pStyle w:val="TM3"/>
            <w:tabs>
              <w:tab w:val="right" w:leader="dot" w:pos="9062"/>
            </w:tabs>
            <w:rPr>
              <w:rFonts w:asciiTheme="minorHAnsi" w:hAnsiTheme="minorHAnsi"/>
              <w:noProof/>
            </w:rPr>
          </w:pPr>
          <w:hyperlink w:anchor="_Toc22056125" w:history="1">
            <w:r w:rsidRPr="008A7F43">
              <w:rPr>
                <w:rStyle w:val="Lienhypertexte"/>
                <w:noProof/>
              </w:rPr>
              <w:t>Apperçu de la partie Commande</w:t>
            </w:r>
            <w:r>
              <w:rPr>
                <w:noProof/>
                <w:webHidden/>
              </w:rPr>
              <w:tab/>
            </w:r>
            <w:r>
              <w:rPr>
                <w:noProof/>
                <w:webHidden/>
              </w:rPr>
              <w:fldChar w:fldCharType="begin"/>
            </w:r>
            <w:r>
              <w:rPr>
                <w:noProof/>
                <w:webHidden/>
              </w:rPr>
              <w:instrText xml:space="preserve"> PAGEREF _Toc22056125 \h </w:instrText>
            </w:r>
            <w:r>
              <w:rPr>
                <w:noProof/>
                <w:webHidden/>
              </w:rPr>
            </w:r>
            <w:r>
              <w:rPr>
                <w:noProof/>
                <w:webHidden/>
              </w:rPr>
              <w:fldChar w:fldCharType="separate"/>
            </w:r>
            <w:r w:rsidR="000B5A26">
              <w:rPr>
                <w:noProof/>
                <w:webHidden/>
              </w:rPr>
              <w:t>17</w:t>
            </w:r>
            <w:r>
              <w:rPr>
                <w:noProof/>
                <w:webHidden/>
              </w:rPr>
              <w:fldChar w:fldCharType="end"/>
            </w:r>
          </w:hyperlink>
        </w:p>
        <w:p w14:paraId="718447FA" w14:textId="2BC59E00" w:rsidR="00430C2B" w:rsidRDefault="00430C2B">
          <w:pPr>
            <w:pStyle w:val="TM1"/>
            <w:tabs>
              <w:tab w:val="right" w:leader="dot" w:pos="9062"/>
            </w:tabs>
            <w:rPr>
              <w:rFonts w:asciiTheme="minorHAnsi" w:hAnsiTheme="minorHAnsi"/>
              <w:noProof/>
            </w:rPr>
          </w:pPr>
          <w:hyperlink w:anchor="_Toc22056126" w:history="1">
            <w:r w:rsidRPr="008A7F43">
              <w:rPr>
                <w:rStyle w:val="Lienhypertexte"/>
                <w:noProof/>
              </w:rPr>
              <w:t>Les relations entre les composants.</w:t>
            </w:r>
            <w:r>
              <w:rPr>
                <w:noProof/>
                <w:webHidden/>
              </w:rPr>
              <w:tab/>
            </w:r>
            <w:r>
              <w:rPr>
                <w:noProof/>
                <w:webHidden/>
              </w:rPr>
              <w:fldChar w:fldCharType="begin"/>
            </w:r>
            <w:r>
              <w:rPr>
                <w:noProof/>
                <w:webHidden/>
              </w:rPr>
              <w:instrText xml:space="preserve"> PAGEREF _Toc22056126 \h </w:instrText>
            </w:r>
            <w:r>
              <w:rPr>
                <w:noProof/>
                <w:webHidden/>
              </w:rPr>
            </w:r>
            <w:r>
              <w:rPr>
                <w:noProof/>
                <w:webHidden/>
              </w:rPr>
              <w:fldChar w:fldCharType="separate"/>
            </w:r>
            <w:r w:rsidR="000B5A26">
              <w:rPr>
                <w:noProof/>
                <w:webHidden/>
              </w:rPr>
              <w:t>19</w:t>
            </w:r>
            <w:r>
              <w:rPr>
                <w:noProof/>
                <w:webHidden/>
              </w:rPr>
              <w:fldChar w:fldCharType="end"/>
            </w:r>
          </w:hyperlink>
        </w:p>
        <w:p w14:paraId="7ACA4398" w14:textId="7B86DC2A" w:rsidR="00430C2B" w:rsidRDefault="00430C2B">
          <w:pPr>
            <w:pStyle w:val="TM2"/>
            <w:tabs>
              <w:tab w:val="right" w:leader="dot" w:pos="9062"/>
            </w:tabs>
            <w:rPr>
              <w:rFonts w:asciiTheme="minorHAnsi" w:hAnsiTheme="minorHAnsi"/>
              <w:noProof/>
            </w:rPr>
          </w:pPr>
          <w:hyperlink w:anchor="_Toc22056127" w:history="1">
            <w:r w:rsidRPr="008A7F43">
              <w:rPr>
                <w:rStyle w:val="Lienhypertexte"/>
                <w:noProof/>
              </w:rPr>
              <w:t>Les associations avec Utilisateur.</w:t>
            </w:r>
            <w:r>
              <w:rPr>
                <w:noProof/>
                <w:webHidden/>
              </w:rPr>
              <w:tab/>
            </w:r>
            <w:r>
              <w:rPr>
                <w:noProof/>
                <w:webHidden/>
              </w:rPr>
              <w:fldChar w:fldCharType="begin"/>
            </w:r>
            <w:r>
              <w:rPr>
                <w:noProof/>
                <w:webHidden/>
              </w:rPr>
              <w:instrText xml:space="preserve"> PAGEREF _Toc22056127 \h </w:instrText>
            </w:r>
            <w:r>
              <w:rPr>
                <w:noProof/>
                <w:webHidden/>
              </w:rPr>
            </w:r>
            <w:r>
              <w:rPr>
                <w:noProof/>
                <w:webHidden/>
              </w:rPr>
              <w:fldChar w:fldCharType="separate"/>
            </w:r>
            <w:r w:rsidR="000B5A26">
              <w:rPr>
                <w:noProof/>
                <w:webHidden/>
              </w:rPr>
              <w:t>19</w:t>
            </w:r>
            <w:r>
              <w:rPr>
                <w:noProof/>
                <w:webHidden/>
              </w:rPr>
              <w:fldChar w:fldCharType="end"/>
            </w:r>
          </w:hyperlink>
        </w:p>
        <w:p w14:paraId="3C900F23" w14:textId="7E412AD1" w:rsidR="00430C2B" w:rsidRDefault="00430C2B">
          <w:pPr>
            <w:pStyle w:val="TM3"/>
            <w:tabs>
              <w:tab w:val="right" w:leader="dot" w:pos="9062"/>
            </w:tabs>
            <w:rPr>
              <w:rFonts w:asciiTheme="minorHAnsi" w:hAnsiTheme="minorHAnsi"/>
              <w:noProof/>
            </w:rPr>
          </w:pPr>
          <w:hyperlink w:anchor="_Toc22056128" w:history="1">
            <w:r w:rsidRPr="008A7F43">
              <w:rPr>
                <w:rStyle w:val="Lienhypertexte"/>
                <w:noProof/>
              </w:rPr>
              <w:t>Utilisateur – Magasin</w:t>
            </w:r>
            <w:r>
              <w:rPr>
                <w:noProof/>
                <w:webHidden/>
              </w:rPr>
              <w:tab/>
            </w:r>
            <w:r>
              <w:rPr>
                <w:noProof/>
                <w:webHidden/>
              </w:rPr>
              <w:fldChar w:fldCharType="begin"/>
            </w:r>
            <w:r>
              <w:rPr>
                <w:noProof/>
                <w:webHidden/>
              </w:rPr>
              <w:instrText xml:space="preserve"> PAGEREF _Toc22056128 \h </w:instrText>
            </w:r>
            <w:r>
              <w:rPr>
                <w:noProof/>
                <w:webHidden/>
              </w:rPr>
            </w:r>
            <w:r>
              <w:rPr>
                <w:noProof/>
                <w:webHidden/>
              </w:rPr>
              <w:fldChar w:fldCharType="separate"/>
            </w:r>
            <w:r w:rsidR="000B5A26">
              <w:rPr>
                <w:noProof/>
                <w:webHidden/>
              </w:rPr>
              <w:t>19</w:t>
            </w:r>
            <w:r>
              <w:rPr>
                <w:noProof/>
                <w:webHidden/>
              </w:rPr>
              <w:fldChar w:fldCharType="end"/>
            </w:r>
          </w:hyperlink>
        </w:p>
        <w:p w14:paraId="7DA1815C" w14:textId="21108CE9" w:rsidR="00430C2B" w:rsidRDefault="00430C2B">
          <w:pPr>
            <w:pStyle w:val="TM2"/>
            <w:tabs>
              <w:tab w:val="right" w:leader="dot" w:pos="9062"/>
            </w:tabs>
            <w:rPr>
              <w:rFonts w:asciiTheme="minorHAnsi" w:hAnsiTheme="minorHAnsi"/>
              <w:noProof/>
            </w:rPr>
          </w:pPr>
          <w:hyperlink w:anchor="_Toc22056129" w:history="1">
            <w:r w:rsidRPr="008A7F43">
              <w:rPr>
                <w:rStyle w:val="Lienhypertexte"/>
                <w:noProof/>
              </w:rPr>
              <w:t>Les associations avec Client.</w:t>
            </w:r>
            <w:r>
              <w:rPr>
                <w:noProof/>
                <w:webHidden/>
              </w:rPr>
              <w:tab/>
            </w:r>
            <w:r>
              <w:rPr>
                <w:noProof/>
                <w:webHidden/>
              </w:rPr>
              <w:fldChar w:fldCharType="begin"/>
            </w:r>
            <w:r>
              <w:rPr>
                <w:noProof/>
                <w:webHidden/>
              </w:rPr>
              <w:instrText xml:space="preserve"> PAGEREF _Toc22056129 \h </w:instrText>
            </w:r>
            <w:r>
              <w:rPr>
                <w:noProof/>
                <w:webHidden/>
              </w:rPr>
            </w:r>
            <w:r>
              <w:rPr>
                <w:noProof/>
                <w:webHidden/>
              </w:rPr>
              <w:fldChar w:fldCharType="separate"/>
            </w:r>
            <w:r w:rsidR="000B5A26">
              <w:rPr>
                <w:noProof/>
                <w:webHidden/>
              </w:rPr>
              <w:t>19</w:t>
            </w:r>
            <w:r>
              <w:rPr>
                <w:noProof/>
                <w:webHidden/>
              </w:rPr>
              <w:fldChar w:fldCharType="end"/>
            </w:r>
          </w:hyperlink>
        </w:p>
        <w:p w14:paraId="37ECA9D9" w14:textId="30DACA07" w:rsidR="00430C2B" w:rsidRDefault="00430C2B">
          <w:pPr>
            <w:pStyle w:val="TM3"/>
            <w:tabs>
              <w:tab w:val="right" w:leader="dot" w:pos="9062"/>
            </w:tabs>
            <w:rPr>
              <w:rFonts w:asciiTheme="minorHAnsi" w:hAnsiTheme="minorHAnsi"/>
              <w:noProof/>
            </w:rPr>
          </w:pPr>
          <w:hyperlink w:anchor="_Toc22056130" w:history="1">
            <w:r w:rsidRPr="008A7F43">
              <w:rPr>
                <w:rStyle w:val="Lienhypertexte"/>
                <w:noProof/>
              </w:rPr>
              <w:t>Client – Adresse</w:t>
            </w:r>
            <w:r>
              <w:rPr>
                <w:noProof/>
                <w:webHidden/>
              </w:rPr>
              <w:tab/>
            </w:r>
            <w:r>
              <w:rPr>
                <w:noProof/>
                <w:webHidden/>
              </w:rPr>
              <w:fldChar w:fldCharType="begin"/>
            </w:r>
            <w:r>
              <w:rPr>
                <w:noProof/>
                <w:webHidden/>
              </w:rPr>
              <w:instrText xml:space="preserve"> PAGEREF _Toc22056130 \h </w:instrText>
            </w:r>
            <w:r>
              <w:rPr>
                <w:noProof/>
                <w:webHidden/>
              </w:rPr>
            </w:r>
            <w:r>
              <w:rPr>
                <w:noProof/>
                <w:webHidden/>
              </w:rPr>
              <w:fldChar w:fldCharType="separate"/>
            </w:r>
            <w:r w:rsidR="000B5A26">
              <w:rPr>
                <w:noProof/>
                <w:webHidden/>
              </w:rPr>
              <w:t>19</w:t>
            </w:r>
            <w:r>
              <w:rPr>
                <w:noProof/>
                <w:webHidden/>
              </w:rPr>
              <w:fldChar w:fldCharType="end"/>
            </w:r>
          </w:hyperlink>
        </w:p>
        <w:p w14:paraId="0D3CB464" w14:textId="1445B6AB" w:rsidR="00430C2B" w:rsidRDefault="00430C2B">
          <w:pPr>
            <w:pStyle w:val="TM3"/>
            <w:tabs>
              <w:tab w:val="right" w:leader="dot" w:pos="9062"/>
            </w:tabs>
            <w:rPr>
              <w:rFonts w:asciiTheme="minorHAnsi" w:hAnsiTheme="minorHAnsi"/>
              <w:noProof/>
            </w:rPr>
          </w:pPr>
          <w:hyperlink w:anchor="_Toc22056131" w:history="1">
            <w:r w:rsidRPr="008A7F43">
              <w:rPr>
                <w:rStyle w:val="Lienhypertexte"/>
                <w:noProof/>
              </w:rPr>
              <w:t>Client – Panier</w:t>
            </w:r>
            <w:r>
              <w:rPr>
                <w:noProof/>
                <w:webHidden/>
              </w:rPr>
              <w:tab/>
            </w:r>
            <w:r>
              <w:rPr>
                <w:noProof/>
                <w:webHidden/>
              </w:rPr>
              <w:fldChar w:fldCharType="begin"/>
            </w:r>
            <w:r>
              <w:rPr>
                <w:noProof/>
                <w:webHidden/>
              </w:rPr>
              <w:instrText xml:space="preserve"> PAGEREF _Toc22056131 \h </w:instrText>
            </w:r>
            <w:r>
              <w:rPr>
                <w:noProof/>
                <w:webHidden/>
              </w:rPr>
            </w:r>
            <w:r>
              <w:rPr>
                <w:noProof/>
                <w:webHidden/>
              </w:rPr>
              <w:fldChar w:fldCharType="separate"/>
            </w:r>
            <w:r w:rsidR="000B5A26">
              <w:rPr>
                <w:noProof/>
                <w:webHidden/>
              </w:rPr>
              <w:t>19</w:t>
            </w:r>
            <w:r>
              <w:rPr>
                <w:noProof/>
                <w:webHidden/>
              </w:rPr>
              <w:fldChar w:fldCharType="end"/>
            </w:r>
          </w:hyperlink>
        </w:p>
        <w:p w14:paraId="6CE10989" w14:textId="58783E58" w:rsidR="00430C2B" w:rsidRDefault="00430C2B">
          <w:pPr>
            <w:pStyle w:val="TM3"/>
            <w:tabs>
              <w:tab w:val="right" w:leader="dot" w:pos="9062"/>
            </w:tabs>
            <w:rPr>
              <w:rFonts w:asciiTheme="minorHAnsi" w:hAnsiTheme="minorHAnsi"/>
              <w:noProof/>
            </w:rPr>
          </w:pPr>
          <w:hyperlink w:anchor="_Toc22056132" w:history="1">
            <w:r w:rsidRPr="008A7F43">
              <w:rPr>
                <w:rStyle w:val="Lienhypertexte"/>
                <w:noProof/>
              </w:rPr>
              <w:t>Client – Commande</w:t>
            </w:r>
            <w:r>
              <w:rPr>
                <w:noProof/>
                <w:webHidden/>
              </w:rPr>
              <w:tab/>
            </w:r>
            <w:r>
              <w:rPr>
                <w:noProof/>
                <w:webHidden/>
              </w:rPr>
              <w:fldChar w:fldCharType="begin"/>
            </w:r>
            <w:r>
              <w:rPr>
                <w:noProof/>
                <w:webHidden/>
              </w:rPr>
              <w:instrText xml:space="preserve"> PAGEREF _Toc22056132 \h </w:instrText>
            </w:r>
            <w:r>
              <w:rPr>
                <w:noProof/>
                <w:webHidden/>
              </w:rPr>
            </w:r>
            <w:r>
              <w:rPr>
                <w:noProof/>
                <w:webHidden/>
              </w:rPr>
              <w:fldChar w:fldCharType="separate"/>
            </w:r>
            <w:r w:rsidR="000B5A26">
              <w:rPr>
                <w:noProof/>
                <w:webHidden/>
              </w:rPr>
              <w:t>19</w:t>
            </w:r>
            <w:r>
              <w:rPr>
                <w:noProof/>
                <w:webHidden/>
              </w:rPr>
              <w:fldChar w:fldCharType="end"/>
            </w:r>
          </w:hyperlink>
        </w:p>
        <w:p w14:paraId="1037C93B" w14:textId="4E4E3392" w:rsidR="00430C2B" w:rsidRDefault="00430C2B">
          <w:pPr>
            <w:pStyle w:val="TM2"/>
            <w:tabs>
              <w:tab w:val="right" w:leader="dot" w:pos="9062"/>
            </w:tabs>
            <w:rPr>
              <w:rFonts w:asciiTheme="minorHAnsi" w:hAnsiTheme="minorHAnsi"/>
              <w:noProof/>
            </w:rPr>
          </w:pPr>
          <w:hyperlink w:anchor="_Toc22056133" w:history="1">
            <w:r w:rsidRPr="008A7F43">
              <w:rPr>
                <w:rStyle w:val="Lienhypertexte"/>
                <w:noProof/>
              </w:rPr>
              <w:t>Les associations avec Panier.</w:t>
            </w:r>
            <w:r>
              <w:rPr>
                <w:noProof/>
                <w:webHidden/>
              </w:rPr>
              <w:tab/>
            </w:r>
            <w:r>
              <w:rPr>
                <w:noProof/>
                <w:webHidden/>
              </w:rPr>
              <w:fldChar w:fldCharType="begin"/>
            </w:r>
            <w:r>
              <w:rPr>
                <w:noProof/>
                <w:webHidden/>
              </w:rPr>
              <w:instrText xml:space="preserve"> PAGEREF _Toc22056133 \h </w:instrText>
            </w:r>
            <w:r>
              <w:rPr>
                <w:noProof/>
                <w:webHidden/>
              </w:rPr>
            </w:r>
            <w:r>
              <w:rPr>
                <w:noProof/>
                <w:webHidden/>
              </w:rPr>
              <w:fldChar w:fldCharType="separate"/>
            </w:r>
            <w:r w:rsidR="000B5A26">
              <w:rPr>
                <w:noProof/>
                <w:webHidden/>
              </w:rPr>
              <w:t>20</w:t>
            </w:r>
            <w:r>
              <w:rPr>
                <w:noProof/>
                <w:webHidden/>
              </w:rPr>
              <w:fldChar w:fldCharType="end"/>
            </w:r>
          </w:hyperlink>
        </w:p>
        <w:p w14:paraId="472F84AC" w14:textId="62B7436F" w:rsidR="00430C2B" w:rsidRDefault="00430C2B">
          <w:pPr>
            <w:pStyle w:val="TM3"/>
            <w:tabs>
              <w:tab w:val="right" w:leader="dot" w:pos="9062"/>
            </w:tabs>
            <w:rPr>
              <w:rFonts w:asciiTheme="minorHAnsi" w:hAnsiTheme="minorHAnsi"/>
              <w:noProof/>
            </w:rPr>
          </w:pPr>
          <w:hyperlink w:anchor="_Toc22056134" w:history="1">
            <w:r w:rsidRPr="008A7F43">
              <w:rPr>
                <w:rStyle w:val="Lienhypertexte"/>
                <w:noProof/>
              </w:rPr>
              <w:t>Panier – Client</w:t>
            </w:r>
            <w:r>
              <w:rPr>
                <w:noProof/>
                <w:webHidden/>
              </w:rPr>
              <w:tab/>
            </w:r>
            <w:r>
              <w:rPr>
                <w:noProof/>
                <w:webHidden/>
              </w:rPr>
              <w:fldChar w:fldCharType="begin"/>
            </w:r>
            <w:r>
              <w:rPr>
                <w:noProof/>
                <w:webHidden/>
              </w:rPr>
              <w:instrText xml:space="preserve"> PAGEREF _Toc22056134 \h </w:instrText>
            </w:r>
            <w:r>
              <w:rPr>
                <w:noProof/>
                <w:webHidden/>
              </w:rPr>
            </w:r>
            <w:r>
              <w:rPr>
                <w:noProof/>
                <w:webHidden/>
              </w:rPr>
              <w:fldChar w:fldCharType="separate"/>
            </w:r>
            <w:r w:rsidR="000B5A26">
              <w:rPr>
                <w:noProof/>
                <w:webHidden/>
              </w:rPr>
              <w:t>20</w:t>
            </w:r>
            <w:r>
              <w:rPr>
                <w:noProof/>
                <w:webHidden/>
              </w:rPr>
              <w:fldChar w:fldCharType="end"/>
            </w:r>
          </w:hyperlink>
        </w:p>
        <w:p w14:paraId="050182B8" w14:textId="238581A9" w:rsidR="00430C2B" w:rsidRDefault="00430C2B">
          <w:pPr>
            <w:pStyle w:val="TM3"/>
            <w:tabs>
              <w:tab w:val="right" w:leader="dot" w:pos="9062"/>
            </w:tabs>
            <w:rPr>
              <w:rFonts w:asciiTheme="minorHAnsi" w:hAnsiTheme="minorHAnsi"/>
              <w:noProof/>
            </w:rPr>
          </w:pPr>
          <w:hyperlink w:anchor="_Toc22056135" w:history="1">
            <w:r w:rsidRPr="008A7F43">
              <w:rPr>
                <w:rStyle w:val="Lienhypertexte"/>
                <w:noProof/>
              </w:rPr>
              <w:t>Panier – Produit</w:t>
            </w:r>
            <w:r>
              <w:rPr>
                <w:noProof/>
                <w:webHidden/>
              </w:rPr>
              <w:tab/>
            </w:r>
            <w:r>
              <w:rPr>
                <w:noProof/>
                <w:webHidden/>
              </w:rPr>
              <w:fldChar w:fldCharType="begin"/>
            </w:r>
            <w:r>
              <w:rPr>
                <w:noProof/>
                <w:webHidden/>
              </w:rPr>
              <w:instrText xml:space="preserve"> PAGEREF _Toc22056135 \h </w:instrText>
            </w:r>
            <w:r>
              <w:rPr>
                <w:noProof/>
                <w:webHidden/>
              </w:rPr>
            </w:r>
            <w:r>
              <w:rPr>
                <w:noProof/>
                <w:webHidden/>
              </w:rPr>
              <w:fldChar w:fldCharType="separate"/>
            </w:r>
            <w:r w:rsidR="000B5A26">
              <w:rPr>
                <w:noProof/>
                <w:webHidden/>
              </w:rPr>
              <w:t>20</w:t>
            </w:r>
            <w:r>
              <w:rPr>
                <w:noProof/>
                <w:webHidden/>
              </w:rPr>
              <w:fldChar w:fldCharType="end"/>
            </w:r>
          </w:hyperlink>
        </w:p>
        <w:p w14:paraId="26008438" w14:textId="52F13127" w:rsidR="00430C2B" w:rsidRDefault="00430C2B">
          <w:pPr>
            <w:pStyle w:val="TM2"/>
            <w:tabs>
              <w:tab w:val="right" w:leader="dot" w:pos="9062"/>
            </w:tabs>
            <w:rPr>
              <w:rFonts w:asciiTheme="minorHAnsi" w:hAnsiTheme="minorHAnsi"/>
              <w:noProof/>
            </w:rPr>
          </w:pPr>
          <w:hyperlink w:anchor="_Toc22056136" w:history="1">
            <w:r w:rsidRPr="008A7F43">
              <w:rPr>
                <w:rStyle w:val="Lienhypertexte"/>
                <w:noProof/>
              </w:rPr>
              <w:t>Les associations avec Commande.</w:t>
            </w:r>
            <w:r>
              <w:rPr>
                <w:noProof/>
                <w:webHidden/>
              </w:rPr>
              <w:tab/>
            </w:r>
            <w:r>
              <w:rPr>
                <w:noProof/>
                <w:webHidden/>
              </w:rPr>
              <w:fldChar w:fldCharType="begin"/>
            </w:r>
            <w:r>
              <w:rPr>
                <w:noProof/>
                <w:webHidden/>
              </w:rPr>
              <w:instrText xml:space="preserve"> PAGEREF _Toc22056136 \h </w:instrText>
            </w:r>
            <w:r>
              <w:rPr>
                <w:noProof/>
                <w:webHidden/>
              </w:rPr>
            </w:r>
            <w:r>
              <w:rPr>
                <w:noProof/>
                <w:webHidden/>
              </w:rPr>
              <w:fldChar w:fldCharType="separate"/>
            </w:r>
            <w:r w:rsidR="000B5A26">
              <w:rPr>
                <w:noProof/>
                <w:webHidden/>
              </w:rPr>
              <w:t>21</w:t>
            </w:r>
            <w:r>
              <w:rPr>
                <w:noProof/>
                <w:webHidden/>
              </w:rPr>
              <w:fldChar w:fldCharType="end"/>
            </w:r>
          </w:hyperlink>
        </w:p>
        <w:p w14:paraId="7CDD14BC" w14:textId="78938D17" w:rsidR="00430C2B" w:rsidRDefault="00430C2B">
          <w:pPr>
            <w:pStyle w:val="TM3"/>
            <w:tabs>
              <w:tab w:val="right" w:leader="dot" w:pos="9062"/>
            </w:tabs>
            <w:rPr>
              <w:rFonts w:asciiTheme="minorHAnsi" w:hAnsiTheme="minorHAnsi"/>
              <w:noProof/>
            </w:rPr>
          </w:pPr>
          <w:hyperlink w:anchor="_Toc22056137" w:history="1">
            <w:r w:rsidRPr="008A7F43">
              <w:rPr>
                <w:rStyle w:val="Lienhypertexte"/>
                <w:noProof/>
              </w:rPr>
              <w:t>Commande-Client</w:t>
            </w:r>
            <w:r>
              <w:rPr>
                <w:noProof/>
                <w:webHidden/>
              </w:rPr>
              <w:tab/>
            </w:r>
            <w:r>
              <w:rPr>
                <w:noProof/>
                <w:webHidden/>
              </w:rPr>
              <w:fldChar w:fldCharType="begin"/>
            </w:r>
            <w:r>
              <w:rPr>
                <w:noProof/>
                <w:webHidden/>
              </w:rPr>
              <w:instrText xml:space="preserve"> PAGEREF _Toc22056137 \h </w:instrText>
            </w:r>
            <w:r>
              <w:rPr>
                <w:noProof/>
                <w:webHidden/>
              </w:rPr>
            </w:r>
            <w:r>
              <w:rPr>
                <w:noProof/>
                <w:webHidden/>
              </w:rPr>
              <w:fldChar w:fldCharType="separate"/>
            </w:r>
            <w:r w:rsidR="000B5A26">
              <w:rPr>
                <w:noProof/>
                <w:webHidden/>
              </w:rPr>
              <w:t>21</w:t>
            </w:r>
            <w:r>
              <w:rPr>
                <w:noProof/>
                <w:webHidden/>
              </w:rPr>
              <w:fldChar w:fldCharType="end"/>
            </w:r>
          </w:hyperlink>
        </w:p>
        <w:p w14:paraId="48715992" w14:textId="2FAF76A0" w:rsidR="00430C2B" w:rsidRDefault="00430C2B">
          <w:pPr>
            <w:pStyle w:val="TM3"/>
            <w:tabs>
              <w:tab w:val="right" w:leader="dot" w:pos="9062"/>
            </w:tabs>
            <w:rPr>
              <w:rFonts w:asciiTheme="minorHAnsi" w:hAnsiTheme="minorHAnsi"/>
              <w:noProof/>
            </w:rPr>
          </w:pPr>
          <w:hyperlink w:anchor="_Toc22056138" w:history="1">
            <w:r w:rsidRPr="008A7F43">
              <w:rPr>
                <w:rStyle w:val="Lienhypertexte"/>
                <w:noProof/>
              </w:rPr>
              <w:t>Commande – Produit</w:t>
            </w:r>
            <w:r>
              <w:rPr>
                <w:noProof/>
                <w:webHidden/>
              </w:rPr>
              <w:tab/>
            </w:r>
            <w:r>
              <w:rPr>
                <w:noProof/>
                <w:webHidden/>
              </w:rPr>
              <w:fldChar w:fldCharType="begin"/>
            </w:r>
            <w:r>
              <w:rPr>
                <w:noProof/>
                <w:webHidden/>
              </w:rPr>
              <w:instrText xml:space="preserve"> PAGEREF _Toc22056138 \h </w:instrText>
            </w:r>
            <w:r>
              <w:rPr>
                <w:noProof/>
                <w:webHidden/>
              </w:rPr>
            </w:r>
            <w:r>
              <w:rPr>
                <w:noProof/>
                <w:webHidden/>
              </w:rPr>
              <w:fldChar w:fldCharType="separate"/>
            </w:r>
            <w:r w:rsidR="000B5A26">
              <w:rPr>
                <w:noProof/>
                <w:webHidden/>
              </w:rPr>
              <w:t>21</w:t>
            </w:r>
            <w:r>
              <w:rPr>
                <w:noProof/>
                <w:webHidden/>
              </w:rPr>
              <w:fldChar w:fldCharType="end"/>
            </w:r>
          </w:hyperlink>
        </w:p>
        <w:p w14:paraId="3F8617D2" w14:textId="7161DDF2" w:rsidR="00430C2B" w:rsidRDefault="00430C2B">
          <w:pPr>
            <w:pStyle w:val="TM3"/>
            <w:tabs>
              <w:tab w:val="right" w:leader="dot" w:pos="9062"/>
            </w:tabs>
            <w:rPr>
              <w:rFonts w:asciiTheme="minorHAnsi" w:hAnsiTheme="minorHAnsi"/>
              <w:noProof/>
            </w:rPr>
          </w:pPr>
          <w:hyperlink w:anchor="_Toc22056139" w:history="1">
            <w:r w:rsidRPr="008A7F43">
              <w:rPr>
                <w:rStyle w:val="Lienhypertexte"/>
                <w:noProof/>
              </w:rPr>
              <w:t>Commande – Adresse</w:t>
            </w:r>
            <w:r>
              <w:rPr>
                <w:noProof/>
                <w:webHidden/>
              </w:rPr>
              <w:tab/>
            </w:r>
            <w:r>
              <w:rPr>
                <w:noProof/>
                <w:webHidden/>
              </w:rPr>
              <w:fldChar w:fldCharType="begin"/>
            </w:r>
            <w:r>
              <w:rPr>
                <w:noProof/>
                <w:webHidden/>
              </w:rPr>
              <w:instrText xml:space="preserve"> PAGEREF _Toc22056139 \h </w:instrText>
            </w:r>
            <w:r>
              <w:rPr>
                <w:noProof/>
                <w:webHidden/>
              </w:rPr>
            </w:r>
            <w:r>
              <w:rPr>
                <w:noProof/>
                <w:webHidden/>
              </w:rPr>
              <w:fldChar w:fldCharType="separate"/>
            </w:r>
            <w:r w:rsidR="000B5A26">
              <w:rPr>
                <w:noProof/>
                <w:webHidden/>
              </w:rPr>
              <w:t>21</w:t>
            </w:r>
            <w:r>
              <w:rPr>
                <w:noProof/>
                <w:webHidden/>
              </w:rPr>
              <w:fldChar w:fldCharType="end"/>
            </w:r>
          </w:hyperlink>
        </w:p>
        <w:p w14:paraId="164CAEB4" w14:textId="7450D22E" w:rsidR="00430C2B" w:rsidRDefault="00430C2B">
          <w:pPr>
            <w:pStyle w:val="TM3"/>
            <w:tabs>
              <w:tab w:val="right" w:leader="dot" w:pos="9062"/>
            </w:tabs>
            <w:rPr>
              <w:rFonts w:asciiTheme="minorHAnsi" w:hAnsiTheme="minorHAnsi"/>
              <w:noProof/>
            </w:rPr>
          </w:pPr>
          <w:hyperlink w:anchor="_Toc22056140" w:history="1">
            <w:r w:rsidRPr="008A7F43">
              <w:rPr>
                <w:rStyle w:val="Lienhypertexte"/>
                <w:noProof/>
              </w:rPr>
              <w:t>Commande – Paiement</w:t>
            </w:r>
            <w:r>
              <w:rPr>
                <w:noProof/>
                <w:webHidden/>
              </w:rPr>
              <w:tab/>
            </w:r>
            <w:r>
              <w:rPr>
                <w:noProof/>
                <w:webHidden/>
              </w:rPr>
              <w:fldChar w:fldCharType="begin"/>
            </w:r>
            <w:r>
              <w:rPr>
                <w:noProof/>
                <w:webHidden/>
              </w:rPr>
              <w:instrText xml:space="preserve"> PAGEREF _Toc22056140 \h </w:instrText>
            </w:r>
            <w:r>
              <w:rPr>
                <w:noProof/>
                <w:webHidden/>
              </w:rPr>
            </w:r>
            <w:r>
              <w:rPr>
                <w:noProof/>
                <w:webHidden/>
              </w:rPr>
              <w:fldChar w:fldCharType="separate"/>
            </w:r>
            <w:r w:rsidR="000B5A26">
              <w:rPr>
                <w:noProof/>
                <w:webHidden/>
              </w:rPr>
              <w:t>21</w:t>
            </w:r>
            <w:r>
              <w:rPr>
                <w:noProof/>
                <w:webHidden/>
              </w:rPr>
              <w:fldChar w:fldCharType="end"/>
            </w:r>
          </w:hyperlink>
        </w:p>
        <w:p w14:paraId="16D6F9F2" w14:textId="0D7F29B3" w:rsidR="00430C2B" w:rsidRDefault="00430C2B">
          <w:pPr>
            <w:pStyle w:val="TM2"/>
            <w:tabs>
              <w:tab w:val="right" w:leader="dot" w:pos="9062"/>
            </w:tabs>
            <w:rPr>
              <w:rFonts w:asciiTheme="minorHAnsi" w:hAnsiTheme="minorHAnsi"/>
              <w:noProof/>
            </w:rPr>
          </w:pPr>
          <w:hyperlink w:anchor="_Toc22056141" w:history="1">
            <w:r w:rsidRPr="008A7F43">
              <w:rPr>
                <w:rStyle w:val="Lienhypertexte"/>
                <w:noProof/>
              </w:rPr>
              <w:t>Les associations avec Produit.</w:t>
            </w:r>
            <w:r>
              <w:rPr>
                <w:noProof/>
                <w:webHidden/>
              </w:rPr>
              <w:tab/>
            </w:r>
            <w:r>
              <w:rPr>
                <w:noProof/>
                <w:webHidden/>
              </w:rPr>
              <w:fldChar w:fldCharType="begin"/>
            </w:r>
            <w:r>
              <w:rPr>
                <w:noProof/>
                <w:webHidden/>
              </w:rPr>
              <w:instrText xml:space="preserve"> PAGEREF _Toc22056141 \h </w:instrText>
            </w:r>
            <w:r>
              <w:rPr>
                <w:noProof/>
                <w:webHidden/>
              </w:rPr>
            </w:r>
            <w:r>
              <w:rPr>
                <w:noProof/>
                <w:webHidden/>
              </w:rPr>
              <w:fldChar w:fldCharType="separate"/>
            </w:r>
            <w:r w:rsidR="000B5A26">
              <w:rPr>
                <w:noProof/>
                <w:webHidden/>
              </w:rPr>
              <w:t>23</w:t>
            </w:r>
            <w:r>
              <w:rPr>
                <w:noProof/>
                <w:webHidden/>
              </w:rPr>
              <w:fldChar w:fldCharType="end"/>
            </w:r>
          </w:hyperlink>
        </w:p>
        <w:p w14:paraId="503F887D" w14:textId="65C43952" w:rsidR="00430C2B" w:rsidRDefault="00430C2B">
          <w:pPr>
            <w:pStyle w:val="TM3"/>
            <w:tabs>
              <w:tab w:val="right" w:leader="dot" w:pos="9062"/>
            </w:tabs>
            <w:rPr>
              <w:rFonts w:asciiTheme="minorHAnsi" w:hAnsiTheme="minorHAnsi"/>
              <w:noProof/>
            </w:rPr>
          </w:pPr>
          <w:hyperlink w:anchor="_Toc22056142" w:history="1">
            <w:r w:rsidRPr="008A7F43">
              <w:rPr>
                <w:rStyle w:val="Lienhypertexte"/>
                <w:noProof/>
              </w:rPr>
              <w:t>Produit – Panier</w:t>
            </w:r>
            <w:r>
              <w:rPr>
                <w:noProof/>
                <w:webHidden/>
              </w:rPr>
              <w:tab/>
            </w:r>
            <w:r>
              <w:rPr>
                <w:noProof/>
                <w:webHidden/>
              </w:rPr>
              <w:fldChar w:fldCharType="begin"/>
            </w:r>
            <w:r>
              <w:rPr>
                <w:noProof/>
                <w:webHidden/>
              </w:rPr>
              <w:instrText xml:space="preserve"> PAGEREF _Toc22056142 \h </w:instrText>
            </w:r>
            <w:r>
              <w:rPr>
                <w:noProof/>
                <w:webHidden/>
              </w:rPr>
            </w:r>
            <w:r>
              <w:rPr>
                <w:noProof/>
                <w:webHidden/>
              </w:rPr>
              <w:fldChar w:fldCharType="separate"/>
            </w:r>
            <w:r w:rsidR="000B5A26">
              <w:rPr>
                <w:noProof/>
                <w:webHidden/>
              </w:rPr>
              <w:t>23</w:t>
            </w:r>
            <w:r>
              <w:rPr>
                <w:noProof/>
                <w:webHidden/>
              </w:rPr>
              <w:fldChar w:fldCharType="end"/>
            </w:r>
          </w:hyperlink>
        </w:p>
        <w:p w14:paraId="3063F981" w14:textId="7D0E2E18" w:rsidR="00430C2B" w:rsidRDefault="00430C2B">
          <w:pPr>
            <w:pStyle w:val="TM3"/>
            <w:tabs>
              <w:tab w:val="right" w:leader="dot" w:pos="9062"/>
            </w:tabs>
            <w:rPr>
              <w:rFonts w:asciiTheme="minorHAnsi" w:hAnsiTheme="minorHAnsi"/>
              <w:noProof/>
            </w:rPr>
          </w:pPr>
          <w:hyperlink w:anchor="_Toc22056143" w:history="1">
            <w:r w:rsidRPr="008A7F43">
              <w:rPr>
                <w:rStyle w:val="Lienhypertexte"/>
                <w:noProof/>
              </w:rPr>
              <w:t>Produit – Commande</w:t>
            </w:r>
            <w:r>
              <w:rPr>
                <w:noProof/>
                <w:webHidden/>
              </w:rPr>
              <w:tab/>
            </w:r>
            <w:r>
              <w:rPr>
                <w:noProof/>
                <w:webHidden/>
              </w:rPr>
              <w:fldChar w:fldCharType="begin"/>
            </w:r>
            <w:r>
              <w:rPr>
                <w:noProof/>
                <w:webHidden/>
              </w:rPr>
              <w:instrText xml:space="preserve"> PAGEREF _Toc22056143 \h </w:instrText>
            </w:r>
            <w:r>
              <w:rPr>
                <w:noProof/>
                <w:webHidden/>
              </w:rPr>
            </w:r>
            <w:r>
              <w:rPr>
                <w:noProof/>
                <w:webHidden/>
              </w:rPr>
              <w:fldChar w:fldCharType="separate"/>
            </w:r>
            <w:r w:rsidR="000B5A26">
              <w:rPr>
                <w:noProof/>
                <w:webHidden/>
              </w:rPr>
              <w:t>23</w:t>
            </w:r>
            <w:r>
              <w:rPr>
                <w:noProof/>
                <w:webHidden/>
              </w:rPr>
              <w:fldChar w:fldCharType="end"/>
            </w:r>
          </w:hyperlink>
        </w:p>
        <w:p w14:paraId="06679864" w14:textId="5F053AE5" w:rsidR="00430C2B" w:rsidRDefault="00430C2B">
          <w:pPr>
            <w:pStyle w:val="TM3"/>
            <w:tabs>
              <w:tab w:val="right" w:leader="dot" w:pos="9062"/>
            </w:tabs>
            <w:rPr>
              <w:rFonts w:asciiTheme="minorHAnsi" w:hAnsiTheme="minorHAnsi"/>
              <w:noProof/>
            </w:rPr>
          </w:pPr>
          <w:hyperlink w:anchor="_Toc22056144" w:history="1">
            <w:r w:rsidRPr="008A7F43">
              <w:rPr>
                <w:rStyle w:val="Lienhypertexte"/>
                <w:noProof/>
              </w:rPr>
              <w:t>Produit – Magasin</w:t>
            </w:r>
            <w:r>
              <w:rPr>
                <w:noProof/>
                <w:webHidden/>
              </w:rPr>
              <w:tab/>
            </w:r>
            <w:r>
              <w:rPr>
                <w:noProof/>
                <w:webHidden/>
              </w:rPr>
              <w:fldChar w:fldCharType="begin"/>
            </w:r>
            <w:r>
              <w:rPr>
                <w:noProof/>
                <w:webHidden/>
              </w:rPr>
              <w:instrText xml:space="preserve"> PAGEREF _Toc22056144 \h </w:instrText>
            </w:r>
            <w:r>
              <w:rPr>
                <w:noProof/>
                <w:webHidden/>
              </w:rPr>
            </w:r>
            <w:r>
              <w:rPr>
                <w:noProof/>
                <w:webHidden/>
              </w:rPr>
              <w:fldChar w:fldCharType="separate"/>
            </w:r>
            <w:r w:rsidR="000B5A26">
              <w:rPr>
                <w:noProof/>
                <w:webHidden/>
              </w:rPr>
              <w:t>23</w:t>
            </w:r>
            <w:r>
              <w:rPr>
                <w:noProof/>
                <w:webHidden/>
              </w:rPr>
              <w:fldChar w:fldCharType="end"/>
            </w:r>
          </w:hyperlink>
        </w:p>
        <w:p w14:paraId="4F4DF597" w14:textId="38EF4889" w:rsidR="00430C2B" w:rsidRDefault="00430C2B">
          <w:pPr>
            <w:pStyle w:val="TM3"/>
            <w:tabs>
              <w:tab w:val="right" w:leader="dot" w:pos="9062"/>
            </w:tabs>
            <w:rPr>
              <w:rFonts w:asciiTheme="minorHAnsi" w:hAnsiTheme="minorHAnsi"/>
              <w:noProof/>
            </w:rPr>
          </w:pPr>
          <w:hyperlink w:anchor="_Toc22056145" w:history="1">
            <w:r w:rsidRPr="008A7F43">
              <w:rPr>
                <w:rStyle w:val="Lienhypertexte"/>
                <w:noProof/>
              </w:rPr>
              <w:t>Produit - Fournisseur</w:t>
            </w:r>
            <w:r>
              <w:rPr>
                <w:noProof/>
                <w:webHidden/>
              </w:rPr>
              <w:tab/>
            </w:r>
            <w:r>
              <w:rPr>
                <w:noProof/>
                <w:webHidden/>
              </w:rPr>
              <w:fldChar w:fldCharType="begin"/>
            </w:r>
            <w:r>
              <w:rPr>
                <w:noProof/>
                <w:webHidden/>
              </w:rPr>
              <w:instrText xml:space="preserve"> PAGEREF _Toc22056145 \h </w:instrText>
            </w:r>
            <w:r>
              <w:rPr>
                <w:noProof/>
                <w:webHidden/>
              </w:rPr>
            </w:r>
            <w:r>
              <w:rPr>
                <w:noProof/>
                <w:webHidden/>
              </w:rPr>
              <w:fldChar w:fldCharType="separate"/>
            </w:r>
            <w:r w:rsidR="000B5A26">
              <w:rPr>
                <w:noProof/>
                <w:webHidden/>
              </w:rPr>
              <w:t>23</w:t>
            </w:r>
            <w:r>
              <w:rPr>
                <w:noProof/>
                <w:webHidden/>
              </w:rPr>
              <w:fldChar w:fldCharType="end"/>
            </w:r>
          </w:hyperlink>
        </w:p>
        <w:p w14:paraId="7CD383B5" w14:textId="7D89E4A9" w:rsidR="00430C2B" w:rsidRDefault="00430C2B">
          <w:pPr>
            <w:pStyle w:val="TM3"/>
            <w:tabs>
              <w:tab w:val="right" w:leader="dot" w:pos="9062"/>
            </w:tabs>
            <w:rPr>
              <w:rFonts w:asciiTheme="minorHAnsi" w:hAnsiTheme="minorHAnsi"/>
              <w:noProof/>
            </w:rPr>
          </w:pPr>
          <w:hyperlink w:anchor="_Toc22056146" w:history="1">
            <w:r w:rsidRPr="008A7F43">
              <w:rPr>
                <w:rStyle w:val="Lienhypertexte"/>
                <w:noProof/>
              </w:rPr>
              <w:t>Produit – Composition</w:t>
            </w:r>
            <w:r>
              <w:rPr>
                <w:noProof/>
                <w:webHidden/>
              </w:rPr>
              <w:tab/>
            </w:r>
            <w:r>
              <w:rPr>
                <w:noProof/>
                <w:webHidden/>
              </w:rPr>
              <w:fldChar w:fldCharType="begin"/>
            </w:r>
            <w:r>
              <w:rPr>
                <w:noProof/>
                <w:webHidden/>
              </w:rPr>
              <w:instrText xml:space="preserve"> PAGEREF _Toc22056146 \h </w:instrText>
            </w:r>
            <w:r>
              <w:rPr>
                <w:noProof/>
                <w:webHidden/>
              </w:rPr>
            </w:r>
            <w:r>
              <w:rPr>
                <w:noProof/>
                <w:webHidden/>
              </w:rPr>
              <w:fldChar w:fldCharType="separate"/>
            </w:r>
            <w:r w:rsidR="000B5A26">
              <w:rPr>
                <w:noProof/>
                <w:webHidden/>
              </w:rPr>
              <w:t>23</w:t>
            </w:r>
            <w:r>
              <w:rPr>
                <w:noProof/>
                <w:webHidden/>
              </w:rPr>
              <w:fldChar w:fldCharType="end"/>
            </w:r>
          </w:hyperlink>
        </w:p>
        <w:p w14:paraId="5970BF7F" w14:textId="234786EA" w:rsidR="00430C2B" w:rsidRDefault="00430C2B">
          <w:pPr>
            <w:pStyle w:val="TM3"/>
            <w:tabs>
              <w:tab w:val="right" w:leader="dot" w:pos="9062"/>
            </w:tabs>
            <w:rPr>
              <w:rFonts w:asciiTheme="minorHAnsi" w:hAnsiTheme="minorHAnsi"/>
              <w:noProof/>
            </w:rPr>
          </w:pPr>
          <w:hyperlink w:anchor="_Toc22056147" w:history="1">
            <w:r w:rsidRPr="008A7F43">
              <w:rPr>
                <w:rStyle w:val="Lienhypertexte"/>
                <w:noProof/>
              </w:rPr>
              <w:t>Produit – Preparation</w:t>
            </w:r>
            <w:r>
              <w:rPr>
                <w:noProof/>
                <w:webHidden/>
              </w:rPr>
              <w:tab/>
            </w:r>
            <w:r>
              <w:rPr>
                <w:noProof/>
                <w:webHidden/>
              </w:rPr>
              <w:fldChar w:fldCharType="begin"/>
            </w:r>
            <w:r>
              <w:rPr>
                <w:noProof/>
                <w:webHidden/>
              </w:rPr>
              <w:instrText xml:space="preserve"> PAGEREF _Toc22056147 \h </w:instrText>
            </w:r>
            <w:r>
              <w:rPr>
                <w:noProof/>
                <w:webHidden/>
              </w:rPr>
            </w:r>
            <w:r>
              <w:rPr>
                <w:noProof/>
                <w:webHidden/>
              </w:rPr>
              <w:fldChar w:fldCharType="separate"/>
            </w:r>
            <w:r w:rsidR="000B5A26">
              <w:rPr>
                <w:noProof/>
                <w:webHidden/>
              </w:rPr>
              <w:t>24</w:t>
            </w:r>
            <w:r>
              <w:rPr>
                <w:noProof/>
                <w:webHidden/>
              </w:rPr>
              <w:fldChar w:fldCharType="end"/>
            </w:r>
          </w:hyperlink>
        </w:p>
        <w:p w14:paraId="556F5802" w14:textId="103FD2D9" w:rsidR="00430C2B" w:rsidRDefault="00430C2B">
          <w:pPr>
            <w:pStyle w:val="TM3"/>
            <w:tabs>
              <w:tab w:val="right" w:leader="dot" w:pos="9062"/>
            </w:tabs>
            <w:rPr>
              <w:rFonts w:asciiTheme="minorHAnsi" w:hAnsiTheme="minorHAnsi"/>
              <w:noProof/>
            </w:rPr>
          </w:pPr>
          <w:hyperlink w:anchor="_Toc22056148" w:history="1">
            <w:r w:rsidRPr="008A7F43">
              <w:rPr>
                <w:rStyle w:val="Lienhypertexte"/>
                <w:noProof/>
              </w:rPr>
              <w:t>Produit - Produit</w:t>
            </w:r>
            <w:r>
              <w:rPr>
                <w:noProof/>
                <w:webHidden/>
              </w:rPr>
              <w:tab/>
            </w:r>
            <w:r>
              <w:rPr>
                <w:noProof/>
                <w:webHidden/>
              </w:rPr>
              <w:fldChar w:fldCharType="begin"/>
            </w:r>
            <w:r>
              <w:rPr>
                <w:noProof/>
                <w:webHidden/>
              </w:rPr>
              <w:instrText xml:space="preserve"> PAGEREF _Toc22056148 \h </w:instrText>
            </w:r>
            <w:r>
              <w:rPr>
                <w:noProof/>
                <w:webHidden/>
              </w:rPr>
            </w:r>
            <w:r>
              <w:rPr>
                <w:noProof/>
                <w:webHidden/>
              </w:rPr>
              <w:fldChar w:fldCharType="separate"/>
            </w:r>
            <w:r w:rsidR="000B5A26">
              <w:rPr>
                <w:noProof/>
                <w:webHidden/>
              </w:rPr>
              <w:t>24</w:t>
            </w:r>
            <w:r>
              <w:rPr>
                <w:noProof/>
                <w:webHidden/>
              </w:rPr>
              <w:fldChar w:fldCharType="end"/>
            </w:r>
          </w:hyperlink>
        </w:p>
        <w:p w14:paraId="2B901BA5" w14:textId="3FFBB6DD" w:rsidR="00430C2B" w:rsidRDefault="00430C2B">
          <w:pPr>
            <w:pStyle w:val="TM2"/>
            <w:tabs>
              <w:tab w:val="right" w:leader="dot" w:pos="9062"/>
            </w:tabs>
            <w:rPr>
              <w:rFonts w:asciiTheme="minorHAnsi" w:hAnsiTheme="minorHAnsi"/>
              <w:noProof/>
            </w:rPr>
          </w:pPr>
          <w:hyperlink w:anchor="_Toc22056149" w:history="1">
            <w:r w:rsidRPr="008A7F43">
              <w:rPr>
                <w:rStyle w:val="Lienhypertexte"/>
                <w:noProof/>
              </w:rPr>
              <w:t>Les autres associations.</w:t>
            </w:r>
            <w:r>
              <w:rPr>
                <w:noProof/>
                <w:webHidden/>
              </w:rPr>
              <w:tab/>
            </w:r>
            <w:r>
              <w:rPr>
                <w:noProof/>
                <w:webHidden/>
              </w:rPr>
              <w:fldChar w:fldCharType="begin"/>
            </w:r>
            <w:r>
              <w:rPr>
                <w:noProof/>
                <w:webHidden/>
              </w:rPr>
              <w:instrText xml:space="preserve"> PAGEREF _Toc22056149 \h </w:instrText>
            </w:r>
            <w:r>
              <w:rPr>
                <w:noProof/>
                <w:webHidden/>
              </w:rPr>
            </w:r>
            <w:r>
              <w:rPr>
                <w:noProof/>
                <w:webHidden/>
              </w:rPr>
              <w:fldChar w:fldCharType="separate"/>
            </w:r>
            <w:r w:rsidR="000B5A26">
              <w:rPr>
                <w:noProof/>
                <w:webHidden/>
              </w:rPr>
              <w:t>25</w:t>
            </w:r>
            <w:r>
              <w:rPr>
                <w:noProof/>
                <w:webHidden/>
              </w:rPr>
              <w:fldChar w:fldCharType="end"/>
            </w:r>
          </w:hyperlink>
        </w:p>
        <w:p w14:paraId="52815764" w14:textId="264D4110" w:rsidR="00430C2B" w:rsidRDefault="00430C2B">
          <w:pPr>
            <w:pStyle w:val="TM3"/>
            <w:tabs>
              <w:tab w:val="right" w:leader="dot" w:pos="9062"/>
            </w:tabs>
            <w:rPr>
              <w:rFonts w:asciiTheme="minorHAnsi" w:hAnsiTheme="minorHAnsi"/>
              <w:noProof/>
            </w:rPr>
          </w:pPr>
          <w:hyperlink w:anchor="_Toc22056150" w:history="1">
            <w:r w:rsidRPr="008A7F43">
              <w:rPr>
                <w:rStyle w:val="Lienhypertexte"/>
                <w:noProof/>
              </w:rPr>
              <w:t>Magasin – Adresse</w:t>
            </w:r>
            <w:r>
              <w:rPr>
                <w:noProof/>
                <w:webHidden/>
              </w:rPr>
              <w:tab/>
            </w:r>
            <w:r>
              <w:rPr>
                <w:noProof/>
                <w:webHidden/>
              </w:rPr>
              <w:fldChar w:fldCharType="begin"/>
            </w:r>
            <w:r>
              <w:rPr>
                <w:noProof/>
                <w:webHidden/>
              </w:rPr>
              <w:instrText xml:space="preserve"> PAGEREF _Toc22056150 \h </w:instrText>
            </w:r>
            <w:r>
              <w:rPr>
                <w:noProof/>
                <w:webHidden/>
              </w:rPr>
            </w:r>
            <w:r>
              <w:rPr>
                <w:noProof/>
                <w:webHidden/>
              </w:rPr>
              <w:fldChar w:fldCharType="separate"/>
            </w:r>
            <w:r w:rsidR="000B5A26">
              <w:rPr>
                <w:noProof/>
                <w:webHidden/>
              </w:rPr>
              <w:t>25</w:t>
            </w:r>
            <w:r>
              <w:rPr>
                <w:noProof/>
                <w:webHidden/>
              </w:rPr>
              <w:fldChar w:fldCharType="end"/>
            </w:r>
          </w:hyperlink>
        </w:p>
        <w:p w14:paraId="470277FC" w14:textId="49FA2F04" w:rsidR="00430C2B" w:rsidRDefault="00430C2B">
          <w:pPr>
            <w:pStyle w:val="TM3"/>
            <w:tabs>
              <w:tab w:val="right" w:leader="dot" w:pos="9062"/>
            </w:tabs>
            <w:rPr>
              <w:rFonts w:asciiTheme="minorHAnsi" w:hAnsiTheme="minorHAnsi"/>
              <w:noProof/>
            </w:rPr>
          </w:pPr>
          <w:hyperlink w:anchor="_Toc22056151" w:history="1">
            <w:r w:rsidRPr="008A7F43">
              <w:rPr>
                <w:rStyle w:val="Lienhypertexte"/>
                <w:noProof/>
              </w:rPr>
              <w:t>Fournisseur - Adresse</w:t>
            </w:r>
            <w:r>
              <w:rPr>
                <w:noProof/>
                <w:webHidden/>
              </w:rPr>
              <w:tab/>
            </w:r>
            <w:r>
              <w:rPr>
                <w:noProof/>
                <w:webHidden/>
              </w:rPr>
              <w:fldChar w:fldCharType="begin"/>
            </w:r>
            <w:r>
              <w:rPr>
                <w:noProof/>
                <w:webHidden/>
              </w:rPr>
              <w:instrText xml:space="preserve"> PAGEREF _Toc22056151 \h </w:instrText>
            </w:r>
            <w:r>
              <w:rPr>
                <w:noProof/>
                <w:webHidden/>
              </w:rPr>
            </w:r>
            <w:r>
              <w:rPr>
                <w:noProof/>
                <w:webHidden/>
              </w:rPr>
              <w:fldChar w:fldCharType="separate"/>
            </w:r>
            <w:r w:rsidR="000B5A26">
              <w:rPr>
                <w:noProof/>
                <w:webHidden/>
              </w:rPr>
              <w:t>25</w:t>
            </w:r>
            <w:r>
              <w:rPr>
                <w:noProof/>
                <w:webHidden/>
              </w:rPr>
              <w:fldChar w:fldCharType="end"/>
            </w:r>
          </w:hyperlink>
        </w:p>
        <w:p w14:paraId="44C1E486" w14:textId="4BB29FF3" w:rsidR="00430C2B" w:rsidRDefault="00430C2B">
          <w:pPr>
            <w:pStyle w:val="TM3"/>
            <w:tabs>
              <w:tab w:val="right" w:leader="dot" w:pos="9062"/>
            </w:tabs>
            <w:rPr>
              <w:rFonts w:asciiTheme="minorHAnsi" w:hAnsiTheme="minorHAnsi"/>
              <w:noProof/>
            </w:rPr>
          </w:pPr>
          <w:hyperlink w:anchor="_Toc22056152" w:history="1">
            <w:r w:rsidRPr="008A7F43">
              <w:rPr>
                <w:rStyle w:val="Lienhypertexte"/>
                <w:noProof/>
              </w:rPr>
              <w:t>Cheque – Etablissement</w:t>
            </w:r>
            <w:r>
              <w:rPr>
                <w:noProof/>
                <w:webHidden/>
              </w:rPr>
              <w:tab/>
            </w:r>
            <w:r>
              <w:rPr>
                <w:noProof/>
                <w:webHidden/>
              </w:rPr>
              <w:fldChar w:fldCharType="begin"/>
            </w:r>
            <w:r>
              <w:rPr>
                <w:noProof/>
                <w:webHidden/>
              </w:rPr>
              <w:instrText xml:space="preserve"> PAGEREF _Toc22056152 \h </w:instrText>
            </w:r>
            <w:r>
              <w:rPr>
                <w:noProof/>
                <w:webHidden/>
              </w:rPr>
            </w:r>
            <w:r>
              <w:rPr>
                <w:noProof/>
                <w:webHidden/>
              </w:rPr>
              <w:fldChar w:fldCharType="separate"/>
            </w:r>
            <w:r w:rsidR="000B5A26">
              <w:rPr>
                <w:noProof/>
                <w:webHidden/>
              </w:rPr>
              <w:t>25</w:t>
            </w:r>
            <w:r>
              <w:rPr>
                <w:noProof/>
                <w:webHidden/>
              </w:rPr>
              <w:fldChar w:fldCharType="end"/>
            </w:r>
          </w:hyperlink>
        </w:p>
        <w:p w14:paraId="5D68CAAF" w14:textId="3B43A07C" w:rsidR="00430C2B" w:rsidRDefault="00430C2B">
          <w:pPr>
            <w:pStyle w:val="TM3"/>
            <w:tabs>
              <w:tab w:val="right" w:leader="dot" w:pos="9062"/>
            </w:tabs>
            <w:rPr>
              <w:rFonts w:asciiTheme="minorHAnsi" w:hAnsiTheme="minorHAnsi"/>
              <w:noProof/>
            </w:rPr>
          </w:pPr>
          <w:hyperlink w:anchor="_Toc22056153" w:history="1">
            <w:r w:rsidRPr="008A7F43">
              <w:rPr>
                <w:rStyle w:val="Lienhypertexte"/>
                <w:noProof/>
              </w:rPr>
              <w:t>TicketRestaurant - Etablissement</w:t>
            </w:r>
            <w:r>
              <w:rPr>
                <w:noProof/>
                <w:webHidden/>
              </w:rPr>
              <w:tab/>
            </w:r>
            <w:r>
              <w:rPr>
                <w:noProof/>
                <w:webHidden/>
              </w:rPr>
              <w:fldChar w:fldCharType="begin"/>
            </w:r>
            <w:r>
              <w:rPr>
                <w:noProof/>
                <w:webHidden/>
              </w:rPr>
              <w:instrText xml:space="preserve"> PAGEREF _Toc22056153 \h </w:instrText>
            </w:r>
            <w:r>
              <w:rPr>
                <w:noProof/>
                <w:webHidden/>
              </w:rPr>
            </w:r>
            <w:r>
              <w:rPr>
                <w:noProof/>
                <w:webHidden/>
              </w:rPr>
              <w:fldChar w:fldCharType="separate"/>
            </w:r>
            <w:r w:rsidR="000B5A26">
              <w:rPr>
                <w:noProof/>
                <w:webHidden/>
              </w:rPr>
              <w:t>25</w:t>
            </w:r>
            <w:r>
              <w:rPr>
                <w:noProof/>
                <w:webHidden/>
              </w:rPr>
              <w:fldChar w:fldCharType="end"/>
            </w:r>
          </w:hyperlink>
        </w:p>
        <w:p w14:paraId="18348BE5" w14:textId="758DE77A" w:rsidR="00430C2B" w:rsidRDefault="00430C2B">
          <w:pPr>
            <w:pStyle w:val="TM2"/>
            <w:tabs>
              <w:tab w:val="right" w:leader="dot" w:pos="9062"/>
            </w:tabs>
            <w:rPr>
              <w:rFonts w:asciiTheme="minorHAnsi" w:hAnsiTheme="minorHAnsi"/>
              <w:noProof/>
            </w:rPr>
          </w:pPr>
          <w:hyperlink w:anchor="_Toc22056154" w:history="1">
            <w:r w:rsidRPr="008A7F43">
              <w:rPr>
                <w:rStyle w:val="Lienhypertexte"/>
                <w:noProof/>
              </w:rPr>
              <w:t>Le diagramme de classes du domaine fonctionnel</w:t>
            </w:r>
            <w:r>
              <w:rPr>
                <w:noProof/>
                <w:webHidden/>
              </w:rPr>
              <w:tab/>
            </w:r>
            <w:r>
              <w:rPr>
                <w:noProof/>
                <w:webHidden/>
              </w:rPr>
              <w:fldChar w:fldCharType="begin"/>
            </w:r>
            <w:r>
              <w:rPr>
                <w:noProof/>
                <w:webHidden/>
              </w:rPr>
              <w:instrText xml:space="preserve"> PAGEREF _Toc22056154 \h </w:instrText>
            </w:r>
            <w:r>
              <w:rPr>
                <w:noProof/>
                <w:webHidden/>
              </w:rPr>
            </w:r>
            <w:r>
              <w:rPr>
                <w:noProof/>
                <w:webHidden/>
              </w:rPr>
              <w:fldChar w:fldCharType="separate"/>
            </w:r>
            <w:r w:rsidR="000B5A26">
              <w:rPr>
                <w:noProof/>
                <w:webHidden/>
              </w:rPr>
              <w:t>26</w:t>
            </w:r>
            <w:r>
              <w:rPr>
                <w:noProof/>
                <w:webHidden/>
              </w:rPr>
              <w:fldChar w:fldCharType="end"/>
            </w:r>
          </w:hyperlink>
        </w:p>
        <w:p w14:paraId="32E78E62" w14:textId="03D5A56A" w:rsidR="00430C2B" w:rsidRDefault="00430C2B">
          <w:pPr>
            <w:pStyle w:val="TM1"/>
            <w:tabs>
              <w:tab w:val="right" w:leader="dot" w:pos="9062"/>
            </w:tabs>
            <w:rPr>
              <w:rFonts w:asciiTheme="minorHAnsi" w:hAnsiTheme="minorHAnsi"/>
              <w:noProof/>
            </w:rPr>
          </w:pPr>
          <w:hyperlink w:anchor="_Toc22056155" w:history="1">
            <w:r w:rsidRPr="008A7F43">
              <w:rPr>
                <w:rStyle w:val="Lienhypertexte"/>
                <w:noProof/>
              </w:rPr>
              <w:t>Le modèle physique de données MDP.</w:t>
            </w:r>
            <w:r>
              <w:rPr>
                <w:noProof/>
                <w:webHidden/>
              </w:rPr>
              <w:tab/>
            </w:r>
            <w:r>
              <w:rPr>
                <w:noProof/>
                <w:webHidden/>
              </w:rPr>
              <w:fldChar w:fldCharType="begin"/>
            </w:r>
            <w:r>
              <w:rPr>
                <w:noProof/>
                <w:webHidden/>
              </w:rPr>
              <w:instrText xml:space="preserve"> PAGEREF _Toc22056155 \h </w:instrText>
            </w:r>
            <w:r>
              <w:rPr>
                <w:noProof/>
                <w:webHidden/>
              </w:rPr>
            </w:r>
            <w:r>
              <w:rPr>
                <w:noProof/>
                <w:webHidden/>
              </w:rPr>
              <w:fldChar w:fldCharType="separate"/>
            </w:r>
            <w:r w:rsidR="000B5A26">
              <w:rPr>
                <w:noProof/>
                <w:webHidden/>
              </w:rPr>
              <w:t>27</w:t>
            </w:r>
            <w:r>
              <w:rPr>
                <w:noProof/>
                <w:webHidden/>
              </w:rPr>
              <w:fldChar w:fldCharType="end"/>
            </w:r>
          </w:hyperlink>
        </w:p>
        <w:p w14:paraId="784E164C" w14:textId="0870C3AF" w:rsidR="00430C2B" w:rsidRDefault="00430C2B">
          <w:pPr>
            <w:pStyle w:val="TM2"/>
            <w:tabs>
              <w:tab w:val="right" w:leader="dot" w:pos="9062"/>
            </w:tabs>
            <w:rPr>
              <w:rFonts w:asciiTheme="minorHAnsi" w:hAnsiTheme="minorHAnsi"/>
              <w:noProof/>
            </w:rPr>
          </w:pPr>
          <w:hyperlink w:anchor="_Toc22056156" w:history="1">
            <w:r w:rsidRPr="008A7F43">
              <w:rPr>
                <w:rStyle w:val="Lienhypertexte"/>
                <w:noProof/>
              </w:rPr>
              <w:t>Les types de données.</w:t>
            </w:r>
            <w:r>
              <w:rPr>
                <w:noProof/>
                <w:webHidden/>
              </w:rPr>
              <w:tab/>
            </w:r>
            <w:r>
              <w:rPr>
                <w:noProof/>
                <w:webHidden/>
              </w:rPr>
              <w:fldChar w:fldCharType="begin"/>
            </w:r>
            <w:r>
              <w:rPr>
                <w:noProof/>
                <w:webHidden/>
              </w:rPr>
              <w:instrText xml:space="preserve"> PAGEREF _Toc22056156 \h </w:instrText>
            </w:r>
            <w:r>
              <w:rPr>
                <w:noProof/>
                <w:webHidden/>
              </w:rPr>
            </w:r>
            <w:r>
              <w:rPr>
                <w:noProof/>
                <w:webHidden/>
              </w:rPr>
              <w:fldChar w:fldCharType="separate"/>
            </w:r>
            <w:r w:rsidR="000B5A26">
              <w:rPr>
                <w:noProof/>
                <w:webHidden/>
              </w:rPr>
              <w:t>27</w:t>
            </w:r>
            <w:r>
              <w:rPr>
                <w:noProof/>
                <w:webHidden/>
              </w:rPr>
              <w:fldChar w:fldCharType="end"/>
            </w:r>
          </w:hyperlink>
        </w:p>
        <w:p w14:paraId="66BA5380" w14:textId="1C991BA1" w:rsidR="00430C2B" w:rsidRDefault="00430C2B">
          <w:pPr>
            <w:pStyle w:val="TM3"/>
            <w:tabs>
              <w:tab w:val="right" w:leader="dot" w:pos="9062"/>
            </w:tabs>
            <w:rPr>
              <w:rFonts w:asciiTheme="minorHAnsi" w:hAnsiTheme="minorHAnsi"/>
              <w:noProof/>
            </w:rPr>
          </w:pPr>
          <w:hyperlink w:anchor="_Toc22056157" w:history="1">
            <w:r w:rsidRPr="008A7F43">
              <w:rPr>
                <w:rStyle w:val="Lienhypertexte"/>
                <w:noProof/>
              </w:rPr>
              <w:t>Dénomination.</w:t>
            </w:r>
            <w:r>
              <w:rPr>
                <w:noProof/>
                <w:webHidden/>
              </w:rPr>
              <w:tab/>
            </w:r>
            <w:r>
              <w:rPr>
                <w:noProof/>
                <w:webHidden/>
              </w:rPr>
              <w:fldChar w:fldCharType="begin"/>
            </w:r>
            <w:r>
              <w:rPr>
                <w:noProof/>
                <w:webHidden/>
              </w:rPr>
              <w:instrText xml:space="preserve"> PAGEREF _Toc22056157 \h </w:instrText>
            </w:r>
            <w:r>
              <w:rPr>
                <w:noProof/>
                <w:webHidden/>
              </w:rPr>
            </w:r>
            <w:r>
              <w:rPr>
                <w:noProof/>
                <w:webHidden/>
              </w:rPr>
              <w:fldChar w:fldCharType="separate"/>
            </w:r>
            <w:r w:rsidR="000B5A26">
              <w:rPr>
                <w:noProof/>
                <w:webHidden/>
              </w:rPr>
              <w:t>27</w:t>
            </w:r>
            <w:r>
              <w:rPr>
                <w:noProof/>
                <w:webHidden/>
              </w:rPr>
              <w:fldChar w:fldCharType="end"/>
            </w:r>
          </w:hyperlink>
        </w:p>
        <w:p w14:paraId="152232F0" w14:textId="14E962CA" w:rsidR="00430C2B" w:rsidRDefault="00430C2B">
          <w:pPr>
            <w:pStyle w:val="TM2"/>
            <w:tabs>
              <w:tab w:val="right" w:leader="dot" w:pos="9062"/>
            </w:tabs>
            <w:rPr>
              <w:rFonts w:asciiTheme="minorHAnsi" w:hAnsiTheme="minorHAnsi"/>
              <w:noProof/>
            </w:rPr>
          </w:pPr>
          <w:hyperlink w:anchor="_Toc22056158" w:history="1">
            <w:r w:rsidRPr="008A7F43">
              <w:rPr>
                <w:rStyle w:val="Lienhypertexte"/>
                <w:noProof/>
              </w:rPr>
              <w:t>La partie Utilisateur.</w:t>
            </w:r>
            <w:r>
              <w:rPr>
                <w:noProof/>
                <w:webHidden/>
              </w:rPr>
              <w:tab/>
            </w:r>
            <w:r>
              <w:rPr>
                <w:noProof/>
                <w:webHidden/>
              </w:rPr>
              <w:fldChar w:fldCharType="begin"/>
            </w:r>
            <w:r>
              <w:rPr>
                <w:noProof/>
                <w:webHidden/>
              </w:rPr>
              <w:instrText xml:space="preserve"> PAGEREF _Toc22056158 \h </w:instrText>
            </w:r>
            <w:r>
              <w:rPr>
                <w:noProof/>
                <w:webHidden/>
              </w:rPr>
            </w:r>
            <w:r>
              <w:rPr>
                <w:noProof/>
                <w:webHidden/>
              </w:rPr>
              <w:fldChar w:fldCharType="separate"/>
            </w:r>
            <w:r w:rsidR="000B5A26">
              <w:rPr>
                <w:noProof/>
                <w:webHidden/>
              </w:rPr>
              <w:t>28</w:t>
            </w:r>
            <w:r>
              <w:rPr>
                <w:noProof/>
                <w:webHidden/>
              </w:rPr>
              <w:fldChar w:fldCharType="end"/>
            </w:r>
          </w:hyperlink>
        </w:p>
        <w:p w14:paraId="5C08E811" w14:textId="30C77861" w:rsidR="00430C2B" w:rsidRDefault="00430C2B">
          <w:pPr>
            <w:pStyle w:val="TM3"/>
            <w:tabs>
              <w:tab w:val="right" w:leader="dot" w:pos="9062"/>
            </w:tabs>
            <w:rPr>
              <w:rFonts w:asciiTheme="minorHAnsi" w:hAnsiTheme="minorHAnsi"/>
              <w:noProof/>
            </w:rPr>
          </w:pPr>
          <w:hyperlink w:anchor="_Toc22056159" w:history="1">
            <w:r w:rsidRPr="008A7F43">
              <w:rPr>
                <w:rStyle w:val="Lienhypertexte"/>
                <w:noProof/>
              </w:rPr>
              <w:t>Utilisateur</w:t>
            </w:r>
            <w:r>
              <w:rPr>
                <w:noProof/>
                <w:webHidden/>
              </w:rPr>
              <w:tab/>
            </w:r>
            <w:r>
              <w:rPr>
                <w:noProof/>
                <w:webHidden/>
              </w:rPr>
              <w:fldChar w:fldCharType="begin"/>
            </w:r>
            <w:r>
              <w:rPr>
                <w:noProof/>
                <w:webHidden/>
              </w:rPr>
              <w:instrText xml:space="preserve"> PAGEREF _Toc22056159 \h </w:instrText>
            </w:r>
            <w:r>
              <w:rPr>
                <w:noProof/>
                <w:webHidden/>
              </w:rPr>
            </w:r>
            <w:r>
              <w:rPr>
                <w:noProof/>
                <w:webHidden/>
              </w:rPr>
              <w:fldChar w:fldCharType="separate"/>
            </w:r>
            <w:r w:rsidR="000B5A26">
              <w:rPr>
                <w:noProof/>
                <w:webHidden/>
              </w:rPr>
              <w:t>28</w:t>
            </w:r>
            <w:r>
              <w:rPr>
                <w:noProof/>
                <w:webHidden/>
              </w:rPr>
              <w:fldChar w:fldCharType="end"/>
            </w:r>
          </w:hyperlink>
        </w:p>
        <w:p w14:paraId="5CBBCDEF" w14:textId="1CB36266" w:rsidR="00430C2B" w:rsidRDefault="00430C2B">
          <w:pPr>
            <w:pStyle w:val="TM3"/>
            <w:tabs>
              <w:tab w:val="right" w:leader="dot" w:pos="9062"/>
            </w:tabs>
            <w:rPr>
              <w:rFonts w:asciiTheme="minorHAnsi" w:hAnsiTheme="minorHAnsi"/>
              <w:noProof/>
            </w:rPr>
          </w:pPr>
          <w:hyperlink w:anchor="_Toc22056160" w:history="1">
            <w:r w:rsidRPr="008A7F43">
              <w:rPr>
                <w:rStyle w:val="Lienhypertexte"/>
                <w:noProof/>
              </w:rPr>
              <w:t>Client</w:t>
            </w:r>
            <w:r>
              <w:rPr>
                <w:noProof/>
                <w:webHidden/>
              </w:rPr>
              <w:tab/>
            </w:r>
            <w:r>
              <w:rPr>
                <w:noProof/>
                <w:webHidden/>
              </w:rPr>
              <w:fldChar w:fldCharType="begin"/>
            </w:r>
            <w:r>
              <w:rPr>
                <w:noProof/>
                <w:webHidden/>
              </w:rPr>
              <w:instrText xml:space="preserve"> PAGEREF _Toc22056160 \h </w:instrText>
            </w:r>
            <w:r>
              <w:rPr>
                <w:noProof/>
                <w:webHidden/>
              </w:rPr>
            </w:r>
            <w:r>
              <w:rPr>
                <w:noProof/>
                <w:webHidden/>
              </w:rPr>
              <w:fldChar w:fldCharType="separate"/>
            </w:r>
            <w:r w:rsidR="000B5A26">
              <w:rPr>
                <w:noProof/>
                <w:webHidden/>
              </w:rPr>
              <w:t>28</w:t>
            </w:r>
            <w:r>
              <w:rPr>
                <w:noProof/>
                <w:webHidden/>
              </w:rPr>
              <w:fldChar w:fldCharType="end"/>
            </w:r>
          </w:hyperlink>
        </w:p>
        <w:p w14:paraId="2BD82A09" w14:textId="3213AF03" w:rsidR="00430C2B" w:rsidRDefault="00430C2B">
          <w:pPr>
            <w:pStyle w:val="TM3"/>
            <w:tabs>
              <w:tab w:val="right" w:leader="dot" w:pos="9062"/>
            </w:tabs>
            <w:rPr>
              <w:rFonts w:asciiTheme="minorHAnsi" w:hAnsiTheme="minorHAnsi"/>
              <w:noProof/>
            </w:rPr>
          </w:pPr>
          <w:hyperlink w:anchor="_Toc22056161" w:history="1">
            <w:r w:rsidRPr="008A7F43">
              <w:rPr>
                <w:rStyle w:val="Lienhypertexte"/>
                <w:noProof/>
              </w:rPr>
              <w:t>Employé</w:t>
            </w:r>
            <w:r>
              <w:rPr>
                <w:noProof/>
                <w:webHidden/>
              </w:rPr>
              <w:tab/>
            </w:r>
            <w:r>
              <w:rPr>
                <w:noProof/>
                <w:webHidden/>
              </w:rPr>
              <w:fldChar w:fldCharType="begin"/>
            </w:r>
            <w:r>
              <w:rPr>
                <w:noProof/>
                <w:webHidden/>
              </w:rPr>
              <w:instrText xml:space="preserve"> PAGEREF _Toc22056161 \h </w:instrText>
            </w:r>
            <w:r>
              <w:rPr>
                <w:noProof/>
                <w:webHidden/>
              </w:rPr>
            </w:r>
            <w:r>
              <w:rPr>
                <w:noProof/>
                <w:webHidden/>
              </w:rPr>
              <w:fldChar w:fldCharType="separate"/>
            </w:r>
            <w:r w:rsidR="000B5A26">
              <w:rPr>
                <w:noProof/>
                <w:webHidden/>
              </w:rPr>
              <w:t>29</w:t>
            </w:r>
            <w:r>
              <w:rPr>
                <w:noProof/>
                <w:webHidden/>
              </w:rPr>
              <w:fldChar w:fldCharType="end"/>
            </w:r>
          </w:hyperlink>
        </w:p>
        <w:p w14:paraId="1ED15770" w14:textId="4EC16F80" w:rsidR="00430C2B" w:rsidRDefault="00430C2B">
          <w:pPr>
            <w:pStyle w:val="TM2"/>
            <w:tabs>
              <w:tab w:val="right" w:leader="dot" w:pos="9062"/>
            </w:tabs>
            <w:rPr>
              <w:rFonts w:asciiTheme="minorHAnsi" w:hAnsiTheme="minorHAnsi"/>
              <w:noProof/>
            </w:rPr>
          </w:pPr>
          <w:hyperlink w:anchor="_Toc22056162" w:history="1">
            <w:r w:rsidRPr="008A7F43">
              <w:rPr>
                <w:rStyle w:val="Lienhypertexte"/>
                <w:noProof/>
              </w:rPr>
              <w:t>La partie Produit.</w:t>
            </w:r>
            <w:r>
              <w:rPr>
                <w:noProof/>
                <w:webHidden/>
              </w:rPr>
              <w:tab/>
            </w:r>
            <w:r>
              <w:rPr>
                <w:noProof/>
                <w:webHidden/>
              </w:rPr>
              <w:fldChar w:fldCharType="begin"/>
            </w:r>
            <w:r>
              <w:rPr>
                <w:noProof/>
                <w:webHidden/>
              </w:rPr>
              <w:instrText xml:space="preserve"> PAGEREF _Toc22056162 \h </w:instrText>
            </w:r>
            <w:r>
              <w:rPr>
                <w:noProof/>
                <w:webHidden/>
              </w:rPr>
            </w:r>
            <w:r>
              <w:rPr>
                <w:noProof/>
                <w:webHidden/>
              </w:rPr>
              <w:fldChar w:fldCharType="separate"/>
            </w:r>
            <w:r w:rsidR="000B5A26">
              <w:rPr>
                <w:noProof/>
                <w:webHidden/>
              </w:rPr>
              <w:t>30</w:t>
            </w:r>
            <w:r>
              <w:rPr>
                <w:noProof/>
                <w:webHidden/>
              </w:rPr>
              <w:fldChar w:fldCharType="end"/>
            </w:r>
          </w:hyperlink>
        </w:p>
        <w:p w14:paraId="6014380E" w14:textId="2DB15F6A" w:rsidR="00430C2B" w:rsidRDefault="00430C2B">
          <w:pPr>
            <w:pStyle w:val="TM3"/>
            <w:tabs>
              <w:tab w:val="right" w:leader="dot" w:pos="9062"/>
            </w:tabs>
            <w:rPr>
              <w:rFonts w:asciiTheme="minorHAnsi" w:hAnsiTheme="minorHAnsi"/>
              <w:noProof/>
            </w:rPr>
          </w:pPr>
          <w:hyperlink w:anchor="_Toc22056163" w:history="1">
            <w:r w:rsidRPr="008A7F43">
              <w:rPr>
                <w:rStyle w:val="Lienhypertexte"/>
                <w:noProof/>
              </w:rPr>
              <w:t>Produit</w:t>
            </w:r>
            <w:r>
              <w:rPr>
                <w:noProof/>
                <w:webHidden/>
              </w:rPr>
              <w:tab/>
            </w:r>
            <w:r>
              <w:rPr>
                <w:noProof/>
                <w:webHidden/>
              </w:rPr>
              <w:fldChar w:fldCharType="begin"/>
            </w:r>
            <w:r>
              <w:rPr>
                <w:noProof/>
                <w:webHidden/>
              </w:rPr>
              <w:instrText xml:space="preserve"> PAGEREF _Toc22056163 \h </w:instrText>
            </w:r>
            <w:r>
              <w:rPr>
                <w:noProof/>
                <w:webHidden/>
              </w:rPr>
            </w:r>
            <w:r>
              <w:rPr>
                <w:noProof/>
                <w:webHidden/>
              </w:rPr>
              <w:fldChar w:fldCharType="separate"/>
            </w:r>
            <w:r w:rsidR="000B5A26">
              <w:rPr>
                <w:noProof/>
                <w:webHidden/>
              </w:rPr>
              <w:t>30</w:t>
            </w:r>
            <w:r>
              <w:rPr>
                <w:noProof/>
                <w:webHidden/>
              </w:rPr>
              <w:fldChar w:fldCharType="end"/>
            </w:r>
          </w:hyperlink>
        </w:p>
        <w:p w14:paraId="02B75F29" w14:textId="6CAB0D12" w:rsidR="00430C2B" w:rsidRDefault="00430C2B">
          <w:pPr>
            <w:pStyle w:val="TM3"/>
            <w:tabs>
              <w:tab w:val="right" w:leader="dot" w:pos="9062"/>
            </w:tabs>
            <w:rPr>
              <w:rFonts w:asciiTheme="minorHAnsi" w:hAnsiTheme="minorHAnsi"/>
              <w:noProof/>
            </w:rPr>
          </w:pPr>
          <w:hyperlink w:anchor="_Toc22056164" w:history="1">
            <w:r w:rsidRPr="008A7F43">
              <w:rPr>
                <w:rStyle w:val="Lienhypertexte"/>
                <w:noProof/>
              </w:rPr>
              <w:t>Composition</w:t>
            </w:r>
            <w:r>
              <w:rPr>
                <w:noProof/>
                <w:webHidden/>
              </w:rPr>
              <w:tab/>
            </w:r>
            <w:r>
              <w:rPr>
                <w:noProof/>
                <w:webHidden/>
              </w:rPr>
              <w:fldChar w:fldCharType="begin"/>
            </w:r>
            <w:r>
              <w:rPr>
                <w:noProof/>
                <w:webHidden/>
              </w:rPr>
              <w:instrText xml:space="preserve"> PAGEREF _Toc22056164 \h </w:instrText>
            </w:r>
            <w:r>
              <w:rPr>
                <w:noProof/>
                <w:webHidden/>
              </w:rPr>
            </w:r>
            <w:r>
              <w:rPr>
                <w:noProof/>
                <w:webHidden/>
              </w:rPr>
              <w:fldChar w:fldCharType="separate"/>
            </w:r>
            <w:r w:rsidR="000B5A26">
              <w:rPr>
                <w:noProof/>
                <w:webHidden/>
              </w:rPr>
              <w:t>30</w:t>
            </w:r>
            <w:r>
              <w:rPr>
                <w:noProof/>
                <w:webHidden/>
              </w:rPr>
              <w:fldChar w:fldCharType="end"/>
            </w:r>
          </w:hyperlink>
        </w:p>
        <w:p w14:paraId="4FCA54DA" w14:textId="107FFD2C" w:rsidR="00430C2B" w:rsidRDefault="00430C2B">
          <w:pPr>
            <w:pStyle w:val="TM3"/>
            <w:tabs>
              <w:tab w:val="right" w:leader="dot" w:pos="9062"/>
            </w:tabs>
            <w:rPr>
              <w:rFonts w:asciiTheme="minorHAnsi" w:hAnsiTheme="minorHAnsi"/>
              <w:noProof/>
            </w:rPr>
          </w:pPr>
          <w:hyperlink w:anchor="_Toc22056165" w:history="1">
            <w:r w:rsidRPr="008A7F43">
              <w:rPr>
                <w:rStyle w:val="Lienhypertexte"/>
                <w:noProof/>
              </w:rPr>
              <w:t>Préparation</w:t>
            </w:r>
            <w:r>
              <w:rPr>
                <w:noProof/>
                <w:webHidden/>
              </w:rPr>
              <w:tab/>
            </w:r>
            <w:r>
              <w:rPr>
                <w:noProof/>
                <w:webHidden/>
              </w:rPr>
              <w:fldChar w:fldCharType="begin"/>
            </w:r>
            <w:r>
              <w:rPr>
                <w:noProof/>
                <w:webHidden/>
              </w:rPr>
              <w:instrText xml:space="preserve"> PAGEREF _Toc22056165 \h </w:instrText>
            </w:r>
            <w:r>
              <w:rPr>
                <w:noProof/>
                <w:webHidden/>
              </w:rPr>
            </w:r>
            <w:r>
              <w:rPr>
                <w:noProof/>
                <w:webHidden/>
              </w:rPr>
              <w:fldChar w:fldCharType="separate"/>
            </w:r>
            <w:r w:rsidR="000B5A26">
              <w:rPr>
                <w:noProof/>
                <w:webHidden/>
              </w:rPr>
              <w:t>30</w:t>
            </w:r>
            <w:r>
              <w:rPr>
                <w:noProof/>
                <w:webHidden/>
              </w:rPr>
              <w:fldChar w:fldCharType="end"/>
            </w:r>
          </w:hyperlink>
        </w:p>
        <w:p w14:paraId="20260871" w14:textId="052D11A9" w:rsidR="00430C2B" w:rsidRDefault="00430C2B">
          <w:pPr>
            <w:pStyle w:val="TM3"/>
            <w:tabs>
              <w:tab w:val="right" w:leader="dot" w:pos="9062"/>
            </w:tabs>
            <w:rPr>
              <w:rFonts w:asciiTheme="minorHAnsi" w:hAnsiTheme="minorHAnsi"/>
              <w:noProof/>
            </w:rPr>
          </w:pPr>
          <w:hyperlink w:anchor="_Toc22056166" w:history="1">
            <w:r w:rsidRPr="008A7F43">
              <w:rPr>
                <w:rStyle w:val="Lienhypertexte"/>
                <w:noProof/>
              </w:rPr>
              <w:t>Stock</w:t>
            </w:r>
            <w:r>
              <w:rPr>
                <w:noProof/>
                <w:webHidden/>
              </w:rPr>
              <w:tab/>
            </w:r>
            <w:r>
              <w:rPr>
                <w:noProof/>
                <w:webHidden/>
              </w:rPr>
              <w:fldChar w:fldCharType="begin"/>
            </w:r>
            <w:r>
              <w:rPr>
                <w:noProof/>
                <w:webHidden/>
              </w:rPr>
              <w:instrText xml:space="preserve"> PAGEREF _Toc22056166 \h </w:instrText>
            </w:r>
            <w:r>
              <w:rPr>
                <w:noProof/>
                <w:webHidden/>
              </w:rPr>
            </w:r>
            <w:r>
              <w:rPr>
                <w:noProof/>
                <w:webHidden/>
              </w:rPr>
              <w:fldChar w:fldCharType="separate"/>
            </w:r>
            <w:r w:rsidR="000B5A26">
              <w:rPr>
                <w:noProof/>
                <w:webHidden/>
              </w:rPr>
              <w:t>31</w:t>
            </w:r>
            <w:r>
              <w:rPr>
                <w:noProof/>
                <w:webHidden/>
              </w:rPr>
              <w:fldChar w:fldCharType="end"/>
            </w:r>
          </w:hyperlink>
        </w:p>
        <w:p w14:paraId="6E1E87FA" w14:textId="23922F83" w:rsidR="00430C2B" w:rsidRDefault="00430C2B">
          <w:pPr>
            <w:pStyle w:val="TM3"/>
            <w:tabs>
              <w:tab w:val="right" w:leader="dot" w:pos="9062"/>
            </w:tabs>
            <w:rPr>
              <w:rFonts w:asciiTheme="minorHAnsi" w:hAnsiTheme="minorHAnsi"/>
              <w:noProof/>
            </w:rPr>
          </w:pPr>
          <w:hyperlink w:anchor="_Toc22056167" w:history="1">
            <w:r w:rsidRPr="008A7F43">
              <w:rPr>
                <w:rStyle w:val="Lienhypertexte"/>
                <w:noProof/>
              </w:rPr>
              <w:t>Composant</w:t>
            </w:r>
            <w:r>
              <w:rPr>
                <w:noProof/>
                <w:webHidden/>
              </w:rPr>
              <w:tab/>
            </w:r>
            <w:r>
              <w:rPr>
                <w:noProof/>
                <w:webHidden/>
              </w:rPr>
              <w:fldChar w:fldCharType="begin"/>
            </w:r>
            <w:r>
              <w:rPr>
                <w:noProof/>
                <w:webHidden/>
              </w:rPr>
              <w:instrText xml:space="preserve"> PAGEREF _Toc22056167 \h </w:instrText>
            </w:r>
            <w:r>
              <w:rPr>
                <w:noProof/>
                <w:webHidden/>
              </w:rPr>
            </w:r>
            <w:r>
              <w:rPr>
                <w:noProof/>
                <w:webHidden/>
              </w:rPr>
              <w:fldChar w:fldCharType="separate"/>
            </w:r>
            <w:r w:rsidR="000B5A26">
              <w:rPr>
                <w:noProof/>
                <w:webHidden/>
              </w:rPr>
              <w:t>31</w:t>
            </w:r>
            <w:r>
              <w:rPr>
                <w:noProof/>
                <w:webHidden/>
              </w:rPr>
              <w:fldChar w:fldCharType="end"/>
            </w:r>
          </w:hyperlink>
        </w:p>
        <w:p w14:paraId="2453731D" w14:textId="2F395697" w:rsidR="00430C2B" w:rsidRDefault="00430C2B">
          <w:pPr>
            <w:pStyle w:val="TM2"/>
            <w:tabs>
              <w:tab w:val="right" w:leader="dot" w:pos="9062"/>
            </w:tabs>
            <w:rPr>
              <w:rFonts w:asciiTheme="minorHAnsi" w:hAnsiTheme="minorHAnsi"/>
              <w:noProof/>
            </w:rPr>
          </w:pPr>
          <w:hyperlink w:anchor="_Toc22056168" w:history="1">
            <w:r w:rsidRPr="008A7F43">
              <w:rPr>
                <w:rStyle w:val="Lienhypertexte"/>
                <w:noProof/>
              </w:rPr>
              <w:t>La partie Paiement.</w:t>
            </w:r>
            <w:r>
              <w:rPr>
                <w:noProof/>
                <w:webHidden/>
              </w:rPr>
              <w:tab/>
            </w:r>
            <w:r>
              <w:rPr>
                <w:noProof/>
                <w:webHidden/>
              </w:rPr>
              <w:fldChar w:fldCharType="begin"/>
            </w:r>
            <w:r>
              <w:rPr>
                <w:noProof/>
                <w:webHidden/>
              </w:rPr>
              <w:instrText xml:space="preserve"> PAGEREF _Toc22056168 \h </w:instrText>
            </w:r>
            <w:r>
              <w:rPr>
                <w:noProof/>
                <w:webHidden/>
              </w:rPr>
            </w:r>
            <w:r>
              <w:rPr>
                <w:noProof/>
                <w:webHidden/>
              </w:rPr>
              <w:fldChar w:fldCharType="separate"/>
            </w:r>
            <w:r w:rsidR="000B5A26">
              <w:rPr>
                <w:noProof/>
                <w:webHidden/>
              </w:rPr>
              <w:t>33</w:t>
            </w:r>
            <w:r>
              <w:rPr>
                <w:noProof/>
                <w:webHidden/>
              </w:rPr>
              <w:fldChar w:fldCharType="end"/>
            </w:r>
          </w:hyperlink>
        </w:p>
        <w:p w14:paraId="3073EB97" w14:textId="49B583DC" w:rsidR="00430C2B" w:rsidRDefault="00430C2B">
          <w:pPr>
            <w:pStyle w:val="TM3"/>
            <w:tabs>
              <w:tab w:val="right" w:leader="dot" w:pos="9062"/>
            </w:tabs>
            <w:rPr>
              <w:rFonts w:asciiTheme="minorHAnsi" w:hAnsiTheme="minorHAnsi"/>
              <w:noProof/>
            </w:rPr>
          </w:pPr>
          <w:hyperlink w:anchor="_Toc22056169" w:history="1">
            <w:r w:rsidRPr="008A7F43">
              <w:rPr>
                <w:rStyle w:val="Lienhypertexte"/>
                <w:noProof/>
              </w:rPr>
              <w:t>Paiement</w:t>
            </w:r>
            <w:r>
              <w:rPr>
                <w:noProof/>
                <w:webHidden/>
              </w:rPr>
              <w:tab/>
            </w:r>
            <w:r>
              <w:rPr>
                <w:noProof/>
                <w:webHidden/>
              </w:rPr>
              <w:fldChar w:fldCharType="begin"/>
            </w:r>
            <w:r>
              <w:rPr>
                <w:noProof/>
                <w:webHidden/>
              </w:rPr>
              <w:instrText xml:space="preserve"> PAGEREF _Toc22056169 \h </w:instrText>
            </w:r>
            <w:r>
              <w:rPr>
                <w:noProof/>
                <w:webHidden/>
              </w:rPr>
            </w:r>
            <w:r>
              <w:rPr>
                <w:noProof/>
                <w:webHidden/>
              </w:rPr>
              <w:fldChar w:fldCharType="separate"/>
            </w:r>
            <w:r w:rsidR="000B5A26">
              <w:rPr>
                <w:noProof/>
                <w:webHidden/>
              </w:rPr>
              <w:t>33</w:t>
            </w:r>
            <w:r>
              <w:rPr>
                <w:noProof/>
                <w:webHidden/>
              </w:rPr>
              <w:fldChar w:fldCharType="end"/>
            </w:r>
          </w:hyperlink>
        </w:p>
        <w:p w14:paraId="6A21C157" w14:textId="64EA9FB3" w:rsidR="00430C2B" w:rsidRDefault="00430C2B">
          <w:pPr>
            <w:pStyle w:val="TM3"/>
            <w:tabs>
              <w:tab w:val="right" w:leader="dot" w:pos="9062"/>
            </w:tabs>
            <w:rPr>
              <w:rFonts w:asciiTheme="minorHAnsi" w:hAnsiTheme="minorHAnsi"/>
              <w:noProof/>
            </w:rPr>
          </w:pPr>
          <w:hyperlink w:anchor="_Toc22056170" w:history="1">
            <w:r w:rsidRPr="008A7F43">
              <w:rPr>
                <w:rStyle w:val="Lienhypertexte"/>
                <w:noProof/>
              </w:rPr>
              <w:t>Carte bancaire</w:t>
            </w:r>
            <w:r>
              <w:rPr>
                <w:noProof/>
                <w:webHidden/>
              </w:rPr>
              <w:tab/>
            </w:r>
            <w:r>
              <w:rPr>
                <w:noProof/>
                <w:webHidden/>
              </w:rPr>
              <w:fldChar w:fldCharType="begin"/>
            </w:r>
            <w:r>
              <w:rPr>
                <w:noProof/>
                <w:webHidden/>
              </w:rPr>
              <w:instrText xml:space="preserve"> PAGEREF _Toc22056170 \h </w:instrText>
            </w:r>
            <w:r>
              <w:rPr>
                <w:noProof/>
                <w:webHidden/>
              </w:rPr>
            </w:r>
            <w:r>
              <w:rPr>
                <w:noProof/>
                <w:webHidden/>
              </w:rPr>
              <w:fldChar w:fldCharType="separate"/>
            </w:r>
            <w:r w:rsidR="000B5A26">
              <w:rPr>
                <w:noProof/>
                <w:webHidden/>
              </w:rPr>
              <w:t>33</w:t>
            </w:r>
            <w:r>
              <w:rPr>
                <w:noProof/>
                <w:webHidden/>
              </w:rPr>
              <w:fldChar w:fldCharType="end"/>
            </w:r>
          </w:hyperlink>
        </w:p>
        <w:p w14:paraId="2C031D5E" w14:textId="7628AAB9" w:rsidR="00430C2B" w:rsidRDefault="00430C2B">
          <w:pPr>
            <w:pStyle w:val="TM3"/>
            <w:tabs>
              <w:tab w:val="right" w:leader="dot" w:pos="9062"/>
            </w:tabs>
            <w:rPr>
              <w:rFonts w:asciiTheme="minorHAnsi" w:hAnsiTheme="minorHAnsi"/>
              <w:noProof/>
            </w:rPr>
          </w:pPr>
          <w:hyperlink w:anchor="_Toc22056171" w:history="1">
            <w:r w:rsidRPr="008A7F43">
              <w:rPr>
                <w:rStyle w:val="Lienhypertexte"/>
                <w:noProof/>
              </w:rPr>
              <w:t>Chèque</w:t>
            </w:r>
            <w:r>
              <w:rPr>
                <w:noProof/>
                <w:webHidden/>
              </w:rPr>
              <w:tab/>
            </w:r>
            <w:r>
              <w:rPr>
                <w:noProof/>
                <w:webHidden/>
              </w:rPr>
              <w:fldChar w:fldCharType="begin"/>
            </w:r>
            <w:r>
              <w:rPr>
                <w:noProof/>
                <w:webHidden/>
              </w:rPr>
              <w:instrText xml:space="preserve"> PAGEREF _Toc22056171 \h </w:instrText>
            </w:r>
            <w:r>
              <w:rPr>
                <w:noProof/>
                <w:webHidden/>
              </w:rPr>
            </w:r>
            <w:r>
              <w:rPr>
                <w:noProof/>
                <w:webHidden/>
              </w:rPr>
              <w:fldChar w:fldCharType="separate"/>
            </w:r>
            <w:r w:rsidR="000B5A26">
              <w:rPr>
                <w:noProof/>
                <w:webHidden/>
              </w:rPr>
              <w:t>33</w:t>
            </w:r>
            <w:r>
              <w:rPr>
                <w:noProof/>
                <w:webHidden/>
              </w:rPr>
              <w:fldChar w:fldCharType="end"/>
            </w:r>
          </w:hyperlink>
        </w:p>
        <w:p w14:paraId="0E8A752B" w14:textId="25C77D27" w:rsidR="00430C2B" w:rsidRDefault="00430C2B">
          <w:pPr>
            <w:pStyle w:val="TM3"/>
            <w:tabs>
              <w:tab w:val="right" w:leader="dot" w:pos="9062"/>
            </w:tabs>
            <w:rPr>
              <w:rFonts w:asciiTheme="minorHAnsi" w:hAnsiTheme="minorHAnsi"/>
              <w:noProof/>
            </w:rPr>
          </w:pPr>
          <w:hyperlink w:anchor="_Toc22056172" w:history="1">
            <w:r w:rsidRPr="008A7F43">
              <w:rPr>
                <w:rStyle w:val="Lienhypertexte"/>
                <w:noProof/>
              </w:rPr>
              <w:t>Ticket restaurant</w:t>
            </w:r>
            <w:r>
              <w:rPr>
                <w:noProof/>
                <w:webHidden/>
              </w:rPr>
              <w:tab/>
            </w:r>
            <w:r>
              <w:rPr>
                <w:noProof/>
                <w:webHidden/>
              </w:rPr>
              <w:fldChar w:fldCharType="begin"/>
            </w:r>
            <w:r>
              <w:rPr>
                <w:noProof/>
                <w:webHidden/>
              </w:rPr>
              <w:instrText xml:space="preserve"> PAGEREF _Toc22056172 \h </w:instrText>
            </w:r>
            <w:r>
              <w:rPr>
                <w:noProof/>
                <w:webHidden/>
              </w:rPr>
            </w:r>
            <w:r>
              <w:rPr>
                <w:noProof/>
                <w:webHidden/>
              </w:rPr>
              <w:fldChar w:fldCharType="separate"/>
            </w:r>
            <w:r w:rsidR="000B5A26">
              <w:rPr>
                <w:noProof/>
                <w:webHidden/>
              </w:rPr>
              <w:t>33</w:t>
            </w:r>
            <w:r>
              <w:rPr>
                <w:noProof/>
                <w:webHidden/>
              </w:rPr>
              <w:fldChar w:fldCharType="end"/>
            </w:r>
          </w:hyperlink>
        </w:p>
        <w:p w14:paraId="70BDBA2D" w14:textId="67A47622" w:rsidR="00430C2B" w:rsidRDefault="00430C2B">
          <w:pPr>
            <w:pStyle w:val="TM3"/>
            <w:tabs>
              <w:tab w:val="right" w:leader="dot" w:pos="9062"/>
            </w:tabs>
            <w:rPr>
              <w:rFonts w:asciiTheme="minorHAnsi" w:hAnsiTheme="minorHAnsi"/>
              <w:noProof/>
            </w:rPr>
          </w:pPr>
          <w:hyperlink w:anchor="_Toc22056173" w:history="1">
            <w:r w:rsidRPr="008A7F43">
              <w:rPr>
                <w:rStyle w:val="Lienhypertexte"/>
                <w:noProof/>
              </w:rPr>
              <w:t>Établissement</w:t>
            </w:r>
            <w:r>
              <w:rPr>
                <w:noProof/>
                <w:webHidden/>
              </w:rPr>
              <w:tab/>
            </w:r>
            <w:r>
              <w:rPr>
                <w:noProof/>
                <w:webHidden/>
              </w:rPr>
              <w:fldChar w:fldCharType="begin"/>
            </w:r>
            <w:r>
              <w:rPr>
                <w:noProof/>
                <w:webHidden/>
              </w:rPr>
              <w:instrText xml:space="preserve"> PAGEREF _Toc22056173 \h </w:instrText>
            </w:r>
            <w:r>
              <w:rPr>
                <w:noProof/>
                <w:webHidden/>
              </w:rPr>
            </w:r>
            <w:r>
              <w:rPr>
                <w:noProof/>
                <w:webHidden/>
              </w:rPr>
              <w:fldChar w:fldCharType="separate"/>
            </w:r>
            <w:r w:rsidR="000B5A26">
              <w:rPr>
                <w:noProof/>
                <w:webHidden/>
              </w:rPr>
              <w:t>34</w:t>
            </w:r>
            <w:r>
              <w:rPr>
                <w:noProof/>
                <w:webHidden/>
              </w:rPr>
              <w:fldChar w:fldCharType="end"/>
            </w:r>
          </w:hyperlink>
        </w:p>
        <w:p w14:paraId="399C3C18" w14:textId="748682A3" w:rsidR="00430C2B" w:rsidRDefault="00430C2B">
          <w:pPr>
            <w:pStyle w:val="TM3"/>
            <w:tabs>
              <w:tab w:val="right" w:leader="dot" w:pos="9062"/>
            </w:tabs>
            <w:rPr>
              <w:rFonts w:asciiTheme="minorHAnsi" w:hAnsiTheme="minorHAnsi"/>
              <w:noProof/>
            </w:rPr>
          </w:pPr>
          <w:hyperlink w:anchor="_Toc22056174" w:history="1">
            <w:r w:rsidRPr="008A7F43">
              <w:rPr>
                <w:rStyle w:val="Lienhypertexte"/>
                <w:noProof/>
              </w:rPr>
              <w:t>Liste paiement</w:t>
            </w:r>
            <w:r>
              <w:rPr>
                <w:noProof/>
                <w:webHidden/>
              </w:rPr>
              <w:tab/>
            </w:r>
            <w:r>
              <w:rPr>
                <w:noProof/>
                <w:webHidden/>
              </w:rPr>
              <w:fldChar w:fldCharType="begin"/>
            </w:r>
            <w:r>
              <w:rPr>
                <w:noProof/>
                <w:webHidden/>
              </w:rPr>
              <w:instrText xml:space="preserve"> PAGEREF _Toc22056174 \h </w:instrText>
            </w:r>
            <w:r>
              <w:rPr>
                <w:noProof/>
                <w:webHidden/>
              </w:rPr>
            </w:r>
            <w:r>
              <w:rPr>
                <w:noProof/>
                <w:webHidden/>
              </w:rPr>
              <w:fldChar w:fldCharType="separate"/>
            </w:r>
            <w:r w:rsidR="000B5A26">
              <w:rPr>
                <w:noProof/>
                <w:webHidden/>
              </w:rPr>
              <w:t>34</w:t>
            </w:r>
            <w:r>
              <w:rPr>
                <w:noProof/>
                <w:webHidden/>
              </w:rPr>
              <w:fldChar w:fldCharType="end"/>
            </w:r>
          </w:hyperlink>
        </w:p>
        <w:p w14:paraId="39BA465A" w14:textId="4C436A9B" w:rsidR="00430C2B" w:rsidRDefault="00430C2B">
          <w:pPr>
            <w:pStyle w:val="TM2"/>
            <w:tabs>
              <w:tab w:val="right" w:leader="dot" w:pos="9062"/>
            </w:tabs>
            <w:rPr>
              <w:rFonts w:asciiTheme="minorHAnsi" w:hAnsiTheme="minorHAnsi"/>
              <w:noProof/>
            </w:rPr>
          </w:pPr>
          <w:hyperlink w:anchor="_Toc22056175" w:history="1">
            <w:r w:rsidRPr="008A7F43">
              <w:rPr>
                <w:rStyle w:val="Lienhypertexte"/>
                <w:noProof/>
              </w:rPr>
              <w:t>La partie Commande.</w:t>
            </w:r>
            <w:r>
              <w:rPr>
                <w:noProof/>
                <w:webHidden/>
              </w:rPr>
              <w:tab/>
            </w:r>
            <w:r>
              <w:rPr>
                <w:noProof/>
                <w:webHidden/>
              </w:rPr>
              <w:fldChar w:fldCharType="begin"/>
            </w:r>
            <w:r>
              <w:rPr>
                <w:noProof/>
                <w:webHidden/>
              </w:rPr>
              <w:instrText xml:space="preserve"> PAGEREF _Toc22056175 \h </w:instrText>
            </w:r>
            <w:r>
              <w:rPr>
                <w:noProof/>
                <w:webHidden/>
              </w:rPr>
            </w:r>
            <w:r>
              <w:rPr>
                <w:noProof/>
                <w:webHidden/>
              </w:rPr>
              <w:fldChar w:fldCharType="separate"/>
            </w:r>
            <w:r w:rsidR="000B5A26">
              <w:rPr>
                <w:noProof/>
                <w:webHidden/>
              </w:rPr>
              <w:t>35</w:t>
            </w:r>
            <w:r>
              <w:rPr>
                <w:noProof/>
                <w:webHidden/>
              </w:rPr>
              <w:fldChar w:fldCharType="end"/>
            </w:r>
          </w:hyperlink>
        </w:p>
        <w:p w14:paraId="3A29B82C" w14:textId="0DB7E898" w:rsidR="00430C2B" w:rsidRDefault="00430C2B">
          <w:pPr>
            <w:pStyle w:val="TM3"/>
            <w:tabs>
              <w:tab w:val="right" w:leader="dot" w:pos="9062"/>
            </w:tabs>
            <w:rPr>
              <w:rFonts w:asciiTheme="minorHAnsi" w:hAnsiTheme="minorHAnsi"/>
              <w:noProof/>
            </w:rPr>
          </w:pPr>
          <w:hyperlink w:anchor="_Toc22056176" w:history="1">
            <w:r w:rsidRPr="008A7F43">
              <w:rPr>
                <w:rStyle w:val="Lienhypertexte"/>
                <w:noProof/>
              </w:rPr>
              <w:t>Panier</w:t>
            </w:r>
            <w:r>
              <w:rPr>
                <w:noProof/>
                <w:webHidden/>
              </w:rPr>
              <w:tab/>
            </w:r>
            <w:r>
              <w:rPr>
                <w:noProof/>
                <w:webHidden/>
              </w:rPr>
              <w:fldChar w:fldCharType="begin"/>
            </w:r>
            <w:r>
              <w:rPr>
                <w:noProof/>
                <w:webHidden/>
              </w:rPr>
              <w:instrText xml:space="preserve"> PAGEREF _Toc22056176 \h </w:instrText>
            </w:r>
            <w:r>
              <w:rPr>
                <w:noProof/>
                <w:webHidden/>
              </w:rPr>
            </w:r>
            <w:r>
              <w:rPr>
                <w:noProof/>
                <w:webHidden/>
              </w:rPr>
              <w:fldChar w:fldCharType="separate"/>
            </w:r>
            <w:r w:rsidR="000B5A26">
              <w:rPr>
                <w:noProof/>
                <w:webHidden/>
              </w:rPr>
              <w:t>35</w:t>
            </w:r>
            <w:r>
              <w:rPr>
                <w:noProof/>
                <w:webHidden/>
              </w:rPr>
              <w:fldChar w:fldCharType="end"/>
            </w:r>
          </w:hyperlink>
        </w:p>
        <w:p w14:paraId="6D8B42C7" w14:textId="5E3B9F30" w:rsidR="00430C2B" w:rsidRDefault="00430C2B">
          <w:pPr>
            <w:pStyle w:val="TM3"/>
            <w:tabs>
              <w:tab w:val="right" w:leader="dot" w:pos="9062"/>
            </w:tabs>
            <w:rPr>
              <w:rFonts w:asciiTheme="minorHAnsi" w:hAnsiTheme="minorHAnsi"/>
              <w:noProof/>
            </w:rPr>
          </w:pPr>
          <w:hyperlink w:anchor="_Toc22056177" w:history="1">
            <w:r w:rsidRPr="008A7F43">
              <w:rPr>
                <w:rStyle w:val="Lienhypertexte"/>
                <w:noProof/>
              </w:rPr>
              <w:t>Commande</w:t>
            </w:r>
            <w:r>
              <w:rPr>
                <w:noProof/>
                <w:webHidden/>
              </w:rPr>
              <w:tab/>
            </w:r>
            <w:r>
              <w:rPr>
                <w:noProof/>
                <w:webHidden/>
              </w:rPr>
              <w:fldChar w:fldCharType="begin"/>
            </w:r>
            <w:r>
              <w:rPr>
                <w:noProof/>
                <w:webHidden/>
              </w:rPr>
              <w:instrText xml:space="preserve"> PAGEREF _Toc22056177 \h </w:instrText>
            </w:r>
            <w:r>
              <w:rPr>
                <w:noProof/>
                <w:webHidden/>
              </w:rPr>
            </w:r>
            <w:r>
              <w:rPr>
                <w:noProof/>
                <w:webHidden/>
              </w:rPr>
              <w:fldChar w:fldCharType="separate"/>
            </w:r>
            <w:r w:rsidR="000B5A26">
              <w:rPr>
                <w:noProof/>
                <w:webHidden/>
              </w:rPr>
              <w:t>35</w:t>
            </w:r>
            <w:r>
              <w:rPr>
                <w:noProof/>
                <w:webHidden/>
              </w:rPr>
              <w:fldChar w:fldCharType="end"/>
            </w:r>
          </w:hyperlink>
        </w:p>
        <w:p w14:paraId="128DC17C" w14:textId="111F7E55" w:rsidR="00430C2B" w:rsidRDefault="00430C2B">
          <w:pPr>
            <w:pStyle w:val="TM3"/>
            <w:tabs>
              <w:tab w:val="right" w:leader="dot" w:pos="9062"/>
            </w:tabs>
            <w:rPr>
              <w:rFonts w:asciiTheme="minorHAnsi" w:hAnsiTheme="minorHAnsi"/>
              <w:noProof/>
            </w:rPr>
          </w:pPr>
          <w:hyperlink w:anchor="_Toc22056178" w:history="1">
            <w:r w:rsidRPr="008A7F43">
              <w:rPr>
                <w:rStyle w:val="Lienhypertexte"/>
                <w:noProof/>
              </w:rPr>
              <w:t>Ligne de panier</w:t>
            </w:r>
            <w:r>
              <w:rPr>
                <w:noProof/>
                <w:webHidden/>
              </w:rPr>
              <w:tab/>
            </w:r>
            <w:r>
              <w:rPr>
                <w:noProof/>
                <w:webHidden/>
              </w:rPr>
              <w:fldChar w:fldCharType="begin"/>
            </w:r>
            <w:r>
              <w:rPr>
                <w:noProof/>
                <w:webHidden/>
              </w:rPr>
              <w:instrText xml:space="preserve"> PAGEREF _Toc22056178 \h </w:instrText>
            </w:r>
            <w:r>
              <w:rPr>
                <w:noProof/>
                <w:webHidden/>
              </w:rPr>
            </w:r>
            <w:r>
              <w:rPr>
                <w:noProof/>
                <w:webHidden/>
              </w:rPr>
              <w:fldChar w:fldCharType="separate"/>
            </w:r>
            <w:r w:rsidR="000B5A26">
              <w:rPr>
                <w:noProof/>
                <w:webHidden/>
              </w:rPr>
              <w:t>35</w:t>
            </w:r>
            <w:r>
              <w:rPr>
                <w:noProof/>
                <w:webHidden/>
              </w:rPr>
              <w:fldChar w:fldCharType="end"/>
            </w:r>
          </w:hyperlink>
        </w:p>
        <w:p w14:paraId="634468D1" w14:textId="709511C0" w:rsidR="00430C2B" w:rsidRDefault="00430C2B">
          <w:pPr>
            <w:pStyle w:val="TM3"/>
            <w:tabs>
              <w:tab w:val="right" w:leader="dot" w:pos="9062"/>
            </w:tabs>
            <w:rPr>
              <w:rFonts w:asciiTheme="minorHAnsi" w:hAnsiTheme="minorHAnsi"/>
              <w:noProof/>
            </w:rPr>
          </w:pPr>
          <w:hyperlink w:anchor="_Toc22056179" w:history="1">
            <w:r w:rsidRPr="008A7F43">
              <w:rPr>
                <w:rStyle w:val="Lienhypertexte"/>
                <w:noProof/>
              </w:rPr>
              <w:t>Ligne de commande</w:t>
            </w:r>
            <w:r>
              <w:rPr>
                <w:noProof/>
                <w:webHidden/>
              </w:rPr>
              <w:tab/>
            </w:r>
            <w:r>
              <w:rPr>
                <w:noProof/>
                <w:webHidden/>
              </w:rPr>
              <w:fldChar w:fldCharType="begin"/>
            </w:r>
            <w:r>
              <w:rPr>
                <w:noProof/>
                <w:webHidden/>
              </w:rPr>
              <w:instrText xml:space="preserve"> PAGEREF _Toc22056179 \h </w:instrText>
            </w:r>
            <w:r>
              <w:rPr>
                <w:noProof/>
                <w:webHidden/>
              </w:rPr>
            </w:r>
            <w:r>
              <w:rPr>
                <w:noProof/>
                <w:webHidden/>
              </w:rPr>
              <w:fldChar w:fldCharType="separate"/>
            </w:r>
            <w:r w:rsidR="000B5A26">
              <w:rPr>
                <w:noProof/>
                <w:webHidden/>
              </w:rPr>
              <w:t>36</w:t>
            </w:r>
            <w:r>
              <w:rPr>
                <w:noProof/>
                <w:webHidden/>
              </w:rPr>
              <w:fldChar w:fldCharType="end"/>
            </w:r>
          </w:hyperlink>
        </w:p>
        <w:p w14:paraId="527611A9" w14:textId="4BE05578" w:rsidR="00430C2B" w:rsidRDefault="00430C2B">
          <w:pPr>
            <w:pStyle w:val="TM2"/>
            <w:tabs>
              <w:tab w:val="right" w:leader="dot" w:pos="9062"/>
            </w:tabs>
            <w:rPr>
              <w:rFonts w:asciiTheme="minorHAnsi" w:hAnsiTheme="minorHAnsi"/>
              <w:noProof/>
            </w:rPr>
          </w:pPr>
          <w:hyperlink w:anchor="_Toc22056180" w:history="1">
            <w:r w:rsidRPr="008A7F43">
              <w:rPr>
                <w:rStyle w:val="Lienhypertexte"/>
                <w:noProof/>
              </w:rPr>
              <w:t>Les autres tables.</w:t>
            </w:r>
            <w:r>
              <w:rPr>
                <w:noProof/>
                <w:webHidden/>
              </w:rPr>
              <w:tab/>
            </w:r>
            <w:r>
              <w:rPr>
                <w:noProof/>
                <w:webHidden/>
              </w:rPr>
              <w:fldChar w:fldCharType="begin"/>
            </w:r>
            <w:r>
              <w:rPr>
                <w:noProof/>
                <w:webHidden/>
              </w:rPr>
              <w:instrText xml:space="preserve"> PAGEREF _Toc22056180 \h </w:instrText>
            </w:r>
            <w:r>
              <w:rPr>
                <w:noProof/>
                <w:webHidden/>
              </w:rPr>
            </w:r>
            <w:r>
              <w:rPr>
                <w:noProof/>
                <w:webHidden/>
              </w:rPr>
              <w:fldChar w:fldCharType="separate"/>
            </w:r>
            <w:r w:rsidR="000B5A26">
              <w:rPr>
                <w:noProof/>
                <w:webHidden/>
              </w:rPr>
              <w:t>37</w:t>
            </w:r>
            <w:r>
              <w:rPr>
                <w:noProof/>
                <w:webHidden/>
              </w:rPr>
              <w:fldChar w:fldCharType="end"/>
            </w:r>
          </w:hyperlink>
        </w:p>
        <w:p w14:paraId="16906447" w14:textId="26652B67" w:rsidR="00430C2B" w:rsidRDefault="00430C2B">
          <w:pPr>
            <w:pStyle w:val="TM3"/>
            <w:tabs>
              <w:tab w:val="right" w:leader="dot" w:pos="9062"/>
            </w:tabs>
            <w:rPr>
              <w:rFonts w:asciiTheme="minorHAnsi" w:hAnsiTheme="minorHAnsi"/>
              <w:noProof/>
            </w:rPr>
          </w:pPr>
          <w:hyperlink w:anchor="_Toc22056181" w:history="1">
            <w:r w:rsidRPr="008A7F43">
              <w:rPr>
                <w:rStyle w:val="Lienhypertexte"/>
                <w:noProof/>
              </w:rPr>
              <w:t>Adresse</w:t>
            </w:r>
            <w:r>
              <w:rPr>
                <w:noProof/>
                <w:webHidden/>
              </w:rPr>
              <w:tab/>
            </w:r>
            <w:r>
              <w:rPr>
                <w:noProof/>
                <w:webHidden/>
              </w:rPr>
              <w:fldChar w:fldCharType="begin"/>
            </w:r>
            <w:r>
              <w:rPr>
                <w:noProof/>
                <w:webHidden/>
              </w:rPr>
              <w:instrText xml:space="preserve"> PAGEREF _Toc22056181 \h </w:instrText>
            </w:r>
            <w:r>
              <w:rPr>
                <w:noProof/>
                <w:webHidden/>
              </w:rPr>
            </w:r>
            <w:r>
              <w:rPr>
                <w:noProof/>
                <w:webHidden/>
              </w:rPr>
              <w:fldChar w:fldCharType="separate"/>
            </w:r>
            <w:r w:rsidR="000B5A26">
              <w:rPr>
                <w:noProof/>
                <w:webHidden/>
              </w:rPr>
              <w:t>37</w:t>
            </w:r>
            <w:r>
              <w:rPr>
                <w:noProof/>
                <w:webHidden/>
              </w:rPr>
              <w:fldChar w:fldCharType="end"/>
            </w:r>
          </w:hyperlink>
        </w:p>
        <w:p w14:paraId="3C63B024" w14:textId="0F925DFC" w:rsidR="00430C2B" w:rsidRDefault="00430C2B">
          <w:pPr>
            <w:pStyle w:val="TM3"/>
            <w:tabs>
              <w:tab w:val="right" w:leader="dot" w:pos="9062"/>
            </w:tabs>
            <w:rPr>
              <w:rFonts w:asciiTheme="minorHAnsi" w:hAnsiTheme="minorHAnsi"/>
              <w:noProof/>
            </w:rPr>
          </w:pPr>
          <w:hyperlink w:anchor="_Toc22056182" w:history="1">
            <w:r w:rsidRPr="008A7F43">
              <w:rPr>
                <w:rStyle w:val="Lienhypertexte"/>
                <w:noProof/>
              </w:rPr>
              <w:t>Magasin</w:t>
            </w:r>
            <w:r>
              <w:rPr>
                <w:noProof/>
                <w:webHidden/>
              </w:rPr>
              <w:tab/>
            </w:r>
            <w:r>
              <w:rPr>
                <w:noProof/>
                <w:webHidden/>
              </w:rPr>
              <w:fldChar w:fldCharType="begin"/>
            </w:r>
            <w:r>
              <w:rPr>
                <w:noProof/>
                <w:webHidden/>
              </w:rPr>
              <w:instrText xml:space="preserve"> PAGEREF _Toc22056182 \h </w:instrText>
            </w:r>
            <w:r>
              <w:rPr>
                <w:noProof/>
                <w:webHidden/>
              </w:rPr>
            </w:r>
            <w:r>
              <w:rPr>
                <w:noProof/>
                <w:webHidden/>
              </w:rPr>
              <w:fldChar w:fldCharType="separate"/>
            </w:r>
            <w:r w:rsidR="000B5A26">
              <w:rPr>
                <w:noProof/>
                <w:webHidden/>
              </w:rPr>
              <w:t>37</w:t>
            </w:r>
            <w:r>
              <w:rPr>
                <w:noProof/>
                <w:webHidden/>
              </w:rPr>
              <w:fldChar w:fldCharType="end"/>
            </w:r>
          </w:hyperlink>
        </w:p>
        <w:p w14:paraId="57691F55" w14:textId="24BB0233" w:rsidR="00430C2B" w:rsidRDefault="00430C2B">
          <w:pPr>
            <w:pStyle w:val="TM3"/>
            <w:tabs>
              <w:tab w:val="right" w:leader="dot" w:pos="9062"/>
            </w:tabs>
            <w:rPr>
              <w:rFonts w:asciiTheme="minorHAnsi" w:hAnsiTheme="minorHAnsi"/>
              <w:noProof/>
            </w:rPr>
          </w:pPr>
          <w:hyperlink w:anchor="_Toc22056183" w:history="1">
            <w:r w:rsidRPr="008A7F43">
              <w:rPr>
                <w:rStyle w:val="Lienhypertexte"/>
                <w:noProof/>
              </w:rPr>
              <w:t>Fournisseur</w:t>
            </w:r>
            <w:r>
              <w:rPr>
                <w:noProof/>
                <w:webHidden/>
              </w:rPr>
              <w:tab/>
            </w:r>
            <w:r>
              <w:rPr>
                <w:noProof/>
                <w:webHidden/>
              </w:rPr>
              <w:fldChar w:fldCharType="begin"/>
            </w:r>
            <w:r>
              <w:rPr>
                <w:noProof/>
                <w:webHidden/>
              </w:rPr>
              <w:instrText xml:space="preserve"> PAGEREF _Toc22056183 \h </w:instrText>
            </w:r>
            <w:r>
              <w:rPr>
                <w:noProof/>
                <w:webHidden/>
              </w:rPr>
            </w:r>
            <w:r>
              <w:rPr>
                <w:noProof/>
                <w:webHidden/>
              </w:rPr>
              <w:fldChar w:fldCharType="separate"/>
            </w:r>
            <w:r w:rsidR="000B5A26">
              <w:rPr>
                <w:noProof/>
                <w:webHidden/>
              </w:rPr>
              <w:t>38</w:t>
            </w:r>
            <w:r>
              <w:rPr>
                <w:noProof/>
                <w:webHidden/>
              </w:rPr>
              <w:fldChar w:fldCharType="end"/>
            </w:r>
          </w:hyperlink>
        </w:p>
        <w:p w14:paraId="76E3D9F1" w14:textId="5F2DDB3C" w:rsidR="00430C2B" w:rsidRDefault="00430C2B">
          <w:pPr>
            <w:pStyle w:val="TM2"/>
            <w:tabs>
              <w:tab w:val="right" w:leader="dot" w:pos="9062"/>
            </w:tabs>
            <w:rPr>
              <w:rFonts w:asciiTheme="minorHAnsi" w:hAnsiTheme="minorHAnsi"/>
              <w:noProof/>
            </w:rPr>
          </w:pPr>
          <w:hyperlink w:anchor="_Toc22056184" w:history="1">
            <w:r w:rsidRPr="008A7F43">
              <w:rPr>
                <w:rStyle w:val="Lienhypertexte"/>
                <w:noProof/>
              </w:rPr>
              <w:t>Diagramme du Modèle Physique de Données.</w:t>
            </w:r>
            <w:r>
              <w:rPr>
                <w:noProof/>
                <w:webHidden/>
              </w:rPr>
              <w:tab/>
            </w:r>
            <w:r>
              <w:rPr>
                <w:noProof/>
                <w:webHidden/>
              </w:rPr>
              <w:fldChar w:fldCharType="begin"/>
            </w:r>
            <w:r>
              <w:rPr>
                <w:noProof/>
                <w:webHidden/>
              </w:rPr>
              <w:instrText xml:space="preserve"> PAGEREF _Toc22056184 \h </w:instrText>
            </w:r>
            <w:r>
              <w:rPr>
                <w:noProof/>
                <w:webHidden/>
              </w:rPr>
            </w:r>
            <w:r>
              <w:rPr>
                <w:noProof/>
                <w:webHidden/>
              </w:rPr>
              <w:fldChar w:fldCharType="separate"/>
            </w:r>
            <w:r w:rsidR="000B5A26">
              <w:rPr>
                <w:noProof/>
                <w:webHidden/>
              </w:rPr>
              <w:t>39</w:t>
            </w:r>
            <w:r>
              <w:rPr>
                <w:noProof/>
                <w:webHidden/>
              </w:rPr>
              <w:fldChar w:fldCharType="end"/>
            </w:r>
          </w:hyperlink>
        </w:p>
        <w:p w14:paraId="1E2CD921" w14:textId="2F0F5A73" w:rsidR="00430C2B" w:rsidRDefault="00430C2B">
          <w:pPr>
            <w:pStyle w:val="TM1"/>
            <w:tabs>
              <w:tab w:val="right" w:leader="dot" w:pos="9062"/>
            </w:tabs>
            <w:rPr>
              <w:rFonts w:asciiTheme="minorHAnsi" w:hAnsiTheme="minorHAnsi"/>
              <w:noProof/>
            </w:rPr>
          </w:pPr>
          <w:hyperlink w:anchor="_Toc22056185" w:history="1">
            <w:r w:rsidRPr="008A7F43">
              <w:rPr>
                <w:rStyle w:val="Lienhypertexte"/>
                <w:noProof/>
              </w:rPr>
              <w:t>Script de création de la base de données MySQL.</w:t>
            </w:r>
            <w:r>
              <w:rPr>
                <w:noProof/>
                <w:webHidden/>
              </w:rPr>
              <w:tab/>
            </w:r>
            <w:r>
              <w:rPr>
                <w:noProof/>
                <w:webHidden/>
              </w:rPr>
              <w:fldChar w:fldCharType="begin"/>
            </w:r>
            <w:r>
              <w:rPr>
                <w:noProof/>
                <w:webHidden/>
              </w:rPr>
              <w:instrText xml:space="preserve"> PAGEREF _Toc22056185 \h </w:instrText>
            </w:r>
            <w:r>
              <w:rPr>
                <w:noProof/>
                <w:webHidden/>
              </w:rPr>
            </w:r>
            <w:r>
              <w:rPr>
                <w:noProof/>
                <w:webHidden/>
              </w:rPr>
              <w:fldChar w:fldCharType="separate"/>
            </w:r>
            <w:r w:rsidR="000B5A26">
              <w:rPr>
                <w:noProof/>
                <w:webHidden/>
              </w:rPr>
              <w:t>40</w:t>
            </w:r>
            <w:r>
              <w:rPr>
                <w:noProof/>
                <w:webHidden/>
              </w:rPr>
              <w:fldChar w:fldCharType="end"/>
            </w:r>
          </w:hyperlink>
        </w:p>
        <w:p w14:paraId="39929417" w14:textId="5B39C3DC" w:rsidR="00430C2B" w:rsidRDefault="00430C2B">
          <w:pPr>
            <w:pStyle w:val="TM1"/>
            <w:tabs>
              <w:tab w:val="right" w:leader="dot" w:pos="9062"/>
            </w:tabs>
            <w:rPr>
              <w:rFonts w:asciiTheme="minorHAnsi" w:hAnsiTheme="minorHAnsi"/>
              <w:noProof/>
            </w:rPr>
          </w:pPr>
          <w:hyperlink w:anchor="_Toc22056186" w:history="1">
            <w:r w:rsidRPr="008A7F43">
              <w:rPr>
                <w:rStyle w:val="Lienhypertexte"/>
                <w:noProof/>
              </w:rPr>
              <w:t>Étude de déploiement.</w:t>
            </w:r>
            <w:r>
              <w:rPr>
                <w:noProof/>
                <w:webHidden/>
              </w:rPr>
              <w:tab/>
            </w:r>
            <w:r>
              <w:rPr>
                <w:noProof/>
                <w:webHidden/>
              </w:rPr>
              <w:fldChar w:fldCharType="begin"/>
            </w:r>
            <w:r>
              <w:rPr>
                <w:noProof/>
                <w:webHidden/>
              </w:rPr>
              <w:instrText xml:space="preserve"> PAGEREF _Toc22056186 \h </w:instrText>
            </w:r>
            <w:r>
              <w:rPr>
                <w:noProof/>
                <w:webHidden/>
              </w:rPr>
            </w:r>
            <w:r>
              <w:rPr>
                <w:noProof/>
                <w:webHidden/>
              </w:rPr>
              <w:fldChar w:fldCharType="separate"/>
            </w:r>
            <w:r w:rsidR="000B5A26">
              <w:rPr>
                <w:noProof/>
                <w:webHidden/>
              </w:rPr>
              <w:t>89</w:t>
            </w:r>
            <w:r>
              <w:rPr>
                <w:noProof/>
                <w:webHidden/>
              </w:rPr>
              <w:fldChar w:fldCharType="end"/>
            </w:r>
          </w:hyperlink>
        </w:p>
        <w:p w14:paraId="47480CAC" w14:textId="0EF45B2A" w:rsidR="00430C2B" w:rsidRDefault="00430C2B">
          <w:pPr>
            <w:pStyle w:val="TM2"/>
            <w:tabs>
              <w:tab w:val="right" w:leader="dot" w:pos="9062"/>
            </w:tabs>
            <w:rPr>
              <w:rFonts w:asciiTheme="minorHAnsi" w:hAnsiTheme="minorHAnsi"/>
              <w:noProof/>
            </w:rPr>
          </w:pPr>
          <w:hyperlink w:anchor="_Toc22056187" w:history="1">
            <w:r w:rsidRPr="008A7F43">
              <w:rPr>
                <w:rStyle w:val="Lienhypertexte"/>
                <w:noProof/>
              </w:rPr>
              <w:t>La partie utilisateur.</w:t>
            </w:r>
            <w:r>
              <w:rPr>
                <w:noProof/>
                <w:webHidden/>
              </w:rPr>
              <w:tab/>
            </w:r>
            <w:r>
              <w:rPr>
                <w:noProof/>
                <w:webHidden/>
              </w:rPr>
              <w:fldChar w:fldCharType="begin"/>
            </w:r>
            <w:r>
              <w:rPr>
                <w:noProof/>
                <w:webHidden/>
              </w:rPr>
              <w:instrText xml:space="preserve"> PAGEREF _Toc22056187 \h </w:instrText>
            </w:r>
            <w:r>
              <w:rPr>
                <w:noProof/>
                <w:webHidden/>
              </w:rPr>
            </w:r>
            <w:r>
              <w:rPr>
                <w:noProof/>
                <w:webHidden/>
              </w:rPr>
              <w:fldChar w:fldCharType="separate"/>
            </w:r>
            <w:r w:rsidR="000B5A26">
              <w:rPr>
                <w:noProof/>
                <w:webHidden/>
              </w:rPr>
              <w:t>89</w:t>
            </w:r>
            <w:r>
              <w:rPr>
                <w:noProof/>
                <w:webHidden/>
              </w:rPr>
              <w:fldChar w:fldCharType="end"/>
            </w:r>
          </w:hyperlink>
        </w:p>
        <w:p w14:paraId="321B05EA" w14:textId="4CDEF631" w:rsidR="00430C2B" w:rsidRDefault="00430C2B">
          <w:pPr>
            <w:pStyle w:val="TM2"/>
            <w:tabs>
              <w:tab w:val="right" w:leader="dot" w:pos="9062"/>
            </w:tabs>
            <w:rPr>
              <w:rFonts w:asciiTheme="minorHAnsi" w:hAnsiTheme="minorHAnsi"/>
              <w:noProof/>
            </w:rPr>
          </w:pPr>
          <w:hyperlink w:anchor="_Toc22056188" w:history="1">
            <w:r w:rsidRPr="008A7F43">
              <w:rPr>
                <w:rStyle w:val="Lienhypertexte"/>
                <w:noProof/>
              </w:rPr>
              <w:t>La partie base de données.</w:t>
            </w:r>
            <w:r>
              <w:rPr>
                <w:noProof/>
                <w:webHidden/>
              </w:rPr>
              <w:tab/>
            </w:r>
            <w:r>
              <w:rPr>
                <w:noProof/>
                <w:webHidden/>
              </w:rPr>
              <w:fldChar w:fldCharType="begin"/>
            </w:r>
            <w:r>
              <w:rPr>
                <w:noProof/>
                <w:webHidden/>
              </w:rPr>
              <w:instrText xml:space="preserve"> PAGEREF _Toc22056188 \h </w:instrText>
            </w:r>
            <w:r>
              <w:rPr>
                <w:noProof/>
                <w:webHidden/>
              </w:rPr>
            </w:r>
            <w:r>
              <w:rPr>
                <w:noProof/>
                <w:webHidden/>
              </w:rPr>
              <w:fldChar w:fldCharType="separate"/>
            </w:r>
            <w:r w:rsidR="000B5A26">
              <w:rPr>
                <w:noProof/>
                <w:webHidden/>
              </w:rPr>
              <w:t>89</w:t>
            </w:r>
            <w:r>
              <w:rPr>
                <w:noProof/>
                <w:webHidden/>
              </w:rPr>
              <w:fldChar w:fldCharType="end"/>
            </w:r>
          </w:hyperlink>
        </w:p>
        <w:p w14:paraId="51BEBD45" w14:textId="7368417C" w:rsidR="00430C2B" w:rsidRDefault="00430C2B">
          <w:pPr>
            <w:pStyle w:val="TM2"/>
            <w:tabs>
              <w:tab w:val="right" w:leader="dot" w:pos="9062"/>
            </w:tabs>
            <w:rPr>
              <w:rFonts w:asciiTheme="minorHAnsi" w:hAnsiTheme="minorHAnsi"/>
              <w:noProof/>
            </w:rPr>
          </w:pPr>
          <w:hyperlink w:anchor="_Toc22056189" w:history="1">
            <w:r w:rsidRPr="008A7F43">
              <w:rPr>
                <w:rStyle w:val="Lienhypertexte"/>
                <w:noProof/>
              </w:rPr>
              <w:t>Les services annexes.</w:t>
            </w:r>
            <w:r>
              <w:rPr>
                <w:noProof/>
                <w:webHidden/>
              </w:rPr>
              <w:tab/>
            </w:r>
            <w:r>
              <w:rPr>
                <w:noProof/>
                <w:webHidden/>
              </w:rPr>
              <w:fldChar w:fldCharType="begin"/>
            </w:r>
            <w:r>
              <w:rPr>
                <w:noProof/>
                <w:webHidden/>
              </w:rPr>
              <w:instrText xml:space="preserve"> PAGEREF _Toc22056189 \h </w:instrText>
            </w:r>
            <w:r>
              <w:rPr>
                <w:noProof/>
                <w:webHidden/>
              </w:rPr>
            </w:r>
            <w:r>
              <w:rPr>
                <w:noProof/>
                <w:webHidden/>
              </w:rPr>
              <w:fldChar w:fldCharType="separate"/>
            </w:r>
            <w:r w:rsidR="000B5A26">
              <w:rPr>
                <w:noProof/>
                <w:webHidden/>
              </w:rPr>
              <w:t>90</w:t>
            </w:r>
            <w:r>
              <w:rPr>
                <w:noProof/>
                <w:webHidden/>
              </w:rPr>
              <w:fldChar w:fldCharType="end"/>
            </w:r>
          </w:hyperlink>
        </w:p>
        <w:p w14:paraId="1D6FE30D" w14:textId="39FE4D91" w:rsidR="00430C2B" w:rsidRDefault="00430C2B">
          <w:pPr>
            <w:pStyle w:val="TM3"/>
            <w:tabs>
              <w:tab w:val="right" w:leader="dot" w:pos="9062"/>
            </w:tabs>
            <w:rPr>
              <w:rFonts w:asciiTheme="minorHAnsi" w:hAnsiTheme="minorHAnsi"/>
              <w:noProof/>
            </w:rPr>
          </w:pPr>
          <w:hyperlink w:anchor="_Toc22056190" w:history="1">
            <w:r w:rsidRPr="008A7F43">
              <w:rPr>
                <w:rStyle w:val="Lienhypertexte"/>
                <w:noProof/>
              </w:rPr>
              <w:t>Le DNS.</w:t>
            </w:r>
            <w:r>
              <w:rPr>
                <w:noProof/>
                <w:webHidden/>
              </w:rPr>
              <w:tab/>
            </w:r>
            <w:r>
              <w:rPr>
                <w:noProof/>
                <w:webHidden/>
              </w:rPr>
              <w:fldChar w:fldCharType="begin"/>
            </w:r>
            <w:r>
              <w:rPr>
                <w:noProof/>
                <w:webHidden/>
              </w:rPr>
              <w:instrText xml:space="preserve"> PAGEREF _Toc22056190 \h </w:instrText>
            </w:r>
            <w:r>
              <w:rPr>
                <w:noProof/>
                <w:webHidden/>
              </w:rPr>
            </w:r>
            <w:r>
              <w:rPr>
                <w:noProof/>
                <w:webHidden/>
              </w:rPr>
              <w:fldChar w:fldCharType="separate"/>
            </w:r>
            <w:r w:rsidR="000B5A26">
              <w:rPr>
                <w:noProof/>
                <w:webHidden/>
              </w:rPr>
              <w:t>90</w:t>
            </w:r>
            <w:r>
              <w:rPr>
                <w:noProof/>
                <w:webHidden/>
              </w:rPr>
              <w:fldChar w:fldCharType="end"/>
            </w:r>
          </w:hyperlink>
        </w:p>
        <w:p w14:paraId="68661B2C" w14:textId="5134D4B8" w:rsidR="00430C2B" w:rsidRDefault="00430C2B">
          <w:pPr>
            <w:pStyle w:val="TM3"/>
            <w:tabs>
              <w:tab w:val="right" w:leader="dot" w:pos="9062"/>
            </w:tabs>
            <w:rPr>
              <w:rFonts w:asciiTheme="minorHAnsi" w:hAnsiTheme="minorHAnsi"/>
              <w:noProof/>
            </w:rPr>
          </w:pPr>
          <w:hyperlink w:anchor="_Toc22056191" w:history="1">
            <w:r w:rsidRPr="008A7F43">
              <w:rPr>
                <w:rStyle w:val="Lienhypertexte"/>
                <w:noProof/>
              </w:rPr>
              <w:t>La zone de mémoire cache.</w:t>
            </w:r>
            <w:r>
              <w:rPr>
                <w:noProof/>
                <w:webHidden/>
              </w:rPr>
              <w:tab/>
            </w:r>
            <w:r>
              <w:rPr>
                <w:noProof/>
                <w:webHidden/>
              </w:rPr>
              <w:fldChar w:fldCharType="begin"/>
            </w:r>
            <w:r>
              <w:rPr>
                <w:noProof/>
                <w:webHidden/>
              </w:rPr>
              <w:instrText xml:space="preserve"> PAGEREF _Toc22056191 \h </w:instrText>
            </w:r>
            <w:r>
              <w:rPr>
                <w:noProof/>
                <w:webHidden/>
              </w:rPr>
            </w:r>
            <w:r>
              <w:rPr>
                <w:noProof/>
                <w:webHidden/>
              </w:rPr>
              <w:fldChar w:fldCharType="separate"/>
            </w:r>
            <w:r w:rsidR="000B5A26">
              <w:rPr>
                <w:noProof/>
                <w:webHidden/>
              </w:rPr>
              <w:t>90</w:t>
            </w:r>
            <w:r>
              <w:rPr>
                <w:noProof/>
                <w:webHidden/>
              </w:rPr>
              <w:fldChar w:fldCharType="end"/>
            </w:r>
          </w:hyperlink>
        </w:p>
        <w:p w14:paraId="302D62B1" w14:textId="6B2F94F7" w:rsidR="00430C2B" w:rsidRDefault="00430C2B">
          <w:pPr>
            <w:pStyle w:val="TM3"/>
            <w:tabs>
              <w:tab w:val="right" w:leader="dot" w:pos="9062"/>
            </w:tabs>
            <w:rPr>
              <w:rFonts w:asciiTheme="minorHAnsi" w:hAnsiTheme="minorHAnsi"/>
              <w:noProof/>
            </w:rPr>
          </w:pPr>
          <w:hyperlink w:anchor="_Toc22056192" w:history="1">
            <w:r w:rsidRPr="008A7F43">
              <w:rPr>
                <w:rStyle w:val="Lienhypertexte"/>
                <w:noProof/>
              </w:rPr>
              <w:t>Le stockage des données publiques.</w:t>
            </w:r>
            <w:r>
              <w:rPr>
                <w:noProof/>
                <w:webHidden/>
              </w:rPr>
              <w:tab/>
            </w:r>
            <w:r>
              <w:rPr>
                <w:noProof/>
                <w:webHidden/>
              </w:rPr>
              <w:fldChar w:fldCharType="begin"/>
            </w:r>
            <w:r>
              <w:rPr>
                <w:noProof/>
                <w:webHidden/>
              </w:rPr>
              <w:instrText xml:space="preserve"> PAGEREF _Toc22056192 \h </w:instrText>
            </w:r>
            <w:r>
              <w:rPr>
                <w:noProof/>
                <w:webHidden/>
              </w:rPr>
            </w:r>
            <w:r>
              <w:rPr>
                <w:noProof/>
                <w:webHidden/>
              </w:rPr>
              <w:fldChar w:fldCharType="separate"/>
            </w:r>
            <w:r w:rsidR="000B5A26">
              <w:rPr>
                <w:noProof/>
                <w:webHidden/>
              </w:rPr>
              <w:t>90</w:t>
            </w:r>
            <w:r>
              <w:rPr>
                <w:noProof/>
                <w:webHidden/>
              </w:rPr>
              <w:fldChar w:fldCharType="end"/>
            </w:r>
          </w:hyperlink>
        </w:p>
        <w:p w14:paraId="582FF5DE" w14:textId="18CCA2DB" w:rsidR="00430C2B" w:rsidRDefault="00430C2B">
          <w:pPr>
            <w:pStyle w:val="TM3"/>
            <w:tabs>
              <w:tab w:val="right" w:leader="dot" w:pos="9062"/>
            </w:tabs>
            <w:rPr>
              <w:rFonts w:asciiTheme="minorHAnsi" w:hAnsiTheme="minorHAnsi"/>
              <w:noProof/>
            </w:rPr>
          </w:pPr>
          <w:hyperlink w:anchor="_Toc22056193" w:history="1">
            <w:r w:rsidRPr="008A7F43">
              <w:rPr>
                <w:rStyle w:val="Lienhypertexte"/>
                <w:noProof/>
              </w:rPr>
              <w:t>Gestion de la sécurité.</w:t>
            </w:r>
            <w:r>
              <w:rPr>
                <w:noProof/>
                <w:webHidden/>
              </w:rPr>
              <w:tab/>
            </w:r>
            <w:r>
              <w:rPr>
                <w:noProof/>
                <w:webHidden/>
              </w:rPr>
              <w:fldChar w:fldCharType="begin"/>
            </w:r>
            <w:r>
              <w:rPr>
                <w:noProof/>
                <w:webHidden/>
              </w:rPr>
              <w:instrText xml:space="preserve"> PAGEREF _Toc22056193 \h </w:instrText>
            </w:r>
            <w:r>
              <w:rPr>
                <w:noProof/>
                <w:webHidden/>
              </w:rPr>
            </w:r>
            <w:r>
              <w:rPr>
                <w:noProof/>
                <w:webHidden/>
              </w:rPr>
              <w:fldChar w:fldCharType="separate"/>
            </w:r>
            <w:r w:rsidR="000B5A26">
              <w:rPr>
                <w:noProof/>
                <w:webHidden/>
              </w:rPr>
              <w:t>90</w:t>
            </w:r>
            <w:r>
              <w:rPr>
                <w:noProof/>
                <w:webHidden/>
              </w:rPr>
              <w:fldChar w:fldCharType="end"/>
            </w:r>
          </w:hyperlink>
        </w:p>
        <w:p w14:paraId="42F8301F" w14:textId="2910319F" w:rsidR="00430C2B" w:rsidRDefault="00430C2B">
          <w:pPr>
            <w:pStyle w:val="TM2"/>
            <w:tabs>
              <w:tab w:val="right" w:leader="dot" w:pos="9062"/>
            </w:tabs>
            <w:rPr>
              <w:rFonts w:asciiTheme="minorHAnsi" w:hAnsiTheme="minorHAnsi"/>
              <w:noProof/>
            </w:rPr>
          </w:pPr>
          <w:hyperlink w:anchor="_Toc22056194" w:history="1">
            <w:r w:rsidRPr="008A7F43">
              <w:rPr>
                <w:rStyle w:val="Lienhypertexte"/>
                <w:noProof/>
              </w:rPr>
              <w:t>Les microservices.</w:t>
            </w:r>
            <w:r>
              <w:rPr>
                <w:noProof/>
                <w:webHidden/>
              </w:rPr>
              <w:tab/>
            </w:r>
            <w:r>
              <w:rPr>
                <w:noProof/>
                <w:webHidden/>
              </w:rPr>
              <w:fldChar w:fldCharType="begin"/>
            </w:r>
            <w:r>
              <w:rPr>
                <w:noProof/>
                <w:webHidden/>
              </w:rPr>
              <w:instrText xml:space="preserve"> PAGEREF _Toc22056194 \h </w:instrText>
            </w:r>
            <w:r>
              <w:rPr>
                <w:noProof/>
                <w:webHidden/>
              </w:rPr>
            </w:r>
            <w:r>
              <w:rPr>
                <w:noProof/>
                <w:webHidden/>
              </w:rPr>
              <w:fldChar w:fldCharType="separate"/>
            </w:r>
            <w:r w:rsidR="000B5A26">
              <w:rPr>
                <w:noProof/>
                <w:webHidden/>
              </w:rPr>
              <w:t>92</w:t>
            </w:r>
            <w:r>
              <w:rPr>
                <w:noProof/>
                <w:webHidden/>
              </w:rPr>
              <w:fldChar w:fldCharType="end"/>
            </w:r>
          </w:hyperlink>
        </w:p>
        <w:p w14:paraId="465AF35F" w14:textId="26F49B0E" w:rsidR="00430C2B" w:rsidRDefault="00430C2B">
          <w:pPr>
            <w:pStyle w:val="TM2"/>
            <w:tabs>
              <w:tab w:val="right" w:leader="dot" w:pos="9062"/>
            </w:tabs>
            <w:rPr>
              <w:rFonts w:asciiTheme="minorHAnsi" w:hAnsiTheme="minorHAnsi"/>
              <w:noProof/>
            </w:rPr>
          </w:pPr>
          <w:hyperlink w:anchor="_Toc22056195" w:history="1">
            <w:r w:rsidRPr="008A7F43">
              <w:rPr>
                <w:rStyle w:val="Lienhypertexte"/>
                <w:noProof/>
              </w:rPr>
              <w:t>Diagramme de déploiement.</w:t>
            </w:r>
            <w:r>
              <w:rPr>
                <w:noProof/>
                <w:webHidden/>
              </w:rPr>
              <w:tab/>
            </w:r>
            <w:r>
              <w:rPr>
                <w:noProof/>
                <w:webHidden/>
              </w:rPr>
              <w:fldChar w:fldCharType="begin"/>
            </w:r>
            <w:r>
              <w:rPr>
                <w:noProof/>
                <w:webHidden/>
              </w:rPr>
              <w:instrText xml:space="preserve"> PAGEREF _Toc22056195 \h </w:instrText>
            </w:r>
            <w:r>
              <w:rPr>
                <w:noProof/>
                <w:webHidden/>
              </w:rPr>
            </w:r>
            <w:r>
              <w:rPr>
                <w:noProof/>
                <w:webHidden/>
              </w:rPr>
              <w:fldChar w:fldCharType="separate"/>
            </w:r>
            <w:r w:rsidR="000B5A26">
              <w:rPr>
                <w:noProof/>
                <w:webHidden/>
              </w:rPr>
              <w:t>93</w:t>
            </w:r>
            <w:r>
              <w:rPr>
                <w:noProof/>
                <w:webHidden/>
              </w:rPr>
              <w:fldChar w:fldCharType="end"/>
            </w:r>
          </w:hyperlink>
        </w:p>
        <w:p w14:paraId="2A3762BF" w14:textId="75B4190C" w:rsidR="00430C2B" w:rsidRDefault="00430C2B">
          <w:pPr>
            <w:pStyle w:val="TM1"/>
            <w:tabs>
              <w:tab w:val="right" w:leader="dot" w:pos="9062"/>
            </w:tabs>
            <w:rPr>
              <w:rFonts w:asciiTheme="minorHAnsi" w:hAnsiTheme="minorHAnsi"/>
              <w:noProof/>
            </w:rPr>
          </w:pPr>
          <w:hyperlink w:anchor="_Toc22056196" w:history="1">
            <w:r w:rsidRPr="008A7F43">
              <w:rPr>
                <w:rStyle w:val="Lienhypertexte"/>
                <w:noProof/>
              </w:rPr>
              <w:t>Les composants.</w:t>
            </w:r>
            <w:r>
              <w:rPr>
                <w:noProof/>
                <w:webHidden/>
              </w:rPr>
              <w:tab/>
            </w:r>
            <w:r>
              <w:rPr>
                <w:noProof/>
                <w:webHidden/>
              </w:rPr>
              <w:fldChar w:fldCharType="begin"/>
            </w:r>
            <w:r>
              <w:rPr>
                <w:noProof/>
                <w:webHidden/>
              </w:rPr>
              <w:instrText xml:space="preserve"> PAGEREF _Toc22056196 \h </w:instrText>
            </w:r>
            <w:r>
              <w:rPr>
                <w:noProof/>
                <w:webHidden/>
              </w:rPr>
            </w:r>
            <w:r>
              <w:rPr>
                <w:noProof/>
                <w:webHidden/>
              </w:rPr>
              <w:fldChar w:fldCharType="separate"/>
            </w:r>
            <w:r w:rsidR="000B5A26">
              <w:rPr>
                <w:noProof/>
                <w:webHidden/>
              </w:rPr>
              <w:t>94</w:t>
            </w:r>
            <w:r>
              <w:rPr>
                <w:noProof/>
                <w:webHidden/>
              </w:rPr>
              <w:fldChar w:fldCharType="end"/>
            </w:r>
          </w:hyperlink>
        </w:p>
        <w:p w14:paraId="29D40E0F" w14:textId="286AF149" w:rsidR="00430C2B" w:rsidRDefault="00430C2B">
          <w:pPr>
            <w:pStyle w:val="TM2"/>
            <w:tabs>
              <w:tab w:val="right" w:leader="dot" w:pos="9062"/>
            </w:tabs>
            <w:rPr>
              <w:rFonts w:asciiTheme="minorHAnsi" w:hAnsiTheme="minorHAnsi"/>
              <w:noProof/>
            </w:rPr>
          </w:pPr>
          <w:hyperlink w:anchor="_Toc22056197" w:history="1">
            <w:r w:rsidRPr="008A7F43">
              <w:rPr>
                <w:rStyle w:val="Lienhypertexte"/>
                <w:noProof/>
              </w:rPr>
              <w:t>La partie client.</w:t>
            </w:r>
            <w:r>
              <w:rPr>
                <w:noProof/>
                <w:webHidden/>
              </w:rPr>
              <w:tab/>
            </w:r>
            <w:r>
              <w:rPr>
                <w:noProof/>
                <w:webHidden/>
              </w:rPr>
              <w:fldChar w:fldCharType="begin"/>
            </w:r>
            <w:r>
              <w:rPr>
                <w:noProof/>
                <w:webHidden/>
              </w:rPr>
              <w:instrText xml:space="preserve"> PAGEREF _Toc22056197 \h </w:instrText>
            </w:r>
            <w:r>
              <w:rPr>
                <w:noProof/>
                <w:webHidden/>
              </w:rPr>
            </w:r>
            <w:r>
              <w:rPr>
                <w:noProof/>
                <w:webHidden/>
              </w:rPr>
              <w:fldChar w:fldCharType="separate"/>
            </w:r>
            <w:r w:rsidR="000B5A26">
              <w:rPr>
                <w:noProof/>
                <w:webHidden/>
              </w:rPr>
              <w:t>94</w:t>
            </w:r>
            <w:r>
              <w:rPr>
                <w:noProof/>
                <w:webHidden/>
              </w:rPr>
              <w:fldChar w:fldCharType="end"/>
            </w:r>
          </w:hyperlink>
        </w:p>
        <w:p w14:paraId="472C12AA" w14:textId="798B16FF" w:rsidR="00430C2B" w:rsidRDefault="00430C2B">
          <w:pPr>
            <w:pStyle w:val="TM3"/>
            <w:tabs>
              <w:tab w:val="right" w:leader="dot" w:pos="9062"/>
            </w:tabs>
            <w:rPr>
              <w:rFonts w:asciiTheme="minorHAnsi" w:hAnsiTheme="minorHAnsi"/>
              <w:noProof/>
            </w:rPr>
          </w:pPr>
          <w:hyperlink w:anchor="_Toc22056198" w:history="1">
            <w:r w:rsidRPr="008A7F43">
              <w:rPr>
                <w:rStyle w:val="Lienhypertexte"/>
                <w:noProof/>
              </w:rPr>
              <w:t>Navigateur web.</w:t>
            </w:r>
            <w:r>
              <w:rPr>
                <w:noProof/>
                <w:webHidden/>
              </w:rPr>
              <w:tab/>
            </w:r>
            <w:r>
              <w:rPr>
                <w:noProof/>
                <w:webHidden/>
              </w:rPr>
              <w:fldChar w:fldCharType="begin"/>
            </w:r>
            <w:r>
              <w:rPr>
                <w:noProof/>
                <w:webHidden/>
              </w:rPr>
              <w:instrText xml:space="preserve"> PAGEREF _Toc22056198 \h </w:instrText>
            </w:r>
            <w:r>
              <w:rPr>
                <w:noProof/>
                <w:webHidden/>
              </w:rPr>
            </w:r>
            <w:r>
              <w:rPr>
                <w:noProof/>
                <w:webHidden/>
              </w:rPr>
              <w:fldChar w:fldCharType="separate"/>
            </w:r>
            <w:r w:rsidR="000B5A26">
              <w:rPr>
                <w:noProof/>
                <w:webHidden/>
              </w:rPr>
              <w:t>94</w:t>
            </w:r>
            <w:r>
              <w:rPr>
                <w:noProof/>
                <w:webHidden/>
              </w:rPr>
              <w:fldChar w:fldCharType="end"/>
            </w:r>
          </w:hyperlink>
        </w:p>
        <w:p w14:paraId="00D4ECF6" w14:textId="1CBF9F21" w:rsidR="00430C2B" w:rsidRDefault="00430C2B">
          <w:pPr>
            <w:pStyle w:val="TM3"/>
            <w:tabs>
              <w:tab w:val="right" w:leader="dot" w:pos="9062"/>
            </w:tabs>
            <w:rPr>
              <w:rFonts w:asciiTheme="minorHAnsi" w:hAnsiTheme="minorHAnsi"/>
              <w:noProof/>
            </w:rPr>
          </w:pPr>
          <w:hyperlink w:anchor="_Toc22056199" w:history="1">
            <w:r w:rsidRPr="008A7F43">
              <w:rPr>
                <w:rStyle w:val="Lienhypertexte"/>
                <w:noProof/>
              </w:rPr>
              <w:t>Applicatif APP/APK.</w:t>
            </w:r>
            <w:r>
              <w:rPr>
                <w:noProof/>
                <w:webHidden/>
              </w:rPr>
              <w:tab/>
            </w:r>
            <w:r>
              <w:rPr>
                <w:noProof/>
                <w:webHidden/>
              </w:rPr>
              <w:fldChar w:fldCharType="begin"/>
            </w:r>
            <w:r>
              <w:rPr>
                <w:noProof/>
                <w:webHidden/>
              </w:rPr>
              <w:instrText xml:space="preserve"> PAGEREF _Toc22056199 \h </w:instrText>
            </w:r>
            <w:r>
              <w:rPr>
                <w:noProof/>
                <w:webHidden/>
              </w:rPr>
            </w:r>
            <w:r>
              <w:rPr>
                <w:noProof/>
                <w:webHidden/>
              </w:rPr>
              <w:fldChar w:fldCharType="separate"/>
            </w:r>
            <w:r w:rsidR="000B5A26">
              <w:rPr>
                <w:noProof/>
                <w:webHidden/>
              </w:rPr>
              <w:t>94</w:t>
            </w:r>
            <w:r>
              <w:rPr>
                <w:noProof/>
                <w:webHidden/>
              </w:rPr>
              <w:fldChar w:fldCharType="end"/>
            </w:r>
          </w:hyperlink>
        </w:p>
        <w:p w14:paraId="03934DBF" w14:textId="3E88649D" w:rsidR="00430C2B" w:rsidRDefault="00430C2B">
          <w:pPr>
            <w:pStyle w:val="TM2"/>
            <w:tabs>
              <w:tab w:val="right" w:leader="dot" w:pos="9062"/>
            </w:tabs>
            <w:rPr>
              <w:rFonts w:asciiTheme="minorHAnsi" w:hAnsiTheme="minorHAnsi"/>
              <w:noProof/>
            </w:rPr>
          </w:pPr>
          <w:hyperlink w:anchor="_Toc22056200" w:history="1">
            <w:r w:rsidRPr="008A7F43">
              <w:rPr>
                <w:rStyle w:val="Lienhypertexte"/>
                <w:noProof/>
              </w:rPr>
              <w:t>La partie publique.</w:t>
            </w:r>
            <w:r>
              <w:rPr>
                <w:noProof/>
                <w:webHidden/>
              </w:rPr>
              <w:tab/>
            </w:r>
            <w:r>
              <w:rPr>
                <w:noProof/>
                <w:webHidden/>
              </w:rPr>
              <w:fldChar w:fldCharType="begin"/>
            </w:r>
            <w:r>
              <w:rPr>
                <w:noProof/>
                <w:webHidden/>
              </w:rPr>
              <w:instrText xml:space="preserve"> PAGEREF _Toc22056200 \h </w:instrText>
            </w:r>
            <w:r>
              <w:rPr>
                <w:noProof/>
                <w:webHidden/>
              </w:rPr>
            </w:r>
            <w:r>
              <w:rPr>
                <w:noProof/>
                <w:webHidden/>
              </w:rPr>
              <w:fldChar w:fldCharType="separate"/>
            </w:r>
            <w:r w:rsidR="000B5A26">
              <w:rPr>
                <w:noProof/>
                <w:webHidden/>
              </w:rPr>
              <w:t>95</w:t>
            </w:r>
            <w:r>
              <w:rPr>
                <w:noProof/>
                <w:webHidden/>
              </w:rPr>
              <w:fldChar w:fldCharType="end"/>
            </w:r>
          </w:hyperlink>
        </w:p>
        <w:p w14:paraId="451A4A97" w14:textId="43C6901A" w:rsidR="00430C2B" w:rsidRDefault="00430C2B">
          <w:pPr>
            <w:pStyle w:val="TM2"/>
            <w:tabs>
              <w:tab w:val="right" w:leader="dot" w:pos="9062"/>
            </w:tabs>
            <w:rPr>
              <w:rFonts w:asciiTheme="minorHAnsi" w:hAnsiTheme="minorHAnsi"/>
              <w:noProof/>
            </w:rPr>
          </w:pPr>
          <w:hyperlink w:anchor="_Toc22056201" w:history="1">
            <w:r w:rsidRPr="008A7F43">
              <w:rPr>
                <w:rStyle w:val="Lienhypertexte"/>
                <w:noProof/>
              </w:rPr>
              <w:t>La partie sécurisée.</w:t>
            </w:r>
            <w:r>
              <w:rPr>
                <w:noProof/>
                <w:webHidden/>
              </w:rPr>
              <w:tab/>
            </w:r>
            <w:r>
              <w:rPr>
                <w:noProof/>
                <w:webHidden/>
              </w:rPr>
              <w:fldChar w:fldCharType="begin"/>
            </w:r>
            <w:r>
              <w:rPr>
                <w:noProof/>
                <w:webHidden/>
              </w:rPr>
              <w:instrText xml:space="preserve"> PAGEREF _Toc22056201 \h </w:instrText>
            </w:r>
            <w:r>
              <w:rPr>
                <w:noProof/>
                <w:webHidden/>
              </w:rPr>
            </w:r>
            <w:r>
              <w:rPr>
                <w:noProof/>
                <w:webHidden/>
              </w:rPr>
              <w:fldChar w:fldCharType="separate"/>
            </w:r>
            <w:r w:rsidR="000B5A26">
              <w:rPr>
                <w:noProof/>
                <w:webHidden/>
              </w:rPr>
              <w:t>95</w:t>
            </w:r>
            <w:r>
              <w:rPr>
                <w:noProof/>
                <w:webHidden/>
              </w:rPr>
              <w:fldChar w:fldCharType="end"/>
            </w:r>
          </w:hyperlink>
        </w:p>
        <w:p w14:paraId="1CAC5CA8" w14:textId="28E9D5C9" w:rsidR="00430C2B" w:rsidRDefault="00430C2B">
          <w:pPr>
            <w:pStyle w:val="TM3"/>
            <w:tabs>
              <w:tab w:val="right" w:leader="dot" w:pos="9062"/>
            </w:tabs>
            <w:rPr>
              <w:rFonts w:asciiTheme="minorHAnsi" w:hAnsiTheme="minorHAnsi"/>
              <w:noProof/>
            </w:rPr>
          </w:pPr>
          <w:hyperlink w:anchor="_Toc22056202" w:history="1">
            <w:r w:rsidRPr="008A7F43">
              <w:rPr>
                <w:rStyle w:val="Lienhypertexte"/>
                <w:noProof/>
              </w:rPr>
              <w:t>La base de données.</w:t>
            </w:r>
            <w:r>
              <w:rPr>
                <w:noProof/>
                <w:webHidden/>
              </w:rPr>
              <w:tab/>
            </w:r>
            <w:r>
              <w:rPr>
                <w:noProof/>
                <w:webHidden/>
              </w:rPr>
              <w:fldChar w:fldCharType="begin"/>
            </w:r>
            <w:r>
              <w:rPr>
                <w:noProof/>
                <w:webHidden/>
              </w:rPr>
              <w:instrText xml:space="preserve"> PAGEREF _Toc22056202 \h </w:instrText>
            </w:r>
            <w:r>
              <w:rPr>
                <w:noProof/>
                <w:webHidden/>
              </w:rPr>
            </w:r>
            <w:r>
              <w:rPr>
                <w:noProof/>
                <w:webHidden/>
              </w:rPr>
              <w:fldChar w:fldCharType="separate"/>
            </w:r>
            <w:r w:rsidR="000B5A26">
              <w:rPr>
                <w:noProof/>
                <w:webHidden/>
              </w:rPr>
              <w:t>95</w:t>
            </w:r>
            <w:r>
              <w:rPr>
                <w:noProof/>
                <w:webHidden/>
              </w:rPr>
              <w:fldChar w:fldCharType="end"/>
            </w:r>
          </w:hyperlink>
        </w:p>
        <w:p w14:paraId="1B6B4C6F" w14:textId="02099CEF" w:rsidR="00430C2B" w:rsidRDefault="00430C2B">
          <w:pPr>
            <w:pStyle w:val="TM3"/>
            <w:tabs>
              <w:tab w:val="right" w:leader="dot" w:pos="9062"/>
            </w:tabs>
            <w:rPr>
              <w:rFonts w:asciiTheme="minorHAnsi" w:hAnsiTheme="minorHAnsi"/>
              <w:noProof/>
            </w:rPr>
          </w:pPr>
          <w:hyperlink w:anchor="_Toc22056203" w:history="1">
            <w:r w:rsidRPr="008A7F43">
              <w:rPr>
                <w:rStyle w:val="Lienhypertexte"/>
                <w:noProof/>
              </w:rPr>
              <w:t>Les Microservices</w:t>
            </w:r>
            <w:r>
              <w:rPr>
                <w:noProof/>
                <w:webHidden/>
              </w:rPr>
              <w:tab/>
            </w:r>
            <w:r>
              <w:rPr>
                <w:noProof/>
                <w:webHidden/>
              </w:rPr>
              <w:fldChar w:fldCharType="begin"/>
            </w:r>
            <w:r>
              <w:rPr>
                <w:noProof/>
                <w:webHidden/>
              </w:rPr>
              <w:instrText xml:space="preserve"> PAGEREF _Toc22056203 \h </w:instrText>
            </w:r>
            <w:r>
              <w:rPr>
                <w:noProof/>
                <w:webHidden/>
              </w:rPr>
            </w:r>
            <w:r>
              <w:rPr>
                <w:noProof/>
                <w:webHidden/>
              </w:rPr>
              <w:fldChar w:fldCharType="separate"/>
            </w:r>
            <w:r w:rsidR="000B5A26">
              <w:rPr>
                <w:noProof/>
                <w:webHidden/>
              </w:rPr>
              <w:t>95</w:t>
            </w:r>
            <w:r>
              <w:rPr>
                <w:noProof/>
                <w:webHidden/>
              </w:rPr>
              <w:fldChar w:fldCharType="end"/>
            </w:r>
          </w:hyperlink>
        </w:p>
        <w:p w14:paraId="7E600906" w14:textId="43AEDB2B" w:rsidR="00430C2B" w:rsidRDefault="00430C2B">
          <w:pPr>
            <w:pStyle w:val="TM2"/>
            <w:tabs>
              <w:tab w:val="right" w:leader="dot" w:pos="9062"/>
            </w:tabs>
            <w:rPr>
              <w:rFonts w:asciiTheme="minorHAnsi" w:hAnsiTheme="minorHAnsi"/>
              <w:noProof/>
            </w:rPr>
          </w:pPr>
          <w:hyperlink w:anchor="_Toc22056204" w:history="1">
            <w:r w:rsidRPr="008A7F43">
              <w:rPr>
                <w:rStyle w:val="Lienhypertexte"/>
                <w:noProof/>
              </w:rPr>
              <w:t>La partie externe.</w:t>
            </w:r>
            <w:r>
              <w:rPr>
                <w:noProof/>
                <w:webHidden/>
              </w:rPr>
              <w:tab/>
            </w:r>
            <w:r>
              <w:rPr>
                <w:noProof/>
                <w:webHidden/>
              </w:rPr>
              <w:fldChar w:fldCharType="begin"/>
            </w:r>
            <w:r>
              <w:rPr>
                <w:noProof/>
                <w:webHidden/>
              </w:rPr>
              <w:instrText xml:space="preserve"> PAGEREF _Toc22056204 \h </w:instrText>
            </w:r>
            <w:r>
              <w:rPr>
                <w:noProof/>
                <w:webHidden/>
              </w:rPr>
            </w:r>
            <w:r>
              <w:rPr>
                <w:noProof/>
                <w:webHidden/>
              </w:rPr>
              <w:fldChar w:fldCharType="separate"/>
            </w:r>
            <w:r w:rsidR="000B5A26">
              <w:rPr>
                <w:noProof/>
                <w:webHidden/>
              </w:rPr>
              <w:t>96</w:t>
            </w:r>
            <w:r>
              <w:rPr>
                <w:noProof/>
                <w:webHidden/>
              </w:rPr>
              <w:fldChar w:fldCharType="end"/>
            </w:r>
          </w:hyperlink>
        </w:p>
        <w:p w14:paraId="45472F0E" w14:textId="6C3C3511" w:rsidR="00430C2B" w:rsidRDefault="00430C2B">
          <w:pPr>
            <w:pStyle w:val="TM3"/>
            <w:tabs>
              <w:tab w:val="right" w:leader="dot" w:pos="9062"/>
            </w:tabs>
            <w:rPr>
              <w:rFonts w:asciiTheme="minorHAnsi" w:hAnsiTheme="minorHAnsi"/>
              <w:noProof/>
            </w:rPr>
          </w:pPr>
          <w:hyperlink w:anchor="_Toc22056205" w:history="1">
            <w:r w:rsidRPr="008A7F43">
              <w:rPr>
                <w:rStyle w:val="Lienhypertexte"/>
                <w:noProof/>
              </w:rPr>
              <w:t>Le système bancaire.</w:t>
            </w:r>
            <w:r>
              <w:rPr>
                <w:noProof/>
                <w:webHidden/>
              </w:rPr>
              <w:tab/>
            </w:r>
            <w:r>
              <w:rPr>
                <w:noProof/>
                <w:webHidden/>
              </w:rPr>
              <w:fldChar w:fldCharType="begin"/>
            </w:r>
            <w:r>
              <w:rPr>
                <w:noProof/>
                <w:webHidden/>
              </w:rPr>
              <w:instrText xml:space="preserve"> PAGEREF _Toc22056205 \h </w:instrText>
            </w:r>
            <w:r>
              <w:rPr>
                <w:noProof/>
                <w:webHidden/>
              </w:rPr>
            </w:r>
            <w:r>
              <w:rPr>
                <w:noProof/>
                <w:webHidden/>
              </w:rPr>
              <w:fldChar w:fldCharType="separate"/>
            </w:r>
            <w:r w:rsidR="000B5A26">
              <w:rPr>
                <w:noProof/>
                <w:webHidden/>
              </w:rPr>
              <w:t>96</w:t>
            </w:r>
            <w:r>
              <w:rPr>
                <w:noProof/>
                <w:webHidden/>
              </w:rPr>
              <w:fldChar w:fldCharType="end"/>
            </w:r>
          </w:hyperlink>
        </w:p>
        <w:p w14:paraId="56E4F9EF" w14:textId="360A09EB" w:rsidR="00430C2B" w:rsidRDefault="00430C2B">
          <w:pPr>
            <w:pStyle w:val="TM2"/>
            <w:tabs>
              <w:tab w:val="right" w:leader="dot" w:pos="9062"/>
            </w:tabs>
            <w:rPr>
              <w:rFonts w:asciiTheme="minorHAnsi" w:hAnsiTheme="minorHAnsi"/>
              <w:noProof/>
            </w:rPr>
          </w:pPr>
          <w:hyperlink w:anchor="_Toc22056206" w:history="1">
            <w:r w:rsidRPr="008A7F43">
              <w:rPr>
                <w:rStyle w:val="Lienhypertexte"/>
                <w:noProof/>
              </w:rPr>
              <w:t>Le diagramme de composant.</w:t>
            </w:r>
            <w:r>
              <w:rPr>
                <w:noProof/>
                <w:webHidden/>
              </w:rPr>
              <w:tab/>
            </w:r>
            <w:r>
              <w:rPr>
                <w:noProof/>
                <w:webHidden/>
              </w:rPr>
              <w:fldChar w:fldCharType="begin"/>
            </w:r>
            <w:r>
              <w:rPr>
                <w:noProof/>
                <w:webHidden/>
              </w:rPr>
              <w:instrText xml:space="preserve"> PAGEREF _Toc22056206 \h </w:instrText>
            </w:r>
            <w:r>
              <w:rPr>
                <w:noProof/>
                <w:webHidden/>
              </w:rPr>
            </w:r>
            <w:r>
              <w:rPr>
                <w:noProof/>
                <w:webHidden/>
              </w:rPr>
              <w:fldChar w:fldCharType="separate"/>
            </w:r>
            <w:r w:rsidR="000B5A26">
              <w:rPr>
                <w:noProof/>
                <w:webHidden/>
              </w:rPr>
              <w:t>97</w:t>
            </w:r>
            <w:r>
              <w:rPr>
                <w:noProof/>
                <w:webHidden/>
              </w:rPr>
              <w:fldChar w:fldCharType="end"/>
            </w:r>
          </w:hyperlink>
        </w:p>
        <w:p w14:paraId="29553B77" w14:textId="28BFE803" w:rsidR="00430C2B" w:rsidRDefault="00430C2B">
          <w:pPr>
            <w:pStyle w:val="TM1"/>
            <w:tabs>
              <w:tab w:val="right" w:leader="dot" w:pos="9062"/>
            </w:tabs>
            <w:rPr>
              <w:rFonts w:asciiTheme="minorHAnsi" w:hAnsiTheme="minorHAnsi"/>
              <w:noProof/>
            </w:rPr>
          </w:pPr>
          <w:hyperlink w:anchor="_Toc22056207" w:history="1">
            <w:r w:rsidRPr="008A7F43">
              <w:rPr>
                <w:rStyle w:val="Lienhypertexte"/>
                <w:noProof/>
              </w:rPr>
              <w:t>Table des matières.</w:t>
            </w:r>
            <w:r>
              <w:rPr>
                <w:noProof/>
                <w:webHidden/>
              </w:rPr>
              <w:tab/>
            </w:r>
            <w:r>
              <w:rPr>
                <w:noProof/>
                <w:webHidden/>
              </w:rPr>
              <w:fldChar w:fldCharType="begin"/>
            </w:r>
            <w:r>
              <w:rPr>
                <w:noProof/>
                <w:webHidden/>
              </w:rPr>
              <w:instrText xml:space="preserve"> PAGEREF _Toc22056207 \h </w:instrText>
            </w:r>
            <w:r>
              <w:rPr>
                <w:noProof/>
                <w:webHidden/>
              </w:rPr>
            </w:r>
            <w:r>
              <w:rPr>
                <w:noProof/>
                <w:webHidden/>
              </w:rPr>
              <w:fldChar w:fldCharType="separate"/>
            </w:r>
            <w:r w:rsidR="000B5A26">
              <w:rPr>
                <w:noProof/>
                <w:webHidden/>
              </w:rPr>
              <w:t>98</w:t>
            </w:r>
            <w:r>
              <w:rPr>
                <w:noProof/>
                <w:webHidden/>
              </w:rPr>
              <w:fldChar w:fldCharType="end"/>
            </w:r>
          </w:hyperlink>
        </w:p>
        <w:p w14:paraId="0EE44D59" w14:textId="150D36D7" w:rsidR="00103818" w:rsidRDefault="00103818" w:rsidP="001572DF">
          <w:r>
            <w:fldChar w:fldCharType="end"/>
          </w:r>
        </w:p>
      </w:sdtContent>
    </w:sdt>
    <w:p w14:paraId="67781829" w14:textId="77777777" w:rsidR="006C0048" w:rsidRPr="006C0048" w:rsidRDefault="006C0048" w:rsidP="001572DF"/>
    <w:sectPr w:rsidR="006C0048" w:rsidRPr="006C0048" w:rsidSect="006C0048">
      <w:headerReference w:type="default" r:id="rId64"/>
      <w:footerReference w:type="default" r:id="rId65"/>
      <w:headerReference w:type="first" r:id="rId66"/>
      <w:footerReference w:type="first" r:id="rId6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F1489" w14:textId="77777777" w:rsidR="00DC3F36" w:rsidRDefault="00DC3F36" w:rsidP="001572DF">
      <w:r>
        <w:separator/>
      </w:r>
    </w:p>
  </w:endnote>
  <w:endnote w:type="continuationSeparator" w:id="0">
    <w:p w14:paraId="04B7256B" w14:textId="77777777" w:rsidR="00DC3F36" w:rsidRDefault="00DC3F36" w:rsidP="0015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90EED" w14:textId="686B6147" w:rsidR="00990C03" w:rsidRDefault="00990C03" w:rsidP="001572DF">
    <w:pPr>
      <w:pStyle w:val="Pieddepage"/>
    </w:pPr>
    <w:sdt>
      <w:sdtPr>
        <w:alias w:val="Auteur "/>
        <w:tag w:val=""/>
        <w:id w:val="-108583049"/>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rPr>
        <w:b/>
        <w:bCs/>
        <w:noProof/>
      </w:rPr>
      <w:fldChar w:fldCharType="begin"/>
    </w:r>
    <w:r>
      <w:rPr>
        <w:b/>
        <w:bCs/>
        <w:noProof/>
      </w:rPr>
      <w:instrText xml:space="preserve"> STYLEREF  "Titre 1"  \* MERGEFORMAT </w:instrText>
    </w:r>
    <w:r>
      <w:rPr>
        <w:b/>
        <w:bCs/>
        <w:noProof/>
      </w:rPr>
      <w:fldChar w:fldCharType="separate"/>
    </w:r>
    <w:r w:rsidR="000B5A26">
      <w:rPr>
        <w:b/>
        <w:bCs/>
        <w:noProof/>
      </w:rPr>
      <w:t>Table des matières.</w:t>
    </w:r>
    <w:r>
      <w:rPr>
        <w:b/>
        <w:bCs/>
        <w:noProof/>
      </w:rPr>
      <w:fldChar w:fldCharType="end"/>
    </w:r>
    <w:r>
      <w:tab/>
    </w:r>
    <w:r>
      <w:fldChar w:fldCharType="begin"/>
    </w:r>
    <w:r>
      <w:instrText xml:space="preserve"> PAGE   \* MERGEFORMAT </w:instrText>
    </w:r>
    <w:r>
      <w:fldChar w:fldCharType="separate"/>
    </w:r>
    <w:r>
      <w:rPr>
        <w:noProof/>
      </w:rPr>
      <w:t>1</w:t>
    </w:r>
    <w:r>
      <w:fldChar w:fldCharType="end"/>
    </w:r>
    <w:r>
      <w:t>/</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52E3" w14:textId="77777777" w:rsidR="00990C03" w:rsidRDefault="00990C03" w:rsidP="001572DF">
    <w:pPr>
      <w:pStyle w:val="Pieddepage"/>
    </w:pPr>
    <w:sdt>
      <w:sdtPr>
        <w:alias w:val="Auteur "/>
        <w:tag w:val=""/>
        <w:id w:val="1422442924"/>
        <w:dataBinding w:prefixMappings="xmlns:ns0='http://purl.org/dc/elements/1.1/' xmlns:ns1='http://schemas.openxmlformats.org/package/2006/metadata/core-properties' " w:xpath="/ns1:coreProperties[1]/ns0:creator[1]" w:storeItemID="{6C3C8BC8-F283-45AE-878A-BAB7291924A1}"/>
        <w:text/>
      </w:sdtPr>
      <w:sdtContent>
        <w:r>
          <w:t>D.S.F. P-E</w:t>
        </w:r>
      </w:sdtContent>
    </w:sdt>
    <w:r>
      <w:tab/>
    </w:r>
    <w:r>
      <w:tab/>
    </w:r>
    <w:r>
      <w:fldChar w:fldCharType="begin"/>
    </w:r>
    <w:r>
      <w:instrText xml:space="preserve"> PAGE   \* MERGEFORMAT </w:instrText>
    </w:r>
    <w:r>
      <w:fldChar w:fldCharType="separate"/>
    </w:r>
    <w:r>
      <w:rPr>
        <w:noProof/>
      </w:rPr>
      <w:t>2</w:t>
    </w:r>
    <w:r>
      <w:fldChar w:fldCharType="end"/>
    </w:r>
    <w:r>
      <w:t>/</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9ECC" w14:textId="77777777" w:rsidR="00DC3F36" w:rsidRDefault="00DC3F36" w:rsidP="001572DF">
      <w:r>
        <w:separator/>
      </w:r>
    </w:p>
  </w:footnote>
  <w:footnote w:type="continuationSeparator" w:id="0">
    <w:p w14:paraId="0D91BA15" w14:textId="77777777" w:rsidR="00DC3F36" w:rsidRDefault="00DC3F36" w:rsidP="0015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BB7A" w14:textId="6CDD21B2" w:rsidR="00990C03" w:rsidRDefault="00990C03" w:rsidP="001572DF">
    <w:pPr>
      <w:pStyle w:val="En-tte"/>
    </w:pPr>
    <w:sdt>
      <w:sdtPr>
        <w:alias w:val="Titre "/>
        <w:tag w:val=""/>
        <w:id w:val="-329683998"/>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1BEE" w14:textId="143830D9" w:rsidR="00990C03" w:rsidRDefault="00990C03" w:rsidP="001572DF">
    <w:pPr>
      <w:pStyle w:val="En-tte"/>
    </w:pPr>
    <w:r w:rsidRPr="0033660E">
      <w:rPr>
        <w:noProof/>
      </w:rPr>
      <w:drawing>
        <wp:inline distT="0" distB="0" distL="0" distR="0" wp14:anchorId="1C6A7EEE" wp14:editId="3C942356">
          <wp:extent cx="262915" cy="19762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05617" cy="229727"/>
                  </a:xfrm>
                  <a:prstGeom prst="rect">
                    <a:avLst/>
                  </a:prstGeom>
                  <a:noFill/>
                  <a:ln>
                    <a:noFill/>
                  </a:ln>
                </pic:spPr>
              </pic:pic>
            </a:graphicData>
          </a:graphic>
        </wp:inline>
      </w:drawing>
    </w:r>
    <w:sdt>
      <w:sdtPr>
        <w:alias w:val="Titre "/>
        <w:tag w:val=""/>
        <w:id w:val="-1467806070"/>
        <w:placeholder>
          <w:docPart w:val="BB05DE7056604CA6B157991EC4464B66"/>
        </w:placeholder>
        <w:dataBinding w:prefixMappings="xmlns:ns0='http://purl.org/dc/elements/1.1/' xmlns:ns1='http://schemas.openxmlformats.org/package/2006/metadata/core-properties' " w:xpath="/ns1:coreProperties[1]/ns0:title[1]" w:storeItemID="{6C3C8BC8-F283-45AE-878A-BAB7291924A1}"/>
        <w:text/>
      </w:sdtPr>
      <w:sdtContent>
        <w:r>
          <w:t>OC Pizza spécifications techniques</w:t>
        </w:r>
      </w:sdtContent>
    </w:sdt>
    <w:r>
      <w:tab/>
    </w:r>
    <w:r>
      <w:tab/>
    </w:r>
    <w:r>
      <w:fldChar w:fldCharType="begin"/>
    </w:r>
    <w:r>
      <w:instrText xml:space="preserve"> CREATEDATE  \@ "yyyy-MM-dd"  \* MERGEFORMAT </w:instrText>
    </w:r>
    <w:r>
      <w:fldChar w:fldCharType="separate"/>
    </w:r>
    <w:r>
      <w:rPr>
        <w:noProof/>
      </w:rPr>
      <w:t>2019-08-31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721"/>
    <w:multiLevelType w:val="hybridMultilevel"/>
    <w:tmpl w:val="71B81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B5E38"/>
    <w:multiLevelType w:val="hybridMultilevel"/>
    <w:tmpl w:val="BA18B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678E4"/>
    <w:multiLevelType w:val="hybridMultilevel"/>
    <w:tmpl w:val="4FC25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C084B"/>
    <w:multiLevelType w:val="hybridMultilevel"/>
    <w:tmpl w:val="ADC8473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4" w15:restartNumberingAfterBreak="0">
    <w:nsid w:val="0E371138"/>
    <w:multiLevelType w:val="hybridMultilevel"/>
    <w:tmpl w:val="84DA1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D46A5"/>
    <w:multiLevelType w:val="hybridMultilevel"/>
    <w:tmpl w:val="E2207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B42AFE"/>
    <w:multiLevelType w:val="hybridMultilevel"/>
    <w:tmpl w:val="334C5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792B51"/>
    <w:multiLevelType w:val="hybridMultilevel"/>
    <w:tmpl w:val="D662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602F26"/>
    <w:multiLevelType w:val="hybridMultilevel"/>
    <w:tmpl w:val="FA60E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484287"/>
    <w:multiLevelType w:val="hybridMultilevel"/>
    <w:tmpl w:val="F586C39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1FF70CB6"/>
    <w:multiLevelType w:val="hybridMultilevel"/>
    <w:tmpl w:val="C6E61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976C51"/>
    <w:multiLevelType w:val="hybridMultilevel"/>
    <w:tmpl w:val="790E6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D45A9D"/>
    <w:multiLevelType w:val="hybridMultilevel"/>
    <w:tmpl w:val="21341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850762"/>
    <w:multiLevelType w:val="hybridMultilevel"/>
    <w:tmpl w:val="B164B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88334A"/>
    <w:multiLevelType w:val="hybridMultilevel"/>
    <w:tmpl w:val="965A9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1354F9"/>
    <w:multiLevelType w:val="hybridMultilevel"/>
    <w:tmpl w:val="6B224DC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7EF1025"/>
    <w:multiLevelType w:val="hybridMultilevel"/>
    <w:tmpl w:val="FEDE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548100D"/>
    <w:multiLevelType w:val="hybridMultilevel"/>
    <w:tmpl w:val="FE909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636B8B"/>
    <w:multiLevelType w:val="hybridMultilevel"/>
    <w:tmpl w:val="0C9C2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B34B8D"/>
    <w:multiLevelType w:val="hybridMultilevel"/>
    <w:tmpl w:val="3E36F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BF7296"/>
    <w:multiLevelType w:val="hybridMultilevel"/>
    <w:tmpl w:val="6BCE4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1E1AFB"/>
    <w:multiLevelType w:val="hybridMultilevel"/>
    <w:tmpl w:val="893C2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CC0801"/>
    <w:multiLevelType w:val="hybridMultilevel"/>
    <w:tmpl w:val="967EF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DE437E"/>
    <w:multiLevelType w:val="hybridMultilevel"/>
    <w:tmpl w:val="0F94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B830D4"/>
    <w:multiLevelType w:val="hybridMultilevel"/>
    <w:tmpl w:val="CEDA3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0D2FD3"/>
    <w:multiLevelType w:val="hybridMultilevel"/>
    <w:tmpl w:val="F296F5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10D7D"/>
    <w:multiLevelType w:val="hybridMultilevel"/>
    <w:tmpl w:val="28CC9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660D65"/>
    <w:multiLevelType w:val="hybridMultilevel"/>
    <w:tmpl w:val="09A41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8B7B6C"/>
    <w:multiLevelType w:val="hybridMultilevel"/>
    <w:tmpl w:val="6FA2208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9" w15:restartNumberingAfterBreak="0">
    <w:nsid w:val="76044684"/>
    <w:multiLevelType w:val="hybridMultilevel"/>
    <w:tmpl w:val="DE40D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7808FF"/>
    <w:multiLevelType w:val="hybridMultilevel"/>
    <w:tmpl w:val="AB3C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B25123C"/>
    <w:multiLevelType w:val="hybridMultilevel"/>
    <w:tmpl w:val="8C029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6"/>
  </w:num>
  <w:num w:numId="4">
    <w:abstractNumId w:val="17"/>
  </w:num>
  <w:num w:numId="5">
    <w:abstractNumId w:val="31"/>
  </w:num>
  <w:num w:numId="6">
    <w:abstractNumId w:val="13"/>
  </w:num>
  <w:num w:numId="7">
    <w:abstractNumId w:val="7"/>
  </w:num>
  <w:num w:numId="8">
    <w:abstractNumId w:val="23"/>
  </w:num>
  <w:num w:numId="9">
    <w:abstractNumId w:val="10"/>
  </w:num>
  <w:num w:numId="10">
    <w:abstractNumId w:val="1"/>
  </w:num>
  <w:num w:numId="11">
    <w:abstractNumId w:val="21"/>
  </w:num>
  <w:num w:numId="12">
    <w:abstractNumId w:val="27"/>
  </w:num>
  <w:num w:numId="13">
    <w:abstractNumId w:val="19"/>
  </w:num>
  <w:num w:numId="14">
    <w:abstractNumId w:val="0"/>
  </w:num>
  <w:num w:numId="15">
    <w:abstractNumId w:val="15"/>
  </w:num>
  <w:num w:numId="16">
    <w:abstractNumId w:val="4"/>
  </w:num>
  <w:num w:numId="17">
    <w:abstractNumId w:val="16"/>
  </w:num>
  <w:num w:numId="18">
    <w:abstractNumId w:val="9"/>
  </w:num>
  <w:num w:numId="19">
    <w:abstractNumId w:val="26"/>
  </w:num>
  <w:num w:numId="20">
    <w:abstractNumId w:val="22"/>
  </w:num>
  <w:num w:numId="21">
    <w:abstractNumId w:val="29"/>
  </w:num>
  <w:num w:numId="22">
    <w:abstractNumId w:val="24"/>
  </w:num>
  <w:num w:numId="23">
    <w:abstractNumId w:val="11"/>
  </w:num>
  <w:num w:numId="24">
    <w:abstractNumId w:val="18"/>
  </w:num>
  <w:num w:numId="25">
    <w:abstractNumId w:val="30"/>
  </w:num>
  <w:num w:numId="26">
    <w:abstractNumId w:val="3"/>
  </w:num>
  <w:num w:numId="27">
    <w:abstractNumId w:val="8"/>
  </w:num>
  <w:num w:numId="28">
    <w:abstractNumId w:val="28"/>
  </w:num>
  <w:num w:numId="29">
    <w:abstractNumId w:val="2"/>
  </w:num>
  <w:num w:numId="30">
    <w:abstractNumId w:val="20"/>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0E"/>
    <w:rsid w:val="000024F2"/>
    <w:rsid w:val="00007143"/>
    <w:rsid w:val="00016B2A"/>
    <w:rsid w:val="0002033D"/>
    <w:rsid w:val="00022B77"/>
    <w:rsid w:val="0002368D"/>
    <w:rsid w:val="00033006"/>
    <w:rsid w:val="00060C75"/>
    <w:rsid w:val="0008279D"/>
    <w:rsid w:val="000A0AF7"/>
    <w:rsid w:val="000B0CEF"/>
    <w:rsid w:val="000B5A26"/>
    <w:rsid w:val="000B6173"/>
    <w:rsid w:val="000C0C46"/>
    <w:rsid w:val="000C338E"/>
    <w:rsid w:val="000C5852"/>
    <w:rsid w:val="000D0A13"/>
    <w:rsid w:val="000E5B85"/>
    <w:rsid w:val="000F6E69"/>
    <w:rsid w:val="00101D93"/>
    <w:rsid w:val="00103818"/>
    <w:rsid w:val="001070A7"/>
    <w:rsid w:val="00111D44"/>
    <w:rsid w:val="00122CAB"/>
    <w:rsid w:val="00124259"/>
    <w:rsid w:val="001572DF"/>
    <w:rsid w:val="00161E0E"/>
    <w:rsid w:val="0017216F"/>
    <w:rsid w:val="001B14C6"/>
    <w:rsid w:val="001B1CEA"/>
    <w:rsid w:val="001B4FB1"/>
    <w:rsid w:val="001F5D75"/>
    <w:rsid w:val="0020087B"/>
    <w:rsid w:val="002047B0"/>
    <w:rsid w:val="002071A1"/>
    <w:rsid w:val="00213B63"/>
    <w:rsid w:val="00214700"/>
    <w:rsid w:val="00234F83"/>
    <w:rsid w:val="002724A6"/>
    <w:rsid w:val="00273330"/>
    <w:rsid w:val="002745DC"/>
    <w:rsid w:val="002A4692"/>
    <w:rsid w:val="002B2EF3"/>
    <w:rsid w:val="002C45D2"/>
    <w:rsid w:val="002D2B0F"/>
    <w:rsid w:val="002D783F"/>
    <w:rsid w:val="00306105"/>
    <w:rsid w:val="0030637B"/>
    <w:rsid w:val="0031154B"/>
    <w:rsid w:val="00322B8E"/>
    <w:rsid w:val="00325BE3"/>
    <w:rsid w:val="0033660E"/>
    <w:rsid w:val="0034539F"/>
    <w:rsid w:val="00347010"/>
    <w:rsid w:val="003562AD"/>
    <w:rsid w:val="003624FF"/>
    <w:rsid w:val="003828DA"/>
    <w:rsid w:val="0039308C"/>
    <w:rsid w:val="00397C2F"/>
    <w:rsid w:val="003D2D8E"/>
    <w:rsid w:val="003D7BB4"/>
    <w:rsid w:val="003E0C6B"/>
    <w:rsid w:val="003E411B"/>
    <w:rsid w:val="003F0808"/>
    <w:rsid w:val="003F13FC"/>
    <w:rsid w:val="004167F1"/>
    <w:rsid w:val="00424C3F"/>
    <w:rsid w:val="00430C2B"/>
    <w:rsid w:val="00432088"/>
    <w:rsid w:val="00432C38"/>
    <w:rsid w:val="004332A5"/>
    <w:rsid w:val="004341BB"/>
    <w:rsid w:val="004413A0"/>
    <w:rsid w:val="00443792"/>
    <w:rsid w:val="00444A6F"/>
    <w:rsid w:val="00447219"/>
    <w:rsid w:val="004544D6"/>
    <w:rsid w:val="00460FD1"/>
    <w:rsid w:val="00470E4F"/>
    <w:rsid w:val="004736F4"/>
    <w:rsid w:val="004752EB"/>
    <w:rsid w:val="00475FA4"/>
    <w:rsid w:val="00491320"/>
    <w:rsid w:val="00494CAE"/>
    <w:rsid w:val="004D55F3"/>
    <w:rsid w:val="004E7BE8"/>
    <w:rsid w:val="004F35A5"/>
    <w:rsid w:val="004F50B2"/>
    <w:rsid w:val="00504759"/>
    <w:rsid w:val="0050754C"/>
    <w:rsid w:val="00513D35"/>
    <w:rsid w:val="0051631C"/>
    <w:rsid w:val="0053133E"/>
    <w:rsid w:val="00533073"/>
    <w:rsid w:val="005417F6"/>
    <w:rsid w:val="00555E8E"/>
    <w:rsid w:val="00560B9A"/>
    <w:rsid w:val="00574DA6"/>
    <w:rsid w:val="00582F88"/>
    <w:rsid w:val="0058474C"/>
    <w:rsid w:val="005C7018"/>
    <w:rsid w:val="005E1E2C"/>
    <w:rsid w:val="005E42FE"/>
    <w:rsid w:val="005F1495"/>
    <w:rsid w:val="005F4D3D"/>
    <w:rsid w:val="006069DC"/>
    <w:rsid w:val="00632074"/>
    <w:rsid w:val="00634C6E"/>
    <w:rsid w:val="00637ED4"/>
    <w:rsid w:val="00651010"/>
    <w:rsid w:val="00680FD9"/>
    <w:rsid w:val="00684704"/>
    <w:rsid w:val="00686B66"/>
    <w:rsid w:val="0069624E"/>
    <w:rsid w:val="00696F34"/>
    <w:rsid w:val="00697FBF"/>
    <w:rsid w:val="006A77FD"/>
    <w:rsid w:val="006B0D68"/>
    <w:rsid w:val="006B27C5"/>
    <w:rsid w:val="006C0048"/>
    <w:rsid w:val="006F29F3"/>
    <w:rsid w:val="006F6083"/>
    <w:rsid w:val="00701347"/>
    <w:rsid w:val="007146BF"/>
    <w:rsid w:val="00723326"/>
    <w:rsid w:val="0073106B"/>
    <w:rsid w:val="00734DC6"/>
    <w:rsid w:val="007361F1"/>
    <w:rsid w:val="00786DB8"/>
    <w:rsid w:val="007B1176"/>
    <w:rsid w:val="007D3D68"/>
    <w:rsid w:val="007D677E"/>
    <w:rsid w:val="007E411E"/>
    <w:rsid w:val="007E7952"/>
    <w:rsid w:val="007F273A"/>
    <w:rsid w:val="00802D95"/>
    <w:rsid w:val="0080391E"/>
    <w:rsid w:val="008212A3"/>
    <w:rsid w:val="008304F2"/>
    <w:rsid w:val="00861C1E"/>
    <w:rsid w:val="008654AE"/>
    <w:rsid w:val="008728FC"/>
    <w:rsid w:val="00877A9A"/>
    <w:rsid w:val="008903FD"/>
    <w:rsid w:val="008C2083"/>
    <w:rsid w:val="008C6D53"/>
    <w:rsid w:val="008D6AC9"/>
    <w:rsid w:val="008E4804"/>
    <w:rsid w:val="00901D6E"/>
    <w:rsid w:val="00903FC4"/>
    <w:rsid w:val="0090631E"/>
    <w:rsid w:val="00907AEE"/>
    <w:rsid w:val="009112D2"/>
    <w:rsid w:val="009132F2"/>
    <w:rsid w:val="009205ED"/>
    <w:rsid w:val="00932497"/>
    <w:rsid w:val="00936424"/>
    <w:rsid w:val="00945480"/>
    <w:rsid w:val="0095245E"/>
    <w:rsid w:val="00990C03"/>
    <w:rsid w:val="009A0E14"/>
    <w:rsid w:val="009A13B2"/>
    <w:rsid w:val="009B0241"/>
    <w:rsid w:val="009B2D9A"/>
    <w:rsid w:val="009B38BF"/>
    <w:rsid w:val="009B623C"/>
    <w:rsid w:val="009C3633"/>
    <w:rsid w:val="009C6030"/>
    <w:rsid w:val="009D2D19"/>
    <w:rsid w:val="009F102E"/>
    <w:rsid w:val="009F1635"/>
    <w:rsid w:val="00A050E7"/>
    <w:rsid w:val="00A201F2"/>
    <w:rsid w:val="00A2733E"/>
    <w:rsid w:val="00A4118B"/>
    <w:rsid w:val="00A413E2"/>
    <w:rsid w:val="00A50612"/>
    <w:rsid w:val="00A5641C"/>
    <w:rsid w:val="00A645A6"/>
    <w:rsid w:val="00A84A55"/>
    <w:rsid w:val="00A95275"/>
    <w:rsid w:val="00A97E34"/>
    <w:rsid w:val="00AA2D8D"/>
    <w:rsid w:val="00AC2F21"/>
    <w:rsid w:val="00AD2371"/>
    <w:rsid w:val="00AE402F"/>
    <w:rsid w:val="00AE46E4"/>
    <w:rsid w:val="00AF51E5"/>
    <w:rsid w:val="00B87DF6"/>
    <w:rsid w:val="00BB3CEE"/>
    <w:rsid w:val="00BC2E8A"/>
    <w:rsid w:val="00BC39C5"/>
    <w:rsid w:val="00BC5735"/>
    <w:rsid w:val="00BC7105"/>
    <w:rsid w:val="00BE1257"/>
    <w:rsid w:val="00BF4F42"/>
    <w:rsid w:val="00C003D8"/>
    <w:rsid w:val="00C130CB"/>
    <w:rsid w:val="00C25B65"/>
    <w:rsid w:val="00C32366"/>
    <w:rsid w:val="00C43DFE"/>
    <w:rsid w:val="00C44E0F"/>
    <w:rsid w:val="00C46831"/>
    <w:rsid w:val="00C52C26"/>
    <w:rsid w:val="00C57582"/>
    <w:rsid w:val="00C67475"/>
    <w:rsid w:val="00C742D5"/>
    <w:rsid w:val="00C74A7F"/>
    <w:rsid w:val="00C762CC"/>
    <w:rsid w:val="00C852E0"/>
    <w:rsid w:val="00CA577F"/>
    <w:rsid w:val="00CA5B08"/>
    <w:rsid w:val="00CB44C9"/>
    <w:rsid w:val="00CB6016"/>
    <w:rsid w:val="00CD5CA9"/>
    <w:rsid w:val="00CF7010"/>
    <w:rsid w:val="00D14F20"/>
    <w:rsid w:val="00D150C2"/>
    <w:rsid w:val="00D202E3"/>
    <w:rsid w:val="00D428A8"/>
    <w:rsid w:val="00D55826"/>
    <w:rsid w:val="00D61ACD"/>
    <w:rsid w:val="00D87CF6"/>
    <w:rsid w:val="00D87EA5"/>
    <w:rsid w:val="00D92429"/>
    <w:rsid w:val="00DB4A3B"/>
    <w:rsid w:val="00DC17CF"/>
    <w:rsid w:val="00DC1B68"/>
    <w:rsid w:val="00DC3F36"/>
    <w:rsid w:val="00DC703B"/>
    <w:rsid w:val="00DD6B88"/>
    <w:rsid w:val="00DE70B6"/>
    <w:rsid w:val="00DF1519"/>
    <w:rsid w:val="00DF1EE3"/>
    <w:rsid w:val="00E0552E"/>
    <w:rsid w:val="00E14CE6"/>
    <w:rsid w:val="00E40BD2"/>
    <w:rsid w:val="00E434A4"/>
    <w:rsid w:val="00E46FCF"/>
    <w:rsid w:val="00E501C8"/>
    <w:rsid w:val="00E713C6"/>
    <w:rsid w:val="00E730ED"/>
    <w:rsid w:val="00EA4657"/>
    <w:rsid w:val="00EB09E7"/>
    <w:rsid w:val="00EB184B"/>
    <w:rsid w:val="00EC312E"/>
    <w:rsid w:val="00EC5BCA"/>
    <w:rsid w:val="00F00524"/>
    <w:rsid w:val="00F20B23"/>
    <w:rsid w:val="00F21806"/>
    <w:rsid w:val="00F323E6"/>
    <w:rsid w:val="00F415DA"/>
    <w:rsid w:val="00F651A0"/>
    <w:rsid w:val="00F67B89"/>
    <w:rsid w:val="00F80E9E"/>
    <w:rsid w:val="00F8712C"/>
    <w:rsid w:val="00F903AD"/>
    <w:rsid w:val="00F93B3E"/>
    <w:rsid w:val="00F94E7D"/>
    <w:rsid w:val="00FA13B6"/>
    <w:rsid w:val="00FA4D26"/>
    <w:rsid w:val="00FC1F6D"/>
    <w:rsid w:val="00FC577B"/>
    <w:rsid w:val="00FC60BB"/>
    <w:rsid w:val="00FD0FD1"/>
    <w:rsid w:val="00FD3DC3"/>
    <w:rsid w:val="00FD6F2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9A52F"/>
  <w15:chartTrackingRefBased/>
  <w15:docId w15:val="{40AC855A-4EF4-45CF-B672-2B7986BF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72DF"/>
    <w:pPr>
      <w:jc w:val="both"/>
    </w:pPr>
    <w:rPr>
      <w:rFonts w:ascii="Comic Sans MS" w:hAnsi="Comic Sans MS"/>
    </w:rPr>
  </w:style>
  <w:style w:type="paragraph" w:styleId="Titre1">
    <w:name w:val="heading 1"/>
    <w:basedOn w:val="Normal"/>
    <w:next w:val="Normal"/>
    <w:link w:val="Titre1Car"/>
    <w:uiPriority w:val="9"/>
    <w:qFormat/>
    <w:rsid w:val="009F1635"/>
    <w:pPr>
      <w:keepNext/>
      <w:keepLines/>
      <w:spacing w:before="240" w:after="0"/>
      <w:jc w:val="left"/>
      <w:outlineLvl w:val="0"/>
    </w:pPr>
    <w:rPr>
      <w:rFonts w:eastAsiaTheme="majorEastAsia" w:cstheme="majorBidi"/>
      <w:b/>
      <w:sz w:val="36"/>
      <w:szCs w:val="36"/>
    </w:rPr>
  </w:style>
  <w:style w:type="paragraph" w:styleId="Titre2">
    <w:name w:val="heading 2"/>
    <w:basedOn w:val="Normal"/>
    <w:next w:val="Normal"/>
    <w:link w:val="Titre2Car"/>
    <w:uiPriority w:val="9"/>
    <w:unhideWhenUsed/>
    <w:qFormat/>
    <w:rsid w:val="009F1635"/>
    <w:pPr>
      <w:keepNext/>
      <w:keepLines/>
      <w:spacing w:before="40" w:after="0"/>
      <w:jc w:val="left"/>
      <w:outlineLvl w:val="1"/>
    </w:pPr>
    <w:rPr>
      <w:rFonts w:eastAsiaTheme="majorEastAsia" w:cstheme="majorBidi"/>
      <w:b/>
      <w:sz w:val="32"/>
      <w:szCs w:val="32"/>
    </w:rPr>
  </w:style>
  <w:style w:type="paragraph" w:styleId="Titre3">
    <w:name w:val="heading 3"/>
    <w:basedOn w:val="Normal"/>
    <w:next w:val="Normal"/>
    <w:link w:val="Titre3Car"/>
    <w:uiPriority w:val="9"/>
    <w:unhideWhenUsed/>
    <w:qFormat/>
    <w:rsid w:val="00022B77"/>
    <w:pPr>
      <w:keepNext/>
      <w:keepLines/>
      <w:spacing w:before="40" w:after="0"/>
      <w:outlineLvl w:val="2"/>
    </w:pPr>
    <w:rPr>
      <w:rFonts w:eastAsiaTheme="majorEastAsia" w:cstheme="majorBidi"/>
      <w:b/>
      <w:i/>
      <w:color w:val="1F3763" w:themeColor="accent1" w:themeShade="7F"/>
      <w:sz w:val="28"/>
      <w:szCs w:val="28"/>
    </w:rPr>
  </w:style>
  <w:style w:type="paragraph" w:styleId="Titre4">
    <w:name w:val="heading 4"/>
    <w:basedOn w:val="Normal"/>
    <w:next w:val="Normal"/>
    <w:link w:val="Titre4Car"/>
    <w:uiPriority w:val="9"/>
    <w:unhideWhenUsed/>
    <w:qFormat/>
    <w:rsid w:val="009F1635"/>
    <w:pPr>
      <w:keepNext/>
      <w:keepLines/>
      <w:spacing w:before="40" w:after="0"/>
      <w:outlineLvl w:val="3"/>
    </w:pPr>
    <w:rPr>
      <w:rFonts w:eastAsiaTheme="majorEastAsia" w:cstheme="majorBidi"/>
      <w:b/>
      <w:i/>
      <w:iCs/>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D95"/>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D95"/>
    <w:rPr>
      <w:rFonts w:ascii="Comic Sans MS" w:eastAsiaTheme="majorEastAsia" w:hAnsi="Comic Sans MS" w:cstheme="majorBidi"/>
      <w:spacing w:val="-10"/>
      <w:kern w:val="28"/>
      <w:sz w:val="56"/>
      <w:szCs w:val="56"/>
    </w:rPr>
  </w:style>
  <w:style w:type="character" w:customStyle="1" w:styleId="Titre1Car">
    <w:name w:val="Titre 1 Car"/>
    <w:basedOn w:val="Policepardfaut"/>
    <w:link w:val="Titre1"/>
    <w:uiPriority w:val="9"/>
    <w:rsid w:val="009F1635"/>
    <w:rPr>
      <w:rFonts w:ascii="Comic Sans MS" w:eastAsiaTheme="majorEastAsia" w:hAnsi="Comic Sans MS" w:cstheme="majorBidi"/>
      <w:b/>
      <w:sz w:val="36"/>
      <w:szCs w:val="36"/>
    </w:rPr>
  </w:style>
  <w:style w:type="character" w:customStyle="1" w:styleId="Titre2Car">
    <w:name w:val="Titre 2 Car"/>
    <w:basedOn w:val="Policepardfaut"/>
    <w:link w:val="Titre2"/>
    <w:uiPriority w:val="9"/>
    <w:rsid w:val="009F1635"/>
    <w:rPr>
      <w:rFonts w:ascii="Comic Sans MS" w:eastAsiaTheme="majorEastAsia" w:hAnsi="Comic Sans MS" w:cstheme="majorBidi"/>
      <w:b/>
      <w:sz w:val="32"/>
      <w:szCs w:val="32"/>
    </w:rPr>
  </w:style>
  <w:style w:type="character" w:styleId="Accentuationlgre">
    <w:name w:val="Subtle Emphasis"/>
    <w:aliases w:val="Console"/>
    <w:basedOn w:val="Policepardfaut"/>
    <w:uiPriority w:val="19"/>
    <w:qFormat/>
    <w:rsid w:val="00802D95"/>
    <w:rPr>
      <w:rFonts w:ascii="Consolas" w:hAnsi="Consolas"/>
      <w:i w:val="0"/>
      <w:iCs/>
      <w:color w:val="auto"/>
      <w:sz w:val="20"/>
    </w:rPr>
  </w:style>
  <w:style w:type="paragraph" w:styleId="En-tte">
    <w:name w:val="header"/>
    <w:basedOn w:val="Normal"/>
    <w:link w:val="En-tteCar"/>
    <w:uiPriority w:val="99"/>
    <w:unhideWhenUsed/>
    <w:rsid w:val="00A2733E"/>
    <w:pPr>
      <w:tabs>
        <w:tab w:val="center" w:pos="4536"/>
        <w:tab w:val="right" w:pos="9072"/>
      </w:tabs>
      <w:spacing w:after="0" w:line="240" w:lineRule="auto"/>
    </w:pPr>
  </w:style>
  <w:style w:type="character" w:customStyle="1" w:styleId="En-tteCar">
    <w:name w:val="En-tête Car"/>
    <w:basedOn w:val="Policepardfaut"/>
    <w:link w:val="En-tte"/>
    <w:uiPriority w:val="99"/>
    <w:rsid w:val="00A2733E"/>
    <w:rPr>
      <w:rFonts w:ascii="Comic Sans MS" w:hAnsi="Comic Sans MS"/>
    </w:rPr>
  </w:style>
  <w:style w:type="paragraph" w:styleId="Pieddepage">
    <w:name w:val="footer"/>
    <w:basedOn w:val="Normal"/>
    <w:link w:val="PieddepageCar"/>
    <w:uiPriority w:val="99"/>
    <w:unhideWhenUsed/>
    <w:rsid w:val="00A2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33E"/>
    <w:rPr>
      <w:rFonts w:ascii="Comic Sans MS" w:hAnsi="Comic Sans MS"/>
    </w:rPr>
  </w:style>
  <w:style w:type="character" w:styleId="Textedelespacerserv">
    <w:name w:val="Placeholder Text"/>
    <w:basedOn w:val="Policepardfaut"/>
    <w:uiPriority w:val="99"/>
    <w:semiHidden/>
    <w:rsid w:val="00A2733E"/>
    <w:rPr>
      <w:color w:val="808080"/>
    </w:rPr>
  </w:style>
  <w:style w:type="paragraph" w:styleId="En-ttedetabledesmatires">
    <w:name w:val="TOC Heading"/>
    <w:basedOn w:val="Titre1"/>
    <w:next w:val="Normal"/>
    <w:uiPriority w:val="39"/>
    <w:unhideWhenUsed/>
    <w:qFormat/>
    <w:rsid w:val="006C0048"/>
    <w:pPr>
      <w:outlineLvl w:val="9"/>
    </w:pPr>
    <w:rPr>
      <w:rFonts w:asciiTheme="majorHAnsi" w:hAnsiTheme="majorHAnsi"/>
      <w:b w:val="0"/>
      <w:color w:val="2F5496" w:themeColor="accent1" w:themeShade="BF"/>
    </w:rPr>
  </w:style>
  <w:style w:type="paragraph" w:styleId="TM1">
    <w:name w:val="toc 1"/>
    <w:basedOn w:val="Normal"/>
    <w:next w:val="Normal"/>
    <w:autoRedefine/>
    <w:uiPriority w:val="39"/>
    <w:unhideWhenUsed/>
    <w:rsid w:val="006C0048"/>
    <w:pPr>
      <w:spacing w:after="100"/>
    </w:pPr>
  </w:style>
  <w:style w:type="paragraph" w:styleId="TM2">
    <w:name w:val="toc 2"/>
    <w:basedOn w:val="Normal"/>
    <w:next w:val="Normal"/>
    <w:autoRedefine/>
    <w:uiPriority w:val="39"/>
    <w:unhideWhenUsed/>
    <w:rsid w:val="006C0048"/>
    <w:pPr>
      <w:spacing w:after="100"/>
      <w:ind w:left="220"/>
    </w:pPr>
  </w:style>
  <w:style w:type="character" w:styleId="Lienhypertexte">
    <w:name w:val="Hyperlink"/>
    <w:basedOn w:val="Policepardfaut"/>
    <w:uiPriority w:val="99"/>
    <w:unhideWhenUsed/>
    <w:rsid w:val="006C0048"/>
    <w:rPr>
      <w:color w:val="0563C1" w:themeColor="hyperlink"/>
      <w:u w:val="single"/>
    </w:rPr>
  </w:style>
  <w:style w:type="character" w:customStyle="1" w:styleId="Titre3Car">
    <w:name w:val="Titre 3 Car"/>
    <w:basedOn w:val="Policepardfaut"/>
    <w:link w:val="Titre3"/>
    <w:uiPriority w:val="9"/>
    <w:rsid w:val="00022B77"/>
    <w:rPr>
      <w:rFonts w:ascii="Comic Sans MS" w:eastAsiaTheme="majorEastAsia" w:hAnsi="Comic Sans MS" w:cstheme="majorBidi"/>
      <w:b/>
      <w:i/>
      <w:color w:val="1F3763" w:themeColor="accent1" w:themeShade="7F"/>
      <w:sz w:val="28"/>
      <w:szCs w:val="28"/>
    </w:rPr>
  </w:style>
  <w:style w:type="character" w:customStyle="1" w:styleId="Titre4Car">
    <w:name w:val="Titre 4 Car"/>
    <w:basedOn w:val="Policepardfaut"/>
    <w:link w:val="Titre4"/>
    <w:uiPriority w:val="9"/>
    <w:rsid w:val="009F1635"/>
    <w:rPr>
      <w:rFonts w:ascii="Comic Sans MS" w:eastAsiaTheme="majorEastAsia" w:hAnsi="Comic Sans MS" w:cstheme="majorBidi"/>
      <w:b/>
      <w:i/>
      <w:iCs/>
      <w:color w:val="2F5496" w:themeColor="accent1" w:themeShade="BF"/>
      <w:sz w:val="24"/>
      <w:szCs w:val="24"/>
    </w:rPr>
  </w:style>
  <w:style w:type="paragraph" w:styleId="TM3">
    <w:name w:val="toc 3"/>
    <w:basedOn w:val="Normal"/>
    <w:next w:val="Normal"/>
    <w:autoRedefine/>
    <w:uiPriority w:val="39"/>
    <w:unhideWhenUsed/>
    <w:rsid w:val="00DC1B68"/>
    <w:pPr>
      <w:spacing w:after="100"/>
      <w:ind w:left="440"/>
    </w:pPr>
  </w:style>
  <w:style w:type="paragraph" w:customStyle="1" w:styleId="Default">
    <w:name w:val="Default"/>
    <w:rsid w:val="0033660E"/>
    <w:pPr>
      <w:autoSpaceDE w:val="0"/>
      <w:autoSpaceDN w:val="0"/>
      <w:adjustRightInd w:val="0"/>
      <w:spacing w:after="0" w:line="240" w:lineRule="auto"/>
    </w:pPr>
    <w:rPr>
      <w:rFonts w:ascii="Comic Sans MS" w:hAnsi="Comic Sans MS" w:cs="Comic Sans MS"/>
      <w:color w:val="000000"/>
      <w:sz w:val="24"/>
      <w:szCs w:val="24"/>
    </w:rPr>
  </w:style>
  <w:style w:type="paragraph" w:styleId="Paragraphedeliste">
    <w:name w:val="List Paragraph"/>
    <w:basedOn w:val="Normal"/>
    <w:uiPriority w:val="34"/>
    <w:qFormat/>
    <w:rsid w:val="00C46831"/>
    <w:pPr>
      <w:ind w:left="720"/>
      <w:contextualSpacing/>
    </w:pPr>
  </w:style>
  <w:style w:type="table" w:styleId="Grilledutableau">
    <w:name w:val="Table Grid"/>
    <w:basedOn w:val="TableauNormal"/>
    <w:uiPriority w:val="39"/>
    <w:rsid w:val="00C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A413E2"/>
    <w:pPr>
      <w:spacing w:after="100"/>
      <w:ind w:left="660"/>
      <w:jc w:val="left"/>
    </w:pPr>
    <w:rPr>
      <w:rFonts w:asciiTheme="minorHAnsi" w:hAnsiTheme="minorHAnsi"/>
    </w:rPr>
  </w:style>
  <w:style w:type="paragraph" w:styleId="TM5">
    <w:name w:val="toc 5"/>
    <w:basedOn w:val="Normal"/>
    <w:next w:val="Normal"/>
    <w:autoRedefine/>
    <w:uiPriority w:val="39"/>
    <w:unhideWhenUsed/>
    <w:rsid w:val="00A413E2"/>
    <w:pPr>
      <w:spacing w:after="100"/>
      <w:ind w:left="880"/>
      <w:jc w:val="left"/>
    </w:pPr>
    <w:rPr>
      <w:rFonts w:asciiTheme="minorHAnsi" w:hAnsiTheme="minorHAnsi"/>
    </w:rPr>
  </w:style>
  <w:style w:type="paragraph" w:styleId="TM6">
    <w:name w:val="toc 6"/>
    <w:basedOn w:val="Normal"/>
    <w:next w:val="Normal"/>
    <w:autoRedefine/>
    <w:uiPriority w:val="39"/>
    <w:unhideWhenUsed/>
    <w:rsid w:val="00A413E2"/>
    <w:pPr>
      <w:spacing w:after="100"/>
      <w:ind w:left="1100"/>
      <w:jc w:val="left"/>
    </w:pPr>
    <w:rPr>
      <w:rFonts w:asciiTheme="minorHAnsi" w:hAnsiTheme="minorHAnsi"/>
    </w:rPr>
  </w:style>
  <w:style w:type="paragraph" w:styleId="TM7">
    <w:name w:val="toc 7"/>
    <w:basedOn w:val="Normal"/>
    <w:next w:val="Normal"/>
    <w:autoRedefine/>
    <w:uiPriority w:val="39"/>
    <w:unhideWhenUsed/>
    <w:rsid w:val="00A413E2"/>
    <w:pPr>
      <w:spacing w:after="100"/>
      <w:ind w:left="1320"/>
      <w:jc w:val="left"/>
    </w:pPr>
    <w:rPr>
      <w:rFonts w:asciiTheme="minorHAnsi" w:hAnsiTheme="minorHAnsi"/>
    </w:rPr>
  </w:style>
  <w:style w:type="paragraph" w:styleId="TM8">
    <w:name w:val="toc 8"/>
    <w:basedOn w:val="Normal"/>
    <w:next w:val="Normal"/>
    <w:autoRedefine/>
    <w:uiPriority w:val="39"/>
    <w:unhideWhenUsed/>
    <w:rsid w:val="00A413E2"/>
    <w:pPr>
      <w:spacing w:after="100"/>
      <w:ind w:left="1540"/>
      <w:jc w:val="left"/>
    </w:pPr>
    <w:rPr>
      <w:rFonts w:asciiTheme="minorHAnsi" w:hAnsiTheme="minorHAnsi"/>
    </w:rPr>
  </w:style>
  <w:style w:type="paragraph" w:styleId="TM9">
    <w:name w:val="toc 9"/>
    <w:basedOn w:val="Normal"/>
    <w:next w:val="Normal"/>
    <w:autoRedefine/>
    <w:uiPriority w:val="39"/>
    <w:unhideWhenUsed/>
    <w:rsid w:val="00A413E2"/>
    <w:pPr>
      <w:spacing w:after="100"/>
      <w:ind w:left="1760"/>
      <w:jc w:val="left"/>
    </w:pPr>
    <w:rPr>
      <w:rFonts w:asciiTheme="minorHAnsi" w:hAnsiTheme="minorHAnsi"/>
    </w:rPr>
  </w:style>
  <w:style w:type="character" w:styleId="Mentionnonrsolue">
    <w:name w:val="Unresolved Mention"/>
    <w:basedOn w:val="Policepardfaut"/>
    <w:uiPriority w:val="99"/>
    <w:semiHidden/>
    <w:unhideWhenUsed/>
    <w:rsid w:val="00A41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7868">
      <w:bodyDiv w:val="1"/>
      <w:marLeft w:val="0"/>
      <w:marRight w:val="0"/>
      <w:marTop w:val="0"/>
      <w:marBottom w:val="0"/>
      <w:divBdr>
        <w:top w:val="none" w:sz="0" w:space="0" w:color="auto"/>
        <w:left w:val="none" w:sz="0" w:space="0" w:color="auto"/>
        <w:bottom w:val="none" w:sz="0" w:space="0" w:color="auto"/>
        <w:right w:val="none" w:sz="0" w:space="0" w:color="auto"/>
      </w:divBdr>
    </w:div>
    <w:div w:id="175195983">
      <w:bodyDiv w:val="1"/>
      <w:marLeft w:val="0"/>
      <w:marRight w:val="0"/>
      <w:marTop w:val="0"/>
      <w:marBottom w:val="0"/>
      <w:divBdr>
        <w:top w:val="none" w:sz="0" w:space="0" w:color="auto"/>
        <w:left w:val="none" w:sz="0" w:space="0" w:color="auto"/>
        <w:bottom w:val="none" w:sz="0" w:space="0" w:color="auto"/>
        <w:right w:val="none" w:sz="0" w:space="0" w:color="auto"/>
      </w:divBdr>
    </w:div>
    <w:div w:id="260918983">
      <w:bodyDiv w:val="1"/>
      <w:marLeft w:val="0"/>
      <w:marRight w:val="0"/>
      <w:marTop w:val="0"/>
      <w:marBottom w:val="0"/>
      <w:divBdr>
        <w:top w:val="none" w:sz="0" w:space="0" w:color="auto"/>
        <w:left w:val="none" w:sz="0" w:space="0" w:color="auto"/>
        <w:bottom w:val="none" w:sz="0" w:space="0" w:color="auto"/>
        <w:right w:val="none" w:sz="0" w:space="0" w:color="auto"/>
      </w:divBdr>
    </w:div>
    <w:div w:id="278606686">
      <w:bodyDiv w:val="1"/>
      <w:marLeft w:val="0"/>
      <w:marRight w:val="0"/>
      <w:marTop w:val="0"/>
      <w:marBottom w:val="0"/>
      <w:divBdr>
        <w:top w:val="none" w:sz="0" w:space="0" w:color="auto"/>
        <w:left w:val="none" w:sz="0" w:space="0" w:color="auto"/>
        <w:bottom w:val="none" w:sz="0" w:space="0" w:color="auto"/>
        <w:right w:val="none" w:sz="0" w:space="0" w:color="auto"/>
      </w:divBdr>
    </w:div>
    <w:div w:id="285045409">
      <w:bodyDiv w:val="1"/>
      <w:marLeft w:val="0"/>
      <w:marRight w:val="0"/>
      <w:marTop w:val="0"/>
      <w:marBottom w:val="0"/>
      <w:divBdr>
        <w:top w:val="none" w:sz="0" w:space="0" w:color="auto"/>
        <w:left w:val="none" w:sz="0" w:space="0" w:color="auto"/>
        <w:bottom w:val="none" w:sz="0" w:space="0" w:color="auto"/>
        <w:right w:val="none" w:sz="0" w:space="0" w:color="auto"/>
      </w:divBdr>
    </w:div>
    <w:div w:id="472529494">
      <w:bodyDiv w:val="1"/>
      <w:marLeft w:val="0"/>
      <w:marRight w:val="0"/>
      <w:marTop w:val="0"/>
      <w:marBottom w:val="0"/>
      <w:divBdr>
        <w:top w:val="none" w:sz="0" w:space="0" w:color="auto"/>
        <w:left w:val="none" w:sz="0" w:space="0" w:color="auto"/>
        <w:bottom w:val="none" w:sz="0" w:space="0" w:color="auto"/>
        <w:right w:val="none" w:sz="0" w:space="0" w:color="auto"/>
      </w:divBdr>
    </w:div>
    <w:div w:id="751508127">
      <w:bodyDiv w:val="1"/>
      <w:marLeft w:val="0"/>
      <w:marRight w:val="0"/>
      <w:marTop w:val="0"/>
      <w:marBottom w:val="0"/>
      <w:divBdr>
        <w:top w:val="none" w:sz="0" w:space="0" w:color="auto"/>
        <w:left w:val="none" w:sz="0" w:space="0" w:color="auto"/>
        <w:bottom w:val="none" w:sz="0" w:space="0" w:color="auto"/>
        <w:right w:val="none" w:sz="0" w:space="0" w:color="auto"/>
      </w:divBdr>
    </w:div>
    <w:div w:id="821967442">
      <w:bodyDiv w:val="1"/>
      <w:marLeft w:val="0"/>
      <w:marRight w:val="0"/>
      <w:marTop w:val="0"/>
      <w:marBottom w:val="0"/>
      <w:divBdr>
        <w:top w:val="none" w:sz="0" w:space="0" w:color="auto"/>
        <w:left w:val="none" w:sz="0" w:space="0" w:color="auto"/>
        <w:bottom w:val="none" w:sz="0" w:space="0" w:color="auto"/>
        <w:right w:val="none" w:sz="0" w:space="0" w:color="auto"/>
      </w:divBdr>
    </w:div>
    <w:div w:id="839734522">
      <w:bodyDiv w:val="1"/>
      <w:marLeft w:val="0"/>
      <w:marRight w:val="0"/>
      <w:marTop w:val="0"/>
      <w:marBottom w:val="0"/>
      <w:divBdr>
        <w:top w:val="none" w:sz="0" w:space="0" w:color="auto"/>
        <w:left w:val="none" w:sz="0" w:space="0" w:color="auto"/>
        <w:bottom w:val="none" w:sz="0" w:space="0" w:color="auto"/>
        <w:right w:val="none" w:sz="0" w:space="0" w:color="auto"/>
      </w:divBdr>
    </w:div>
    <w:div w:id="1166942996">
      <w:bodyDiv w:val="1"/>
      <w:marLeft w:val="0"/>
      <w:marRight w:val="0"/>
      <w:marTop w:val="0"/>
      <w:marBottom w:val="0"/>
      <w:divBdr>
        <w:top w:val="none" w:sz="0" w:space="0" w:color="auto"/>
        <w:left w:val="none" w:sz="0" w:space="0" w:color="auto"/>
        <w:bottom w:val="none" w:sz="0" w:space="0" w:color="auto"/>
        <w:right w:val="none" w:sz="0" w:space="0" w:color="auto"/>
      </w:divBdr>
    </w:div>
    <w:div w:id="1341011318">
      <w:bodyDiv w:val="1"/>
      <w:marLeft w:val="0"/>
      <w:marRight w:val="0"/>
      <w:marTop w:val="0"/>
      <w:marBottom w:val="0"/>
      <w:divBdr>
        <w:top w:val="none" w:sz="0" w:space="0" w:color="auto"/>
        <w:left w:val="none" w:sz="0" w:space="0" w:color="auto"/>
        <w:bottom w:val="none" w:sz="0" w:space="0" w:color="auto"/>
        <w:right w:val="none" w:sz="0" w:space="0" w:color="auto"/>
      </w:divBdr>
    </w:div>
    <w:div w:id="1612544763">
      <w:bodyDiv w:val="1"/>
      <w:marLeft w:val="0"/>
      <w:marRight w:val="0"/>
      <w:marTop w:val="0"/>
      <w:marBottom w:val="0"/>
      <w:divBdr>
        <w:top w:val="none" w:sz="0" w:space="0" w:color="auto"/>
        <w:left w:val="none" w:sz="0" w:space="0" w:color="auto"/>
        <w:bottom w:val="none" w:sz="0" w:space="0" w:color="auto"/>
        <w:right w:val="none" w:sz="0" w:space="0" w:color="auto"/>
      </w:divBdr>
    </w:div>
    <w:div w:id="1709138635">
      <w:bodyDiv w:val="1"/>
      <w:marLeft w:val="0"/>
      <w:marRight w:val="0"/>
      <w:marTop w:val="0"/>
      <w:marBottom w:val="0"/>
      <w:divBdr>
        <w:top w:val="none" w:sz="0" w:space="0" w:color="auto"/>
        <w:left w:val="none" w:sz="0" w:space="0" w:color="auto"/>
        <w:bottom w:val="none" w:sz="0" w:space="0" w:color="auto"/>
        <w:right w:val="none" w:sz="0" w:space="0" w:color="auto"/>
      </w:divBdr>
    </w:div>
    <w:div w:id="1746953479">
      <w:bodyDiv w:val="1"/>
      <w:marLeft w:val="0"/>
      <w:marRight w:val="0"/>
      <w:marTop w:val="0"/>
      <w:marBottom w:val="0"/>
      <w:divBdr>
        <w:top w:val="none" w:sz="0" w:space="0" w:color="auto"/>
        <w:left w:val="none" w:sz="0" w:space="0" w:color="auto"/>
        <w:bottom w:val="none" w:sz="0" w:space="0" w:color="auto"/>
        <w:right w:val="none" w:sz="0" w:space="0" w:color="auto"/>
      </w:divBdr>
    </w:div>
    <w:div w:id="1984918369">
      <w:bodyDiv w:val="1"/>
      <w:marLeft w:val="0"/>
      <w:marRight w:val="0"/>
      <w:marTop w:val="0"/>
      <w:marBottom w:val="0"/>
      <w:divBdr>
        <w:top w:val="none" w:sz="0" w:space="0" w:color="auto"/>
        <w:left w:val="none" w:sz="0" w:space="0" w:color="auto"/>
        <w:bottom w:val="none" w:sz="0" w:space="0" w:color="auto"/>
        <w:right w:val="none" w:sz="0" w:space="0" w:color="auto"/>
      </w:divBdr>
    </w:div>
    <w:div w:id="2001499114">
      <w:bodyDiv w:val="1"/>
      <w:marLeft w:val="0"/>
      <w:marRight w:val="0"/>
      <w:marTop w:val="0"/>
      <w:marBottom w:val="0"/>
      <w:divBdr>
        <w:top w:val="none" w:sz="0" w:space="0" w:color="auto"/>
        <w:left w:val="none" w:sz="0" w:space="0" w:color="auto"/>
        <w:bottom w:val="none" w:sz="0" w:space="0" w:color="auto"/>
        <w:right w:val="none" w:sz="0" w:space="0" w:color="auto"/>
      </w:divBdr>
    </w:div>
    <w:div w:id="2009020755">
      <w:bodyDiv w:val="1"/>
      <w:marLeft w:val="0"/>
      <w:marRight w:val="0"/>
      <w:marTop w:val="0"/>
      <w:marBottom w:val="0"/>
      <w:divBdr>
        <w:top w:val="none" w:sz="0" w:space="0" w:color="auto"/>
        <w:left w:val="none" w:sz="0" w:space="0" w:color="auto"/>
        <w:bottom w:val="none" w:sz="0" w:space="0" w:color="auto"/>
        <w:right w:val="none" w:sz="0" w:space="0" w:color="auto"/>
      </w:divBdr>
    </w:div>
    <w:div w:id="2072535476">
      <w:bodyDiv w:val="1"/>
      <w:marLeft w:val="0"/>
      <w:marRight w:val="0"/>
      <w:marTop w:val="0"/>
      <w:marBottom w:val="0"/>
      <w:divBdr>
        <w:top w:val="none" w:sz="0" w:space="0" w:color="auto"/>
        <w:left w:val="none" w:sz="0" w:space="0" w:color="auto"/>
        <w:bottom w:val="none" w:sz="0" w:space="0" w:color="auto"/>
        <w:right w:val="none" w:sz="0" w:space="0" w:color="auto"/>
      </w:divBdr>
    </w:div>
    <w:div w:id="213898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s://commons.wikimedia.org/wiki/File:Itin%C3%A9raire_d%27un_paiement_avec_E-transactions.pdf?uselang=f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jpeg"/><Relationship Id="rId7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Emmanuel\Documents\Mod&#232;les%20Office%20personnalis&#233;s\Publ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05DE7056604CA6B157991EC4464B66"/>
        <w:category>
          <w:name w:val="Général"/>
          <w:gallery w:val="placeholder"/>
        </w:category>
        <w:types>
          <w:type w:val="bbPlcHdr"/>
        </w:types>
        <w:behaviors>
          <w:behavior w:val="content"/>
        </w:behaviors>
        <w:guid w:val="{4985AA29-30A5-492E-9061-34FD5A6199B0}"/>
      </w:docPartPr>
      <w:docPartBody>
        <w:p w:rsidR="000C6E91" w:rsidRDefault="002B6521">
          <w:pPr>
            <w:pStyle w:val="BB05DE7056604CA6B157991EC4464B66"/>
          </w:pPr>
          <w:r w:rsidRPr="008D350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21"/>
    <w:rsid w:val="000C6E91"/>
    <w:rsid w:val="001B201C"/>
    <w:rsid w:val="001C3E34"/>
    <w:rsid w:val="001F0834"/>
    <w:rsid w:val="002B6521"/>
    <w:rsid w:val="004B2E04"/>
    <w:rsid w:val="006372BC"/>
    <w:rsid w:val="00640CA4"/>
    <w:rsid w:val="00750D22"/>
    <w:rsid w:val="00785555"/>
    <w:rsid w:val="007976E6"/>
    <w:rsid w:val="008538D9"/>
    <w:rsid w:val="008D6DF1"/>
    <w:rsid w:val="00936B75"/>
    <w:rsid w:val="00940A6A"/>
    <w:rsid w:val="0099051B"/>
    <w:rsid w:val="00A2020B"/>
    <w:rsid w:val="00A31464"/>
    <w:rsid w:val="00B70428"/>
    <w:rsid w:val="00CD0CAF"/>
    <w:rsid w:val="00CD3323"/>
    <w:rsid w:val="00D03DB3"/>
    <w:rsid w:val="00D13A67"/>
    <w:rsid w:val="00E77E93"/>
    <w:rsid w:val="00EA262F"/>
    <w:rsid w:val="00F37D04"/>
    <w:rsid w:val="00F40680"/>
    <w:rsid w:val="00F52E0C"/>
    <w:rsid w:val="00F62A9C"/>
    <w:rsid w:val="00F948E8"/>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BB05DE7056604CA6B157991EC4464B66">
    <w:name w:val="BB05DE7056604CA6B157991EC4464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50A08-AC90-4AC6-8752-64761769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Template>
  <TotalTime>3285</TotalTime>
  <Pages>101</Pages>
  <Words>20724</Words>
  <Characters>113985</Characters>
  <Application>Microsoft Office Word</Application>
  <DocSecurity>0</DocSecurity>
  <Lines>949</Lines>
  <Paragraphs>268</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OC Pizza spécifications techniques</vt:lpstr>
      <vt:lpstr>Introduction.</vt:lpstr>
      <vt:lpstr>Le domaine fonctionnel.</vt:lpstr>
      <vt:lpstr>    Les composants généraux.</vt:lpstr>
      <vt:lpstr>        Adresse</vt:lpstr>
      <vt:lpstr>        Magasin</vt:lpstr>
      <vt:lpstr>    Les composants de la partie utilisateur.</vt:lpstr>
      <vt:lpstr>        Utilisateur</vt:lpstr>
      <vt:lpstr>        Civilite &lt;&lt;enum&gt;&gt;</vt:lpstr>
      <vt:lpstr>        Client</vt:lpstr>
      <vt:lpstr>        Employe</vt:lpstr>
      <vt:lpstr>        TypeEmploye &lt;&lt;enum&gt;&gt;</vt:lpstr>
      <vt:lpstr>        Apperçu de la partie Utilisateur</vt:lpstr>
      <vt:lpstr>    Les composants de la partie produit.</vt:lpstr>
      <vt:lpstr>        Produit</vt:lpstr>
      <vt:lpstr>        Categorie &lt;&lt;enum&gt;&gt;</vt:lpstr>
      <vt:lpstr>        Fournisseur</vt:lpstr>
      <vt:lpstr>        Composition</vt:lpstr>
      <vt:lpstr>        Preparation</vt:lpstr>
      <vt:lpstr>        Composant</vt:lpstr>
      <vt:lpstr>        Stock</vt:lpstr>
      <vt:lpstr>        Apperçu de la partie Produit</vt:lpstr>
      <vt:lpstr>    Les composants de la partie paiement.</vt:lpstr>
      <vt:lpstr>        Paiement</vt:lpstr>
      <vt:lpstr>        TypePaiement &lt;&lt;enum&gt;&gt;</vt:lpstr>
      <vt:lpstr>        CarteBancaire</vt:lpstr>
      <vt:lpstr>        Date &lt;&lt;dataType&gt;&gt;</vt:lpstr>
      <vt:lpstr>        Time &lt;&lt;dataType&gt;&gt;</vt:lpstr>
      <vt:lpstr>        TicketRestaurant</vt:lpstr>
      <vt:lpstr>        Cheque</vt:lpstr>
      <vt:lpstr>        Etablissement</vt:lpstr>
      <vt:lpstr>        ListePaiement </vt:lpstr>
      <vt:lpstr>        Apperçu de la partie Paiement</vt:lpstr>
      <vt:lpstr>    Les composants de la partie commande.</vt:lpstr>
      <vt:lpstr>        Panier</vt:lpstr>
      <vt:lpstr>        Commande</vt:lpstr>
      <vt:lpstr>        Statut &lt;&lt;enum&gt;&gt;</vt:lpstr>
      <vt:lpstr>        LigneDePanier</vt:lpstr>
      <vt:lpstr>        LigneDeCommande</vt:lpstr>
      <vt:lpstr>        Apperçu de la partie Commande</vt:lpstr>
      <vt:lpstr>Les relations entre les composants.</vt:lpstr>
      <vt:lpstr>    Les associations avec Utilisateur.</vt:lpstr>
      <vt:lpstr>        Utilisateur – Magasin</vt:lpstr>
      <vt:lpstr>    Les associations avec Client.</vt:lpstr>
      <vt:lpstr>        Client – Adresse</vt:lpstr>
      <vt:lpstr>        Client – Panier</vt:lpstr>
      <vt:lpstr>        Client – Commande</vt:lpstr>
      <vt:lpstr>    Les associations avec Panier.</vt:lpstr>
      <vt:lpstr>        Panier – Client</vt:lpstr>
      <vt:lpstr>        Panier – Produit</vt:lpstr>
      <vt:lpstr>    Les associations avec Commande.</vt:lpstr>
      <vt:lpstr>        Commande-Client</vt:lpstr>
      <vt:lpstr>        Commande – Produit</vt:lpstr>
      <vt:lpstr>        Commande – Adresse</vt:lpstr>
      <vt:lpstr>        Commande – Paiement</vt:lpstr>
      <vt:lpstr>    Les associations avec Produit.</vt:lpstr>
      <vt:lpstr>        Produit – Panier</vt:lpstr>
      <vt:lpstr>        Produit – Commande</vt:lpstr>
      <vt:lpstr>        Produit – Magasin</vt:lpstr>
      <vt:lpstr>        Produit - Fournisseur </vt:lpstr>
      <vt:lpstr>        Produit – Composition</vt:lpstr>
      <vt:lpstr>        Produit – Preparation</vt:lpstr>
      <vt:lpstr>        Produit - Produit</vt:lpstr>
      <vt:lpstr>    Les autres associations.</vt:lpstr>
      <vt:lpstr>        Magasin – Adresse</vt:lpstr>
      <vt:lpstr>        Fournisseur - Adresse</vt:lpstr>
      <vt:lpstr>        Cheque – Etablissement</vt:lpstr>
      <vt:lpstr>        TicketRestaurant - Etablissement</vt:lpstr>
      <vt:lpstr>    Le diagramme de classes du domaine fonctionnel</vt:lpstr>
      <vt:lpstr>Le modèle physique de données MDP.</vt:lpstr>
      <vt:lpstr>    Les types de données.</vt:lpstr>
      <vt:lpstr>        Dénomination.</vt:lpstr>
      <vt:lpstr>    La partie Utilisateur.</vt:lpstr>
      <vt:lpstr>        Utilisateur</vt:lpstr>
      <vt:lpstr>        Client</vt:lpstr>
      <vt:lpstr>        Employé</vt:lpstr>
      <vt:lpstr>    La partie Produit.</vt:lpstr>
      <vt:lpstr>        Produit</vt:lpstr>
      <vt:lpstr>        Composition</vt:lpstr>
      <vt:lpstr>        Préparation </vt:lpstr>
      <vt:lpstr>        Stock </vt:lpstr>
      <vt:lpstr>        Composant </vt:lpstr>
      <vt:lpstr>    La partie Paiement.</vt:lpstr>
      <vt:lpstr>        Paiement</vt:lpstr>
      <vt:lpstr>        Carte bancaire</vt:lpstr>
      <vt:lpstr>        Chèque</vt:lpstr>
      <vt:lpstr>        Ticket restaurant</vt:lpstr>
      <vt:lpstr>        Établissement</vt:lpstr>
      <vt:lpstr>        Liste paiement</vt:lpstr>
      <vt:lpstr>    La partie Commande.</vt:lpstr>
      <vt:lpstr>        Panier</vt:lpstr>
      <vt:lpstr>        Commande</vt:lpstr>
      <vt:lpstr>        Ligne de panier</vt:lpstr>
      <vt:lpstr>        Ligne de commande</vt:lpstr>
      <vt:lpstr>    Les autres tables.</vt:lpstr>
      <vt:lpstr>        Adresse</vt:lpstr>
      <vt:lpstr>        Magasin</vt:lpstr>
      <vt:lpstr>        Fournisseur </vt:lpstr>
      <vt:lpstr>    Diagramme du Modèle Physique de Données.</vt:lpstr>
      <vt:lpstr>Scripts de la base de données MySQL.</vt:lpstr>
      <vt:lpstr>    Création de la base de données oc_pizza.</vt:lpstr>
    </vt:vector>
  </TitlesOfParts>
  <Company/>
  <LinksUpToDate>false</LinksUpToDate>
  <CharactersWithSpaces>134441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 Pizza spécifications techniques</dc:title>
  <dc:subject/>
  <dc:creator>D.S.F. P-E</dc:creator>
  <cp:keywords/>
  <dc:description/>
  <cp:lastModifiedBy>Polo DSF</cp:lastModifiedBy>
  <cp:revision>107</cp:revision>
  <cp:lastPrinted>2019-09-28T17:31:00Z</cp:lastPrinted>
  <dcterms:created xsi:type="dcterms:W3CDTF">2019-08-31T08:38:00Z</dcterms:created>
  <dcterms:modified xsi:type="dcterms:W3CDTF">2019-10-15T17:10:00Z</dcterms:modified>
</cp:coreProperties>
</file>